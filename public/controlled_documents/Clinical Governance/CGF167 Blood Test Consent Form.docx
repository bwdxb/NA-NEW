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14500" w14:textId="77777777" w:rsidR="00722FF4" w:rsidRDefault="00722FF4" w:rsidP="001F7511">
      <w:pPr>
        <w:spacing w:before="100" w:beforeAutospacing="1" w:after="100" w:afterAutospacing="1"/>
        <w:jc w:val="center"/>
        <w:rPr>
          <w:b/>
          <w:bCs/>
          <w:u w:val="single"/>
        </w:rPr>
      </w:pPr>
      <w:bookmarkStart w:id="0" w:name="_GoBack"/>
      <w:bookmarkEnd w:id="0"/>
    </w:p>
    <w:p w14:paraId="7A51030A" w14:textId="77777777" w:rsidR="001F17C8" w:rsidRPr="00722FF4" w:rsidRDefault="00007D70" w:rsidP="001F7511">
      <w:pPr>
        <w:spacing w:before="100" w:beforeAutospacing="1" w:after="100" w:afterAutospacing="1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CONSENT FOR BLOOD TESTS </w:t>
      </w:r>
      <w:r w:rsidR="00BE46EC">
        <w:rPr>
          <w:b/>
          <w:bCs/>
          <w:sz w:val="24"/>
          <w:szCs w:val="24"/>
          <w:u w:val="single"/>
        </w:rPr>
        <w:t xml:space="preserve">FOLLOWING NEEDLE STICK INJURY </w:t>
      </w:r>
    </w:p>
    <w:p w14:paraId="10EE8202" w14:textId="77777777" w:rsidR="001F7511" w:rsidRDefault="001F7511" w:rsidP="001F7511">
      <w:pPr>
        <w:spacing w:before="100" w:beforeAutospacing="1" w:after="100" w:afterAutospacing="1"/>
        <w:jc w:val="center"/>
        <w:rPr>
          <w:b/>
          <w:bCs/>
          <w:u w:val="single"/>
        </w:rPr>
      </w:pPr>
    </w:p>
    <w:p w14:paraId="28FE4571" w14:textId="77777777" w:rsidR="001F7511" w:rsidRPr="001F7511" w:rsidRDefault="001F7511" w:rsidP="00722FF4">
      <w:pPr>
        <w:spacing w:before="100" w:beforeAutospacing="1" w:after="100" w:afterAutospacing="1"/>
        <w:jc w:val="both"/>
      </w:pPr>
      <w:r>
        <w:t>Due to a recent incident, I have been requested to have my blood tested. I understand the risk of infection following acciden</w:t>
      </w:r>
      <w:r w:rsidR="00BE46EC">
        <w:t>tal blood</w:t>
      </w:r>
      <w:r w:rsidR="00646359">
        <w:t xml:space="preserve"> exposure</w:t>
      </w:r>
      <w:r w:rsidR="00BE46EC">
        <w:t>.</w:t>
      </w:r>
    </w:p>
    <w:p w14:paraId="3DBADB2A" w14:textId="77777777" w:rsidR="001F7511" w:rsidRDefault="001F7511" w:rsidP="00722FF4">
      <w:pPr>
        <w:spacing w:before="100" w:beforeAutospacing="1" w:after="100" w:afterAutospacing="1"/>
        <w:jc w:val="both"/>
      </w:pPr>
      <w:r>
        <w:t xml:space="preserve"> I _____________________________________, hereby consent to my blo</w:t>
      </w:r>
      <w:r w:rsidR="009402D4">
        <w:t>od being tested for</w:t>
      </w:r>
      <w:r w:rsidR="00A123EC">
        <w:t xml:space="preserve"> HIV (H</w:t>
      </w:r>
      <w:r>
        <w:t>uman Imm</w:t>
      </w:r>
      <w:r w:rsidR="009402D4">
        <w:t xml:space="preserve">unodeficiency Virus), Hepatitis </w:t>
      </w:r>
      <w:proofErr w:type="gramStart"/>
      <w:r w:rsidR="009402D4">
        <w:t>B ,</w:t>
      </w:r>
      <w:r w:rsidR="00506C98">
        <w:t>Hepatitis</w:t>
      </w:r>
      <w:proofErr w:type="gramEnd"/>
      <w:r w:rsidR="00506C98">
        <w:t xml:space="preserve"> </w:t>
      </w:r>
      <w:r w:rsidR="009402D4">
        <w:t>C viruses and</w:t>
      </w:r>
      <w:r w:rsidR="00506C98">
        <w:t>/or</w:t>
      </w:r>
      <w:r w:rsidR="009402D4">
        <w:t xml:space="preserve"> any other possible blood borne pathogens </w:t>
      </w:r>
      <w:r w:rsidR="00506C98">
        <w:t>.</w:t>
      </w:r>
    </w:p>
    <w:p w14:paraId="4476AF4D" w14:textId="77777777" w:rsidR="001F7511" w:rsidRDefault="001F7511" w:rsidP="00722FF4">
      <w:pPr>
        <w:spacing w:before="100" w:beforeAutospacing="1" w:after="100" w:afterAutospacing="1"/>
        <w:jc w:val="both"/>
      </w:pPr>
      <w:r>
        <w:t xml:space="preserve">I understand that the results of this blood test will only be </w:t>
      </w:r>
      <w:r w:rsidR="00722FF4">
        <w:t xml:space="preserve">confidentially </w:t>
      </w:r>
      <w:r>
        <w:t>released t</w:t>
      </w:r>
      <w:r w:rsidR="00506C98">
        <w:t>o those healthcare providers</w:t>
      </w:r>
      <w:r>
        <w:t xml:space="preserve"> directly responsible for my care </w:t>
      </w:r>
      <w:r w:rsidR="00722FF4">
        <w:t>and treatment and to the National Ambula</w:t>
      </w:r>
      <w:r w:rsidR="00506C98">
        <w:t xml:space="preserve">nce Occupational Health Service to be used as </w:t>
      </w:r>
      <w:r w:rsidR="0027122E">
        <w:t xml:space="preserve">evidence to confirm or exclude the exposure of the injured staff to the blood borne pathogens. </w:t>
      </w:r>
    </w:p>
    <w:p w14:paraId="182FFD09" w14:textId="77777777" w:rsidR="0027122E" w:rsidRDefault="0027122E" w:rsidP="00722FF4">
      <w:pPr>
        <w:spacing w:before="100" w:beforeAutospacing="1" w:after="100" w:afterAutospacing="1"/>
        <w:jc w:val="both"/>
      </w:pPr>
    </w:p>
    <w:p w14:paraId="040AF081" w14:textId="77777777" w:rsidR="00A123EC" w:rsidRDefault="00A123EC" w:rsidP="00A123EC">
      <w:pPr>
        <w:spacing w:after="0" w:line="240" w:lineRule="auto"/>
        <w:jc w:val="both"/>
      </w:pPr>
      <w:r>
        <w:t>____________________</w:t>
      </w:r>
    </w:p>
    <w:p w14:paraId="32B93B1D" w14:textId="77777777" w:rsidR="0027122E" w:rsidRDefault="00A123EC" w:rsidP="00A123EC">
      <w:pPr>
        <w:spacing w:after="0" w:line="240" w:lineRule="auto"/>
        <w:jc w:val="both"/>
      </w:pPr>
      <w:r>
        <w:t>Patient’s Full N</w:t>
      </w:r>
      <w:r w:rsidR="0027122E">
        <w:t xml:space="preserve">ame </w:t>
      </w:r>
    </w:p>
    <w:p w14:paraId="071D8E7F" w14:textId="77777777" w:rsidR="00A123EC" w:rsidRDefault="00A123EC" w:rsidP="00A123EC">
      <w:pPr>
        <w:spacing w:after="0" w:line="240" w:lineRule="auto"/>
        <w:jc w:val="both"/>
      </w:pPr>
    </w:p>
    <w:p w14:paraId="13F05224" w14:textId="77777777" w:rsidR="00A123EC" w:rsidRDefault="00A123EC" w:rsidP="00A123EC">
      <w:pPr>
        <w:spacing w:after="0" w:line="240" w:lineRule="auto"/>
        <w:jc w:val="both"/>
      </w:pPr>
    </w:p>
    <w:p w14:paraId="058BE4CE" w14:textId="77777777" w:rsidR="00A123EC" w:rsidRDefault="00A123EC" w:rsidP="00A123EC">
      <w:pPr>
        <w:spacing w:after="0" w:line="240" w:lineRule="auto"/>
        <w:jc w:val="both"/>
      </w:pPr>
      <w:r>
        <w:t>____________________</w:t>
      </w:r>
    </w:p>
    <w:p w14:paraId="62D56F60" w14:textId="77777777" w:rsidR="0027122E" w:rsidRDefault="0027122E" w:rsidP="00A123EC">
      <w:pPr>
        <w:spacing w:after="0" w:line="240" w:lineRule="auto"/>
        <w:jc w:val="both"/>
      </w:pPr>
      <w:r>
        <w:t>Signature</w:t>
      </w:r>
    </w:p>
    <w:p w14:paraId="311EAD16" w14:textId="77777777" w:rsidR="00A123EC" w:rsidRDefault="00A123EC" w:rsidP="00A123EC">
      <w:pPr>
        <w:spacing w:after="0" w:line="240" w:lineRule="auto"/>
        <w:jc w:val="both"/>
      </w:pPr>
    </w:p>
    <w:p w14:paraId="00E2FE76" w14:textId="77777777" w:rsidR="00A123EC" w:rsidRDefault="00A123EC" w:rsidP="00A123EC">
      <w:pPr>
        <w:spacing w:after="0" w:line="240" w:lineRule="auto"/>
        <w:jc w:val="both"/>
      </w:pPr>
    </w:p>
    <w:p w14:paraId="1F48A3B3" w14:textId="77777777" w:rsidR="00A123EC" w:rsidRDefault="00A123EC" w:rsidP="00A123EC">
      <w:pPr>
        <w:spacing w:after="0" w:line="240" w:lineRule="auto"/>
        <w:jc w:val="both"/>
      </w:pPr>
      <w:r>
        <w:t>____________________</w:t>
      </w:r>
    </w:p>
    <w:p w14:paraId="40BCD1A9" w14:textId="77777777" w:rsidR="00722FF4" w:rsidRDefault="00722FF4" w:rsidP="00A123EC">
      <w:pPr>
        <w:spacing w:after="0" w:line="240" w:lineRule="auto"/>
        <w:jc w:val="both"/>
      </w:pPr>
      <w:r>
        <w:t>Date</w:t>
      </w:r>
    </w:p>
    <w:sectPr w:rsidR="00722FF4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BBA81" w14:textId="77777777" w:rsidR="001351F8" w:rsidRDefault="001351F8" w:rsidP="00677D89">
      <w:pPr>
        <w:spacing w:after="0" w:line="240" w:lineRule="auto"/>
      </w:pPr>
      <w:r>
        <w:separator/>
      </w:r>
    </w:p>
  </w:endnote>
  <w:endnote w:type="continuationSeparator" w:id="0">
    <w:p w14:paraId="22039578" w14:textId="77777777" w:rsidR="001351F8" w:rsidRDefault="001351F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910E5" w14:textId="42AC7769" w:rsidR="00111FD8" w:rsidRDefault="008074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822F4" wp14:editId="236D4737">
              <wp:simplePos x="0" y="0"/>
              <wp:positionH relativeFrom="column">
                <wp:posOffset>5507355</wp:posOffset>
              </wp:positionH>
              <wp:positionV relativeFrom="paragraph">
                <wp:posOffset>708025</wp:posOffset>
              </wp:positionV>
              <wp:extent cx="647700" cy="40957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4095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0786896A" w14:textId="77777777" w:rsidR="00111FD8" w:rsidRDefault="00111FD8" w:rsidP="004351AA">
                          <w:pPr>
                            <w:spacing w:after="0" w:line="240" w:lineRule="atLeast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CGF167</w:t>
                          </w:r>
                        </w:p>
                        <w:p w14:paraId="4F52554A" w14:textId="77777777" w:rsidR="00111FD8" w:rsidRPr="00111FD8" w:rsidRDefault="00111FD8" w:rsidP="004351AA">
                          <w:pPr>
                            <w:spacing w:after="0" w:line="240" w:lineRule="atLeast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351AA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822F4" id="Rectangle 2" o:spid="_x0000_s1026" style="position:absolute;margin-left:433.65pt;margin-top:55.75pt;width:51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" fillcolor="window" strokecolor="window" strokeweight="2pt">
              <v:textbox>
                <w:txbxContent>
                  <w:p w14:paraId="0786896A" w14:textId="77777777" w:rsidR="00111FD8" w:rsidRDefault="00111FD8" w:rsidP="004351AA">
                    <w:pPr>
                      <w:spacing w:after="0" w:line="240" w:lineRule="atLeast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CGF167</w:t>
                    </w:r>
                  </w:p>
                  <w:p w14:paraId="4F52554A" w14:textId="77777777" w:rsidR="00111FD8" w:rsidRPr="00111FD8" w:rsidRDefault="00111FD8" w:rsidP="004351AA">
                    <w:pPr>
                      <w:spacing w:after="0" w:line="240" w:lineRule="atLeast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4351AA">
                      <w:rPr>
                        <w:color w:val="000000" w:themeColor="text1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4351A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F00FF" wp14:editId="29C0B399">
              <wp:simplePos x="0" y="0"/>
              <wp:positionH relativeFrom="column">
                <wp:posOffset>1014095</wp:posOffset>
              </wp:positionH>
              <wp:positionV relativeFrom="paragraph">
                <wp:posOffset>718820</wp:posOffset>
              </wp:positionV>
              <wp:extent cx="1247775" cy="4095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7775" cy="4095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A93CE0" w14:textId="77777777" w:rsidR="004351AA" w:rsidRPr="00111FD8" w:rsidRDefault="004351AA" w:rsidP="004351AA">
                          <w:pPr>
                            <w:spacing w:after="0" w:line="240" w:lineRule="atLeas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111FD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Blood Test Consent Form</w:t>
                          </w:r>
                        </w:p>
                        <w:p w14:paraId="3D91503E" w14:textId="12685394" w:rsidR="004351AA" w:rsidRPr="00111FD8" w:rsidRDefault="001E68DC" w:rsidP="004351AA">
                          <w:pPr>
                            <w:spacing w:after="0" w:line="240" w:lineRule="atLeas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January</w:t>
                          </w:r>
                          <w:r w:rsidR="004351AA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202</w:t>
                          </w:r>
                          <w:r w:rsidR="00261087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F00FF" id="Rectangle 1" o:spid="_x0000_s1027" style="position:absolute;margin-left:79.85pt;margin-top:56.6pt;width:98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" fillcolor="white [3212]" strokecolor="white [3212]" strokeweight="2pt">
              <v:textbox>
                <w:txbxContent>
                  <w:p w14:paraId="7EA93CE0" w14:textId="77777777" w:rsidR="004351AA" w:rsidRPr="00111FD8" w:rsidRDefault="004351AA" w:rsidP="004351AA">
                    <w:pPr>
                      <w:spacing w:after="0" w:line="240" w:lineRule="atLeas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111FD8">
                      <w:rPr>
                        <w:color w:val="000000" w:themeColor="text1"/>
                        <w:sz w:val="14"/>
                        <w:szCs w:val="14"/>
                      </w:rPr>
                      <w:t>Blood Test Consent Form</w:t>
                    </w:r>
                  </w:p>
                  <w:p w14:paraId="3D91503E" w14:textId="12685394" w:rsidR="004351AA" w:rsidRPr="00111FD8" w:rsidRDefault="001E68DC" w:rsidP="004351AA">
                    <w:pPr>
                      <w:spacing w:after="0" w:line="240" w:lineRule="atLeast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January</w:t>
                    </w:r>
                    <w:r w:rsidR="004351AA">
                      <w:rPr>
                        <w:color w:val="000000" w:themeColor="text1"/>
                        <w:sz w:val="14"/>
                        <w:szCs w:val="14"/>
                      </w:rPr>
                      <w:t xml:space="preserve"> 202</w:t>
                    </w:r>
                    <w:r w:rsidR="00261087">
                      <w:rPr>
                        <w:color w:val="000000" w:themeColor="text1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1840" w14:textId="77777777" w:rsidR="001351F8" w:rsidRDefault="001351F8" w:rsidP="00677D89">
      <w:pPr>
        <w:spacing w:after="0" w:line="240" w:lineRule="auto"/>
      </w:pPr>
      <w:r>
        <w:separator/>
      </w:r>
    </w:p>
  </w:footnote>
  <w:footnote w:type="continuationSeparator" w:id="0">
    <w:p w14:paraId="61A6EBD0" w14:textId="77777777" w:rsidR="001351F8" w:rsidRDefault="001351F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7F0FB" w14:textId="35D7DB30" w:rsidR="001320D9" w:rsidRDefault="0080745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5007F4E" wp14:editId="316370EE">
          <wp:simplePos x="0" y="0"/>
          <wp:positionH relativeFrom="column">
            <wp:posOffset>-895350</wp:posOffset>
          </wp:positionH>
          <wp:positionV relativeFrom="paragraph">
            <wp:posOffset>-1047604</wp:posOffset>
          </wp:positionV>
          <wp:extent cx="7536478" cy="10652400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1E"/>
    <w:rsid w:val="00007D70"/>
    <w:rsid w:val="000432AE"/>
    <w:rsid w:val="00111FD8"/>
    <w:rsid w:val="001165BC"/>
    <w:rsid w:val="001320D9"/>
    <w:rsid w:val="00133FEC"/>
    <w:rsid w:val="001351F8"/>
    <w:rsid w:val="00177D59"/>
    <w:rsid w:val="00191EE9"/>
    <w:rsid w:val="001A176C"/>
    <w:rsid w:val="001D6458"/>
    <w:rsid w:val="001E68DC"/>
    <w:rsid w:val="001F17C8"/>
    <w:rsid w:val="001F7511"/>
    <w:rsid w:val="00261087"/>
    <w:rsid w:val="0027122E"/>
    <w:rsid w:val="002F631E"/>
    <w:rsid w:val="00380A5D"/>
    <w:rsid w:val="0039000A"/>
    <w:rsid w:val="004351AA"/>
    <w:rsid w:val="004612C4"/>
    <w:rsid w:val="004C16DB"/>
    <w:rsid w:val="004C6C16"/>
    <w:rsid w:val="005042FB"/>
    <w:rsid w:val="00506C98"/>
    <w:rsid w:val="005C5BFE"/>
    <w:rsid w:val="005F381E"/>
    <w:rsid w:val="005F4972"/>
    <w:rsid w:val="0064065D"/>
    <w:rsid w:val="00646359"/>
    <w:rsid w:val="00677D89"/>
    <w:rsid w:val="00681B62"/>
    <w:rsid w:val="00722FF4"/>
    <w:rsid w:val="00732413"/>
    <w:rsid w:val="0079518E"/>
    <w:rsid w:val="007A08F0"/>
    <w:rsid w:val="007B2713"/>
    <w:rsid w:val="007D2ECF"/>
    <w:rsid w:val="00805712"/>
    <w:rsid w:val="00807457"/>
    <w:rsid w:val="008764EB"/>
    <w:rsid w:val="00883C38"/>
    <w:rsid w:val="00920962"/>
    <w:rsid w:val="0092454A"/>
    <w:rsid w:val="009402D4"/>
    <w:rsid w:val="00A123EC"/>
    <w:rsid w:val="00A43527"/>
    <w:rsid w:val="00AB6372"/>
    <w:rsid w:val="00AC1895"/>
    <w:rsid w:val="00AE5CCA"/>
    <w:rsid w:val="00B73C50"/>
    <w:rsid w:val="00BE46EC"/>
    <w:rsid w:val="00BE61F2"/>
    <w:rsid w:val="00C15B5E"/>
    <w:rsid w:val="00C60090"/>
    <w:rsid w:val="00C73CF6"/>
    <w:rsid w:val="00CB2623"/>
    <w:rsid w:val="00CD4356"/>
    <w:rsid w:val="00CD6270"/>
    <w:rsid w:val="00DB2C46"/>
    <w:rsid w:val="00DF3BDD"/>
    <w:rsid w:val="00E20867"/>
    <w:rsid w:val="00E347C6"/>
    <w:rsid w:val="00EB1A70"/>
    <w:rsid w:val="00EE45E1"/>
    <w:rsid w:val="00EF0DF5"/>
    <w:rsid w:val="00EF6369"/>
    <w:rsid w:val="00F15740"/>
    <w:rsid w:val="00F3790B"/>
    <w:rsid w:val="00F65CBD"/>
    <w:rsid w:val="00F7170E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EC0A64"/>
  <w15:docId w15:val="{988824FE-0E9E-4CD6-B1F0-85DAD029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avalta\Desktop\Consent%20Form%20Draft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Consent Form Draft V2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Navalta</dc:creator>
  <cp:lastModifiedBy>Maisan Alwatarr</cp:lastModifiedBy>
  <cp:revision>4</cp:revision>
  <cp:lastPrinted>2020-11-17T08:52:00Z</cp:lastPrinted>
  <dcterms:created xsi:type="dcterms:W3CDTF">2021-01-27T06:54:00Z</dcterms:created>
  <dcterms:modified xsi:type="dcterms:W3CDTF">2021-02-10T04:55:00Z</dcterms:modified>
</cp:coreProperties>
</file>