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764B2" w14:textId="77777777" w:rsidR="00C40859" w:rsidRPr="001B0288" w:rsidRDefault="00C40859" w:rsidP="00C40859">
      <w:pPr>
        <w:rPr>
          <w:b/>
          <w:sz w:val="32"/>
          <w:szCs w:val="32"/>
          <w:u w:val="single"/>
        </w:rPr>
      </w:pPr>
      <w:r w:rsidRPr="001B0288">
        <w:rPr>
          <w:b/>
          <w:sz w:val="32"/>
          <w:szCs w:val="32"/>
          <w:u w:val="single"/>
        </w:rPr>
        <w:t>ACC – Call Taker to Dispatcher Tracker</w:t>
      </w:r>
    </w:p>
    <w:p w14:paraId="5E2EDC99" w14:textId="77777777" w:rsidR="00C40859" w:rsidRPr="00F8763A" w:rsidRDefault="00C40859" w:rsidP="00C40859">
      <w:pPr>
        <w:rPr>
          <w:i/>
        </w:rPr>
      </w:pPr>
      <w:r w:rsidRPr="00F8763A">
        <w:rPr>
          <w:i/>
        </w:rPr>
        <w:t>Details as per OPP113</w:t>
      </w:r>
      <w:r>
        <w:rPr>
          <w:i/>
        </w:rPr>
        <w:t xml:space="preserve"> -</w:t>
      </w:r>
      <w:r w:rsidRPr="00F8763A">
        <w:rPr>
          <w:i/>
        </w:rPr>
        <w:t xml:space="preserve"> </w:t>
      </w:r>
      <w:r>
        <w:rPr>
          <w:i/>
        </w:rPr>
        <w:t>“</w:t>
      </w:r>
      <w:r w:rsidRPr="00F8763A">
        <w:rPr>
          <w:i/>
        </w:rPr>
        <w:t>Ambulance Communications Centre Policy and Procedure</w:t>
      </w:r>
      <w:r>
        <w:rPr>
          <w:i/>
        </w:rPr>
        <w:t>”</w:t>
      </w:r>
    </w:p>
    <w:tbl>
      <w:tblPr>
        <w:tblStyle w:val="TableGrid"/>
        <w:tblW w:w="14507" w:type="dxa"/>
        <w:tblLook w:val="04A0" w:firstRow="1" w:lastRow="0" w:firstColumn="1" w:lastColumn="0" w:noHBand="0" w:noVBand="1"/>
      </w:tblPr>
      <w:tblGrid>
        <w:gridCol w:w="2011"/>
        <w:gridCol w:w="5243"/>
        <w:gridCol w:w="2520"/>
        <w:gridCol w:w="4733"/>
      </w:tblGrid>
      <w:tr w:rsidR="00C40859" w14:paraId="27104BD0" w14:textId="77777777" w:rsidTr="00C40859">
        <w:trPr>
          <w:trHeight w:val="260"/>
        </w:trPr>
        <w:tc>
          <w:tcPr>
            <w:tcW w:w="2011" w:type="dxa"/>
          </w:tcPr>
          <w:p w14:paraId="46D1D4EA" w14:textId="77777777" w:rsidR="00C40859" w:rsidRDefault="00C40859" w:rsidP="00F669F4">
            <w:r>
              <w:t>Employee Name</w:t>
            </w:r>
          </w:p>
        </w:tc>
        <w:tc>
          <w:tcPr>
            <w:tcW w:w="5243" w:type="dxa"/>
          </w:tcPr>
          <w:p w14:paraId="7AE1EE18" w14:textId="77777777" w:rsidR="00C40859" w:rsidRDefault="00C40859" w:rsidP="00F669F4"/>
        </w:tc>
        <w:tc>
          <w:tcPr>
            <w:tcW w:w="2520" w:type="dxa"/>
          </w:tcPr>
          <w:p w14:paraId="48780DCC" w14:textId="77777777" w:rsidR="00C40859" w:rsidRDefault="00C40859" w:rsidP="00F669F4">
            <w:r>
              <w:t>Employee Number</w:t>
            </w:r>
          </w:p>
        </w:tc>
        <w:tc>
          <w:tcPr>
            <w:tcW w:w="4733" w:type="dxa"/>
          </w:tcPr>
          <w:p w14:paraId="40B62759" w14:textId="77777777" w:rsidR="00C40859" w:rsidRDefault="00C40859" w:rsidP="00F669F4"/>
        </w:tc>
      </w:tr>
      <w:tr w:rsidR="00C40859" w14:paraId="34791912" w14:textId="77777777" w:rsidTr="00C40859">
        <w:trPr>
          <w:trHeight w:val="242"/>
        </w:trPr>
        <w:tc>
          <w:tcPr>
            <w:tcW w:w="2011" w:type="dxa"/>
          </w:tcPr>
          <w:p w14:paraId="3739332B" w14:textId="77777777" w:rsidR="00C40859" w:rsidRDefault="00C40859" w:rsidP="00C40859">
            <w:r>
              <w:t>ACC Start Date</w:t>
            </w:r>
          </w:p>
        </w:tc>
        <w:tc>
          <w:tcPr>
            <w:tcW w:w="5243" w:type="dxa"/>
          </w:tcPr>
          <w:p w14:paraId="286CD2D6" w14:textId="77777777" w:rsidR="00C40859" w:rsidRDefault="00C40859" w:rsidP="00F669F4"/>
        </w:tc>
        <w:tc>
          <w:tcPr>
            <w:tcW w:w="2520" w:type="dxa"/>
          </w:tcPr>
          <w:p w14:paraId="71E129E4" w14:textId="77777777" w:rsidR="00C40859" w:rsidRDefault="00C40859" w:rsidP="00F669F4">
            <w:r>
              <w:t>Team</w:t>
            </w:r>
          </w:p>
        </w:tc>
        <w:tc>
          <w:tcPr>
            <w:tcW w:w="4733" w:type="dxa"/>
          </w:tcPr>
          <w:p w14:paraId="6610FAF9" w14:textId="77777777" w:rsidR="00C40859" w:rsidRDefault="00C40859" w:rsidP="00F669F4"/>
        </w:tc>
      </w:tr>
    </w:tbl>
    <w:p w14:paraId="24C38F9F" w14:textId="77777777" w:rsidR="00C40859" w:rsidRPr="00765D79" w:rsidRDefault="00C40859" w:rsidP="00C40859">
      <w:pPr>
        <w:rPr>
          <w:sz w:val="2"/>
          <w:szCs w:val="2"/>
        </w:rPr>
      </w:pPr>
    </w:p>
    <w:tbl>
      <w:tblPr>
        <w:tblStyle w:val="TableGrid"/>
        <w:tblW w:w="14502" w:type="dxa"/>
        <w:tblLook w:val="04A0" w:firstRow="1" w:lastRow="0" w:firstColumn="1" w:lastColumn="0" w:noHBand="0" w:noVBand="1"/>
      </w:tblPr>
      <w:tblGrid>
        <w:gridCol w:w="772"/>
        <w:gridCol w:w="6378"/>
        <w:gridCol w:w="2016"/>
        <w:gridCol w:w="2016"/>
        <w:gridCol w:w="2016"/>
        <w:gridCol w:w="1304"/>
      </w:tblGrid>
      <w:tr w:rsidR="00C40859" w14:paraId="78C64296" w14:textId="77777777" w:rsidTr="00F669F4">
        <w:trPr>
          <w:trHeight w:val="415"/>
        </w:trPr>
        <w:tc>
          <w:tcPr>
            <w:tcW w:w="772" w:type="dxa"/>
          </w:tcPr>
          <w:p w14:paraId="7D69968F" w14:textId="77777777" w:rsidR="00C40859" w:rsidRPr="00F8763A" w:rsidRDefault="00C40859" w:rsidP="00F669F4">
            <w:r w:rsidRPr="00F8763A">
              <w:t>Step</w:t>
            </w:r>
          </w:p>
        </w:tc>
        <w:tc>
          <w:tcPr>
            <w:tcW w:w="6378" w:type="dxa"/>
          </w:tcPr>
          <w:p w14:paraId="56C1D6F2" w14:textId="77777777" w:rsidR="00C40859" w:rsidRPr="00F8763A" w:rsidRDefault="00C40859" w:rsidP="00F669F4">
            <w:r w:rsidRPr="00F8763A">
              <w:t>Detail</w:t>
            </w:r>
          </w:p>
        </w:tc>
        <w:tc>
          <w:tcPr>
            <w:tcW w:w="2016" w:type="dxa"/>
          </w:tcPr>
          <w:p w14:paraId="655FEA70" w14:textId="77777777" w:rsidR="00C40859" w:rsidRPr="00F8763A" w:rsidRDefault="00C40859" w:rsidP="00F669F4">
            <w:r>
              <w:t>Expected Months post START</w:t>
            </w:r>
          </w:p>
        </w:tc>
        <w:tc>
          <w:tcPr>
            <w:tcW w:w="2016" w:type="dxa"/>
          </w:tcPr>
          <w:p w14:paraId="2BB1B370" w14:textId="77777777" w:rsidR="00C40859" w:rsidRPr="00F8763A" w:rsidRDefault="00C40859" w:rsidP="00F669F4">
            <w:r w:rsidRPr="00F8763A">
              <w:t>Expected Date</w:t>
            </w:r>
          </w:p>
        </w:tc>
        <w:tc>
          <w:tcPr>
            <w:tcW w:w="2016" w:type="dxa"/>
          </w:tcPr>
          <w:p w14:paraId="5B3DA6FA" w14:textId="77777777" w:rsidR="00C40859" w:rsidRPr="00F8763A" w:rsidRDefault="00C40859" w:rsidP="00F669F4">
            <w:r w:rsidRPr="00F8763A">
              <w:t>Achieved Date</w:t>
            </w:r>
          </w:p>
        </w:tc>
        <w:tc>
          <w:tcPr>
            <w:tcW w:w="1304" w:type="dxa"/>
          </w:tcPr>
          <w:p w14:paraId="673BB61C" w14:textId="77777777" w:rsidR="00C40859" w:rsidRPr="00F8763A" w:rsidRDefault="00C40859" w:rsidP="00F669F4">
            <w:r>
              <w:t>TL Initials</w:t>
            </w:r>
          </w:p>
        </w:tc>
      </w:tr>
      <w:tr w:rsidR="00C40859" w14:paraId="24426D75" w14:textId="77777777" w:rsidTr="00F669F4">
        <w:trPr>
          <w:trHeight w:val="415"/>
        </w:trPr>
        <w:tc>
          <w:tcPr>
            <w:tcW w:w="772" w:type="dxa"/>
          </w:tcPr>
          <w:p w14:paraId="68F55C57" w14:textId="77777777" w:rsidR="00C40859" w:rsidRPr="00F8763A" w:rsidRDefault="00C40859" w:rsidP="00F669F4">
            <w:pPr>
              <w:rPr>
                <w:b/>
              </w:rPr>
            </w:pPr>
            <w:r w:rsidRPr="00F8763A">
              <w:rPr>
                <w:b/>
              </w:rPr>
              <w:t>1</w:t>
            </w:r>
          </w:p>
        </w:tc>
        <w:tc>
          <w:tcPr>
            <w:tcW w:w="6378" w:type="dxa"/>
          </w:tcPr>
          <w:p w14:paraId="27E46C85" w14:textId="77777777" w:rsidR="00C40859" w:rsidRDefault="00C40859" w:rsidP="00F669F4">
            <w:r>
              <w:t>Start Date with ACC as Emergency Call  Taker</w:t>
            </w:r>
          </w:p>
        </w:tc>
        <w:tc>
          <w:tcPr>
            <w:tcW w:w="2016" w:type="dxa"/>
          </w:tcPr>
          <w:p w14:paraId="0123E7E9" w14:textId="77777777" w:rsidR="00C40859" w:rsidRDefault="00C40859" w:rsidP="00F669F4">
            <w:r>
              <w:t>N/A</w:t>
            </w:r>
          </w:p>
        </w:tc>
        <w:tc>
          <w:tcPr>
            <w:tcW w:w="2016" w:type="dxa"/>
          </w:tcPr>
          <w:p w14:paraId="598494F5" w14:textId="77777777" w:rsidR="00C40859" w:rsidRDefault="00C40859" w:rsidP="00F669F4">
            <w:r>
              <w:t>N/A</w:t>
            </w:r>
          </w:p>
        </w:tc>
        <w:tc>
          <w:tcPr>
            <w:tcW w:w="2016" w:type="dxa"/>
          </w:tcPr>
          <w:p w14:paraId="4E536780" w14:textId="77777777" w:rsidR="00C40859" w:rsidRDefault="00C40859" w:rsidP="00F669F4"/>
        </w:tc>
        <w:tc>
          <w:tcPr>
            <w:tcW w:w="1304" w:type="dxa"/>
          </w:tcPr>
          <w:p w14:paraId="70B67F66" w14:textId="77777777" w:rsidR="00C40859" w:rsidRDefault="00C40859" w:rsidP="00F669F4"/>
        </w:tc>
      </w:tr>
      <w:tr w:rsidR="00C40859" w14:paraId="31DAFBBF" w14:textId="77777777" w:rsidTr="00F669F4">
        <w:trPr>
          <w:trHeight w:val="415"/>
        </w:trPr>
        <w:tc>
          <w:tcPr>
            <w:tcW w:w="772" w:type="dxa"/>
          </w:tcPr>
          <w:p w14:paraId="236DEFA8" w14:textId="77777777" w:rsidR="00C40859" w:rsidRPr="00F8763A" w:rsidRDefault="00C40859" w:rsidP="00F669F4">
            <w:pPr>
              <w:rPr>
                <w:b/>
              </w:rPr>
            </w:pPr>
            <w:r w:rsidRPr="00F8763A">
              <w:rPr>
                <w:b/>
              </w:rPr>
              <w:t>2</w:t>
            </w:r>
          </w:p>
        </w:tc>
        <w:tc>
          <w:tcPr>
            <w:tcW w:w="6378" w:type="dxa"/>
          </w:tcPr>
          <w:p w14:paraId="4B8FC4D1" w14:textId="77777777" w:rsidR="00C40859" w:rsidRDefault="00C40859" w:rsidP="00F669F4">
            <w:r>
              <w:t>Probation Completion</w:t>
            </w:r>
          </w:p>
        </w:tc>
        <w:tc>
          <w:tcPr>
            <w:tcW w:w="2016" w:type="dxa"/>
          </w:tcPr>
          <w:p w14:paraId="657E5606" w14:textId="77777777" w:rsidR="00C40859" w:rsidRDefault="00C40859" w:rsidP="00F669F4">
            <w:r>
              <w:t>3</w:t>
            </w:r>
          </w:p>
        </w:tc>
        <w:tc>
          <w:tcPr>
            <w:tcW w:w="2016" w:type="dxa"/>
          </w:tcPr>
          <w:p w14:paraId="3AB704B0" w14:textId="77777777" w:rsidR="00C40859" w:rsidRDefault="00C40859" w:rsidP="00F669F4"/>
        </w:tc>
        <w:tc>
          <w:tcPr>
            <w:tcW w:w="2016" w:type="dxa"/>
          </w:tcPr>
          <w:p w14:paraId="1A3BABFB" w14:textId="77777777" w:rsidR="00C40859" w:rsidRDefault="00C40859" w:rsidP="00F669F4"/>
        </w:tc>
        <w:tc>
          <w:tcPr>
            <w:tcW w:w="1304" w:type="dxa"/>
          </w:tcPr>
          <w:p w14:paraId="7E418011" w14:textId="77777777" w:rsidR="00C40859" w:rsidRDefault="00C40859" w:rsidP="00F669F4"/>
        </w:tc>
      </w:tr>
      <w:tr w:rsidR="00C40859" w14:paraId="26B6EB97" w14:textId="77777777" w:rsidTr="00F669F4">
        <w:trPr>
          <w:trHeight w:val="415"/>
        </w:trPr>
        <w:tc>
          <w:tcPr>
            <w:tcW w:w="772" w:type="dxa"/>
          </w:tcPr>
          <w:p w14:paraId="38F893B2" w14:textId="77777777" w:rsidR="00C40859" w:rsidRPr="00F8763A" w:rsidRDefault="00C40859" w:rsidP="00F669F4">
            <w:pPr>
              <w:rPr>
                <w:b/>
              </w:rPr>
            </w:pPr>
            <w:r w:rsidRPr="00F8763A">
              <w:rPr>
                <w:b/>
              </w:rPr>
              <w:t>3</w:t>
            </w:r>
          </w:p>
        </w:tc>
        <w:tc>
          <w:tcPr>
            <w:tcW w:w="6378" w:type="dxa"/>
          </w:tcPr>
          <w:p w14:paraId="3346EE2E" w14:textId="77777777" w:rsidR="00C40859" w:rsidRDefault="007A2E52" w:rsidP="007A2E52">
            <w:r>
              <w:t>Demonstration of competency of ECT role</w:t>
            </w:r>
          </w:p>
        </w:tc>
        <w:tc>
          <w:tcPr>
            <w:tcW w:w="2016" w:type="dxa"/>
          </w:tcPr>
          <w:p w14:paraId="432C1E5F" w14:textId="77777777" w:rsidR="00C40859" w:rsidRDefault="00C40859" w:rsidP="00F669F4">
            <w:r>
              <w:t>6</w:t>
            </w:r>
          </w:p>
        </w:tc>
        <w:tc>
          <w:tcPr>
            <w:tcW w:w="2016" w:type="dxa"/>
          </w:tcPr>
          <w:p w14:paraId="0E95FD2E" w14:textId="77777777" w:rsidR="00C40859" w:rsidRDefault="00C40859" w:rsidP="00F669F4"/>
        </w:tc>
        <w:tc>
          <w:tcPr>
            <w:tcW w:w="2016" w:type="dxa"/>
          </w:tcPr>
          <w:p w14:paraId="2B1E78F2" w14:textId="77777777" w:rsidR="00C40859" w:rsidRDefault="00C40859" w:rsidP="00F669F4"/>
        </w:tc>
        <w:tc>
          <w:tcPr>
            <w:tcW w:w="1304" w:type="dxa"/>
          </w:tcPr>
          <w:p w14:paraId="4B12AE56" w14:textId="77777777" w:rsidR="00C40859" w:rsidRDefault="00C40859" w:rsidP="00F669F4"/>
        </w:tc>
      </w:tr>
      <w:tr w:rsidR="00C40859" w14:paraId="11560CD2" w14:textId="77777777" w:rsidTr="00F669F4">
        <w:trPr>
          <w:trHeight w:val="415"/>
        </w:trPr>
        <w:tc>
          <w:tcPr>
            <w:tcW w:w="772" w:type="dxa"/>
          </w:tcPr>
          <w:p w14:paraId="5278CB3C" w14:textId="77777777" w:rsidR="00C40859" w:rsidRPr="00F8763A" w:rsidRDefault="00C40859" w:rsidP="00F669F4">
            <w:pPr>
              <w:rPr>
                <w:b/>
              </w:rPr>
            </w:pPr>
            <w:r w:rsidRPr="00F8763A">
              <w:rPr>
                <w:b/>
              </w:rPr>
              <w:t>4</w:t>
            </w:r>
          </w:p>
        </w:tc>
        <w:tc>
          <w:tcPr>
            <w:tcW w:w="6378" w:type="dxa"/>
          </w:tcPr>
          <w:p w14:paraId="7F198C4B" w14:textId="77777777" w:rsidR="00C40859" w:rsidRDefault="00C40859" w:rsidP="00F669F4">
            <w:r>
              <w:t>eCBD compliance greater than 95% for 2 months</w:t>
            </w:r>
          </w:p>
        </w:tc>
        <w:tc>
          <w:tcPr>
            <w:tcW w:w="2016" w:type="dxa"/>
          </w:tcPr>
          <w:p w14:paraId="12280EBD" w14:textId="77777777" w:rsidR="00C40859" w:rsidRDefault="00C40859" w:rsidP="00F669F4">
            <w:r>
              <w:t>6</w:t>
            </w:r>
          </w:p>
        </w:tc>
        <w:tc>
          <w:tcPr>
            <w:tcW w:w="2016" w:type="dxa"/>
          </w:tcPr>
          <w:p w14:paraId="25CA14F2" w14:textId="77777777" w:rsidR="00C40859" w:rsidRDefault="00C40859" w:rsidP="00F669F4"/>
        </w:tc>
        <w:tc>
          <w:tcPr>
            <w:tcW w:w="2016" w:type="dxa"/>
          </w:tcPr>
          <w:p w14:paraId="549248CD" w14:textId="77777777" w:rsidR="00C40859" w:rsidRDefault="00C40859" w:rsidP="00F669F4"/>
        </w:tc>
        <w:tc>
          <w:tcPr>
            <w:tcW w:w="1304" w:type="dxa"/>
          </w:tcPr>
          <w:p w14:paraId="0AFFC5DB" w14:textId="77777777" w:rsidR="00C40859" w:rsidRDefault="00C40859" w:rsidP="00F669F4"/>
        </w:tc>
      </w:tr>
      <w:tr w:rsidR="00C40859" w14:paraId="3BC4AD9A" w14:textId="77777777" w:rsidTr="00F669F4">
        <w:trPr>
          <w:trHeight w:val="415"/>
        </w:trPr>
        <w:tc>
          <w:tcPr>
            <w:tcW w:w="772" w:type="dxa"/>
          </w:tcPr>
          <w:p w14:paraId="2D3698DA" w14:textId="77777777" w:rsidR="00C40859" w:rsidRPr="00F8763A" w:rsidRDefault="00C40859" w:rsidP="00F669F4">
            <w:pPr>
              <w:rPr>
                <w:b/>
              </w:rPr>
            </w:pPr>
            <w:r w:rsidRPr="00F8763A">
              <w:rPr>
                <w:b/>
              </w:rPr>
              <w:t>5</w:t>
            </w:r>
          </w:p>
        </w:tc>
        <w:tc>
          <w:tcPr>
            <w:tcW w:w="6378" w:type="dxa"/>
          </w:tcPr>
          <w:p w14:paraId="22929E64" w14:textId="77777777" w:rsidR="00C40859" w:rsidRDefault="00C40859" w:rsidP="00F669F4">
            <w:r>
              <w:t xml:space="preserve">Dispatch Training – </w:t>
            </w:r>
            <w:r w:rsidRPr="001B0288">
              <w:rPr>
                <w:i/>
              </w:rPr>
              <w:t>Sharjah</w:t>
            </w:r>
          </w:p>
        </w:tc>
        <w:tc>
          <w:tcPr>
            <w:tcW w:w="2016" w:type="dxa"/>
          </w:tcPr>
          <w:p w14:paraId="6DD328D5" w14:textId="77777777" w:rsidR="00C40859" w:rsidRDefault="00C40859" w:rsidP="00F669F4">
            <w:r>
              <w:t>9</w:t>
            </w:r>
          </w:p>
        </w:tc>
        <w:tc>
          <w:tcPr>
            <w:tcW w:w="2016" w:type="dxa"/>
          </w:tcPr>
          <w:p w14:paraId="58D270A8" w14:textId="77777777" w:rsidR="00C40859" w:rsidRDefault="00C40859" w:rsidP="00F669F4"/>
        </w:tc>
        <w:tc>
          <w:tcPr>
            <w:tcW w:w="2016" w:type="dxa"/>
          </w:tcPr>
          <w:p w14:paraId="1C38D1D9" w14:textId="77777777" w:rsidR="00C40859" w:rsidRDefault="00C40859" w:rsidP="00F669F4"/>
        </w:tc>
        <w:tc>
          <w:tcPr>
            <w:tcW w:w="1304" w:type="dxa"/>
          </w:tcPr>
          <w:p w14:paraId="4AD72C20" w14:textId="77777777" w:rsidR="00C40859" w:rsidRDefault="00C40859" w:rsidP="00F669F4"/>
        </w:tc>
      </w:tr>
      <w:tr w:rsidR="00C40859" w14:paraId="30F2C818" w14:textId="77777777" w:rsidTr="00F669F4">
        <w:trPr>
          <w:trHeight w:val="415"/>
        </w:trPr>
        <w:tc>
          <w:tcPr>
            <w:tcW w:w="772" w:type="dxa"/>
          </w:tcPr>
          <w:p w14:paraId="0344CEF5" w14:textId="77777777" w:rsidR="00C40859" w:rsidRPr="00F8763A" w:rsidRDefault="00C40859" w:rsidP="00F669F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78" w:type="dxa"/>
          </w:tcPr>
          <w:p w14:paraId="01C43099" w14:textId="77777777" w:rsidR="00C40859" w:rsidRDefault="00C40859" w:rsidP="00F669F4">
            <w:r>
              <w:t xml:space="preserve">Dispatch Training – </w:t>
            </w:r>
            <w:r w:rsidRPr="001B0288">
              <w:rPr>
                <w:i/>
              </w:rPr>
              <w:t>Ajman / UAQ / RAK</w:t>
            </w:r>
          </w:p>
        </w:tc>
        <w:tc>
          <w:tcPr>
            <w:tcW w:w="2016" w:type="dxa"/>
          </w:tcPr>
          <w:p w14:paraId="5E891BC6" w14:textId="77777777" w:rsidR="00C40859" w:rsidRDefault="00C40859" w:rsidP="00F669F4">
            <w:r>
              <w:t>9</w:t>
            </w:r>
          </w:p>
        </w:tc>
        <w:tc>
          <w:tcPr>
            <w:tcW w:w="2016" w:type="dxa"/>
          </w:tcPr>
          <w:p w14:paraId="4CFB62A0" w14:textId="77777777" w:rsidR="00C40859" w:rsidRDefault="00C40859" w:rsidP="00F669F4"/>
        </w:tc>
        <w:tc>
          <w:tcPr>
            <w:tcW w:w="2016" w:type="dxa"/>
          </w:tcPr>
          <w:p w14:paraId="6303754E" w14:textId="77777777" w:rsidR="00C40859" w:rsidRDefault="00C40859" w:rsidP="00F669F4"/>
        </w:tc>
        <w:tc>
          <w:tcPr>
            <w:tcW w:w="1304" w:type="dxa"/>
          </w:tcPr>
          <w:p w14:paraId="16B821BB" w14:textId="77777777" w:rsidR="00C40859" w:rsidRDefault="00C40859" w:rsidP="00F669F4"/>
        </w:tc>
      </w:tr>
      <w:tr w:rsidR="00C40859" w14:paraId="02B7CC3F" w14:textId="77777777" w:rsidTr="00F669F4">
        <w:trPr>
          <w:trHeight w:val="415"/>
        </w:trPr>
        <w:tc>
          <w:tcPr>
            <w:tcW w:w="772" w:type="dxa"/>
          </w:tcPr>
          <w:p w14:paraId="6CF30D4B" w14:textId="77777777" w:rsidR="00C40859" w:rsidRDefault="00C40859" w:rsidP="00F669F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78" w:type="dxa"/>
          </w:tcPr>
          <w:p w14:paraId="4351E883" w14:textId="77777777" w:rsidR="00C40859" w:rsidRDefault="00C40859" w:rsidP="00F669F4">
            <w:r>
              <w:t xml:space="preserve">Dispatch Training – </w:t>
            </w:r>
            <w:r w:rsidRPr="001B0288">
              <w:rPr>
                <w:i/>
              </w:rPr>
              <w:t>Central / Fujairah</w:t>
            </w:r>
          </w:p>
        </w:tc>
        <w:tc>
          <w:tcPr>
            <w:tcW w:w="2016" w:type="dxa"/>
          </w:tcPr>
          <w:p w14:paraId="3851C394" w14:textId="77777777" w:rsidR="00C40859" w:rsidRDefault="00C40859" w:rsidP="00F669F4">
            <w:r>
              <w:t>9</w:t>
            </w:r>
          </w:p>
        </w:tc>
        <w:tc>
          <w:tcPr>
            <w:tcW w:w="2016" w:type="dxa"/>
          </w:tcPr>
          <w:p w14:paraId="33C8E460" w14:textId="77777777" w:rsidR="00C40859" w:rsidRDefault="00C40859" w:rsidP="00F669F4"/>
        </w:tc>
        <w:tc>
          <w:tcPr>
            <w:tcW w:w="2016" w:type="dxa"/>
          </w:tcPr>
          <w:p w14:paraId="3CEE0806" w14:textId="77777777" w:rsidR="00C40859" w:rsidRDefault="00C40859" w:rsidP="00F669F4"/>
        </w:tc>
        <w:tc>
          <w:tcPr>
            <w:tcW w:w="1304" w:type="dxa"/>
          </w:tcPr>
          <w:p w14:paraId="12B69D28" w14:textId="77777777" w:rsidR="00C40859" w:rsidRDefault="00C40859" w:rsidP="00F669F4"/>
        </w:tc>
      </w:tr>
      <w:tr w:rsidR="00C40859" w14:paraId="7BAFC529" w14:textId="77777777" w:rsidTr="00F669F4">
        <w:trPr>
          <w:trHeight w:val="415"/>
        </w:trPr>
        <w:tc>
          <w:tcPr>
            <w:tcW w:w="772" w:type="dxa"/>
          </w:tcPr>
          <w:p w14:paraId="60232FA7" w14:textId="77777777" w:rsidR="00C40859" w:rsidRDefault="00C40859" w:rsidP="00F669F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378" w:type="dxa"/>
          </w:tcPr>
          <w:p w14:paraId="40E7FE4D" w14:textId="77777777" w:rsidR="00C40859" w:rsidRDefault="00C40859" w:rsidP="00F669F4">
            <w:r>
              <w:t xml:space="preserve">Dispatch Training – </w:t>
            </w:r>
            <w:r w:rsidRPr="001B0288">
              <w:rPr>
                <w:i/>
              </w:rPr>
              <w:t>CICPA / Single Contracts</w:t>
            </w:r>
          </w:p>
        </w:tc>
        <w:tc>
          <w:tcPr>
            <w:tcW w:w="2016" w:type="dxa"/>
          </w:tcPr>
          <w:p w14:paraId="1F139848" w14:textId="77777777" w:rsidR="00C40859" w:rsidRDefault="00C40859" w:rsidP="00F669F4">
            <w:r>
              <w:t>9</w:t>
            </w:r>
          </w:p>
        </w:tc>
        <w:tc>
          <w:tcPr>
            <w:tcW w:w="2016" w:type="dxa"/>
          </w:tcPr>
          <w:p w14:paraId="4DC5C07F" w14:textId="77777777" w:rsidR="00C40859" w:rsidRDefault="00C40859" w:rsidP="00F669F4"/>
        </w:tc>
        <w:tc>
          <w:tcPr>
            <w:tcW w:w="2016" w:type="dxa"/>
          </w:tcPr>
          <w:p w14:paraId="3676A6C6" w14:textId="77777777" w:rsidR="00C40859" w:rsidRDefault="00C40859" w:rsidP="00F669F4"/>
        </w:tc>
        <w:tc>
          <w:tcPr>
            <w:tcW w:w="1304" w:type="dxa"/>
          </w:tcPr>
          <w:p w14:paraId="00E8BD38" w14:textId="77777777" w:rsidR="00C40859" w:rsidRDefault="00C40859" w:rsidP="00F669F4"/>
        </w:tc>
      </w:tr>
      <w:tr w:rsidR="00C40859" w14:paraId="55ED39C3" w14:textId="77777777" w:rsidTr="00F669F4">
        <w:trPr>
          <w:trHeight w:val="415"/>
        </w:trPr>
        <w:tc>
          <w:tcPr>
            <w:tcW w:w="772" w:type="dxa"/>
          </w:tcPr>
          <w:p w14:paraId="212BC277" w14:textId="77777777" w:rsidR="00C40859" w:rsidRPr="00F8763A" w:rsidRDefault="00C40859" w:rsidP="00F669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78" w:type="dxa"/>
          </w:tcPr>
          <w:p w14:paraId="26D004F5" w14:textId="77777777" w:rsidR="00C40859" w:rsidRDefault="007A2E52" w:rsidP="007A2E52">
            <w:r>
              <w:t>Demonstration of competency of EMD role</w:t>
            </w:r>
          </w:p>
        </w:tc>
        <w:tc>
          <w:tcPr>
            <w:tcW w:w="2016" w:type="dxa"/>
          </w:tcPr>
          <w:p w14:paraId="155AE78D" w14:textId="77777777" w:rsidR="00C40859" w:rsidRDefault="00C40859" w:rsidP="00F669F4">
            <w:r>
              <w:t>12</w:t>
            </w:r>
          </w:p>
        </w:tc>
        <w:tc>
          <w:tcPr>
            <w:tcW w:w="2016" w:type="dxa"/>
          </w:tcPr>
          <w:p w14:paraId="5B71B6B5" w14:textId="77777777" w:rsidR="00C40859" w:rsidRDefault="00C40859" w:rsidP="00F669F4"/>
        </w:tc>
        <w:tc>
          <w:tcPr>
            <w:tcW w:w="2016" w:type="dxa"/>
          </w:tcPr>
          <w:p w14:paraId="347B1738" w14:textId="77777777" w:rsidR="00C40859" w:rsidRDefault="00C40859" w:rsidP="00F669F4"/>
        </w:tc>
        <w:tc>
          <w:tcPr>
            <w:tcW w:w="1304" w:type="dxa"/>
          </w:tcPr>
          <w:p w14:paraId="71369489" w14:textId="77777777" w:rsidR="00C40859" w:rsidRDefault="00C40859" w:rsidP="00F669F4"/>
        </w:tc>
      </w:tr>
      <w:tr w:rsidR="00C40859" w14:paraId="3E781B85" w14:textId="77777777" w:rsidTr="00F669F4">
        <w:trPr>
          <w:trHeight w:val="415"/>
        </w:trPr>
        <w:tc>
          <w:tcPr>
            <w:tcW w:w="772" w:type="dxa"/>
          </w:tcPr>
          <w:p w14:paraId="08CDE08F" w14:textId="77777777" w:rsidR="00C40859" w:rsidRPr="00F8763A" w:rsidRDefault="00C40859" w:rsidP="00F669F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378" w:type="dxa"/>
          </w:tcPr>
          <w:p w14:paraId="5D2C84F2" w14:textId="77777777" w:rsidR="00C40859" w:rsidRDefault="00C40859" w:rsidP="00F669F4">
            <w:r>
              <w:t>Move to EMD</w:t>
            </w:r>
          </w:p>
        </w:tc>
        <w:tc>
          <w:tcPr>
            <w:tcW w:w="2016" w:type="dxa"/>
          </w:tcPr>
          <w:p w14:paraId="0FF51E32" w14:textId="77777777" w:rsidR="00C40859" w:rsidRDefault="00C40859" w:rsidP="00F669F4">
            <w:r>
              <w:t>12</w:t>
            </w:r>
          </w:p>
        </w:tc>
        <w:tc>
          <w:tcPr>
            <w:tcW w:w="2016" w:type="dxa"/>
          </w:tcPr>
          <w:p w14:paraId="49941551" w14:textId="77777777" w:rsidR="00C40859" w:rsidRDefault="00C40859" w:rsidP="00F669F4"/>
        </w:tc>
        <w:tc>
          <w:tcPr>
            <w:tcW w:w="2016" w:type="dxa"/>
          </w:tcPr>
          <w:p w14:paraId="5102A442" w14:textId="77777777" w:rsidR="00C40859" w:rsidRDefault="00C40859" w:rsidP="00F669F4"/>
        </w:tc>
        <w:tc>
          <w:tcPr>
            <w:tcW w:w="1304" w:type="dxa"/>
          </w:tcPr>
          <w:p w14:paraId="6D645E07" w14:textId="77777777" w:rsidR="00C40859" w:rsidRDefault="00C40859" w:rsidP="00F669F4"/>
        </w:tc>
      </w:tr>
    </w:tbl>
    <w:p w14:paraId="20C4833A" w14:textId="77777777" w:rsidR="00C40859" w:rsidRPr="00765D79" w:rsidRDefault="00C40859" w:rsidP="00C40859">
      <w:pPr>
        <w:rPr>
          <w:sz w:val="4"/>
          <w:szCs w:val="4"/>
        </w:rPr>
      </w:pPr>
    </w:p>
    <w:tbl>
      <w:tblPr>
        <w:tblStyle w:val="TableGrid"/>
        <w:tblW w:w="14512" w:type="dxa"/>
        <w:tblLook w:val="04A0" w:firstRow="1" w:lastRow="0" w:firstColumn="1" w:lastColumn="0" w:noHBand="0" w:noVBand="1"/>
      </w:tblPr>
      <w:tblGrid>
        <w:gridCol w:w="7255"/>
        <w:gridCol w:w="7257"/>
      </w:tblGrid>
      <w:tr w:rsidR="00C40859" w14:paraId="3D4BBFEC" w14:textId="77777777" w:rsidTr="00F669F4">
        <w:trPr>
          <w:trHeight w:val="315"/>
        </w:trPr>
        <w:tc>
          <w:tcPr>
            <w:tcW w:w="14512" w:type="dxa"/>
            <w:gridSpan w:val="2"/>
          </w:tcPr>
          <w:p w14:paraId="4F850633" w14:textId="77777777" w:rsidR="00C40859" w:rsidRPr="001B0288" w:rsidRDefault="00C40859" w:rsidP="00F669F4">
            <w:pPr>
              <w:jc w:val="center"/>
              <w:rPr>
                <w:b/>
              </w:rPr>
            </w:pPr>
            <w:r w:rsidRPr="001B0288">
              <w:rPr>
                <w:b/>
                <w:sz w:val="28"/>
              </w:rPr>
              <w:t>COMPLETION</w:t>
            </w:r>
          </w:p>
        </w:tc>
      </w:tr>
      <w:tr w:rsidR="00C40859" w14:paraId="7F51A00B" w14:textId="77777777" w:rsidTr="00765D79">
        <w:trPr>
          <w:trHeight w:val="733"/>
        </w:trPr>
        <w:tc>
          <w:tcPr>
            <w:tcW w:w="7255" w:type="dxa"/>
          </w:tcPr>
          <w:p w14:paraId="1E0EA212" w14:textId="77777777" w:rsidR="00C40859" w:rsidRDefault="00C40859" w:rsidP="00F669F4">
            <w:r>
              <w:t>STAFF Signature</w:t>
            </w:r>
          </w:p>
          <w:p w14:paraId="326C3E25" w14:textId="77777777" w:rsidR="00C40859" w:rsidRDefault="00C40859" w:rsidP="00F669F4"/>
          <w:p w14:paraId="7D98CE5B" w14:textId="77777777" w:rsidR="00C40859" w:rsidRDefault="00C40859" w:rsidP="00F669F4">
            <w:r>
              <w:rPr>
                <w:sz w:val="18"/>
              </w:rPr>
              <w:t xml:space="preserve">                                                                                                   </w:t>
            </w:r>
            <w:r w:rsidRPr="00F8763A">
              <w:rPr>
                <w:sz w:val="18"/>
              </w:rPr>
              <w:t>Date:</w:t>
            </w:r>
          </w:p>
        </w:tc>
        <w:tc>
          <w:tcPr>
            <w:tcW w:w="7257" w:type="dxa"/>
          </w:tcPr>
          <w:p w14:paraId="6A316CBF" w14:textId="77777777" w:rsidR="00C40859" w:rsidRDefault="00C40859" w:rsidP="00F669F4">
            <w:r>
              <w:t>TEAM LEADER Signature:</w:t>
            </w:r>
          </w:p>
          <w:p w14:paraId="0525C69D" w14:textId="77777777" w:rsidR="00C40859" w:rsidRDefault="00C40859" w:rsidP="00F669F4"/>
          <w:p w14:paraId="154125BE" w14:textId="77777777" w:rsidR="00C40859" w:rsidRDefault="00C40859" w:rsidP="00F669F4">
            <w:r>
              <w:rPr>
                <w:sz w:val="18"/>
              </w:rPr>
              <w:t xml:space="preserve">                                                                                         D</w:t>
            </w:r>
            <w:r w:rsidRPr="00F8763A">
              <w:rPr>
                <w:sz w:val="18"/>
              </w:rPr>
              <w:t>ate:</w:t>
            </w:r>
          </w:p>
        </w:tc>
      </w:tr>
      <w:tr w:rsidR="00C40859" w14:paraId="39F267A9" w14:textId="77777777" w:rsidTr="00765D79">
        <w:trPr>
          <w:trHeight w:val="703"/>
        </w:trPr>
        <w:tc>
          <w:tcPr>
            <w:tcW w:w="7255" w:type="dxa"/>
          </w:tcPr>
          <w:p w14:paraId="7975C4C6" w14:textId="77777777" w:rsidR="00C40859" w:rsidRDefault="00C40859" w:rsidP="00F669F4">
            <w:r>
              <w:t>ACC Manager Signature</w:t>
            </w:r>
          </w:p>
          <w:p w14:paraId="360AC6A8" w14:textId="77777777" w:rsidR="00C40859" w:rsidRDefault="00C40859" w:rsidP="00F669F4"/>
          <w:p w14:paraId="5673F611" w14:textId="77777777" w:rsidR="00C40859" w:rsidRDefault="00C40859" w:rsidP="00F669F4">
            <w:r>
              <w:rPr>
                <w:sz w:val="18"/>
              </w:rPr>
              <w:t xml:space="preserve">                                                                                                   </w:t>
            </w:r>
            <w:r w:rsidRPr="00F8763A">
              <w:rPr>
                <w:sz w:val="18"/>
              </w:rPr>
              <w:t>Date:</w:t>
            </w:r>
          </w:p>
        </w:tc>
        <w:tc>
          <w:tcPr>
            <w:tcW w:w="7257" w:type="dxa"/>
          </w:tcPr>
          <w:p w14:paraId="39B3DE9D" w14:textId="77777777" w:rsidR="00C40859" w:rsidRDefault="00C40859" w:rsidP="00F669F4">
            <w:r>
              <w:t xml:space="preserve">DIRECTOR OPERATIONS Signature: </w:t>
            </w:r>
          </w:p>
          <w:p w14:paraId="44701137" w14:textId="77777777" w:rsidR="00C40859" w:rsidRDefault="00C40859" w:rsidP="00F669F4"/>
          <w:p w14:paraId="1A513F34" w14:textId="77777777" w:rsidR="00C40859" w:rsidRDefault="00C40859" w:rsidP="00F669F4">
            <w:r>
              <w:rPr>
                <w:sz w:val="18"/>
              </w:rPr>
              <w:t xml:space="preserve">                                                                                         D</w:t>
            </w:r>
            <w:r w:rsidRPr="00F8763A">
              <w:rPr>
                <w:sz w:val="18"/>
              </w:rPr>
              <w:t>ate</w:t>
            </w:r>
            <w:r>
              <w:rPr>
                <w:sz w:val="18"/>
              </w:rPr>
              <w:t>:</w:t>
            </w:r>
          </w:p>
        </w:tc>
      </w:tr>
    </w:tbl>
    <w:p w14:paraId="4BE9496F" w14:textId="6C8C1AA5" w:rsidR="00113DD7" w:rsidRPr="00F25720" w:rsidRDefault="00113DD7" w:rsidP="00765D79">
      <w:pPr>
        <w:tabs>
          <w:tab w:val="left" w:pos="3000"/>
        </w:tabs>
      </w:pPr>
    </w:p>
    <w:sectPr w:rsidR="00113DD7" w:rsidRPr="00F25720" w:rsidSect="00765D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-83" w:right="539" w:bottom="851" w:left="1440" w:header="0" w:footer="9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0C782" w14:textId="77777777" w:rsidR="001B7C29" w:rsidRDefault="001B7C29" w:rsidP="00E140CD">
      <w:pPr>
        <w:spacing w:after="0" w:line="240" w:lineRule="auto"/>
      </w:pPr>
      <w:r>
        <w:separator/>
      </w:r>
    </w:p>
  </w:endnote>
  <w:endnote w:type="continuationSeparator" w:id="0">
    <w:p w14:paraId="56B6AE96" w14:textId="77777777" w:rsidR="001B7C29" w:rsidRDefault="001B7C29" w:rsidP="00E1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88557" w14:textId="77777777" w:rsidR="00524A65" w:rsidRDefault="00524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777C8" w14:textId="76CA83EF" w:rsidR="00AF47D1" w:rsidRDefault="00FB7611" w:rsidP="00A45D53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846E7F" wp14:editId="17A39337">
              <wp:simplePos x="0" y="0"/>
              <wp:positionH relativeFrom="column">
                <wp:posOffset>952500</wp:posOffset>
              </wp:positionH>
              <wp:positionV relativeFrom="paragraph">
                <wp:posOffset>192405</wp:posOffset>
              </wp:positionV>
              <wp:extent cx="3867150" cy="4095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7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B11F57" w14:textId="77777777" w:rsidR="00FB7611" w:rsidRPr="00FB7611" w:rsidRDefault="00FB7611" w:rsidP="00FB7611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FB7611">
                            <w:rPr>
                              <w:sz w:val="14"/>
                              <w:szCs w:val="14"/>
                            </w:rPr>
                            <w:t>ACC – Call Taker to Dispatcher Tracker</w:t>
                          </w:r>
                        </w:p>
                        <w:p w14:paraId="65A056F7" w14:textId="0E5F9F65" w:rsidR="00961CA5" w:rsidRPr="0044034D" w:rsidRDefault="00961CA5" w:rsidP="00961CA5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November 20</w:t>
                          </w:r>
                          <w:r w:rsidR="00FB7611">
                            <w:rPr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E846E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5pt;margin-top:15.15pt;width:304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" fillcolor="white [3201]" stroked="f" strokeweight=".5pt">
              <v:textbox>
                <w:txbxContent>
                  <w:p w14:paraId="5EB11F57" w14:textId="77777777" w:rsidR="00FB7611" w:rsidRPr="00FB7611" w:rsidRDefault="00FB7611" w:rsidP="00FB7611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FB7611">
                      <w:rPr>
                        <w:sz w:val="14"/>
                        <w:szCs w:val="14"/>
                      </w:rPr>
                      <w:t>ACC – Call Taker to Dispatcher Tracker</w:t>
                    </w:r>
                  </w:p>
                  <w:p w14:paraId="65A056F7" w14:textId="0E5F9F65" w:rsidR="00961CA5" w:rsidRPr="0044034D" w:rsidRDefault="00961CA5" w:rsidP="00961CA5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November 20</w:t>
                    </w:r>
                    <w:r w:rsidR="00FB7611">
                      <w:rPr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F05E84" wp14:editId="046F1F21">
              <wp:simplePos x="0" y="0"/>
              <wp:positionH relativeFrom="column">
                <wp:posOffset>8524875</wp:posOffset>
              </wp:positionH>
              <wp:positionV relativeFrom="paragraph">
                <wp:posOffset>195580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29736" w14:textId="19706C87" w:rsidR="00961CA5" w:rsidRPr="0044034D" w:rsidRDefault="00961CA5" w:rsidP="00961CA5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OPF</w:t>
                          </w:r>
                          <w:r w:rsidR="007A2E52">
                            <w:rPr>
                              <w:sz w:val="14"/>
                              <w:szCs w:val="14"/>
                            </w:rPr>
                            <w:t>256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FB761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171F9DB4" w14:textId="77777777" w:rsidR="00961CA5" w:rsidRPr="0044034D" w:rsidRDefault="00961CA5" w:rsidP="00961CA5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2F1C6E0" w14:textId="77777777" w:rsidR="00961CA5" w:rsidRPr="0044034D" w:rsidRDefault="00961CA5" w:rsidP="00961CA5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5F05E84" id="Text Box 8" o:spid="_x0000_s1027" type="#_x0000_t202" style="position:absolute;margin-left:671.25pt;margin-top:15.4pt;width:54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4ehwIAAIk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" fillcolor="white [3201]" stroked="f" strokeweight=".5pt">
              <v:textbox>
                <w:txbxContent>
                  <w:p w14:paraId="10729736" w14:textId="19706C87" w:rsidR="00961CA5" w:rsidRPr="0044034D" w:rsidRDefault="00961CA5" w:rsidP="00961CA5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OPF</w:t>
                    </w:r>
                    <w:r w:rsidR="007A2E52">
                      <w:rPr>
                        <w:sz w:val="14"/>
                        <w:szCs w:val="14"/>
                      </w:rPr>
                      <w:t>256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FB7611">
                      <w:rPr>
                        <w:sz w:val="14"/>
                        <w:szCs w:val="14"/>
                      </w:rPr>
                      <w:t>2</w:t>
                    </w:r>
                  </w:p>
                  <w:p w14:paraId="171F9DB4" w14:textId="77777777" w:rsidR="00961CA5" w:rsidRPr="0044034D" w:rsidRDefault="00961CA5" w:rsidP="00961CA5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32F1C6E0" w14:textId="77777777" w:rsidR="00961CA5" w:rsidRPr="0044034D" w:rsidRDefault="00961CA5" w:rsidP="00961CA5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E94010A" wp14:editId="4117CBA8">
          <wp:simplePos x="0" y="0"/>
          <wp:positionH relativeFrom="column">
            <wp:posOffset>-895350</wp:posOffset>
          </wp:positionH>
          <wp:positionV relativeFrom="page">
            <wp:posOffset>6612255</wp:posOffset>
          </wp:positionV>
          <wp:extent cx="10646410" cy="1032510"/>
          <wp:effectExtent l="0" t="0" r="2540" b="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46410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85A58" w14:textId="77777777" w:rsidR="00524A65" w:rsidRDefault="00524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3152B" w14:textId="77777777" w:rsidR="001B7C29" w:rsidRDefault="001B7C29" w:rsidP="00E140CD">
      <w:pPr>
        <w:spacing w:after="0" w:line="240" w:lineRule="auto"/>
      </w:pPr>
      <w:r>
        <w:separator/>
      </w:r>
    </w:p>
  </w:footnote>
  <w:footnote w:type="continuationSeparator" w:id="0">
    <w:p w14:paraId="4502E9A8" w14:textId="77777777" w:rsidR="001B7C29" w:rsidRDefault="001B7C29" w:rsidP="00E1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F1E67" w14:textId="77777777" w:rsidR="00524A65" w:rsidRDefault="00524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79BDB" w14:textId="6CB4987C" w:rsidR="00AF47D1" w:rsidRDefault="00524A65" w:rsidP="00765D79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68480" behindDoc="0" locked="0" layoutInCell="1" allowOverlap="1" wp14:anchorId="3B72073D" wp14:editId="6D4F362E">
          <wp:simplePos x="0" y="0"/>
          <wp:positionH relativeFrom="column">
            <wp:posOffset>8468995</wp:posOffset>
          </wp:positionH>
          <wp:positionV relativeFrom="paragraph">
            <wp:posOffset>93980</wp:posOffset>
          </wp:positionV>
          <wp:extent cx="1299601" cy="677864"/>
          <wp:effectExtent l="0" t="0" r="0" b="8255"/>
          <wp:wrapNone/>
          <wp:docPr id="22" name="Pictur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6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1">
                    <a:extLs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601" cy="6778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bookmarkEnd w:id="0"/>
    <w:r w:rsidR="00AF47D1">
      <w:rPr>
        <w:noProof/>
      </w:rPr>
      <w:drawing>
        <wp:anchor distT="0" distB="0" distL="114300" distR="114300" simplePos="0" relativeHeight="251659264" behindDoc="0" locked="0" layoutInCell="1" allowOverlap="1" wp14:anchorId="7FE70375" wp14:editId="7B6DA8D9">
          <wp:simplePos x="0" y="0"/>
          <wp:positionH relativeFrom="column">
            <wp:posOffset>-846455</wp:posOffset>
          </wp:positionH>
          <wp:positionV relativeFrom="paragraph">
            <wp:posOffset>-247650</wp:posOffset>
          </wp:positionV>
          <wp:extent cx="10596880" cy="1019175"/>
          <wp:effectExtent l="0" t="0" r="0" b="9525"/>
          <wp:wrapSquare wrapText="bothSides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9688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73F65" w14:textId="77777777" w:rsidR="00524A65" w:rsidRDefault="00524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N:\Quality Management System\3.0 Generic Templates\Logos\New Logo, NA only.jpg" style="width:379.5pt;height:84.75pt;visibility:visible;mso-wrap-style:square" o:bullet="t">
        <v:imagedata r:id="rId1" o:title="New Logo, NA only"/>
      </v:shape>
    </w:pict>
  </w:numPicBullet>
  <w:abstractNum w:abstractNumId="0" w15:restartNumberingAfterBreak="0">
    <w:nsid w:val="21A437E5"/>
    <w:multiLevelType w:val="hybridMultilevel"/>
    <w:tmpl w:val="42CC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7485"/>
    <w:multiLevelType w:val="hybridMultilevel"/>
    <w:tmpl w:val="B71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B26C8"/>
    <w:multiLevelType w:val="hybridMultilevel"/>
    <w:tmpl w:val="AFE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96E02"/>
    <w:multiLevelType w:val="hybridMultilevel"/>
    <w:tmpl w:val="26BEC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070AC6"/>
    <w:multiLevelType w:val="hybridMultilevel"/>
    <w:tmpl w:val="FDC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C5"/>
    <w:rsid w:val="00006157"/>
    <w:rsid w:val="000417BD"/>
    <w:rsid w:val="00061952"/>
    <w:rsid w:val="000A3C27"/>
    <w:rsid w:val="000C2692"/>
    <w:rsid w:val="000F50B7"/>
    <w:rsid w:val="00113DD7"/>
    <w:rsid w:val="00134EFC"/>
    <w:rsid w:val="001B7C29"/>
    <w:rsid w:val="00211D3A"/>
    <w:rsid w:val="002B212C"/>
    <w:rsid w:val="0035255A"/>
    <w:rsid w:val="003B4CE4"/>
    <w:rsid w:val="003E6FFE"/>
    <w:rsid w:val="004312E8"/>
    <w:rsid w:val="00465167"/>
    <w:rsid w:val="004D114D"/>
    <w:rsid w:val="004D2D21"/>
    <w:rsid w:val="004D41ED"/>
    <w:rsid w:val="004E31AA"/>
    <w:rsid w:val="004F14FE"/>
    <w:rsid w:val="005036B6"/>
    <w:rsid w:val="00504334"/>
    <w:rsid w:val="00505822"/>
    <w:rsid w:val="00524A65"/>
    <w:rsid w:val="00524C6B"/>
    <w:rsid w:val="00557F61"/>
    <w:rsid w:val="00563E0C"/>
    <w:rsid w:val="00580724"/>
    <w:rsid w:val="005C7EAE"/>
    <w:rsid w:val="00633889"/>
    <w:rsid w:val="006A0DF0"/>
    <w:rsid w:val="006B193C"/>
    <w:rsid w:val="006C53D0"/>
    <w:rsid w:val="00713E5F"/>
    <w:rsid w:val="00723A38"/>
    <w:rsid w:val="00751240"/>
    <w:rsid w:val="00765D79"/>
    <w:rsid w:val="00775AF4"/>
    <w:rsid w:val="007A2E52"/>
    <w:rsid w:val="00816107"/>
    <w:rsid w:val="00816885"/>
    <w:rsid w:val="008178FA"/>
    <w:rsid w:val="00821A3A"/>
    <w:rsid w:val="0087761D"/>
    <w:rsid w:val="00890B7C"/>
    <w:rsid w:val="00897CD3"/>
    <w:rsid w:val="008C0239"/>
    <w:rsid w:val="008E12C7"/>
    <w:rsid w:val="00937871"/>
    <w:rsid w:val="00961CA5"/>
    <w:rsid w:val="0098179B"/>
    <w:rsid w:val="00996D5F"/>
    <w:rsid w:val="00A33F76"/>
    <w:rsid w:val="00A45D53"/>
    <w:rsid w:val="00A6084F"/>
    <w:rsid w:val="00A661C5"/>
    <w:rsid w:val="00A841B5"/>
    <w:rsid w:val="00A84D3C"/>
    <w:rsid w:val="00AE2AF7"/>
    <w:rsid w:val="00AE7928"/>
    <w:rsid w:val="00AF47D1"/>
    <w:rsid w:val="00BA31F5"/>
    <w:rsid w:val="00BB24C7"/>
    <w:rsid w:val="00BC1BCD"/>
    <w:rsid w:val="00BD3202"/>
    <w:rsid w:val="00BF06A6"/>
    <w:rsid w:val="00BF4E1F"/>
    <w:rsid w:val="00C11F35"/>
    <w:rsid w:val="00C13555"/>
    <w:rsid w:val="00C20C45"/>
    <w:rsid w:val="00C40859"/>
    <w:rsid w:val="00C70569"/>
    <w:rsid w:val="00C7601F"/>
    <w:rsid w:val="00C92EEC"/>
    <w:rsid w:val="00CB4C1B"/>
    <w:rsid w:val="00D004CA"/>
    <w:rsid w:val="00D139F2"/>
    <w:rsid w:val="00D220EA"/>
    <w:rsid w:val="00D679BA"/>
    <w:rsid w:val="00D87F21"/>
    <w:rsid w:val="00D968D1"/>
    <w:rsid w:val="00DC6E5F"/>
    <w:rsid w:val="00DE58D4"/>
    <w:rsid w:val="00E140CD"/>
    <w:rsid w:val="00E97A64"/>
    <w:rsid w:val="00EA7E99"/>
    <w:rsid w:val="00EC2888"/>
    <w:rsid w:val="00ED3E9B"/>
    <w:rsid w:val="00ED5116"/>
    <w:rsid w:val="00EE1E19"/>
    <w:rsid w:val="00EE2B83"/>
    <w:rsid w:val="00EF71BD"/>
    <w:rsid w:val="00F027BF"/>
    <w:rsid w:val="00F25720"/>
    <w:rsid w:val="00FB7611"/>
    <w:rsid w:val="00FC5B20"/>
    <w:rsid w:val="00FE4002"/>
    <w:rsid w:val="00FF4613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49D84"/>
  <w15:docId w15:val="{F87F844E-7C80-4E00-A218-2A0F51DE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CD"/>
  </w:style>
  <w:style w:type="paragraph" w:styleId="Footer">
    <w:name w:val="footer"/>
    <w:basedOn w:val="Normal"/>
    <w:link w:val="FooterChar"/>
    <w:uiPriority w:val="99"/>
    <w:unhideWhenUsed/>
    <w:rsid w:val="00E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CD"/>
  </w:style>
  <w:style w:type="paragraph" w:styleId="BalloonText">
    <w:name w:val="Balloon Text"/>
    <w:basedOn w:val="Normal"/>
    <w:link w:val="BalloonTextChar"/>
    <w:uiPriority w:val="99"/>
    <w:semiHidden/>
    <w:unhideWhenUsed/>
    <w:rsid w:val="00E1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haffe\Desktop\ECT%20to%20EMD%20Track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 to EMD Tracker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Chaffe</dc:creator>
  <cp:lastModifiedBy>Maisan Alwatarr</cp:lastModifiedBy>
  <cp:revision>4</cp:revision>
  <cp:lastPrinted>2016-02-17T10:45:00Z</cp:lastPrinted>
  <dcterms:created xsi:type="dcterms:W3CDTF">2020-11-03T10:44:00Z</dcterms:created>
  <dcterms:modified xsi:type="dcterms:W3CDTF">2021-02-18T11:50:00Z</dcterms:modified>
</cp:coreProperties>
</file>