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5BC" w:rsidRPr="00EB37C5" w:rsidRDefault="00EB37C5" w:rsidP="00EB37C5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r w:rsidRPr="00EB37C5">
        <w:rPr>
          <w:b/>
          <w:sz w:val="28"/>
          <w:szCs w:val="28"/>
        </w:rPr>
        <w:t>RETURN TO WORK REVIEW RECORD</w:t>
      </w:r>
    </w:p>
    <w:p w:rsidR="00EB37C5" w:rsidRDefault="00EB37C5" w:rsidP="00EB37C5">
      <w:pPr>
        <w:spacing w:after="0"/>
      </w:pPr>
    </w:p>
    <w:p w:rsidR="00EB37C5" w:rsidRPr="00EB37C5" w:rsidRDefault="00EB37C5" w:rsidP="00EB37C5">
      <w:pPr>
        <w:spacing w:after="0"/>
        <w:jc w:val="center"/>
        <w:rPr>
          <w:b/>
          <w:sz w:val="24"/>
          <w:szCs w:val="24"/>
        </w:rPr>
      </w:pPr>
      <w:r w:rsidRPr="00EB37C5">
        <w:rPr>
          <w:b/>
        </w:rPr>
        <w:t>All Employees</w:t>
      </w:r>
    </w:p>
    <w:p w:rsidR="00EB37C5" w:rsidRDefault="00EB37C5" w:rsidP="00EB37C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610"/>
        <w:gridCol w:w="1980"/>
        <w:gridCol w:w="1642"/>
      </w:tblGrid>
      <w:tr w:rsidR="00EB37C5" w:rsidTr="00EA5DF4">
        <w:tc>
          <w:tcPr>
            <w:tcW w:w="2785" w:type="dxa"/>
          </w:tcPr>
          <w:p w:rsidR="00EB37C5" w:rsidRPr="00EA5DF4" w:rsidRDefault="00EB37C5" w:rsidP="00EB37C5">
            <w:pPr>
              <w:rPr>
                <w:b/>
              </w:rPr>
            </w:pPr>
            <w:r w:rsidRPr="00EA5DF4">
              <w:rPr>
                <w:b/>
              </w:rPr>
              <w:t>Employee name &amp; ID</w:t>
            </w:r>
            <w:r w:rsidR="00EA5DF4" w:rsidRPr="00EA5DF4">
              <w:rPr>
                <w:b/>
              </w:rPr>
              <w:t>:</w:t>
            </w:r>
          </w:p>
        </w:tc>
        <w:tc>
          <w:tcPr>
            <w:tcW w:w="2610" w:type="dxa"/>
          </w:tcPr>
          <w:p w:rsidR="00EB37C5" w:rsidRDefault="00EB37C5" w:rsidP="00EB37C5"/>
        </w:tc>
        <w:tc>
          <w:tcPr>
            <w:tcW w:w="1980" w:type="dxa"/>
          </w:tcPr>
          <w:p w:rsidR="00EB37C5" w:rsidRPr="00EA5DF4" w:rsidRDefault="00EB37C5" w:rsidP="00EB37C5">
            <w:pPr>
              <w:rPr>
                <w:b/>
              </w:rPr>
            </w:pPr>
            <w:r w:rsidRPr="00EA5DF4">
              <w:rPr>
                <w:b/>
              </w:rPr>
              <w:t>Date of meeting:</w:t>
            </w:r>
          </w:p>
          <w:p w:rsidR="00EB37C5" w:rsidRDefault="00EB37C5" w:rsidP="00EB37C5"/>
        </w:tc>
        <w:tc>
          <w:tcPr>
            <w:tcW w:w="1642" w:type="dxa"/>
          </w:tcPr>
          <w:p w:rsidR="00EB37C5" w:rsidRDefault="00EB37C5" w:rsidP="00EB37C5"/>
        </w:tc>
      </w:tr>
      <w:tr w:rsidR="00EB37C5" w:rsidTr="00EA5DF4">
        <w:tc>
          <w:tcPr>
            <w:tcW w:w="2785" w:type="dxa"/>
          </w:tcPr>
          <w:p w:rsidR="00EB37C5" w:rsidRPr="00EA5DF4" w:rsidRDefault="00EB37C5" w:rsidP="00EB37C5">
            <w:pPr>
              <w:rPr>
                <w:b/>
              </w:rPr>
            </w:pPr>
            <w:r w:rsidRPr="00EA5DF4">
              <w:rPr>
                <w:b/>
              </w:rPr>
              <w:t>Job title:</w:t>
            </w:r>
          </w:p>
          <w:p w:rsidR="00EB37C5" w:rsidRPr="00EA5DF4" w:rsidRDefault="00EB37C5" w:rsidP="00EB37C5">
            <w:pPr>
              <w:rPr>
                <w:b/>
              </w:rPr>
            </w:pPr>
          </w:p>
        </w:tc>
        <w:tc>
          <w:tcPr>
            <w:tcW w:w="6232" w:type="dxa"/>
            <w:gridSpan w:val="3"/>
          </w:tcPr>
          <w:p w:rsidR="00EB37C5" w:rsidRDefault="00EB37C5" w:rsidP="00EB37C5"/>
        </w:tc>
      </w:tr>
      <w:tr w:rsidR="00EB37C5" w:rsidTr="00EA5DF4">
        <w:tc>
          <w:tcPr>
            <w:tcW w:w="2785" w:type="dxa"/>
          </w:tcPr>
          <w:p w:rsidR="00EB37C5" w:rsidRPr="00EA5DF4" w:rsidRDefault="00EB37C5" w:rsidP="00EB37C5">
            <w:pPr>
              <w:rPr>
                <w:b/>
              </w:rPr>
            </w:pPr>
            <w:r w:rsidRPr="00EA5DF4">
              <w:rPr>
                <w:b/>
              </w:rPr>
              <w:t>Name of person conducting meeting:</w:t>
            </w:r>
          </w:p>
        </w:tc>
        <w:tc>
          <w:tcPr>
            <w:tcW w:w="6232" w:type="dxa"/>
            <w:gridSpan w:val="3"/>
          </w:tcPr>
          <w:p w:rsidR="00EB37C5" w:rsidRDefault="00EB37C5" w:rsidP="00EB37C5"/>
        </w:tc>
      </w:tr>
      <w:tr w:rsidR="00EB37C5" w:rsidTr="00EA5DF4">
        <w:tc>
          <w:tcPr>
            <w:tcW w:w="2785" w:type="dxa"/>
          </w:tcPr>
          <w:p w:rsidR="00EB37C5" w:rsidRPr="00EA5DF4" w:rsidRDefault="00EB37C5" w:rsidP="00EB37C5">
            <w:pPr>
              <w:rPr>
                <w:b/>
              </w:rPr>
            </w:pPr>
            <w:r w:rsidRPr="00EA5DF4">
              <w:rPr>
                <w:b/>
              </w:rPr>
              <w:t>Purpose of meeting:</w:t>
            </w:r>
          </w:p>
          <w:p w:rsidR="00EB37C5" w:rsidRPr="00EA5DF4" w:rsidRDefault="00EB37C5" w:rsidP="00EB37C5">
            <w:pPr>
              <w:rPr>
                <w:b/>
              </w:rPr>
            </w:pPr>
          </w:p>
        </w:tc>
        <w:tc>
          <w:tcPr>
            <w:tcW w:w="6232" w:type="dxa"/>
            <w:gridSpan w:val="3"/>
          </w:tcPr>
          <w:p w:rsidR="00EB37C5" w:rsidRDefault="00EB37C5" w:rsidP="00EB37C5"/>
        </w:tc>
      </w:tr>
      <w:tr w:rsidR="00EB37C5" w:rsidTr="00EA5DF4">
        <w:tc>
          <w:tcPr>
            <w:tcW w:w="2785" w:type="dxa"/>
            <w:vMerge w:val="restart"/>
          </w:tcPr>
          <w:p w:rsidR="00EB37C5" w:rsidRPr="00EA5DF4" w:rsidRDefault="00EB37C5" w:rsidP="00EB37C5">
            <w:pPr>
              <w:rPr>
                <w:b/>
              </w:rPr>
            </w:pPr>
            <w:r w:rsidRPr="00EA5DF4">
              <w:rPr>
                <w:b/>
              </w:rPr>
              <w:t>Date last performed duties:</w:t>
            </w:r>
          </w:p>
        </w:tc>
        <w:tc>
          <w:tcPr>
            <w:tcW w:w="2610" w:type="dxa"/>
            <w:vMerge w:val="restart"/>
          </w:tcPr>
          <w:p w:rsidR="00EB37C5" w:rsidRDefault="00EB37C5" w:rsidP="00EB37C5"/>
        </w:tc>
        <w:tc>
          <w:tcPr>
            <w:tcW w:w="1980" w:type="dxa"/>
          </w:tcPr>
          <w:p w:rsidR="00EB37C5" w:rsidRPr="00EA5DF4" w:rsidRDefault="00EB37C5" w:rsidP="00EB37C5">
            <w:pPr>
              <w:rPr>
                <w:b/>
              </w:rPr>
            </w:pPr>
            <w:r w:rsidRPr="00EA5DF4">
              <w:rPr>
                <w:b/>
              </w:rPr>
              <w:t>From:</w:t>
            </w:r>
          </w:p>
          <w:p w:rsidR="00EB37C5" w:rsidRPr="00EA5DF4" w:rsidRDefault="00EB37C5" w:rsidP="00EB37C5">
            <w:pPr>
              <w:rPr>
                <w:b/>
              </w:rPr>
            </w:pPr>
          </w:p>
        </w:tc>
        <w:tc>
          <w:tcPr>
            <w:tcW w:w="1642" w:type="dxa"/>
          </w:tcPr>
          <w:p w:rsidR="00EB37C5" w:rsidRDefault="00EB37C5" w:rsidP="00EB37C5"/>
        </w:tc>
      </w:tr>
      <w:tr w:rsidR="00EB37C5" w:rsidTr="00EA5DF4">
        <w:tc>
          <w:tcPr>
            <w:tcW w:w="2785" w:type="dxa"/>
            <w:vMerge/>
          </w:tcPr>
          <w:p w:rsidR="00EB37C5" w:rsidRPr="00EA5DF4" w:rsidRDefault="00EB37C5" w:rsidP="00EB37C5">
            <w:pPr>
              <w:rPr>
                <w:b/>
              </w:rPr>
            </w:pPr>
          </w:p>
        </w:tc>
        <w:tc>
          <w:tcPr>
            <w:tcW w:w="2610" w:type="dxa"/>
            <w:vMerge/>
          </w:tcPr>
          <w:p w:rsidR="00EB37C5" w:rsidRDefault="00EB37C5" w:rsidP="00EB37C5"/>
        </w:tc>
        <w:tc>
          <w:tcPr>
            <w:tcW w:w="1980" w:type="dxa"/>
          </w:tcPr>
          <w:p w:rsidR="00EB37C5" w:rsidRPr="00EA5DF4" w:rsidRDefault="00EB37C5" w:rsidP="00EB37C5">
            <w:pPr>
              <w:rPr>
                <w:b/>
              </w:rPr>
            </w:pPr>
            <w:r w:rsidRPr="00EA5DF4">
              <w:rPr>
                <w:b/>
              </w:rPr>
              <w:t>To:</w:t>
            </w:r>
          </w:p>
          <w:p w:rsidR="00EB37C5" w:rsidRPr="00EA5DF4" w:rsidRDefault="00EB37C5" w:rsidP="00EB37C5">
            <w:pPr>
              <w:rPr>
                <w:b/>
              </w:rPr>
            </w:pPr>
          </w:p>
        </w:tc>
        <w:tc>
          <w:tcPr>
            <w:tcW w:w="1642" w:type="dxa"/>
          </w:tcPr>
          <w:p w:rsidR="00EB37C5" w:rsidRDefault="00EB37C5" w:rsidP="00EB37C5"/>
        </w:tc>
      </w:tr>
      <w:tr w:rsidR="00EB37C5" w:rsidTr="00EA5DF4">
        <w:tc>
          <w:tcPr>
            <w:tcW w:w="2785" w:type="dxa"/>
          </w:tcPr>
          <w:p w:rsidR="00EB37C5" w:rsidRPr="00EA5DF4" w:rsidRDefault="00EB37C5" w:rsidP="00EB37C5">
            <w:pPr>
              <w:rPr>
                <w:b/>
              </w:rPr>
            </w:pPr>
            <w:r w:rsidRPr="00EA5DF4">
              <w:rPr>
                <w:b/>
              </w:rPr>
              <w:t>Number of days off sick:</w:t>
            </w:r>
          </w:p>
        </w:tc>
        <w:tc>
          <w:tcPr>
            <w:tcW w:w="2610" w:type="dxa"/>
          </w:tcPr>
          <w:p w:rsidR="00EB37C5" w:rsidRDefault="00EB37C5" w:rsidP="00EB37C5"/>
        </w:tc>
        <w:tc>
          <w:tcPr>
            <w:tcW w:w="1980" w:type="dxa"/>
          </w:tcPr>
          <w:p w:rsidR="00EB37C5" w:rsidRPr="00EA5DF4" w:rsidRDefault="00EB37C5" w:rsidP="00EB37C5">
            <w:pPr>
              <w:rPr>
                <w:b/>
              </w:rPr>
            </w:pPr>
            <w:r w:rsidRPr="00EA5DF4">
              <w:rPr>
                <w:b/>
              </w:rPr>
              <w:t>Number of episodes of absence:</w:t>
            </w:r>
          </w:p>
        </w:tc>
        <w:tc>
          <w:tcPr>
            <w:tcW w:w="1642" w:type="dxa"/>
          </w:tcPr>
          <w:p w:rsidR="00EB37C5" w:rsidRDefault="00EB37C5" w:rsidP="00EB37C5"/>
        </w:tc>
      </w:tr>
      <w:tr w:rsidR="00EB37C5" w:rsidTr="00EB37C5">
        <w:tc>
          <w:tcPr>
            <w:tcW w:w="9017" w:type="dxa"/>
            <w:gridSpan w:val="4"/>
          </w:tcPr>
          <w:p w:rsidR="00EB37C5" w:rsidRPr="00EA5DF4" w:rsidRDefault="00EB37C5" w:rsidP="00EB37C5">
            <w:pPr>
              <w:rPr>
                <w:b/>
              </w:rPr>
            </w:pPr>
            <w:r w:rsidRPr="00EA5DF4">
              <w:rPr>
                <w:b/>
              </w:rPr>
              <w:t xml:space="preserve">Have sickness absence issues previously been discussed with the employee in the last </w:t>
            </w:r>
            <w:r w:rsidR="00EA5DF4">
              <w:rPr>
                <w:b/>
              </w:rPr>
              <w:t>12</w:t>
            </w:r>
            <w:r w:rsidRPr="00EA5DF4">
              <w:rPr>
                <w:b/>
              </w:rPr>
              <w:t xml:space="preserve"> months:</w:t>
            </w:r>
          </w:p>
          <w:p w:rsidR="00EB37C5" w:rsidRDefault="00EB37C5" w:rsidP="00EB37C5">
            <w:r>
              <w:t>Yes/No</w:t>
            </w:r>
          </w:p>
          <w:p w:rsidR="00EB37C5" w:rsidRPr="00EA5DF4" w:rsidRDefault="00EB37C5" w:rsidP="00EB37C5">
            <w:pPr>
              <w:rPr>
                <w:color w:val="A6A6A6" w:themeColor="background1" w:themeShade="A6"/>
              </w:rPr>
            </w:pPr>
            <w:r w:rsidRPr="00EA5DF4">
              <w:rPr>
                <w:color w:val="A6A6A6" w:themeColor="background1" w:themeShade="A6"/>
              </w:rPr>
              <w:t>If Yes, provide date and summary of actions agreed:</w:t>
            </w:r>
          </w:p>
          <w:p w:rsidR="00EB37C5" w:rsidRDefault="00EB37C5" w:rsidP="00EB37C5"/>
          <w:p w:rsidR="00EB37C5" w:rsidRDefault="00EB37C5" w:rsidP="00EB37C5"/>
          <w:p w:rsidR="00EB37C5" w:rsidRDefault="00EB37C5" w:rsidP="00EB37C5"/>
          <w:p w:rsidR="00EB37C5" w:rsidRDefault="00EB37C5" w:rsidP="00EB37C5"/>
        </w:tc>
      </w:tr>
      <w:tr w:rsidR="00EB37C5" w:rsidTr="00EB37C5">
        <w:tc>
          <w:tcPr>
            <w:tcW w:w="9017" w:type="dxa"/>
            <w:gridSpan w:val="4"/>
          </w:tcPr>
          <w:p w:rsidR="00EB37C5" w:rsidRPr="00EA5DF4" w:rsidRDefault="00EB37C5" w:rsidP="00EB37C5">
            <w:pPr>
              <w:rPr>
                <w:b/>
              </w:rPr>
            </w:pPr>
            <w:r w:rsidRPr="00EA5DF4">
              <w:rPr>
                <w:b/>
              </w:rPr>
              <w:t xml:space="preserve">Specifics of </w:t>
            </w:r>
            <w:r w:rsidR="00EA5DF4" w:rsidRPr="00EA5DF4">
              <w:rPr>
                <w:b/>
              </w:rPr>
              <w:t>absence</w:t>
            </w:r>
            <w:r w:rsidRPr="00EA5DF4">
              <w:rPr>
                <w:b/>
              </w:rPr>
              <w:t>(s):</w:t>
            </w:r>
          </w:p>
          <w:p w:rsidR="00EB37C5" w:rsidRPr="00EA5DF4" w:rsidRDefault="00EB37C5" w:rsidP="00EB37C5">
            <w:pPr>
              <w:rPr>
                <w:color w:val="A6A6A6" w:themeColor="background1" w:themeShade="A6"/>
              </w:rPr>
            </w:pPr>
            <w:r w:rsidRPr="00EA5DF4">
              <w:rPr>
                <w:color w:val="A6A6A6" w:themeColor="background1" w:themeShade="A6"/>
              </w:rPr>
              <w:t xml:space="preserve">Identify causes and nature (e.g. work related, underlying medical issue). Identify patterns of </w:t>
            </w:r>
            <w:r w:rsidR="00EA5DF4" w:rsidRPr="00EA5DF4">
              <w:rPr>
                <w:color w:val="A6A6A6" w:themeColor="background1" w:themeShade="A6"/>
              </w:rPr>
              <w:t>absence (shift type/day/correlation with other employees absences)</w:t>
            </w:r>
          </w:p>
          <w:p w:rsidR="00EB37C5" w:rsidRDefault="00EB37C5" w:rsidP="00EB37C5"/>
          <w:p w:rsidR="00EB37C5" w:rsidRDefault="00EB37C5" w:rsidP="00EB37C5"/>
          <w:p w:rsidR="00EB37C5" w:rsidRDefault="00EB37C5" w:rsidP="00EB37C5"/>
          <w:p w:rsidR="00EB37C5" w:rsidRDefault="00EB37C5" w:rsidP="00EB37C5"/>
        </w:tc>
      </w:tr>
      <w:tr w:rsidR="00EA5DF4" w:rsidTr="00EA5DF4">
        <w:tc>
          <w:tcPr>
            <w:tcW w:w="9017" w:type="dxa"/>
            <w:gridSpan w:val="4"/>
          </w:tcPr>
          <w:p w:rsidR="00EA5DF4" w:rsidRPr="00EA5DF4" w:rsidRDefault="00EA5DF4" w:rsidP="00EB37C5">
            <w:pPr>
              <w:rPr>
                <w:b/>
              </w:rPr>
            </w:pPr>
            <w:r w:rsidRPr="00EA5DF4">
              <w:rPr>
                <w:b/>
              </w:rPr>
              <w:t>Remedial actions identified that would provi</w:t>
            </w:r>
            <w:r>
              <w:rPr>
                <w:b/>
              </w:rPr>
              <w:t>de support attendance</w:t>
            </w:r>
            <w:r w:rsidRPr="00EA5DF4">
              <w:rPr>
                <w:b/>
              </w:rPr>
              <w:t>:</w:t>
            </w:r>
          </w:p>
          <w:p w:rsidR="00EA5DF4" w:rsidRPr="00EA5DF4" w:rsidRDefault="00EA5DF4" w:rsidP="00EB37C5">
            <w:pPr>
              <w:rPr>
                <w:color w:val="A6A6A6" w:themeColor="background1" w:themeShade="A6"/>
              </w:rPr>
            </w:pPr>
            <w:r w:rsidRPr="00EA5DF4">
              <w:rPr>
                <w:color w:val="A6A6A6" w:themeColor="background1" w:themeShade="A6"/>
              </w:rPr>
              <w:t>Suspend overtime, restrict shift swaps</w:t>
            </w:r>
          </w:p>
          <w:p w:rsidR="00EA5DF4" w:rsidRDefault="00EA5DF4" w:rsidP="00EB37C5"/>
          <w:p w:rsidR="00EA5DF4" w:rsidRDefault="00EA5DF4" w:rsidP="00EB37C5"/>
        </w:tc>
      </w:tr>
      <w:tr w:rsidR="00EA5DF4" w:rsidTr="00EA5DF4">
        <w:tc>
          <w:tcPr>
            <w:tcW w:w="2785" w:type="dxa"/>
          </w:tcPr>
          <w:p w:rsidR="00EA5DF4" w:rsidRPr="00EA5DF4" w:rsidRDefault="00EA5DF4" w:rsidP="00EB37C5">
            <w:pPr>
              <w:rPr>
                <w:b/>
              </w:rPr>
            </w:pPr>
            <w:r w:rsidRPr="00EA5DF4">
              <w:rPr>
                <w:b/>
              </w:rPr>
              <w:t>Referral to Occupational Health required:</w:t>
            </w:r>
          </w:p>
        </w:tc>
        <w:tc>
          <w:tcPr>
            <w:tcW w:w="6232" w:type="dxa"/>
            <w:gridSpan w:val="3"/>
          </w:tcPr>
          <w:p w:rsidR="00EA5DF4" w:rsidRDefault="00EA5DF4" w:rsidP="00EB37C5"/>
        </w:tc>
      </w:tr>
      <w:tr w:rsidR="00EA5DF4" w:rsidTr="00EA5DF4">
        <w:tc>
          <w:tcPr>
            <w:tcW w:w="2785" w:type="dxa"/>
          </w:tcPr>
          <w:p w:rsidR="00EA5DF4" w:rsidRPr="00EA5DF4" w:rsidRDefault="00EA5DF4" w:rsidP="00EB37C5">
            <w:pPr>
              <w:rPr>
                <w:b/>
              </w:rPr>
            </w:pPr>
            <w:r w:rsidRPr="00EA5DF4">
              <w:rPr>
                <w:b/>
              </w:rPr>
              <w:t>I certify that I was unable to attend work from:</w:t>
            </w:r>
          </w:p>
        </w:tc>
        <w:tc>
          <w:tcPr>
            <w:tcW w:w="6232" w:type="dxa"/>
            <w:gridSpan w:val="3"/>
          </w:tcPr>
          <w:p w:rsidR="00EA5DF4" w:rsidRDefault="00EA5DF4" w:rsidP="00EB37C5"/>
        </w:tc>
      </w:tr>
      <w:tr w:rsidR="00EA5DF4" w:rsidTr="00EA5DF4">
        <w:tc>
          <w:tcPr>
            <w:tcW w:w="2785" w:type="dxa"/>
          </w:tcPr>
          <w:p w:rsidR="00EA5DF4" w:rsidRPr="00EA5DF4" w:rsidRDefault="00EA5DF4" w:rsidP="00EB37C5">
            <w:pPr>
              <w:rPr>
                <w:b/>
              </w:rPr>
            </w:pPr>
            <w:r w:rsidRPr="00EA5DF4">
              <w:rPr>
                <w:b/>
              </w:rPr>
              <w:t>Due to:</w:t>
            </w:r>
          </w:p>
        </w:tc>
        <w:tc>
          <w:tcPr>
            <w:tcW w:w="6232" w:type="dxa"/>
            <w:gridSpan w:val="3"/>
          </w:tcPr>
          <w:p w:rsidR="00EA5DF4" w:rsidRDefault="00EA5DF4" w:rsidP="00EB37C5"/>
          <w:p w:rsidR="00EA5DF4" w:rsidRDefault="00EA5DF4" w:rsidP="00EB37C5"/>
        </w:tc>
      </w:tr>
    </w:tbl>
    <w:p w:rsidR="00EB37C5" w:rsidRPr="00F65CBD" w:rsidRDefault="00EB37C5" w:rsidP="00EB37C5">
      <w:pPr>
        <w:spacing w:after="0"/>
      </w:pPr>
    </w:p>
    <w:sectPr w:rsidR="00EB37C5" w:rsidRPr="00F65CBD" w:rsidSect="0092454A">
      <w:headerReference w:type="default" r:id="rId7"/>
      <w:footerReference w:type="default" r:id="rId8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168" w:rsidRDefault="00F91168" w:rsidP="00677D89">
      <w:pPr>
        <w:spacing w:after="0" w:line="240" w:lineRule="auto"/>
      </w:pPr>
      <w:r>
        <w:separator/>
      </w:r>
    </w:p>
  </w:endnote>
  <w:endnote w:type="continuationSeparator" w:id="0">
    <w:p w:rsidR="00F91168" w:rsidRDefault="00F91168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CC5" w:rsidRDefault="005B7147">
    <w:pPr>
      <w:pStyle w:val="Footer"/>
    </w:pPr>
    <w:r w:rsidRPr="00E140C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294B4B4" wp14:editId="7DE54025">
              <wp:simplePos x="0" y="0"/>
              <wp:positionH relativeFrom="column">
                <wp:posOffset>971550</wp:posOffset>
              </wp:positionH>
              <wp:positionV relativeFrom="paragraph">
                <wp:posOffset>629920</wp:posOffset>
              </wp:positionV>
              <wp:extent cx="1495425" cy="381000"/>
              <wp:effectExtent l="0" t="0" r="9525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5425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3300" w:rsidRPr="005B7147" w:rsidRDefault="00853300" w:rsidP="00853300">
                          <w:pPr>
                            <w:spacing w:after="0"/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5B7147"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Return to Work Review Record</w:t>
                          </w:r>
                        </w:p>
                        <w:p w:rsidR="00853300" w:rsidRPr="005B7147" w:rsidRDefault="00097AFC" w:rsidP="00853300">
                          <w:pPr>
                            <w:spacing w:after="0"/>
                            <w:rPr>
                              <w:rFonts w:cs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November </w:t>
                          </w:r>
                          <w:r w:rsidR="00B27293"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94B4B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6.5pt;margin-top:49.6pt;width:117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" fillcolor="white [3201]" stroked="f" strokeweight=".5pt">
              <v:textbox>
                <w:txbxContent>
                  <w:p w:rsidR="00853300" w:rsidRPr="005B7147" w:rsidRDefault="00853300" w:rsidP="00853300">
                    <w:pPr>
                      <w:spacing w:after="0"/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5B7147"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Return to Work Review Record</w:t>
                    </w:r>
                  </w:p>
                  <w:p w:rsidR="00853300" w:rsidRPr="005B7147" w:rsidRDefault="00097AFC" w:rsidP="00853300">
                    <w:pPr>
                      <w:spacing w:after="0"/>
                      <w:rPr>
                        <w:rFonts w:cs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November </w:t>
                    </w:r>
                    <w:bookmarkStart w:id="1" w:name="_GoBack"/>
                    <w:bookmarkEnd w:id="1"/>
                    <w:r w:rsidR="00B27293"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2019</w:t>
                    </w:r>
                  </w:p>
                </w:txbxContent>
              </v:textbox>
            </v:shape>
          </w:pict>
        </mc:Fallback>
      </mc:AlternateContent>
    </w:r>
    <w:r w:rsidRPr="00E140C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95C26C" wp14:editId="545086BE">
              <wp:simplePos x="0" y="0"/>
              <wp:positionH relativeFrom="margin">
                <wp:posOffset>5132070</wp:posOffset>
              </wp:positionH>
              <wp:positionV relativeFrom="paragraph">
                <wp:posOffset>687070</wp:posOffset>
              </wp:positionV>
              <wp:extent cx="964565" cy="552450"/>
              <wp:effectExtent l="0" t="0" r="6985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4565" cy="5524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3300" w:rsidRPr="005B7147" w:rsidRDefault="00853300" w:rsidP="00853300">
                          <w:pPr>
                            <w:bidi/>
                            <w:spacing w:after="0"/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5B7147"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OPF254</w:t>
                          </w:r>
                        </w:p>
                        <w:p w:rsidR="00853300" w:rsidRPr="005B7147" w:rsidRDefault="00853300" w:rsidP="00097AFC">
                          <w:pPr>
                            <w:bidi/>
                            <w:spacing w:after="0"/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5B7147"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097AFC"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95C26C" id="Text Box 5" o:spid="_x0000_s1027" type="#_x0000_t202" style="position:absolute;margin-left:404.1pt;margin-top:54.1pt;width:75.9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" fillcolor="white [3201]" stroked="f" strokeweight=".5pt">
              <v:textbox>
                <w:txbxContent>
                  <w:p w:rsidR="00853300" w:rsidRPr="005B7147" w:rsidRDefault="00853300" w:rsidP="00853300">
                    <w:pPr>
                      <w:bidi/>
                      <w:spacing w:after="0"/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5B7147"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OPF254</w:t>
                    </w:r>
                  </w:p>
                  <w:p w:rsidR="00853300" w:rsidRPr="005B7147" w:rsidRDefault="00853300" w:rsidP="00097AFC">
                    <w:pPr>
                      <w:bidi/>
                      <w:spacing w:after="0"/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5B7147"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097AFC"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168" w:rsidRDefault="00F91168" w:rsidP="00677D89">
      <w:pPr>
        <w:spacing w:after="0" w:line="240" w:lineRule="auto"/>
      </w:pPr>
      <w:r>
        <w:separator/>
      </w:r>
    </w:p>
  </w:footnote>
  <w:footnote w:type="continuationSeparator" w:id="0">
    <w:p w:rsidR="00F91168" w:rsidRDefault="00F91168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DF4" w:rsidRPr="00B27293" w:rsidRDefault="00621A73" w:rsidP="00B27293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39CAF979" wp14:editId="3AD15C1E">
          <wp:simplePos x="0" y="0"/>
          <wp:positionH relativeFrom="column">
            <wp:posOffset>-876300</wp:posOffset>
          </wp:positionH>
          <wp:positionV relativeFrom="paragraph">
            <wp:posOffset>-1057275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C5"/>
    <w:rsid w:val="000432AE"/>
    <w:rsid w:val="00097AFC"/>
    <w:rsid w:val="001165BC"/>
    <w:rsid w:val="00133FEC"/>
    <w:rsid w:val="00177D59"/>
    <w:rsid w:val="00191EE9"/>
    <w:rsid w:val="001A176C"/>
    <w:rsid w:val="001D6458"/>
    <w:rsid w:val="004612C4"/>
    <w:rsid w:val="004C16DB"/>
    <w:rsid w:val="004C6C16"/>
    <w:rsid w:val="005042FB"/>
    <w:rsid w:val="005B7147"/>
    <w:rsid w:val="005C5BFE"/>
    <w:rsid w:val="005F4972"/>
    <w:rsid w:val="00621A73"/>
    <w:rsid w:val="0064065D"/>
    <w:rsid w:val="00677D89"/>
    <w:rsid w:val="00681B62"/>
    <w:rsid w:val="0079518E"/>
    <w:rsid w:val="007A08F0"/>
    <w:rsid w:val="007B2713"/>
    <w:rsid w:val="007D2ECF"/>
    <w:rsid w:val="00805712"/>
    <w:rsid w:val="00853300"/>
    <w:rsid w:val="008764EB"/>
    <w:rsid w:val="00883C38"/>
    <w:rsid w:val="00920962"/>
    <w:rsid w:val="0092454A"/>
    <w:rsid w:val="00A43527"/>
    <w:rsid w:val="00AB6372"/>
    <w:rsid w:val="00AC1895"/>
    <w:rsid w:val="00B27293"/>
    <w:rsid w:val="00B73C50"/>
    <w:rsid w:val="00BE61F2"/>
    <w:rsid w:val="00C15B5E"/>
    <w:rsid w:val="00C60090"/>
    <w:rsid w:val="00C73CF6"/>
    <w:rsid w:val="00CB2623"/>
    <w:rsid w:val="00CD4356"/>
    <w:rsid w:val="00D45184"/>
    <w:rsid w:val="00D93F8D"/>
    <w:rsid w:val="00DB2C46"/>
    <w:rsid w:val="00DF3BDD"/>
    <w:rsid w:val="00E0626E"/>
    <w:rsid w:val="00E20867"/>
    <w:rsid w:val="00E347C6"/>
    <w:rsid w:val="00EA5DF4"/>
    <w:rsid w:val="00EB1A70"/>
    <w:rsid w:val="00EB37C5"/>
    <w:rsid w:val="00EE45E1"/>
    <w:rsid w:val="00EF0DF5"/>
    <w:rsid w:val="00F15740"/>
    <w:rsid w:val="00F3790B"/>
    <w:rsid w:val="00F54CC5"/>
    <w:rsid w:val="00F65CBD"/>
    <w:rsid w:val="00F91168"/>
    <w:rsid w:val="00FE5608"/>
    <w:rsid w:val="00FE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CC7B77B"/>
  <w15:docId w15:val="{9B058160-A26D-40F9-B404-95274497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EB37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haffe\Desktop\Return%20to%20Work%20Review%20Rec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Return to Work Review Record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Deborah Chaffe</dc:creator>
  <cp:lastModifiedBy>Maisan Alwatarr</cp:lastModifiedBy>
  <cp:revision>3</cp:revision>
  <cp:lastPrinted>2016-02-17T10:40:00Z</cp:lastPrinted>
  <dcterms:created xsi:type="dcterms:W3CDTF">2019-12-16T06:49:00Z</dcterms:created>
  <dcterms:modified xsi:type="dcterms:W3CDTF">2021-02-18T11:48:00Z</dcterms:modified>
</cp:coreProperties>
</file>