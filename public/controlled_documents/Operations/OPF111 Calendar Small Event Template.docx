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196" w:rsidRPr="00567B90" w:rsidRDefault="00826EA9" w:rsidP="00826EA9">
      <w:pPr>
        <w:pStyle w:val="Heading1"/>
        <w:rPr>
          <w:rFonts w:asciiTheme="minorHAnsi" w:hAnsiTheme="minorHAnsi" w:cstheme="minorHAnsi"/>
        </w:rPr>
      </w:pPr>
      <w:r w:rsidRPr="00567B90">
        <w:rPr>
          <w:rFonts w:asciiTheme="minorHAnsi" w:hAnsiTheme="minorHAnsi" w:cstheme="minorHAnsi"/>
        </w:rPr>
        <w:t>Calendar</w:t>
      </w:r>
      <w:r w:rsidR="00A77196" w:rsidRPr="00567B90">
        <w:rPr>
          <w:rFonts w:asciiTheme="minorHAnsi" w:hAnsiTheme="minorHAnsi" w:cstheme="minorHAnsi"/>
        </w:rPr>
        <w:t xml:space="preserve"> Sma</w:t>
      </w:r>
      <w:bookmarkStart w:id="0" w:name="_GoBack"/>
      <w:bookmarkEnd w:id="0"/>
      <w:r w:rsidR="00A77196" w:rsidRPr="00567B90">
        <w:rPr>
          <w:rFonts w:asciiTheme="minorHAnsi" w:hAnsiTheme="minorHAnsi" w:cstheme="minorHAnsi"/>
        </w:rPr>
        <w:t>ll Event Template</w:t>
      </w:r>
    </w:p>
    <w:p w:rsidR="00826EA9" w:rsidRDefault="00826EA9" w:rsidP="00826EA9">
      <w:pPr>
        <w:spacing w:after="0"/>
      </w:pPr>
    </w:p>
    <w:p w:rsidR="00826EA9" w:rsidRPr="00826EA9" w:rsidRDefault="00826EA9" w:rsidP="00826EA9">
      <w:r>
        <w:t xml:space="preserve">The small event template is to be used for smaller events involving minimal deployed units and crew. The template can be adjusted needed by </w:t>
      </w:r>
      <w:r w:rsidR="000F0D8B">
        <w:t>adding or removing personnel and/or units</w:t>
      </w:r>
      <w:r>
        <w:t>. Please copy and paste i</w:t>
      </w:r>
      <w:r w:rsidR="000F0D8B">
        <w:t xml:space="preserve">nto a new event on the calendar.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7196" w:rsidTr="00875CA4">
        <w:tc>
          <w:tcPr>
            <w:tcW w:w="9576" w:type="dxa"/>
            <w:shd w:val="clear" w:color="auto" w:fill="C6D9F1" w:themeFill="text2" w:themeFillTint="33"/>
          </w:tcPr>
          <w:p w:rsidR="00A77196" w:rsidRPr="00BB7396" w:rsidRDefault="00A77196" w:rsidP="00A77196">
            <w:pPr>
              <w:rPr>
                <w:b/>
              </w:rPr>
            </w:pPr>
            <w:r w:rsidRPr="00BB7396">
              <w:rPr>
                <w:b/>
              </w:rPr>
              <w:t>Crew Instructions</w:t>
            </w:r>
          </w:p>
        </w:tc>
      </w:tr>
      <w:tr w:rsidR="00A77196" w:rsidTr="00361207">
        <w:tc>
          <w:tcPr>
            <w:tcW w:w="9576" w:type="dxa"/>
          </w:tcPr>
          <w:p w:rsidR="00044F7A" w:rsidRPr="0088728A" w:rsidRDefault="00044F7A" w:rsidP="00044F7A"/>
        </w:tc>
      </w:tr>
    </w:tbl>
    <w:p w:rsidR="00A77196" w:rsidRDefault="00A77196" w:rsidP="00A771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2B15" w:rsidTr="00D509DE">
        <w:tc>
          <w:tcPr>
            <w:tcW w:w="9576" w:type="dxa"/>
            <w:shd w:val="clear" w:color="auto" w:fill="C6D9F1" w:themeFill="text2" w:themeFillTint="33"/>
          </w:tcPr>
          <w:p w:rsidR="009A2B15" w:rsidRPr="00155BA7" w:rsidRDefault="009A2B15" w:rsidP="00D509DE">
            <w:pPr>
              <w:rPr>
                <w:b/>
              </w:rPr>
            </w:pPr>
            <w:r>
              <w:rPr>
                <w:b/>
              </w:rPr>
              <w:t>Attachments</w:t>
            </w:r>
          </w:p>
        </w:tc>
      </w:tr>
      <w:tr w:rsidR="009A2B15" w:rsidTr="00D509DE">
        <w:tc>
          <w:tcPr>
            <w:tcW w:w="9576" w:type="dxa"/>
          </w:tcPr>
          <w:p w:rsidR="009A2B15" w:rsidRPr="0088728A" w:rsidRDefault="009A2B15" w:rsidP="00D509DE"/>
        </w:tc>
      </w:tr>
    </w:tbl>
    <w:p w:rsidR="009A2B15" w:rsidRDefault="009A2B15" w:rsidP="00A771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1"/>
        <w:gridCol w:w="3458"/>
        <w:gridCol w:w="3571"/>
      </w:tblGrid>
      <w:tr w:rsidR="000A46B8" w:rsidTr="00734FD4">
        <w:tc>
          <w:tcPr>
            <w:tcW w:w="9576" w:type="dxa"/>
            <w:gridSpan w:val="3"/>
            <w:shd w:val="clear" w:color="auto" w:fill="C6D9F1" w:themeFill="text2" w:themeFillTint="33"/>
          </w:tcPr>
          <w:p w:rsidR="000A46B8" w:rsidRPr="00A77196" w:rsidRDefault="000A46B8" w:rsidP="00A77196">
            <w:pPr>
              <w:rPr>
                <w:b/>
              </w:rPr>
            </w:pPr>
            <w:r>
              <w:rPr>
                <w:b/>
              </w:rPr>
              <w:t>Event Details</w:t>
            </w:r>
          </w:p>
        </w:tc>
      </w:tr>
      <w:tr w:rsidR="00FD538B" w:rsidTr="00FE7397">
        <w:tc>
          <w:tcPr>
            <w:tcW w:w="2358" w:type="dxa"/>
          </w:tcPr>
          <w:p w:rsidR="00FD538B" w:rsidRPr="00BB7396" w:rsidRDefault="00FD538B" w:rsidP="00A77196">
            <w:pPr>
              <w:rPr>
                <w:b/>
              </w:rPr>
            </w:pPr>
            <w:r>
              <w:rPr>
                <w:b/>
              </w:rPr>
              <w:t>Event Name</w:t>
            </w:r>
          </w:p>
        </w:tc>
        <w:tc>
          <w:tcPr>
            <w:tcW w:w="7218" w:type="dxa"/>
            <w:gridSpan w:val="2"/>
          </w:tcPr>
          <w:p w:rsidR="00FD538B" w:rsidRPr="0088728A" w:rsidRDefault="00FD538B" w:rsidP="00A77196"/>
        </w:tc>
      </w:tr>
      <w:tr w:rsidR="00542291" w:rsidTr="00FE7397">
        <w:tc>
          <w:tcPr>
            <w:tcW w:w="2358" w:type="dxa"/>
          </w:tcPr>
          <w:p w:rsidR="00542291" w:rsidRPr="00BB7396" w:rsidRDefault="00542291" w:rsidP="00A77196">
            <w:pPr>
              <w:rPr>
                <w:b/>
              </w:rPr>
            </w:pPr>
            <w:r w:rsidRPr="00BB7396">
              <w:rPr>
                <w:b/>
              </w:rPr>
              <w:t>Event Date</w:t>
            </w:r>
          </w:p>
        </w:tc>
        <w:tc>
          <w:tcPr>
            <w:tcW w:w="7218" w:type="dxa"/>
            <w:gridSpan w:val="2"/>
          </w:tcPr>
          <w:p w:rsidR="00542291" w:rsidRPr="0088728A" w:rsidRDefault="00542291" w:rsidP="00A77196">
            <w:pPr>
              <w:rPr>
                <w:b/>
              </w:rPr>
            </w:pPr>
          </w:p>
        </w:tc>
      </w:tr>
      <w:tr w:rsidR="000A46B8" w:rsidTr="00FE7397">
        <w:tc>
          <w:tcPr>
            <w:tcW w:w="2358" w:type="dxa"/>
          </w:tcPr>
          <w:p w:rsidR="000A46B8" w:rsidRPr="00BB7396" w:rsidRDefault="00AC6A9C" w:rsidP="00A77196">
            <w:pPr>
              <w:rPr>
                <w:b/>
              </w:rPr>
            </w:pPr>
            <w:r>
              <w:rPr>
                <w:b/>
              </w:rPr>
              <w:t>Call Sign</w:t>
            </w:r>
          </w:p>
        </w:tc>
        <w:tc>
          <w:tcPr>
            <w:tcW w:w="3564" w:type="dxa"/>
          </w:tcPr>
          <w:p w:rsidR="000A46B8" w:rsidRPr="0088728A" w:rsidRDefault="000A46B8" w:rsidP="00BB7396"/>
        </w:tc>
        <w:tc>
          <w:tcPr>
            <w:tcW w:w="3654" w:type="dxa"/>
            <w:shd w:val="clear" w:color="auto" w:fill="C6D9F1" w:themeFill="text2" w:themeFillTint="33"/>
          </w:tcPr>
          <w:p w:rsidR="000A46B8" w:rsidRPr="00542291" w:rsidRDefault="00542291" w:rsidP="00BB7396">
            <w:pPr>
              <w:rPr>
                <w:b/>
              </w:rPr>
            </w:pPr>
            <w:r w:rsidRPr="00542291">
              <w:rPr>
                <w:b/>
              </w:rPr>
              <w:t>Phone Number</w:t>
            </w:r>
          </w:p>
        </w:tc>
      </w:tr>
      <w:tr w:rsidR="000A46B8" w:rsidTr="00FE7397">
        <w:tc>
          <w:tcPr>
            <w:tcW w:w="2358" w:type="dxa"/>
          </w:tcPr>
          <w:p w:rsidR="000A46B8" w:rsidRPr="00BB7396" w:rsidRDefault="00FE7397" w:rsidP="00A77196">
            <w:pPr>
              <w:rPr>
                <w:b/>
              </w:rPr>
            </w:pPr>
            <w:r>
              <w:rPr>
                <w:b/>
              </w:rPr>
              <w:t>Assigned Unit Number</w:t>
            </w:r>
          </w:p>
        </w:tc>
        <w:tc>
          <w:tcPr>
            <w:tcW w:w="3564" w:type="dxa"/>
          </w:tcPr>
          <w:p w:rsidR="000A46B8" w:rsidRPr="0088728A" w:rsidRDefault="000A46B8" w:rsidP="00BB7396"/>
        </w:tc>
        <w:tc>
          <w:tcPr>
            <w:tcW w:w="3654" w:type="dxa"/>
          </w:tcPr>
          <w:p w:rsidR="000A46B8" w:rsidRPr="0088728A" w:rsidRDefault="000A46B8" w:rsidP="00BB7396"/>
        </w:tc>
      </w:tr>
      <w:tr w:rsidR="000A46B8" w:rsidTr="00FE7397">
        <w:tc>
          <w:tcPr>
            <w:tcW w:w="2358" w:type="dxa"/>
          </w:tcPr>
          <w:p w:rsidR="000A46B8" w:rsidRPr="00BB7396" w:rsidRDefault="000A46B8" w:rsidP="00A77196">
            <w:pPr>
              <w:rPr>
                <w:b/>
              </w:rPr>
            </w:pPr>
            <w:r w:rsidRPr="00BB7396">
              <w:rPr>
                <w:b/>
              </w:rPr>
              <w:t>Muster Time</w:t>
            </w:r>
          </w:p>
        </w:tc>
        <w:tc>
          <w:tcPr>
            <w:tcW w:w="7218" w:type="dxa"/>
            <w:gridSpan w:val="2"/>
          </w:tcPr>
          <w:p w:rsidR="000A46B8" w:rsidRPr="0088728A" w:rsidRDefault="000A46B8" w:rsidP="00A77196"/>
        </w:tc>
      </w:tr>
      <w:tr w:rsidR="000A46B8" w:rsidTr="00FE7397">
        <w:tc>
          <w:tcPr>
            <w:tcW w:w="2358" w:type="dxa"/>
          </w:tcPr>
          <w:p w:rsidR="000A46B8" w:rsidRPr="00BB7396" w:rsidRDefault="000A46B8" w:rsidP="00A77196">
            <w:pPr>
              <w:rPr>
                <w:b/>
              </w:rPr>
            </w:pPr>
            <w:r w:rsidRPr="00BB7396">
              <w:rPr>
                <w:b/>
              </w:rPr>
              <w:t>On Scene Time</w:t>
            </w:r>
          </w:p>
        </w:tc>
        <w:tc>
          <w:tcPr>
            <w:tcW w:w="7218" w:type="dxa"/>
            <w:gridSpan w:val="2"/>
          </w:tcPr>
          <w:p w:rsidR="000A46B8" w:rsidRPr="0088728A" w:rsidRDefault="000A46B8" w:rsidP="00A77196"/>
        </w:tc>
      </w:tr>
      <w:tr w:rsidR="000A46B8" w:rsidTr="00FE7397">
        <w:tc>
          <w:tcPr>
            <w:tcW w:w="2358" w:type="dxa"/>
          </w:tcPr>
          <w:p w:rsidR="000A46B8" w:rsidRPr="00BB7396" w:rsidRDefault="000A46B8" w:rsidP="00A77196">
            <w:pPr>
              <w:rPr>
                <w:b/>
              </w:rPr>
            </w:pPr>
            <w:r>
              <w:rPr>
                <w:b/>
              </w:rPr>
              <w:t>Clear Scene</w:t>
            </w:r>
          </w:p>
        </w:tc>
        <w:tc>
          <w:tcPr>
            <w:tcW w:w="7218" w:type="dxa"/>
            <w:gridSpan w:val="2"/>
          </w:tcPr>
          <w:p w:rsidR="000A46B8" w:rsidRPr="0088728A" w:rsidRDefault="000A46B8" w:rsidP="00A77196"/>
        </w:tc>
      </w:tr>
      <w:tr w:rsidR="000A46B8" w:rsidTr="00FE7397">
        <w:tc>
          <w:tcPr>
            <w:tcW w:w="2358" w:type="dxa"/>
          </w:tcPr>
          <w:p w:rsidR="000A46B8" w:rsidRPr="00BB7396" w:rsidRDefault="000A46B8" w:rsidP="00A77196">
            <w:pPr>
              <w:rPr>
                <w:b/>
              </w:rPr>
            </w:pPr>
            <w:r>
              <w:rPr>
                <w:b/>
              </w:rPr>
              <w:t>End Time</w:t>
            </w:r>
          </w:p>
        </w:tc>
        <w:tc>
          <w:tcPr>
            <w:tcW w:w="3564" w:type="dxa"/>
          </w:tcPr>
          <w:p w:rsidR="000A46B8" w:rsidRPr="0088728A" w:rsidRDefault="000A46B8" w:rsidP="00A77196"/>
        </w:tc>
        <w:tc>
          <w:tcPr>
            <w:tcW w:w="3654" w:type="dxa"/>
            <w:shd w:val="clear" w:color="auto" w:fill="C6D9F1" w:themeFill="text2" w:themeFillTint="33"/>
          </w:tcPr>
          <w:p w:rsidR="000A46B8" w:rsidRPr="000A46B8" w:rsidRDefault="000A46B8" w:rsidP="00A77196">
            <w:pPr>
              <w:rPr>
                <w:b/>
              </w:rPr>
            </w:pPr>
            <w:r w:rsidRPr="000A46B8">
              <w:rPr>
                <w:b/>
              </w:rPr>
              <w:t>Phone Numbers</w:t>
            </w:r>
          </w:p>
        </w:tc>
      </w:tr>
      <w:tr w:rsidR="000A46B8" w:rsidTr="00FE7397">
        <w:tc>
          <w:tcPr>
            <w:tcW w:w="2358" w:type="dxa"/>
          </w:tcPr>
          <w:p w:rsidR="000A46B8" w:rsidRPr="00474809" w:rsidRDefault="000A46B8" w:rsidP="00A77196">
            <w:pPr>
              <w:rPr>
                <w:b/>
              </w:rPr>
            </w:pPr>
            <w:r w:rsidRPr="00474809">
              <w:rPr>
                <w:b/>
              </w:rPr>
              <w:t>Onsite Contact</w:t>
            </w:r>
          </w:p>
        </w:tc>
        <w:tc>
          <w:tcPr>
            <w:tcW w:w="3564" w:type="dxa"/>
          </w:tcPr>
          <w:p w:rsidR="000A46B8" w:rsidRPr="00474809" w:rsidRDefault="000A46B8" w:rsidP="00A77196">
            <w:pPr>
              <w:rPr>
                <w:b/>
              </w:rPr>
            </w:pPr>
          </w:p>
        </w:tc>
        <w:tc>
          <w:tcPr>
            <w:tcW w:w="3654" w:type="dxa"/>
          </w:tcPr>
          <w:p w:rsidR="000A46B8" w:rsidRPr="00474809" w:rsidRDefault="000A46B8" w:rsidP="00A77196">
            <w:pPr>
              <w:rPr>
                <w:b/>
              </w:rPr>
            </w:pPr>
          </w:p>
        </w:tc>
      </w:tr>
      <w:tr w:rsidR="00474809" w:rsidTr="00FE7397">
        <w:tc>
          <w:tcPr>
            <w:tcW w:w="2358" w:type="dxa"/>
          </w:tcPr>
          <w:p w:rsidR="00474809" w:rsidRPr="00474809" w:rsidRDefault="00826EA9" w:rsidP="00A77196">
            <w:pPr>
              <w:rPr>
                <w:b/>
              </w:rPr>
            </w:pPr>
            <w:r>
              <w:rPr>
                <w:b/>
              </w:rPr>
              <w:t xml:space="preserve">NA </w:t>
            </w:r>
            <w:r w:rsidR="00474809" w:rsidRPr="00474809">
              <w:rPr>
                <w:b/>
              </w:rPr>
              <w:t>Supervisor</w:t>
            </w:r>
          </w:p>
        </w:tc>
        <w:tc>
          <w:tcPr>
            <w:tcW w:w="3564" w:type="dxa"/>
          </w:tcPr>
          <w:p w:rsidR="00474809" w:rsidRPr="00474809" w:rsidRDefault="00474809" w:rsidP="00A77196">
            <w:pPr>
              <w:rPr>
                <w:b/>
              </w:rPr>
            </w:pPr>
          </w:p>
        </w:tc>
        <w:tc>
          <w:tcPr>
            <w:tcW w:w="3654" w:type="dxa"/>
          </w:tcPr>
          <w:p w:rsidR="00474809" w:rsidRPr="00474809" w:rsidRDefault="00474809" w:rsidP="00A77196">
            <w:pPr>
              <w:rPr>
                <w:b/>
              </w:rPr>
            </w:pPr>
          </w:p>
        </w:tc>
      </w:tr>
      <w:tr w:rsidR="000A46B8" w:rsidTr="00FE7397">
        <w:tc>
          <w:tcPr>
            <w:tcW w:w="2358" w:type="dxa"/>
          </w:tcPr>
          <w:p w:rsidR="000A46B8" w:rsidRPr="00BB7396" w:rsidRDefault="000A46B8" w:rsidP="00A77196">
            <w:pPr>
              <w:rPr>
                <w:b/>
              </w:rPr>
            </w:pPr>
            <w:r w:rsidRPr="00BB7396">
              <w:rPr>
                <w:b/>
              </w:rPr>
              <w:t>Paramedic</w:t>
            </w:r>
          </w:p>
        </w:tc>
        <w:tc>
          <w:tcPr>
            <w:tcW w:w="3564" w:type="dxa"/>
          </w:tcPr>
          <w:p w:rsidR="000A46B8" w:rsidRPr="0088728A" w:rsidRDefault="000A46B8" w:rsidP="00A77196"/>
        </w:tc>
        <w:tc>
          <w:tcPr>
            <w:tcW w:w="3654" w:type="dxa"/>
          </w:tcPr>
          <w:p w:rsidR="000A46B8" w:rsidRPr="0088728A" w:rsidRDefault="000A46B8" w:rsidP="00A77196"/>
        </w:tc>
      </w:tr>
      <w:tr w:rsidR="000A46B8" w:rsidTr="00FE7397">
        <w:tc>
          <w:tcPr>
            <w:tcW w:w="2358" w:type="dxa"/>
          </w:tcPr>
          <w:p w:rsidR="000A46B8" w:rsidRPr="00BB7396" w:rsidRDefault="000A46B8" w:rsidP="00A77196">
            <w:pPr>
              <w:rPr>
                <w:b/>
              </w:rPr>
            </w:pPr>
            <w:r w:rsidRPr="00BB7396">
              <w:rPr>
                <w:b/>
              </w:rPr>
              <w:t>EMT</w:t>
            </w:r>
          </w:p>
        </w:tc>
        <w:tc>
          <w:tcPr>
            <w:tcW w:w="3564" w:type="dxa"/>
          </w:tcPr>
          <w:p w:rsidR="000A46B8" w:rsidRPr="0088728A" w:rsidRDefault="000A46B8" w:rsidP="00A77196"/>
        </w:tc>
        <w:tc>
          <w:tcPr>
            <w:tcW w:w="3654" w:type="dxa"/>
          </w:tcPr>
          <w:p w:rsidR="000A46B8" w:rsidRPr="0088728A" w:rsidRDefault="000A46B8" w:rsidP="00A77196"/>
        </w:tc>
      </w:tr>
      <w:tr w:rsidR="000A46B8" w:rsidTr="00FE7397">
        <w:tc>
          <w:tcPr>
            <w:tcW w:w="2358" w:type="dxa"/>
          </w:tcPr>
          <w:p w:rsidR="000A46B8" w:rsidRPr="00BB7396" w:rsidRDefault="000A46B8" w:rsidP="00A77196">
            <w:pPr>
              <w:rPr>
                <w:b/>
              </w:rPr>
            </w:pPr>
            <w:r w:rsidRPr="00BB7396">
              <w:rPr>
                <w:b/>
              </w:rPr>
              <w:t>EMT</w:t>
            </w:r>
          </w:p>
        </w:tc>
        <w:tc>
          <w:tcPr>
            <w:tcW w:w="3564" w:type="dxa"/>
          </w:tcPr>
          <w:p w:rsidR="000A46B8" w:rsidRPr="0088728A" w:rsidRDefault="000A46B8" w:rsidP="00A77196"/>
        </w:tc>
        <w:tc>
          <w:tcPr>
            <w:tcW w:w="3654" w:type="dxa"/>
          </w:tcPr>
          <w:p w:rsidR="000A46B8" w:rsidRPr="0088728A" w:rsidRDefault="000A46B8" w:rsidP="00A77196"/>
        </w:tc>
      </w:tr>
    </w:tbl>
    <w:p w:rsidR="00A77196" w:rsidRDefault="00A77196" w:rsidP="00A771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6"/>
        <w:gridCol w:w="6584"/>
      </w:tblGrid>
      <w:tr w:rsidR="00BB7396" w:rsidTr="00BB7396">
        <w:tc>
          <w:tcPr>
            <w:tcW w:w="9576" w:type="dxa"/>
            <w:gridSpan w:val="2"/>
            <w:shd w:val="clear" w:color="auto" w:fill="C6D9F1" w:themeFill="text2" w:themeFillTint="33"/>
          </w:tcPr>
          <w:p w:rsidR="00BB7396" w:rsidRPr="00BB7396" w:rsidRDefault="00BB7396" w:rsidP="00A77196">
            <w:pPr>
              <w:rPr>
                <w:b/>
              </w:rPr>
            </w:pPr>
            <w:r>
              <w:rPr>
                <w:b/>
              </w:rPr>
              <w:t>Administration</w:t>
            </w:r>
          </w:p>
        </w:tc>
      </w:tr>
      <w:tr w:rsidR="00BB7396" w:rsidTr="009A2B15">
        <w:tc>
          <w:tcPr>
            <w:tcW w:w="2808" w:type="dxa"/>
          </w:tcPr>
          <w:p w:rsidR="00BB7396" w:rsidRPr="00BB7396" w:rsidRDefault="00BB7396" w:rsidP="00A77196">
            <w:pPr>
              <w:rPr>
                <w:b/>
              </w:rPr>
            </w:pPr>
            <w:r w:rsidRPr="00BB7396">
              <w:rPr>
                <w:b/>
              </w:rPr>
              <w:t>Booked by</w:t>
            </w:r>
          </w:p>
        </w:tc>
        <w:tc>
          <w:tcPr>
            <w:tcW w:w="6768" w:type="dxa"/>
          </w:tcPr>
          <w:p w:rsidR="00BB7396" w:rsidRPr="0088728A" w:rsidRDefault="00BB7396" w:rsidP="00A77196"/>
        </w:tc>
      </w:tr>
      <w:tr w:rsidR="00BB7396" w:rsidTr="009A2B15">
        <w:tc>
          <w:tcPr>
            <w:tcW w:w="2808" w:type="dxa"/>
          </w:tcPr>
          <w:p w:rsidR="00BB7396" w:rsidRPr="00BB7396" w:rsidRDefault="00BB7396" w:rsidP="00A77196">
            <w:pPr>
              <w:rPr>
                <w:b/>
              </w:rPr>
            </w:pPr>
            <w:r w:rsidRPr="00BB7396">
              <w:rPr>
                <w:b/>
              </w:rPr>
              <w:t>Date</w:t>
            </w:r>
          </w:p>
        </w:tc>
        <w:tc>
          <w:tcPr>
            <w:tcW w:w="6768" w:type="dxa"/>
          </w:tcPr>
          <w:p w:rsidR="00BB7396" w:rsidRPr="0088728A" w:rsidRDefault="00BB7396" w:rsidP="00A77196"/>
        </w:tc>
      </w:tr>
      <w:tr w:rsidR="00BB7396" w:rsidTr="009A2B15">
        <w:tc>
          <w:tcPr>
            <w:tcW w:w="2808" w:type="dxa"/>
          </w:tcPr>
          <w:p w:rsidR="00BB7396" w:rsidRPr="00BB7396" w:rsidRDefault="00BB7396" w:rsidP="00A77196">
            <w:pPr>
              <w:rPr>
                <w:b/>
              </w:rPr>
            </w:pPr>
            <w:r w:rsidRPr="00BB7396">
              <w:rPr>
                <w:b/>
              </w:rPr>
              <w:t>Event Contact Information</w:t>
            </w:r>
          </w:p>
        </w:tc>
        <w:tc>
          <w:tcPr>
            <w:tcW w:w="6768" w:type="dxa"/>
          </w:tcPr>
          <w:p w:rsidR="00BB7396" w:rsidRPr="0088728A" w:rsidRDefault="00BB7396" w:rsidP="009A2B15"/>
        </w:tc>
      </w:tr>
      <w:tr w:rsidR="000A47EC" w:rsidTr="009A2B15">
        <w:tc>
          <w:tcPr>
            <w:tcW w:w="2808" w:type="dxa"/>
          </w:tcPr>
          <w:p w:rsidR="000A47EC" w:rsidRPr="00BB7396" w:rsidRDefault="000A47EC" w:rsidP="00A77196">
            <w:pPr>
              <w:rPr>
                <w:b/>
              </w:rPr>
            </w:pPr>
            <w:r>
              <w:rPr>
                <w:b/>
              </w:rPr>
              <w:t>Operations Order Complete</w:t>
            </w:r>
          </w:p>
        </w:tc>
        <w:tc>
          <w:tcPr>
            <w:tcW w:w="6768" w:type="dxa"/>
          </w:tcPr>
          <w:p w:rsidR="000A47EC" w:rsidRPr="0088728A" w:rsidRDefault="000A47EC" w:rsidP="00A77196"/>
        </w:tc>
      </w:tr>
      <w:tr w:rsidR="006E203B" w:rsidTr="009A2B15">
        <w:tc>
          <w:tcPr>
            <w:tcW w:w="2808" w:type="dxa"/>
          </w:tcPr>
          <w:p w:rsidR="006E203B" w:rsidRDefault="006E203B" w:rsidP="00A77196">
            <w:pPr>
              <w:rPr>
                <w:b/>
              </w:rPr>
            </w:pPr>
            <w:r>
              <w:rPr>
                <w:b/>
              </w:rPr>
              <w:t>Completion Report Sent</w:t>
            </w:r>
          </w:p>
        </w:tc>
        <w:tc>
          <w:tcPr>
            <w:tcW w:w="6768" w:type="dxa"/>
          </w:tcPr>
          <w:p w:rsidR="006E203B" w:rsidRPr="0088728A" w:rsidRDefault="006E203B" w:rsidP="00A77196"/>
        </w:tc>
      </w:tr>
    </w:tbl>
    <w:p w:rsidR="00026C9B" w:rsidRDefault="00026C9B" w:rsidP="009A2B15"/>
    <w:sectPr w:rsidR="00026C9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58C0" w:rsidRDefault="00E558C0" w:rsidP="00881F7A">
      <w:pPr>
        <w:spacing w:after="0" w:line="240" w:lineRule="auto"/>
      </w:pPr>
      <w:r>
        <w:separator/>
      </w:r>
    </w:p>
  </w:endnote>
  <w:endnote w:type="continuationSeparator" w:id="0">
    <w:p w:rsidR="00E558C0" w:rsidRDefault="00E558C0" w:rsidP="00881F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1F7A" w:rsidRDefault="00122317" w:rsidP="00B13902">
    <w:pPr>
      <w:pStyle w:val="Footer"/>
      <w:tabs>
        <w:tab w:val="clear" w:pos="4680"/>
        <w:tab w:val="clear" w:pos="9360"/>
        <w:tab w:val="left" w:pos="402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11040B4F" wp14:editId="63328CEB">
              <wp:simplePos x="0" y="0"/>
              <wp:positionH relativeFrom="column">
                <wp:posOffset>4907280</wp:posOffset>
              </wp:positionH>
              <wp:positionV relativeFrom="paragraph">
                <wp:posOffset>256540</wp:posOffset>
              </wp:positionV>
              <wp:extent cx="1257300" cy="342900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73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81F7A" w:rsidRPr="00D678EE" w:rsidRDefault="00881F7A" w:rsidP="00D678EE">
                          <w:pPr>
                            <w:spacing w:after="0" w:line="240" w:lineRule="auto"/>
                            <w:jc w:val="right"/>
                            <w:rPr>
                              <w:sz w:val="14"/>
                              <w:szCs w:val="16"/>
                            </w:rPr>
                          </w:pPr>
                          <w:r w:rsidRPr="00D678EE">
                            <w:rPr>
                              <w:sz w:val="14"/>
                              <w:szCs w:val="16"/>
                            </w:rPr>
                            <w:t>OPF 111</w:t>
                          </w:r>
                        </w:p>
                        <w:p w:rsidR="00881F7A" w:rsidRPr="00D678EE" w:rsidRDefault="00982718" w:rsidP="006065B4">
                          <w:pPr>
                            <w:spacing w:after="0" w:line="240" w:lineRule="auto"/>
                            <w:jc w:val="right"/>
                            <w:rPr>
                              <w:sz w:val="14"/>
                              <w:szCs w:val="16"/>
                            </w:rPr>
                          </w:pPr>
                          <w:r>
                            <w:rPr>
                              <w:sz w:val="14"/>
                              <w:szCs w:val="16"/>
                            </w:rPr>
                            <w:t xml:space="preserve">Version </w:t>
                          </w:r>
                          <w:r w:rsidR="00B13902">
                            <w:rPr>
                              <w:sz w:val="14"/>
                              <w:szCs w:val="16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1040B4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86.4pt;margin-top:20.2pt;width:99pt;height:2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" stroked="f">
              <v:textbox>
                <w:txbxContent>
                  <w:p w:rsidR="00881F7A" w:rsidRPr="00D678EE" w:rsidRDefault="00881F7A" w:rsidP="00D678EE">
                    <w:pPr>
                      <w:spacing w:after="0" w:line="240" w:lineRule="auto"/>
                      <w:jc w:val="right"/>
                      <w:rPr>
                        <w:sz w:val="14"/>
                        <w:szCs w:val="16"/>
                      </w:rPr>
                    </w:pPr>
                    <w:r w:rsidRPr="00D678EE">
                      <w:rPr>
                        <w:sz w:val="14"/>
                        <w:szCs w:val="16"/>
                      </w:rPr>
                      <w:t>OPF 111</w:t>
                    </w:r>
                  </w:p>
                  <w:p w:rsidR="00881F7A" w:rsidRPr="00D678EE" w:rsidRDefault="00982718" w:rsidP="006065B4">
                    <w:pPr>
                      <w:spacing w:after="0" w:line="240" w:lineRule="auto"/>
                      <w:jc w:val="right"/>
                      <w:rPr>
                        <w:sz w:val="14"/>
                        <w:szCs w:val="16"/>
                      </w:rPr>
                    </w:pPr>
                    <w:r>
                      <w:rPr>
                        <w:sz w:val="14"/>
                        <w:szCs w:val="16"/>
                      </w:rPr>
                      <w:t xml:space="preserve">Version </w:t>
                    </w:r>
                    <w:r w:rsidR="00B13902">
                      <w:rPr>
                        <w:sz w:val="14"/>
                        <w:szCs w:val="16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DDC28AC" wp14:editId="52110482">
              <wp:simplePos x="0" y="0"/>
              <wp:positionH relativeFrom="column">
                <wp:posOffset>1076325</wp:posOffset>
              </wp:positionH>
              <wp:positionV relativeFrom="paragraph">
                <wp:posOffset>235585</wp:posOffset>
              </wp:positionV>
              <wp:extent cx="1476375" cy="352425"/>
              <wp:effectExtent l="0" t="0" r="9525" b="9525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6375" cy="3524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81F7A" w:rsidRPr="00D678EE" w:rsidRDefault="00881F7A" w:rsidP="00881F7A">
                          <w:pPr>
                            <w:spacing w:after="0" w:line="240" w:lineRule="auto"/>
                            <w:rPr>
                              <w:sz w:val="14"/>
                              <w:szCs w:val="16"/>
                            </w:rPr>
                          </w:pPr>
                          <w:r w:rsidRPr="00D678EE">
                            <w:rPr>
                              <w:sz w:val="14"/>
                              <w:szCs w:val="16"/>
                            </w:rPr>
                            <w:t>Calendar Small Event Template</w:t>
                          </w:r>
                        </w:p>
                        <w:p w:rsidR="00881F7A" w:rsidRPr="00D678EE" w:rsidRDefault="002A61CA" w:rsidP="006065B4">
                          <w:pPr>
                            <w:spacing w:after="0" w:line="240" w:lineRule="auto"/>
                            <w:rPr>
                              <w:sz w:val="14"/>
                              <w:szCs w:val="16"/>
                            </w:rPr>
                          </w:pPr>
                          <w:proofErr w:type="gramStart"/>
                          <w:r>
                            <w:rPr>
                              <w:sz w:val="14"/>
                              <w:szCs w:val="16"/>
                            </w:rPr>
                            <w:t>Novembe</w:t>
                          </w:r>
                          <w:r w:rsidR="00B13902">
                            <w:rPr>
                              <w:sz w:val="14"/>
                              <w:szCs w:val="16"/>
                            </w:rPr>
                            <w:t>r</w:t>
                          </w:r>
                          <w:r w:rsidR="00982718">
                            <w:rPr>
                              <w:sz w:val="14"/>
                              <w:szCs w:val="16"/>
                            </w:rPr>
                            <w:t xml:space="preserve">  </w:t>
                          </w:r>
                          <w:r w:rsidR="00B13902">
                            <w:rPr>
                              <w:sz w:val="14"/>
                              <w:szCs w:val="16"/>
                            </w:rPr>
                            <w:t>2019</w:t>
                          </w:r>
                          <w:proofErr w:type="gramEnd"/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DDC28AC" id="_x0000_s1027" type="#_x0000_t202" style="position:absolute;margin-left:84.75pt;margin-top:18.55pt;width:116.25pt;height:27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" stroked="f">
              <v:textbox>
                <w:txbxContent>
                  <w:p w:rsidR="00881F7A" w:rsidRPr="00D678EE" w:rsidRDefault="00881F7A" w:rsidP="00881F7A">
                    <w:pPr>
                      <w:spacing w:after="0" w:line="240" w:lineRule="auto"/>
                      <w:rPr>
                        <w:sz w:val="14"/>
                        <w:szCs w:val="16"/>
                      </w:rPr>
                    </w:pPr>
                    <w:r w:rsidRPr="00D678EE">
                      <w:rPr>
                        <w:sz w:val="14"/>
                        <w:szCs w:val="16"/>
                      </w:rPr>
                      <w:t>Calendar Small Event Template</w:t>
                    </w:r>
                  </w:p>
                  <w:p w:rsidR="00881F7A" w:rsidRPr="00D678EE" w:rsidRDefault="002A61CA" w:rsidP="006065B4">
                    <w:pPr>
                      <w:spacing w:after="0" w:line="240" w:lineRule="auto"/>
                      <w:rPr>
                        <w:sz w:val="14"/>
                        <w:szCs w:val="16"/>
                      </w:rPr>
                    </w:pPr>
                    <w:proofErr w:type="gramStart"/>
                    <w:r>
                      <w:rPr>
                        <w:sz w:val="14"/>
                        <w:szCs w:val="16"/>
                      </w:rPr>
                      <w:t>Novembe</w:t>
                    </w:r>
                    <w:r w:rsidR="00B13902">
                      <w:rPr>
                        <w:sz w:val="14"/>
                        <w:szCs w:val="16"/>
                      </w:rPr>
                      <w:t>r</w:t>
                    </w:r>
                    <w:r w:rsidR="00982718">
                      <w:rPr>
                        <w:sz w:val="14"/>
                        <w:szCs w:val="16"/>
                      </w:rPr>
                      <w:t xml:space="preserve">  </w:t>
                    </w:r>
                    <w:r w:rsidR="00B13902">
                      <w:rPr>
                        <w:sz w:val="14"/>
                        <w:szCs w:val="16"/>
                      </w:rPr>
                      <w:t>2019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 w:rsidR="00B13902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58C0" w:rsidRDefault="00E558C0" w:rsidP="00881F7A">
      <w:pPr>
        <w:spacing w:after="0" w:line="240" w:lineRule="auto"/>
      </w:pPr>
      <w:r>
        <w:separator/>
      </w:r>
    </w:p>
  </w:footnote>
  <w:footnote w:type="continuationSeparator" w:id="0">
    <w:p w:rsidR="00E558C0" w:rsidRDefault="00E558C0" w:rsidP="00881F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1F7A" w:rsidRDefault="00122317" w:rsidP="00881F7A">
    <w:pPr>
      <w:pStyle w:val="Header"/>
    </w:pPr>
    <w:r>
      <w:rPr>
        <w:noProof/>
      </w:rPr>
      <w:drawing>
        <wp:anchor distT="0" distB="0" distL="114300" distR="114300" simplePos="0" relativeHeight="251661824" behindDoc="1" locked="0" layoutInCell="1" allowOverlap="1" wp14:anchorId="0F8BA293" wp14:editId="7AE8A6C8">
          <wp:simplePos x="0" y="0"/>
          <wp:positionH relativeFrom="column">
            <wp:posOffset>-781050</wp:posOffset>
          </wp:positionH>
          <wp:positionV relativeFrom="paragraph">
            <wp:posOffset>-571500</wp:posOffset>
          </wp:positionV>
          <wp:extent cx="7536478" cy="10652400"/>
          <wp:effectExtent l="0" t="0" r="762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6478" cy="1065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881F7A" w:rsidRDefault="00881F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grammar="clean"/>
  <w:attachedTemplate r:id="rId1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0F1"/>
    <w:rsid w:val="00026C9B"/>
    <w:rsid w:val="00044F7A"/>
    <w:rsid w:val="000640F1"/>
    <w:rsid w:val="000A46B8"/>
    <w:rsid w:val="000A47EC"/>
    <w:rsid w:val="000F0D8B"/>
    <w:rsid w:val="00122317"/>
    <w:rsid w:val="002A61CA"/>
    <w:rsid w:val="003862A1"/>
    <w:rsid w:val="003D6F56"/>
    <w:rsid w:val="00474809"/>
    <w:rsid w:val="004A6A2C"/>
    <w:rsid w:val="004B45BF"/>
    <w:rsid w:val="00542291"/>
    <w:rsid w:val="00567B90"/>
    <w:rsid w:val="006065B4"/>
    <w:rsid w:val="006E203B"/>
    <w:rsid w:val="00826EA9"/>
    <w:rsid w:val="00881F7A"/>
    <w:rsid w:val="0088728A"/>
    <w:rsid w:val="00974DD3"/>
    <w:rsid w:val="00982718"/>
    <w:rsid w:val="009A2B15"/>
    <w:rsid w:val="00A77196"/>
    <w:rsid w:val="00AC6A9C"/>
    <w:rsid w:val="00B13902"/>
    <w:rsid w:val="00BB7396"/>
    <w:rsid w:val="00D678EE"/>
    <w:rsid w:val="00DD0446"/>
    <w:rsid w:val="00E558C0"/>
    <w:rsid w:val="00E7333B"/>
    <w:rsid w:val="00FD538B"/>
    <w:rsid w:val="00FE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docId w15:val="{AB53BDEB-F235-4CC9-8954-1B2D1266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1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1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A771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7719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71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19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81F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F7A"/>
  </w:style>
  <w:style w:type="paragraph" w:styleId="Footer">
    <w:name w:val="footer"/>
    <w:basedOn w:val="Normal"/>
    <w:link w:val="FooterChar"/>
    <w:uiPriority w:val="99"/>
    <w:unhideWhenUsed/>
    <w:rsid w:val="00881F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F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JANIOLA\Desktop\Pending\process\OPF111%20Calendar%20Small%20Ev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OPF111 Calendar Small Event Template</Template>
  <TotalTime>1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MADELINE JANIOLA</dc:creator>
  <cp:lastModifiedBy>Maisan Alwatarr</cp:lastModifiedBy>
  <cp:revision>3</cp:revision>
  <dcterms:created xsi:type="dcterms:W3CDTF">2019-11-21T04:48:00Z</dcterms:created>
  <dcterms:modified xsi:type="dcterms:W3CDTF">2021-02-18T11:30:00Z</dcterms:modified>
</cp:coreProperties>
</file>