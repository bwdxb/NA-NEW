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BF775" w14:textId="77777777" w:rsidR="001F78D2" w:rsidRPr="00AD3BCE" w:rsidRDefault="001F78D2" w:rsidP="009F3876">
      <w:pPr>
        <w:pStyle w:val="Heading1"/>
        <w:spacing w:line="240" w:lineRule="auto"/>
        <w:jc w:val="center"/>
        <w:rPr>
          <w:rFonts w:asciiTheme="minorHAnsi" w:hAnsiTheme="minorHAnsi" w:cstheme="minorHAnsi"/>
        </w:rPr>
      </w:pPr>
      <w:bookmarkStart w:id="0" w:name="_GoBack"/>
      <w:bookmarkEnd w:id="0"/>
      <w:r w:rsidRPr="00AD3BCE">
        <w:rPr>
          <w:rFonts w:asciiTheme="minorHAnsi" w:hAnsiTheme="minorHAnsi" w:cstheme="minorHAnsi"/>
        </w:rPr>
        <w:t>Calendar Large Event Template</w:t>
      </w:r>
    </w:p>
    <w:p w14:paraId="5EE12D00" w14:textId="77777777" w:rsidR="001F78D2" w:rsidRPr="00460F0C" w:rsidRDefault="001F78D2" w:rsidP="001F78D2">
      <w:pPr>
        <w:spacing w:after="0"/>
      </w:pPr>
    </w:p>
    <w:p w14:paraId="7F884F9C" w14:textId="77777777" w:rsidR="001F78D2" w:rsidRDefault="001F78D2" w:rsidP="001F78D2">
      <w:r>
        <w:t>The Large Event Template is to be used in the Events Calendar for large scale events involving multiple units. The Template can be adjusted as needed by adding or removing Command Staff positions and Response Units. Please copy and paste into a new event on the calendar; event name: Command 1</w:t>
      </w:r>
    </w:p>
    <w:p w14:paraId="2B63021E" w14:textId="77777777" w:rsidR="001F78D2" w:rsidRDefault="001F78D2" w:rsidP="001F78D2">
      <w:pPr>
        <w:spacing w:after="0" w:line="240" w:lineRule="auto"/>
      </w:pPr>
    </w:p>
    <w:tbl>
      <w:tblPr>
        <w:tblStyle w:val="TableGrid"/>
        <w:tblW w:w="0" w:type="auto"/>
        <w:tblLook w:val="04A0" w:firstRow="1" w:lastRow="0" w:firstColumn="1" w:lastColumn="0" w:noHBand="0" w:noVBand="1"/>
      </w:tblPr>
      <w:tblGrid>
        <w:gridCol w:w="9350"/>
      </w:tblGrid>
      <w:tr w:rsidR="001F78D2" w14:paraId="29413F68" w14:textId="77777777" w:rsidTr="00B3130C">
        <w:tc>
          <w:tcPr>
            <w:tcW w:w="9576" w:type="dxa"/>
            <w:shd w:val="clear" w:color="auto" w:fill="C6D9F1" w:themeFill="text2" w:themeFillTint="33"/>
          </w:tcPr>
          <w:p w14:paraId="105508DA" w14:textId="77777777" w:rsidR="001F78D2" w:rsidRPr="00BB7396" w:rsidRDefault="001F78D2" w:rsidP="00B3130C">
            <w:pPr>
              <w:jc w:val="center"/>
              <w:rPr>
                <w:b/>
              </w:rPr>
            </w:pPr>
            <w:r w:rsidRPr="00BB7396">
              <w:rPr>
                <w:b/>
              </w:rPr>
              <w:t>Crew Instructions</w:t>
            </w:r>
          </w:p>
        </w:tc>
      </w:tr>
      <w:tr w:rsidR="001F78D2" w14:paraId="38E7E687" w14:textId="77777777" w:rsidTr="00B3130C">
        <w:tc>
          <w:tcPr>
            <w:tcW w:w="9576" w:type="dxa"/>
          </w:tcPr>
          <w:p w14:paraId="472A32B3" w14:textId="77777777" w:rsidR="001F78D2" w:rsidRPr="00827EE4" w:rsidRDefault="001F78D2" w:rsidP="00B3130C"/>
        </w:tc>
      </w:tr>
    </w:tbl>
    <w:p w14:paraId="3383994B" w14:textId="77777777" w:rsidR="001F78D2" w:rsidRDefault="001F78D2" w:rsidP="001F78D2"/>
    <w:tbl>
      <w:tblPr>
        <w:tblStyle w:val="TableGrid"/>
        <w:tblW w:w="0" w:type="auto"/>
        <w:tblLook w:val="04A0" w:firstRow="1" w:lastRow="0" w:firstColumn="1" w:lastColumn="0" w:noHBand="0" w:noVBand="1"/>
      </w:tblPr>
      <w:tblGrid>
        <w:gridCol w:w="9350"/>
      </w:tblGrid>
      <w:tr w:rsidR="001F78D2" w14:paraId="44D95850" w14:textId="77777777" w:rsidTr="00B3130C">
        <w:tc>
          <w:tcPr>
            <w:tcW w:w="9576" w:type="dxa"/>
            <w:shd w:val="clear" w:color="auto" w:fill="C6D9F1" w:themeFill="text2" w:themeFillTint="33"/>
          </w:tcPr>
          <w:p w14:paraId="5A9C9A53" w14:textId="77777777" w:rsidR="001F78D2" w:rsidRPr="00155BA7" w:rsidRDefault="001F78D2" w:rsidP="00B3130C">
            <w:pPr>
              <w:jc w:val="center"/>
              <w:rPr>
                <w:b/>
              </w:rPr>
            </w:pPr>
            <w:r>
              <w:rPr>
                <w:b/>
              </w:rPr>
              <w:t>Attachments</w:t>
            </w:r>
          </w:p>
        </w:tc>
      </w:tr>
      <w:tr w:rsidR="001F78D2" w14:paraId="522987F9" w14:textId="77777777" w:rsidTr="00B3130C">
        <w:tc>
          <w:tcPr>
            <w:tcW w:w="9576" w:type="dxa"/>
          </w:tcPr>
          <w:p w14:paraId="611DE00F" w14:textId="77777777" w:rsidR="001F78D2" w:rsidRPr="00827EE4" w:rsidRDefault="001F78D2" w:rsidP="00B3130C"/>
        </w:tc>
      </w:tr>
    </w:tbl>
    <w:p w14:paraId="1E524436" w14:textId="77777777" w:rsidR="001F78D2" w:rsidRDefault="001F78D2" w:rsidP="001F78D2">
      <w:pPr>
        <w:spacing w:line="240" w:lineRule="auto"/>
      </w:pPr>
    </w:p>
    <w:tbl>
      <w:tblPr>
        <w:tblStyle w:val="TableGrid"/>
        <w:tblW w:w="0" w:type="auto"/>
        <w:tblLook w:val="04A0" w:firstRow="1" w:lastRow="0" w:firstColumn="1" w:lastColumn="0" w:noHBand="0" w:noVBand="1"/>
      </w:tblPr>
      <w:tblGrid>
        <w:gridCol w:w="2328"/>
        <w:gridCol w:w="2439"/>
        <w:gridCol w:w="1671"/>
        <w:gridCol w:w="1579"/>
        <w:gridCol w:w="1333"/>
      </w:tblGrid>
      <w:tr w:rsidR="001F78D2" w14:paraId="4E29D1CA" w14:textId="77777777" w:rsidTr="00B3130C">
        <w:tc>
          <w:tcPr>
            <w:tcW w:w="9576" w:type="dxa"/>
            <w:gridSpan w:val="5"/>
            <w:shd w:val="clear" w:color="auto" w:fill="C6D9F1" w:themeFill="text2" w:themeFillTint="33"/>
          </w:tcPr>
          <w:p w14:paraId="550F7C8B" w14:textId="77777777" w:rsidR="001F78D2" w:rsidRPr="00326B5A" w:rsidRDefault="001F78D2" w:rsidP="00B3130C">
            <w:pPr>
              <w:jc w:val="center"/>
              <w:rPr>
                <w:b/>
              </w:rPr>
            </w:pPr>
            <w:r>
              <w:rPr>
                <w:b/>
              </w:rPr>
              <w:t>Command Staff</w:t>
            </w:r>
          </w:p>
        </w:tc>
      </w:tr>
      <w:tr w:rsidR="001F78D2" w14:paraId="08590AFE" w14:textId="77777777" w:rsidTr="00B3130C">
        <w:tc>
          <w:tcPr>
            <w:tcW w:w="2358" w:type="dxa"/>
          </w:tcPr>
          <w:p w14:paraId="3561FE70" w14:textId="77777777" w:rsidR="001F78D2" w:rsidRPr="00E72F9D" w:rsidRDefault="001F78D2" w:rsidP="00B3130C">
            <w:pPr>
              <w:jc w:val="center"/>
              <w:rPr>
                <w:b/>
              </w:rPr>
            </w:pPr>
            <w:r w:rsidRPr="00E72F9D">
              <w:rPr>
                <w:b/>
              </w:rPr>
              <w:t>Position</w:t>
            </w:r>
          </w:p>
        </w:tc>
        <w:tc>
          <w:tcPr>
            <w:tcW w:w="2520" w:type="dxa"/>
          </w:tcPr>
          <w:p w14:paraId="0B6AD02E" w14:textId="77777777" w:rsidR="001F78D2" w:rsidRPr="00E72F9D" w:rsidRDefault="001F78D2" w:rsidP="00B3130C">
            <w:pPr>
              <w:jc w:val="center"/>
              <w:rPr>
                <w:b/>
              </w:rPr>
            </w:pPr>
            <w:r w:rsidRPr="00E72F9D">
              <w:rPr>
                <w:b/>
              </w:rPr>
              <w:t>Name</w:t>
            </w:r>
          </w:p>
        </w:tc>
        <w:tc>
          <w:tcPr>
            <w:tcW w:w="1710" w:type="dxa"/>
          </w:tcPr>
          <w:p w14:paraId="1BC11EC0" w14:textId="77777777" w:rsidR="001F78D2" w:rsidRPr="00E72F9D" w:rsidRDefault="001F78D2" w:rsidP="00B3130C">
            <w:pPr>
              <w:jc w:val="center"/>
              <w:rPr>
                <w:b/>
              </w:rPr>
            </w:pPr>
            <w:r w:rsidRPr="00E72F9D">
              <w:rPr>
                <w:b/>
              </w:rPr>
              <w:t>Mobile</w:t>
            </w:r>
          </w:p>
        </w:tc>
        <w:tc>
          <w:tcPr>
            <w:tcW w:w="1620" w:type="dxa"/>
          </w:tcPr>
          <w:p w14:paraId="5AC55B67" w14:textId="77777777" w:rsidR="001F78D2" w:rsidRPr="00E72F9D" w:rsidRDefault="001F78D2" w:rsidP="00B3130C">
            <w:pPr>
              <w:jc w:val="center"/>
              <w:rPr>
                <w:b/>
              </w:rPr>
            </w:pPr>
            <w:r w:rsidRPr="00E72F9D">
              <w:rPr>
                <w:b/>
              </w:rPr>
              <w:t>Radio</w:t>
            </w:r>
          </w:p>
        </w:tc>
        <w:tc>
          <w:tcPr>
            <w:tcW w:w="1368" w:type="dxa"/>
          </w:tcPr>
          <w:p w14:paraId="60506C56" w14:textId="77777777" w:rsidR="001F78D2" w:rsidRPr="00E72F9D" w:rsidRDefault="001F78D2" w:rsidP="00B3130C">
            <w:pPr>
              <w:jc w:val="center"/>
              <w:rPr>
                <w:b/>
              </w:rPr>
            </w:pPr>
            <w:r w:rsidRPr="00E72F9D">
              <w:rPr>
                <w:b/>
              </w:rPr>
              <w:t>Unit</w:t>
            </w:r>
          </w:p>
        </w:tc>
      </w:tr>
      <w:tr w:rsidR="001F78D2" w14:paraId="532CD036" w14:textId="77777777" w:rsidTr="00B3130C">
        <w:tc>
          <w:tcPr>
            <w:tcW w:w="2358" w:type="dxa"/>
          </w:tcPr>
          <w:p w14:paraId="5B076D64" w14:textId="77777777" w:rsidR="001F78D2" w:rsidRDefault="001F78D2" w:rsidP="00B3130C">
            <w:pPr>
              <w:jc w:val="center"/>
            </w:pPr>
            <w:r>
              <w:t>Operations Supervisor</w:t>
            </w:r>
          </w:p>
        </w:tc>
        <w:tc>
          <w:tcPr>
            <w:tcW w:w="2520" w:type="dxa"/>
          </w:tcPr>
          <w:p w14:paraId="46FC7B3B" w14:textId="77777777" w:rsidR="001F78D2" w:rsidRPr="00827EE4" w:rsidRDefault="001F78D2" w:rsidP="00B3130C">
            <w:pPr>
              <w:jc w:val="center"/>
            </w:pPr>
          </w:p>
        </w:tc>
        <w:tc>
          <w:tcPr>
            <w:tcW w:w="1710" w:type="dxa"/>
          </w:tcPr>
          <w:p w14:paraId="5F106178" w14:textId="77777777" w:rsidR="001F78D2" w:rsidRPr="00827EE4" w:rsidRDefault="001F78D2" w:rsidP="00B3130C">
            <w:pPr>
              <w:jc w:val="center"/>
            </w:pPr>
          </w:p>
        </w:tc>
        <w:tc>
          <w:tcPr>
            <w:tcW w:w="1620" w:type="dxa"/>
          </w:tcPr>
          <w:p w14:paraId="12782D09" w14:textId="77777777" w:rsidR="001F78D2" w:rsidRPr="00827EE4" w:rsidRDefault="001F78D2" w:rsidP="00B3130C">
            <w:pPr>
              <w:jc w:val="center"/>
            </w:pPr>
          </w:p>
        </w:tc>
        <w:tc>
          <w:tcPr>
            <w:tcW w:w="1368" w:type="dxa"/>
          </w:tcPr>
          <w:p w14:paraId="27647016" w14:textId="77777777" w:rsidR="001F78D2" w:rsidRPr="00827EE4" w:rsidRDefault="001F78D2" w:rsidP="00B3130C">
            <w:pPr>
              <w:jc w:val="center"/>
            </w:pPr>
          </w:p>
        </w:tc>
      </w:tr>
      <w:tr w:rsidR="001F78D2" w14:paraId="041E4EDF" w14:textId="77777777" w:rsidTr="00B3130C">
        <w:tc>
          <w:tcPr>
            <w:tcW w:w="2358" w:type="dxa"/>
          </w:tcPr>
          <w:p w14:paraId="793C87BF" w14:textId="77777777" w:rsidR="001F78D2" w:rsidRDefault="001F78D2" w:rsidP="00B3130C">
            <w:pPr>
              <w:jc w:val="center"/>
            </w:pPr>
            <w:r>
              <w:t>Communications</w:t>
            </w:r>
          </w:p>
        </w:tc>
        <w:tc>
          <w:tcPr>
            <w:tcW w:w="2520" w:type="dxa"/>
          </w:tcPr>
          <w:p w14:paraId="2230AC51" w14:textId="77777777" w:rsidR="001F78D2" w:rsidRPr="00827EE4" w:rsidRDefault="001F78D2" w:rsidP="00B3130C">
            <w:pPr>
              <w:jc w:val="center"/>
            </w:pPr>
          </w:p>
        </w:tc>
        <w:tc>
          <w:tcPr>
            <w:tcW w:w="1710" w:type="dxa"/>
          </w:tcPr>
          <w:p w14:paraId="404F51B4" w14:textId="77777777" w:rsidR="001F78D2" w:rsidRPr="00827EE4" w:rsidRDefault="001F78D2" w:rsidP="00B3130C">
            <w:pPr>
              <w:jc w:val="center"/>
            </w:pPr>
          </w:p>
        </w:tc>
        <w:tc>
          <w:tcPr>
            <w:tcW w:w="1620" w:type="dxa"/>
          </w:tcPr>
          <w:p w14:paraId="3DFE3BA9" w14:textId="77777777" w:rsidR="001F78D2" w:rsidRPr="00827EE4" w:rsidRDefault="001F78D2" w:rsidP="00B3130C">
            <w:pPr>
              <w:jc w:val="center"/>
            </w:pPr>
          </w:p>
        </w:tc>
        <w:tc>
          <w:tcPr>
            <w:tcW w:w="1368" w:type="dxa"/>
          </w:tcPr>
          <w:p w14:paraId="5D4390FE" w14:textId="77777777" w:rsidR="001F78D2" w:rsidRPr="00827EE4" w:rsidRDefault="001F78D2" w:rsidP="00B3130C">
            <w:pPr>
              <w:jc w:val="center"/>
            </w:pPr>
          </w:p>
        </w:tc>
      </w:tr>
      <w:tr w:rsidR="001F78D2" w14:paraId="1C832FDD" w14:textId="77777777" w:rsidTr="00B3130C">
        <w:tc>
          <w:tcPr>
            <w:tcW w:w="2358" w:type="dxa"/>
          </w:tcPr>
          <w:p w14:paraId="19C47863" w14:textId="77777777" w:rsidR="001F78D2" w:rsidRDefault="001F78D2" w:rsidP="00B3130C">
            <w:pPr>
              <w:jc w:val="center"/>
            </w:pPr>
            <w:r>
              <w:t>Logistics</w:t>
            </w:r>
          </w:p>
        </w:tc>
        <w:tc>
          <w:tcPr>
            <w:tcW w:w="2520" w:type="dxa"/>
          </w:tcPr>
          <w:p w14:paraId="214B2A5C" w14:textId="77777777" w:rsidR="001F78D2" w:rsidRPr="00827EE4" w:rsidRDefault="001F78D2" w:rsidP="00B3130C">
            <w:pPr>
              <w:jc w:val="center"/>
            </w:pPr>
          </w:p>
        </w:tc>
        <w:tc>
          <w:tcPr>
            <w:tcW w:w="1710" w:type="dxa"/>
          </w:tcPr>
          <w:p w14:paraId="5BA4CE55" w14:textId="77777777" w:rsidR="001F78D2" w:rsidRPr="00827EE4" w:rsidRDefault="001F78D2" w:rsidP="00B3130C">
            <w:pPr>
              <w:jc w:val="center"/>
            </w:pPr>
          </w:p>
        </w:tc>
        <w:tc>
          <w:tcPr>
            <w:tcW w:w="1620" w:type="dxa"/>
          </w:tcPr>
          <w:p w14:paraId="5C8C7495" w14:textId="77777777" w:rsidR="001F78D2" w:rsidRPr="00827EE4" w:rsidRDefault="001F78D2" w:rsidP="00B3130C">
            <w:pPr>
              <w:jc w:val="center"/>
            </w:pPr>
          </w:p>
        </w:tc>
        <w:tc>
          <w:tcPr>
            <w:tcW w:w="1368" w:type="dxa"/>
          </w:tcPr>
          <w:p w14:paraId="136172F0" w14:textId="77777777" w:rsidR="001F78D2" w:rsidRPr="00827EE4" w:rsidRDefault="001F78D2" w:rsidP="00B3130C">
            <w:pPr>
              <w:jc w:val="center"/>
            </w:pPr>
          </w:p>
        </w:tc>
      </w:tr>
      <w:tr w:rsidR="001F78D2" w14:paraId="302E64A8" w14:textId="77777777" w:rsidTr="00B3130C">
        <w:tc>
          <w:tcPr>
            <w:tcW w:w="2358" w:type="dxa"/>
          </w:tcPr>
          <w:p w14:paraId="6FD0007B" w14:textId="77777777" w:rsidR="001F78D2" w:rsidRDefault="001F78D2" w:rsidP="00B3130C">
            <w:pPr>
              <w:jc w:val="center"/>
            </w:pPr>
            <w:r>
              <w:t>Dispatcher</w:t>
            </w:r>
          </w:p>
        </w:tc>
        <w:tc>
          <w:tcPr>
            <w:tcW w:w="2520" w:type="dxa"/>
          </w:tcPr>
          <w:p w14:paraId="19AF6EAA" w14:textId="77777777" w:rsidR="001F78D2" w:rsidRPr="00827EE4" w:rsidRDefault="001F78D2" w:rsidP="00B3130C">
            <w:pPr>
              <w:jc w:val="center"/>
            </w:pPr>
          </w:p>
        </w:tc>
        <w:tc>
          <w:tcPr>
            <w:tcW w:w="1710" w:type="dxa"/>
          </w:tcPr>
          <w:p w14:paraId="7A352C85" w14:textId="77777777" w:rsidR="001F78D2" w:rsidRPr="00827EE4" w:rsidRDefault="001F78D2" w:rsidP="00B3130C">
            <w:pPr>
              <w:jc w:val="center"/>
            </w:pPr>
          </w:p>
        </w:tc>
        <w:tc>
          <w:tcPr>
            <w:tcW w:w="1620" w:type="dxa"/>
          </w:tcPr>
          <w:p w14:paraId="64F9F66E" w14:textId="77777777" w:rsidR="001F78D2" w:rsidRPr="00827EE4" w:rsidRDefault="001F78D2" w:rsidP="00B3130C">
            <w:pPr>
              <w:jc w:val="center"/>
            </w:pPr>
          </w:p>
        </w:tc>
        <w:tc>
          <w:tcPr>
            <w:tcW w:w="1368" w:type="dxa"/>
          </w:tcPr>
          <w:p w14:paraId="646FCD93" w14:textId="77777777" w:rsidR="001F78D2" w:rsidRPr="00827EE4" w:rsidRDefault="001F78D2" w:rsidP="00B3130C">
            <w:pPr>
              <w:jc w:val="center"/>
            </w:pPr>
          </w:p>
        </w:tc>
      </w:tr>
    </w:tbl>
    <w:p w14:paraId="7ED85C37" w14:textId="77777777" w:rsidR="001F78D2" w:rsidRDefault="001F78D2" w:rsidP="001F78D2">
      <w:pPr>
        <w:spacing w:after="0" w:line="240" w:lineRule="auto"/>
      </w:pPr>
    </w:p>
    <w:tbl>
      <w:tblPr>
        <w:tblStyle w:val="TableGrid"/>
        <w:tblW w:w="0" w:type="auto"/>
        <w:tblLook w:val="04A0" w:firstRow="1" w:lastRow="0" w:firstColumn="1" w:lastColumn="0" w:noHBand="0" w:noVBand="1"/>
      </w:tblPr>
      <w:tblGrid>
        <w:gridCol w:w="1879"/>
        <w:gridCol w:w="431"/>
        <w:gridCol w:w="2435"/>
        <w:gridCol w:w="1671"/>
        <w:gridCol w:w="1580"/>
        <w:gridCol w:w="1354"/>
      </w:tblGrid>
      <w:tr w:rsidR="001F78D2" w14:paraId="111EFB00" w14:textId="77777777" w:rsidTr="00B3130C">
        <w:tc>
          <w:tcPr>
            <w:tcW w:w="9576" w:type="dxa"/>
            <w:gridSpan w:val="6"/>
            <w:shd w:val="clear" w:color="auto" w:fill="C6D9F1" w:themeFill="text2" w:themeFillTint="33"/>
          </w:tcPr>
          <w:p w14:paraId="4D56AC5B" w14:textId="77777777" w:rsidR="001F78D2" w:rsidRPr="00326B5A" w:rsidRDefault="001F78D2" w:rsidP="00B3130C">
            <w:pPr>
              <w:jc w:val="center"/>
              <w:rPr>
                <w:b/>
              </w:rPr>
            </w:pPr>
            <w:r>
              <w:br w:type="page"/>
            </w:r>
            <w:r>
              <w:rPr>
                <w:b/>
              </w:rPr>
              <w:t>Crew Assignments</w:t>
            </w:r>
          </w:p>
        </w:tc>
      </w:tr>
      <w:tr w:rsidR="001F78D2" w14:paraId="13238B3D" w14:textId="77777777" w:rsidTr="00B3130C">
        <w:tc>
          <w:tcPr>
            <w:tcW w:w="1915" w:type="dxa"/>
          </w:tcPr>
          <w:p w14:paraId="6C8FDD9A" w14:textId="77777777" w:rsidR="001F78D2" w:rsidRPr="00E72F9D" w:rsidRDefault="001F78D2" w:rsidP="00B3130C">
            <w:pPr>
              <w:jc w:val="center"/>
              <w:rPr>
                <w:b/>
              </w:rPr>
            </w:pPr>
            <w:r w:rsidRPr="00E72F9D">
              <w:rPr>
                <w:b/>
              </w:rPr>
              <w:t>Call Sign</w:t>
            </w:r>
            <w:r>
              <w:rPr>
                <w:b/>
              </w:rPr>
              <w:t>/Time</w:t>
            </w:r>
          </w:p>
        </w:tc>
        <w:tc>
          <w:tcPr>
            <w:tcW w:w="2963" w:type="dxa"/>
            <w:gridSpan w:val="2"/>
          </w:tcPr>
          <w:p w14:paraId="66355C65" w14:textId="77777777" w:rsidR="001F78D2" w:rsidRPr="00E72F9D" w:rsidRDefault="001F78D2" w:rsidP="00B3130C">
            <w:pPr>
              <w:jc w:val="center"/>
              <w:rPr>
                <w:b/>
              </w:rPr>
            </w:pPr>
            <w:r w:rsidRPr="00E72F9D">
              <w:rPr>
                <w:b/>
              </w:rPr>
              <w:t>Names</w:t>
            </w:r>
          </w:p>
        </w:tc>
        <w:tc>
          <w:tcPr>
            <w:tcW w:w="1710" w:type="dxa"/>
          </w:tcPr>
          <w:p w14:paraId="28268DD9" w14:textId="77777777" w:rsidR="001F78D2" w:rsidRPr="00E72F9D" w:rsidRDefault="001F78D2" w:rsidP="00B3130C">
            <w:pPr>
              <w:jc w:val="center"/>
              <w:rPr>
                <w:b/>
              </w:rPr>
            </w:pPr>
            <w:r w:rsidRPr="00E72F9D">
              <w:rPr>
                <w:b/>
              </w:rPr>
              <w:t>Mobile</w:t>
            </w:r>
          </w:p>
        </w:tc>
        <w:tc>
          <w:tcPr>
            <w:tcW w:w="1620" w:type="dxa"/>
          </w:tcPr>
          <w:p w14:paraId="6A1C7AAC" w14:textId="77777777" w:rsidR="001F78D2" w:rsidRPr="00E72F9D" w:rsidRDefault="001F78D2" w:rsidP="00B3130C">
            <w:pPr>
              <w:jc w:val="center"/>
              <w:rPr>
                <w:b/>
              </w:rPr>
            </w:pPr>
            <w:r w:rsidRPr="00E72F9D">
              <w:rPr>
                <w:b/>
              </w:rPr>
              <w:t>Radio</w:t>
            </w:r>
          </w:p>
        </w:tc>
        <w:tc>
          <w:tcPr>
            <w:tcW w:w="1368" w:type="dxa"/>
          </w:tcPr>
          <w:p w14:paraId="619B0534" w14:textId="77777777" w:rsidR="001F78D2" w:rsidRPr="00E72F9D" w:rsidRDefault="001F78D2" w:rsidP="00B3130C">
            <w:pPr>
              <w:jc w:val="center"/>
              <w:rPr>
                <w:b/>
              </w:rPr>
            </w:pPr>
            <w:r w:rsidRPr="00E72F9D">
              <w:rPr>
                <w:b/>
              </w:rPr>
              <w:t>Unit</w:t>
            </w:r>
            <w:r>
              <w:rPr>
                <w:b/>
              </w:rPr>
              <w:t>/Size</w:t>
            </w:r>
          </w:p>
        </w:tc>
      </w:tr>
      <w:tr w:rsidR="001F78D2" w14:paraId="045BE3D7" w14:textId="77777777" w:rsidTr="00B3130C">
        <w:tc>
          <w:tcPr>
            <w:tcW w:w="1915" w:type="dxa"/>
          </w:tcPr>
          <w:p w14:paraId="55A1537D" w14:textId="77777777" w:rsidR="001F78D2" w:rsidRPr="00827EE4" w:rsidRDefault="001F78D2" w:rsidP="00B3130C">
            <w:pPr>
              <w:jc w:val="center"/>
            </w:pPr>
          </w:p>
        </w:tc>
        <w:tc>
          <w:tcPr>
            <w:tcW w:w="2963" w:type="dxa"/>
            <w:gridSpan w:val="2"/>
          </w:tcPr>
          <w:p w14:paraId="290CC252" w14:textId="77777777" w:rsidR="001F78D2" w:rsidRPr="00827EE4" w:rsidRDefault="001F78D2" w:rsidP="00B3130C">
            <w:pPr>
              <w:jc w:val="center"/>
            </w:pPr>
          </w:p>
        </w:tc>
        <w:tc>
          <w:tcPr>
            <w:tcW w:w="1710" w:type="dxa"/>
          </w:tcPr>
          <w:p w14:paraId="69878A72" w14:textId="77777777" w:rsidR="001F78D2" w:rsidRPr="00827EE4" w:rsidRDefault="001F78D2" w:rsidP="00B3130C">
            <w:pPr>
              <w:jc w:val="center"/>
            </w:pPr>
          </w:p>
        </w:tc>
        <w:tc>
          <w:tcPr>
            <w:tcW w:w="1620" w:type="dxa"/>
          </w:tcPr>
          <w:p w14:paraId="0FD71C45" w14:textId="77777777" w:rsidR="001F78D2" w:rsidRPr="00827EE4" w:rsidRDefault="001F78D2" w:rsidP="00B3130C">
            <w:pPr>
              <w:jc w:val="center"/>
            </w:pPr>
          </w:p>
        </w:tc>
        <w:tc>
          <w:tcPr>
            <w:tcW w:w="1368" w:type="dxa"/>
          </w:tcPr>
          <w:p w14:paraId="4A644946" w14:textId="77777777" w:rsidR="001F78D2" w:rsidRPr="00827EE4" w:rsidRDefault="001F78D2" w:rsidP="00B3130C">
            <w:pPr>
              <w:jc w:val="center"/>
            </w:pPr>
          </w:p>
        </w:tc>
      </w:tr>
      <w:tr w:rsidR="001F78D2" w14:paraId="36CC6A96" w14:textId="77777777" w:rsidTr="00B3130C">
        <w:tc>
          <w:tcPr>
            <w:tcW w:w="1915" w:type="dxa"/>
          </w:tcPr>
          <w:p w14:paraId="544067AD" w14:textId="77777777" w:rsidR="001F78D2" w:rsidRPr="00827EE4" w:rsidRDefault="001F78D2" w:rsidP="00B3130C">
            <w:pPr>
              <w:jc w:val="center"/>
            </w:pPr>
          </w:p>
        </w:tc>
        <w:tc>
          <w:tcPr>
            <w:tcW w:w="2963" w:type="dxa"/>
            <w:gridSpan w:val="2"/>
          </w:tcPr>
          <w:p w14:paraId="45D63702" w14:textId="77777777" w:rsidR="001F78D2" w:rsidRPr="00827EE4" w:rsidRDefault="001F78D2" w:rsidP="00B3130C">
            <w:pPr>
              <w:jc w:val="center"/>
            </w:pPr>
          </w:p>
        </w:tc>
        <w:tc>
          <w:tcPr>
            <w:tcW w:w="1710" w:type="dxa"/>
          </w:tcPr>
          <w:p w14:paraId="4609156D" w14:textId="77777777" w:rsidR="001F78D2" w:rsidRPr="00827EE4" w:rsidRDefault="001F78D2" w:rsidP="00B3130C">
            <w:pPr>
              <w:jc w:val="center"/>
            </w:pPr>
          </w:p>
        </w:tc>
        <w:tc>
          <w:tcPr>
            <w:tcW w:w="1620" w:type="dxa"/>
          </w:tcPr>
          <w:p w14:paraId="6587DE4C" w14:textId="77777777" w:rsidR="001F78D2" w:rsidRPr="00827EE4" w:rsidRDefault="001F78D2" w:rsidP="00B3130C">
            <w:pPr>
              <w:jc w:val="center"/>
            </w:pPr>
          </w:p>
        </w:tc>
        <w:tc>
          <w:tcPr>
            <w:tcW w:w="1368" w:type="dxa"/>
          </w:tcPr>
          <w:p w14:paraId="2867F270" w14:textId="77777777" w:rsidR="001F78D2" w:rsidRPr="00827EE4" w:rsidRDefault="001F78D2" w:rsidP="00B3130C">
            <w:pPr>
              <w:jc w:val="center"/>
            </w:pPr>
          </w:p>
        </w:tc>
      </w:tr>
      <w:tr w:rsidR="001F78D2" w14:paraId="02656B8A" w14:textId="77777777" w:rsidTr="00B3130C">
        <w:tc>
          <w:tcPr>
            <w:tcW w:w="1915" w:type="dxa"/>
          </w:tcPr>
          <w:p w14:paraId="5B21C34C" w14:textId="77777777" w:rsidR="001F78D2" w:rsidRPr="00827EE4" w:rsidRDefault="001F78D2" w:rsidP="00B3130C">
            <w:pPr>
              <w:jc w:val="center"/>
            </w:pPr>
          </w:p>
        </w:tc>
        <w:tc>
          <w:tcPr>
            <w:tcW w:w="2963" w:type="dxa"/>
            <w:gridSpan w:val="2"/>
          </w:tcPr>
          <w:p w14:paraId="394E2D66" w14:textId="77777777" w:rsidR="001F78D2" w:rsidRPr="00827EE4" w:rsidRDefault="001F78D2" w:rsidP="00B3130C">
            <w:pPr>
              <w:jc w:val="center"/>
            </w:pPr>
          </w:p>
        </w:tc>
        <w:tc>
          <w:tcPr>
            <w:tcW w:w="1710" w:type="dxa"/>
          </w:tcPr>
          <w:p w14:paraId="07308663" w14:textId="77777777" w:rsidR="001F78D2" w:rsidRPr="00827EE4" w:rsidRDefault="001F78D2" w:rsidP="00B3130C">
            <w:pPr>
              <w:jc w:val="center"/>
            </w:pPr>
          </w:p>
        </w:tc>
        <w:tc>
          <w:tcPr>
            <w:tcW w:w="1620" w:type="dxa"/>
          </w:tcPr>
          <w:p w14:paraId="6BA03FC1" w14:textId="77777777" w:rsidR="001F78D2" w:rsidRPr="00827EE4" w:rsidRDefault="001F78D2" w:rsidP="00B3130C">
            <w:pPr>
              <w:jc w:val="center"/>
            </w:pPr>
          </w:p>
        </w:tc>
        <w:tc>
          <w:tcPr>
            <w:tcW w:w="1368" w:type="dxa"/>
          </w:tcPr>
          <w:p w14:paraId="7DBACD5D" w14:textId="77777777" w:rsidR="001F78D2" w:rsidRPr="00827EE4" w:rsidRDefault="001F78D2" w:rsidP="00B3130C">
            <w:pPr>
              <w:jc w:val="center"/>
            </w:pPr>
          </w:p>
        </w:tc>
      </w:tr>
      <w:tr w:rsidR="001F78D2" w14:paraId="3B736D88" w14:textId="77777777" w:rsidTr="00B3130C">
        <w:tc>
          <w:tcPr>
            <w:tcW w:w="1915" w:type="dxa"/>
          </w:tcPr>
          <w:p w14:paraId="07DB3F43" w14:textId="77777777" w:rsidR="001F78D2" w:rsidRPr="00827EE4" w:rsidRDefault="001F78D2" w:rsidP="00B3130C">
            <w:pPr>
              <w:jc w:val="center"/>
            </w:pPr>
          </w:p>
        </w:tc>
        <w:tc>
          <w:tcPr>
            <w:tcW w:w="2963" w:type="dxa"/>
            <w:gridSpan w:val="2"/>
          </w:tcPr>
          <w:p w14:paraId="0116B4AE" w14:textId="77777777" w:rsidR="001F78D2" w:rsidRPr="00827EE4" w:rsidRDefault="001F78D2" w:rsidP="00B3130C">
            <w:pPr>
              <w:jc w:val="center"/>
            </w:pPr>
          </w:p>
        </w:tc>
        <w:tc>
          <w:tcPr>
            <w:tcW w:w="1710" w:type="dxa"/>
          </w:tcPr>
          <w:p w14:paraId="5F1E1851" w14:textId="77777777" w:rsidR="001F78D2" w:rsidRPr="00827EE4" w:rsidRDefault="001F78D2" w:rsidP="00B3130C">
            <w:pPr>
              <w:jc w:val="center"/>
            </w:pPr>
          </w:p>
        </w:tc>
        <w:tc>
          <w:tcPr>
            <w:tcW w:w="1620" w:type="dxa"/>
          </w:tcPr>
          <w:p w14:paraId="2097D750" w14:textId="77777777" w:rsidR="001F78D2" w:rsidRPr="00827EE4" w:rsidRDefault="001F78D2" w:rsidP="00B3130C">
            <w:pPr>
              <w:jc w:val="center"/>
            </w:pPr>
          </w:p>
        </w:tc>
        <w:tc>
          <w:tcPr>
            <w:tcW w:w="1368" w:type="dxa"/>
          </w:tcPr>
          <w:p w14:paraId="7C2BE815" w14:textId="77777777" w:rsidR="001F78D2" w:rsidRPr="00827EE4" w:rsidRDefault="001F78D2" w:rsidP="00B3130C">
            <w:pPr>
              <w:jc w:val="center"/>
            </w:pPr>
          </w:p>
        </w:tc>
      </w:tr>
      <w:tr w:rsidR="001F78D2" w14:paraId="6B121455" w14:textId="77777777" w:rsidTr="00B3130C">
        <w:tc>
          <w:tcPr>
            <w:tcW w:w="1915" w:type="dxa"/>
          </w:tcPr>
          <w:p w14:paraId="563DD6A4" w14:textId="77777777" w:rsidR="001F78D2" w:rsidRPr="00827EE4" w:rsidRDefault="001F78D2" w:rsidP="00B3130C">
            <w:pPr>
              <w:jc w:val="center"/>
            </w:pPr>
          </w:p>
        </w:tc>
        <w:tc>
          <w:tcPr>
            <w:tcW w:w="2963" w:type="dxa"/>
            <w:gridSpan w:val="2"/>
          </w:tcPr>
          <w:p w14:paraId="1D60426C" w14:textId="77777777" w:rsidR="001F78D2" w:rsidRPr="00827EE4" w:rsidRDefault="001F78D2" w:rsidP="00B3130C">
            <w:pPr>
              <w:jc w:val="center"/>
            </w:pPr>
          </w:p>
        </w:tc>
        <w:tc>
          <w:tcPr>
            <w:tcW w:w="1710" w:type="dxa"/>
          </w:tcPr>
          <w:p w14:paraId="10E0F1D8" w14:textId="77777777" w:rsidR="001F78D2" w:rsidRPr="00827EE4" w:rsidRDefault="001F78D2" w:rsidP="00B3130C">
            <w:pPr>
              <w:jc w:val="center"/>
            </w:pPr>
          </w:p>
        </w:tc>
        <w:tc>
          <w:tcPr>
            <w:tcW w:w="1620" w:type="dxa"/>
          </w:tcPr>
          <w:p w14:paraId="20AA9F52" w14:textId="77777777" w:rsidR="001F78D2" w:rsidRPr="00827EE4" w:rsidRDefault="001F78D2" w:rsidP="00B3130C">
            <w:pPr>
              <w:jc w:val="center"/>
            </w:pPr>
          </w:p>
        </w:tc>
        <w:tc>
          <w:tcPr>
            <w:tcW w:w="1368" w:type="dxa"/>
          </w:tcPr>
          <w:p w14:paraId="4CAEDAF0" w14:textId="77777777" w:rsidR="001F78D2" w:rsidRPr="00827EE4" w:rsidRDefault="001F78D2" w:rsidP="00B3130C">
            <w:pPr>
              <w:jc w:val="center"/>
            </w:pPr>
          </w:p>
        </w:tc>
      </w:tr>
      <w:tr w:rsidR="001F78D2" w14:paraId="00083EFB" w14:textId="77777777" w:rsidTr="00B3130C">
        <w:tc>
          <w:tcPr>
            <w:tcW w:w="1915" w:type="dxa"/>
            <w:tcBorders>
              <w:bottom w:val="single" w:sz="4" w:space="0" w:color="auto"/>
            </w:tcBorders>
          </w:tcPr>
          <w:p w14:paraId="2FA2F758" w14:textId="77777777" w:rsidR="001F78D2" w:rsidRPr="00827EE4" w:rsidRDefault="001F78D2" w:rsidP="00B3130C">
            <w:pPr>
              <w:jc w:val="center"/>
            </w:pPr>
          </w:p>
        </w:tc>
        <w:tc>
          <w:tcPr>
            <w:tcW w:w="2963" w:type="dxa"/>
            <w:gridSpan w:val="2"/>
            <w:tcBorders>
              <w:bottom w:val="single" w:sz="4" w:space="0" w:color="auto"/>
            </w:tcBorders>
          </w:tcPr>
          <w:p w14:paraId="19F7A531" w14:textId="77777777" w:rsidR="001F78D2" w:rsidRPr="00827EE4" w:rsidRDefault="001F78D2" w:rsidP="00B3130C">
            <w:pPr>
              <w:jc w:val="center"/>
            </w:pPr>
          </w:p>
        </w:tc>
        <w:tc>
          <w:tcPr>
            <w:tcW w:w="1710" w:type="dxa"/>
            <w:tcBorders>
              <w:bottom w:val="single" w:sz="4" w:space="0" w:color="auto"/>
            </w:tcBorders>
          </w:tcPr>
          <w:p w14:paraId="4C890172" w14:textId="77777777" w:rsidR="001F78D2" w:rsidRPr="00827EE4" w:rsidRDefault="001F78D2" w:rsidP="00B3130C">
            <w:pPr>
              <w:jc w:val="center"/>
            </w:pPr>
          </w:p>
        </w:tc>
        <w:tc>
          <w:tcPr>
            <w:tcW w:w="1620" w:type="dxa"/>
            <w:tcBorders>
              <w:bottom w:val="single" w:sz="4" w:space="0" w:color="auto"/>
            </w:tcBorders>
          </w:tcPr>
          <w:p w14:paraId="3F09588B" w14:textId="77777777" w:rsidR="001F78D2" w:rsidRPr="00827EE4" w:rsidRDefault="001F78D2" w:rsidP="00B3130C">
            <w:pPr>
              <w:jc w:val="center"/>
            </w:pPr>
          </w:p>
        </w:tc>
        <w:tc>
          <w:tcPr>
            <w:tcW w:w="1368" w:type="dxa"/>
            <w:tcBorders>
              <w:bottom w:val="single" w:sz="4" w:space="0" w:color="auto"/>
            </w:tcBorders>
          </w:tcPr>
          <w:p w14:paraId="64969613" w14:textId="77777777" w:rsidR="001F78D2" w:rsidRPr="00827EE4" w:rsidRDefault="001F78D2" w:rsidP="00B3130C">
            <w:pPr>
              <w:jc w:val="center"/>
            </w:pPr>
          </w:p>
        </w:tc>
      </w:tr>
      <w:tr w:rsidR="001F78D2" w14:paraId="5443AF48" w14:textId="77777777" w:rsidTr="00B3130C">
        <w:tc>
          <w:tcPr>
            <w:tcW w:w="9576" w:type="dxa"/>
            <w:gridSpan w:val="6"/>
            <w:tcBorders>
              <w:left w:val="nil"/>
              <w:right w:val="nil"/>
            </w:tcBorders>
          </w:tcPr>
          <w:p w14:paraId="5764E21F" w14:textId="77777777" w:rsidR="001F78D2" w:rsidRPr="00B8674A" w:rsidRDefault="001F78D2" w:rsidP="00B3130C">
            <w:pPr>
              <w:rPr>
                <w:color w:val="984806" w:themeColor="accent6" w:themeShade="80"/>
              </w:rPr>
            </w:pPr>
          </w:p>
        </w:tc>
      </w:tr>
      <w:tr w:rsidR="001F78D2" w14:paraId="26CB8C64" w14:textId="77777777" w:rsidTr="00B3130C">
        <w:tc>
          <w:tcPr>
            <w:tcW w:w="9576" w:type="dxa"/>
            <w:gridSpan w:val="6"/>
            <w:shd w:val="clear" w:color="auto" w:fill="C6D9F1" w:themeFill="text2" w:themeFillTint="33"/>
          </w:tcPr>
          <w:p w14:paraId="43A83379" w14:textId="77777777" w:rsidR="001F78D2" w:rsidRPr="00BB7396" w:rsidRDefault="001F78D2" w:rsidP="00B3130C">
            <w:pPr>
              <w:jc w:val="center"/>
              <w:rPr>
                <w:b/>
              </w:rPr>
            </w:pPr>
            <w:r>
              <w:rPr>
                <w:b/>
              </w:rPr>
              <w:t>Administration</w:t>
            </w:r>
          </w:p>
        </w:tc>
      </w:tr>
      <w:tr w:rsidR="001F78D2" w14:paraId="1AA2438B" w14:textId="77777777" w:rsidTr="00B3130C">
        <w:tc>
          <w:tcPr>
            <w:tcW w:w="2358" w:type="dxa"/>
            <w:gridSpan w:val="2"/>
          </w:tcPr>
          <w:p w14:paraId="69D58D3A" w14:textId="77777777" w:rsidR="001F78D2" w:rsidRPr="00BB7396" w:rsidRDefault="001F78D2" w:rsidP="00B3130C">
            <w:pPr>
              <w:rPr>
                <w:b/>
              </w:rPr>
            </w:pPr>
            <w:r w:rsidRPr="00BB7396">
              <w:rPr>
                <w:b/>
              </w:rPr>
              <w:t>Booked by</w:t>
            </w:r>
          </w:p>
        </w:tc>
        <w:tc>
          <w:tcPr>
            <w:tcW w:w="7218" w:type="dxa"/>
            <w:gridSpan w:val="4"/>
          </w:tcPr>
          <w:p w14:paraId="4097CD0D" w14:textId="77777777" w:rsidR="001F78D2" w:rsidRPr="00827EE4" w:rsidRDefault="001F78D2" w:rsidP="00B3130C"/>
        </w:tc>
      </w:tr>
      <w:tr w:rsidR="001F78D2" w14:paraId="5E54A1F0" w14:textId="77777777" w:rsidTr="00B3130C">
        <w:tc>
          <w:tcPr>
            <w:tcW w:w="2358" w:type="dxa"/>
            <w:gridSpan w:val="2"/>
          </w:tcPr>
          <w:p w14:paraId="5E05DA7A" w14:textId="77777777" w:rsidR="001F78D2" w:rsidRPr="00BB7396" w:rsidRDefault="001F78D2" w:rsidP="00B3130C">
            <w:pPr>
              <w:rPr>
                <w:b/>
              </w:rPr>
            </w:pPr>
            <w:r w:rsidRPr="00BB7396">
              <w:rPr>
                <w:b/>
              </w:rPr>
              <w:t>Date</w:t>
            </w:r>
          </w:p>
        </w:tc>
        <w:tc>
          <w:tcPr>
            <w:tcW w:w="7218" w:type="dxa"/>
            <w:gridSpan w:val="4"/>
          </w:tcPr>
          <w:p w14:paraId="219B4FE4" w14:textId="77777777" w:rsidR="001F78D2" w:rsidRPr="00827EE4" w:rsidRDefault="001F78D2" w:rsidP="00B3130C"/>
        </w:tc>
      </w:tr>
      <w:tr w:rsidR="001F78D2" w14:paraId="06D08F37" w14:textId="77777777" w:rsidTr="00B3130C">
        <w:tc>
          <w:tcPr>
            <w:tcW w:w="2358" w:type="dxa"/>
            <w:gridSpan w:val="2"/>
          </w:tcPr>
          <w:p w14:paraId="6FD5524B" w14:textId="77777777" w:rsidR="001F78D2" w:rsidRPr="00BB7396" w:rsidRDefault="001F78D2" w:rsidP="00B3130C">
            <w:pPr>
              <w:rPr>
                <w:b/>
              </w:rPr>
            </w:pPr>
            <w:r w:rsidRPr="00BB7396">
              <w:rPr>
                <w:b/>
              </w:rPr>
              <w:t>Event Contact Information</w:t>
            </w:r>
          </w:p>
        </w:tc>
        <w:tc>
          <w:tcPr>
            <w:tcW w:w="7218" w:type="dxa"/>
            <w:gridSpan w:val="4"/>
          </w:tcPr>
          <w:p w14:paraId="65C30CD7" w14:textId="77777777" w:rsidR="001F78D2" w:rsidRPr="00827EE4" w:rsidRDefault="001F78D2" w:rsidP="00B3130C"/>
        </w:tc>
      </w:tr>
      <w:tr w:rsidR="001F78D2" w14:paraId="7CF58B5A" w14:textId="77777777" w:rsidTr="00B3130C">
        <w:tc>
          <w:tcPr>
            <w:tcW w:w="2358" w:type="dxa"/>
            <w:gridSpan w:val="2"/>
          </w:tcPr>
          <w:p w14:paraId="0A12F52B" w14:textId="77777777" w:rsidR="001F78D2" w:rsidRPr="00BB7396" w:rsidRDefault="001F78D2" w:rsidP="00B3130C">
            <w:pPr>
              <w:rPr>
                <w:b/>
              </w:rPr>
            </w:pPr>
            <w:r>
              <w:rPr>
                <w:b/>
              </w:rPr>
              <w:t>Operations Order Complete</w:t>
            </w:r>
          </w:p>
        </w:tc>
        <w:tc>
          <w:tcPr>
            <w:tcW w:w="7218" w:type="dxa"/>
            <w:gridSpan w:val="4"/>
          </w:tcPr>
          <w:p w14:paraId="14543157" w14:textId="77777777" w:rsidR="001F78D2" w:rsidRPr="00827EE4" w:rsidRDefault="001F78D2" w:rsidP="00B3130C"/>
        </w:tc>
      </w:tr>
      <w:tr w:rsidR="001F78D2" w14:paraId="1E3C8968" w14:textId="77777777" w:rsidTr="00B3130C">
        <w:tc>
          <w:tcPr>
            <w:tcW w:w="2358" w:type="dxa"/>
            <w:gridSpan w:val="2"/>
          </w:tcPr>
          <w:p w14:paraId="72EFF719" w14:textId="77777777" w:rsidR="001F78D2" w:rsidRDefault="001F78D2" w:rsidP="00B3130C">
            <w:pPr>
              <w:rPr>
                <w:b/>
              </w:rPr>
            </w:pPr>
            <w:r>
              <w:rPr>
                <w:b/>
              </w:rPr>
              <w:t>Operations Plans Complete</w:t>
            </w:r>
          </w:p>
        </w:tc>
        <w:tc>
          <w:tcPr>
            <w:tcW w:w="7218" w:type="dxa"/>
            <w:gridSpan w:val="4"/>
          </w:tcPr>
          <w:p w14:paraId="7AE78093" w14:textId="77777777" w:rsidR="001F78D2" w:rsidRPr="00827EE4" w:rsidRDefault="001F78D2" w:rsidP="00B3130C"/>
        </w:tc>
      </w:tr>
      <w:tr w:rsidR="001F78D2" w14:paraId="7D7BE862" w14:textId="77777777" w:rsidTr="00B3130C">
        <w:tc>
          <w:tcPr>
            <w:tcW w:w="2358" w:type="dxa"/>
            <w:gridSpan w:val="2"/>
          </w:tcPr>
          <w:p w14:paraId="137013F4" w14:textId="77777777" w:rsidR="001F78D2" w:rsidRDefault="001F78D2" w:rsidP="00B3130C">
            <w:pPr>
              <w:rPr>
                <w:b/>
              </w:rPr>
            </w:pPr>
            <w:r>
              <w:rPr>
                <w:b/>
              </w:rPr>
              <w:t>Completion Report Sent</w:t>
            </w:r>
          </w:p>
        </w:tc>
        <w:tc>
          <w:tcPr>
            <w:tcW w:w="7218" w:type="dxa"/>
            <w:gridSpan w:val="4"/>
          </w:tcPr>
          <w:p w14:paraId="4DBA41D2" w14:textId="77777777" w:rsidR="001F78D2" w:rsidRPr="00827EE4" w:rsidRDefault="001F78D2" w:rsidP="00B3130C"/>
        </w:tc>
      </w:tr>
    </w:tbl>
    <w:p w14:paraId="158EE24D" w14:textId="77777777" w:rsidR="005B3701" w:rsidRDefault="005B3701"/>
    <w:sectPr w:rsidR="005B3701" w:rsidSect="002E21A5">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1A491" w14:textId="77777777" w:rsidR="004722EE" w:rsidRDefault="004722EE" w:rsidP="001F78D2">
      <w:pPr>
        <w:spacing w:after="0" w:line="240" w:lineRule="auto"/>
      </w:pPr>
      <w:r>
        <w:separator/>
      </w:r>
    </w:p>
  </w:endnote>
  <w:endnote w:type="continuationSeparator" w:id="0">
    <w:p w14:paraId="7B904D60" w14:textId="77777777" w:rsidR="004722EE" w:rsidRDefault="004722EE" w:rsidP="001F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4A77E" w14:textId="4F2BDC78" w:rsidR="001F78D2" w:rsidRDefault="001F78D2" w:rsidP="001F78D2">
    <w:pPr>
      <w:pStyle w:val="Footer"/>
    </w:pPr>
  </w:p>
  <w:p w14:paraId="5C2A5F0B" w14:textId="596AB6C0" w:rsidR="001F78D2" w:rsidRDefault="00930897" w:rsidP="001F78D2">
    <w:pPr>
      <w:pStyle w:val="Footer"/>
    </w:pPr>
    <w:r>
      <w:rPr>
        <w:noProof/>
      </w:rPr>
      <mc:AlternateContent>
        <mc:Choice Requires="wps">
          <w:drawing>
            <wp:anchor distT="0" distB="0" distL="114300" distR="114300" simplePos="0" relativeHeight="251659264" behindDoc="0" locked="0" layoutInCell="1" allowOverlap="1" wp14:anchorId="48E45DF4" wp14:editId="1E66AAF1">
              <wp:simplePos x="0" y="0"/>
              <wp:positionH relativeFrom="column">
                <wp:posOffset>5432425</wp:posOffset>
              </wp:positionH>
              <wp:positionV relativeFrom="paragraph">
                <wp:posOffset>235585</wp:posOffset>
              </wp:positionV>
              <wp:extent cx="774065" cy="342900"/>
              <wp:effectExtent l="0" t="0" r="698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342900"/>
                      </a:xfrm>
                      <a:prstGeom prst="rect">
                        <a:avLst/>
                      </a:prstGeom>
                      <a:solidFill>
                        <a:srgbClr val="FFFFFF"/>
                      </a:solidFill>
                      <a:ln w="9525">
                        <a:noFill/>
                        <a:miter lim="800000"/>
                        <a:headEnd/>
                        <a:tailEnd/>
                      </a:ln>
                    </wps:spPr>
                    <wps:txbx>
                      <w:txbxContent>
                        <w:p w14:paraId="5E32E051" w14:textId="77777777" w:rsidR="001F78D2" w:rsidRPr="00ED52C5" w:rsidRDefault="001F78D2" w:rsidP="00ED52C5">
                          <w:pPr>
                            <w:spacing w:after="0" w:line="240" w:lineRule="auto"/>
                            <w:jc w:val="right"/>
                            <w:rPr>
                              <w:sz w:val="14"/>
                              <w:szCs w:val="16"/>
                            </w:rPr>
                          </w:pPr>
                          <w:r w:rsidRPr="00ED52C5">
                            <w:rPr>
                              <w:sz w:val="14"/>
                              <w:szCs w:val="16"/>
                            </w:rPr>
                            <w:t>OPF110</w:t>
                          </w:r>
                        </w:p>
                        <w:p w14:paraId="60D45FBC" w14:textId="6047F1EC" w:rsidR="001F78D2" w:rsidRPr="00ED52C5" w:rsidRDefault="00B04C12" w:rsidP="007D44FB">
                          <w:pPr>
                            <w:spacing w:after="0" w:line="240" w:lineRule="auto"/>
                            <w:jc w:val="right"/>
                            <w:rPr>
                              <w:sz w:val="14"/>
                              <w:szCs w:val="16"/>
                            </w:rPr>
                          </w:pPr>
                          <w:r>
                            <w:rPr>
                              <w:sz w:val="14"/>
                              <w:szCs w:val="16"/>
                            </w:rPr>
                            <w:t xml:space="preserve">Version </w:t>
                          </w:r>
                          <w:r w:rsidR="009F3876">
                            <w:rPr>
                              <w:sz w:val="14"/>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E45DF4" id="_x0000_t202" coordsize="21600,21600" o:spt="202" path="m,l,21600r21600,l21600,xe">
              <v:stroke joinstyle="miter"/>
              <v:path gradientshapeok="t" o:connecttype="rect"/>
            </v:shapetype>
            <v:shape id="Text Box 2" o:spid="_x0000_s1026" type="#_x0000_t202" style="position:absolute;margin-left:427.75pt;margin-top:18.55pt;width:60.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" stroked="f">
              <v:textbox>
                <w:txbxContent>
                  <w:p w14:paraId="5E32E051" w14:textId="77777777" w:rsidR="001F78D2" w:rsidRPr="00ED52C5" w:rsidRDefault="001F78D2" w:rsidP="00ED52C5">
                    <w:pPr>
                      <w:spacing w:after="0" w:line="240" w:lineRule="auto"/>
                      <w:jc w:val="right"/>
                      <w:rPr>
                        <w:sz w:val="14"/>
                        <w:szCs w:val="16"/>
                      </w:rPr>
                    </w:pPr>
                    <w:r w:rsidRPr="00ED52C5">
                      <w:rPr>
                        <w:sz w:val="14"/>
                        <w:szCs w:val="16"/>
                      </w:rPr>
                      <w:t>OPF110</w:t>
                    </w:r>
                  </w:p>
                  <w:p w14:paraId="60D45FBC" w14:textId="6047F1EC" w:rsidR="001F78D2" w:rsidRPr="00ED52C5" w:rsidRDefault="00B04C12" w:rsidP="007D44FB">
                    <w:pPr>
                      <w:spacing w:after="0" w:line="240" w:lineRule="auto"/>
                      <w:jc w:val="right"/>
                      <w:rPr>
                        <w:sz w:val="14"/>
                        <w:szCs w:val="16"/>
                      </w:rPr>
                    </w:pPr>
                    <w:r>
                      <w:rPr>
                        <w:sz w:val="14"/>
                        <w:szCs w:val="16"/>
                      </w:rPr>
                      <w:t xml:space="preserve">Version </w:t>
                    </w:r>
                    <w:r w:rsidR="009F3876">
                      <w:rPr>
                        <w:sz w:val="14"/>
                        <w:szCs w:val="16"/>
                      </w:rPr>
                      <w:t>3</w:t>
                    </w:r>
                  </w:p>
                </w:txbxContent>
              </v:textbox>
            </v:shape>
          </w:pict>
        </mc:Fallback>
      </mc:AlternateContent>
    </w:r>
    <w:r w:rsidR="00A02206">
      <w:rPr>
        <w:noProof/>
      </w:rPr>
      <mc:AlternateContent>
        <mc:Choice Requires="wps">
          <w:drawing>
            <wp:anchor distT="0" distB="0" distL="114300" distR="114300" simplePos="0" relativeHeight="251657216" behindDoc="0" locked="0" layoutInCell="1" allowOverlap="1" wp14:anchorId="17DB7A34" wp14:editId="3C16B555">
              <wp:simplePos x="0" y="0"/>
              <wp:positionH relativeFrom="column">
                <wp:posOffset>1085850</wp:posOffset>
              </wp:positionH>
              <wp:positionV relativeFrom="paragraph">
                <wp:posOffset>236220</wp:posOffset>
              </wp:positionV>
              <wp:extent cx="1552575" cy="3524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52425"/>
                      </a:xfrm>
                      <a:prstGeom prst="rect">
                        <a:avLst/>
                      </a:prstGeom>
                      <a:solidFill>
                        <a:srgbClr val="FFFFFF"/>
                      </a:solidFill>
                      <a:ln w="9525">
                        <a:noFill/>
                        <a:miter lim="800000"/>
                        <a:headEnd/>
                        <a:tailEnd/>
                      </a:ln>
                    </wps:spPr>
                    <wps:txbx>
                      <w:txbxContent>
                        <w:p w14:paraId="0BAA65FE" w14:textId="77777777" w:rsidR="001F78D2" w:rsidRPr="00ED52C5" w:rsidRDefault="001F78D2" w:rsidP="001F78D2">
                          <w:pPr>
                            <w:spacing w:after="0" w:line="240" w:lineRule="auto"/>
                            <w:rPr>
                              <w:sz w:val="14"/>
                              <w:szCs w:val="16"/>
                            </w:rPr>
                          </w:pPr>
                          <w:r w:rsidRPr="00ED52C5">
                            <w:rPr>
                              <w:sz w:val="14"/>
                              <w:szCs w:val="16"/>
                            </w:rPr>
                            <w:t>Calendar Large Event Template</w:t>
                          </w:r>
                        </w:p>
                        <w:p w14:paraId="23177F3E" w14:textId="694DB066" w:rsidR="001F78D2" w:rsidRPr="00ED52C5" w:rsidRDefault="0099521B" w:rsidP="007D44FB">
                          <w:pPr>
                            <w:spacing w:after="0" w:line="240" w:lineRule="auto"/>
                            <w:rPr>
                              <w:sz w:val="14"/>
                              <w:szCs w:val="16"/>
                            </w:rPr>
                          </w:pPr>
                          <w:r>
                            <w:rPr>
                              <w:sz w:val="14"/>
                              <w:szCs w:val="16"/>
                            </w:rPr>
                            <w:t xml:space="preserve">February </w:t>
                          </w:r>
                          <w:r w:rsidR="007D44FB">
                            <w:rPr>
                              <w:sz w:val="14"/>
                              <w:szCs w:val="16"/>
                            </w:rPr>
                            <w:t>20</w:t>
                          </w:r>
                          <w:r w:rsidR="009F3876">
                            <w:rPr>
                              <w:sz w:val="14"/>
                              <w:szCs w:val="16"/>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B7A34" id="_x0000_s1027" type="#_x0000_t202" style="position:absolute;margin-left:85.5pt;margin-top:18.6pt;width:122.25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" stroked="f">
              <v:textbox>
                <w:txbxContent>
                  <w:p w14:paraId="0BAA65FE" w14:textId="77777777" w:rsidR="001F78D2" w:rsidRPr="00ED52C5" w:rsidRDefault="001F78D2" w:rsidP="001F78D2">
                    <w:pPr>
                      <w:spacing w:after="0" w:line="240" w:lineRule="auto"/>
                      <w:rPr>
                        <w:sz w:val="14"/>
                        <w:szCs w:val="16"/>
                      </w:rPr>
                    </w:pPr>
                    <w:r w:rsidRPr="00ED52C5">
                      <w:rPr>
                        <w:sz w:val="14"/>
                        <w:szCs w:val="16"/>
                      </w:rPr>
                      <w:t>Calendar Large Event Template</w:t>
                    </w:r>
                  </w:p>
                  <w:p w14:paraId="23177F3E" w14:textId="694DB066" w:rsidR="001F78D2" w:rsidRPr="00ED52C5" w:rsidRDefault="0099521B" w:rsidP="007D44FB">
                    <w:pPr>
                      <w:spacing w:after="0" w:line="240" w:lineRule="auto"/>
                      <w:rPr>
                        <w:sz w:val="14"/>
                        <w:szCs w:val="16"/>
                      </w:rPr>
                    </w:pPr>
                    <w:r>
                      <w:rPr>
                        <w:sz w:val="14"/>
                        <w:szCs w:val="16"/>
                      </w:rPr>
                      <w:t xml:space="preserve">February </w:t>
                    </w:r>
                    <w:r w:rsidR="007D44FB">
                      <w:rPr>
                        <w:sz w:val="14"/>
                        <w:szCs w:val="16"/>
                      </w:rPr>
                      <w:t>20</w:t>
                    </w:r>
                    <w:r w:rsidR="009F3876">
                      <w:rPr>
                        <w:sz w:val="14"/>
                        <w:szCs w:val="16"/>
                      </w:rPr>
                      <w:t>21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C70A0" w14:textId="77777777" w:rsidR="004722EE" w:rsidRDefault="004722EE" w:rsidP="001F78D2">
      <w:pPr>
        <w:spacing w:after="0" w:line="240" w:lineRule="auto"/>
      </w:pPr>
      <w:r>
        <w:separator/>
      </w:r>
    </w:p>
  </w:footnote>
  <w:footnote w:type="continuationSeparator" w:id="0">
    <w:p w14:paraId="27CD186E" w14:textId="77777777" w:rsidR="004722EE" w:rsidRDefault="004722EE" w:rsidP="001F7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AD43D" w14:textId="60B5CC25" w:rsidR="001F78D2" w:rsidRDefault="00930897">
    <w:pPr>
      <w:pStyle w:val="Header"/>
    </w:pPr>
    <w:r>
      <w:rPr>
        <w:noProof/>
      </w:rPr>
      <w:drawing>
        <wp:anchor distT="0" distB="0" distL="114300" distR="114300" simplePos="0" relativeHeight="251661312" behindDoc="1" locked="0" layoutInCell="1" allowOverlap="1" wp14:anchorId="39659E81" wp14:editId="4C588F9E">
          <wp:simplePos x="0" y="0"/>
          <wp:positionH relativeFrom="column">
            <wp:posOffset>-800100</wp:posOffset>
          </wp:positionH>
          <wp:positionV relativeFrom="paragraph">
            <wp:posOffset>-552450</wp:posOffset>
          </wp:positionV>
          <wp:extent cx="7536478" cy="106524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12"/>
    <w:rsid w:val="001C7BD7"/>
    <w:rsid w:val="001F78D2"/>
    <w:rsid w:val="002E21A5"/>
    <w:rsid w:val="004722EE"/>
    <w:rsid w:val="005B3701"/>
    <w:rsid w:val="007D44FB"/>
    <w:rsid w:val="008908B4"/>
    <w:rsid w:val="00930897"/>
    <w:rsid w:val="0099521B"/>
    <w:rsid w:val="009F3876"/>
    <w:rsid w:val="00A02206"/>
    <w:rsid w:val="00AD3BCE"/>
    <w:rsid w:val="00B04C12"/>
    <w:rsid w:val="00DA29A4"/>
    <w:rsid w:val="00ED5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769264"/>
  <w15:docId w15:val="{4DD494CB-3756-40C4-BBF2-E237AD49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8D2"/>
  </w:style>
  <w:style w:type="paragraph" w:styleId="Heading1">
    <w:name w:val="heading 1"/>
    <w:basedOn w:val="Normal"/>
    <w:next w:val="Normal"/>
    <w:link w:val="Heading1Char"/>
    <w:uiPriority w:val="9"/>
    <w:qFormat/>
    <w:rsid w:val="001F7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8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F7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7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8D2"/>
  </w:style>
  <w:style w:type="paragraph" w:styleId="Footer">
    <w:name w:val="footer"/>
    <w:basedOn w:val="Normal"/>
    <w:link w:val="FooterChar"/>
    <w:uiPriority w:val="99"/>
    <w:unhideWhenUsed/>
    <w:rsid w:val="001F7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8D2"/>
  </w:style>
  <w:style w:type="paragraph" w:styleId="BalloonText">
    <w:name w:val="Balloon Text"/>
    <w:basedOn w:val="Normal"/>
    <w:link w:val="BalloonTextChar"/>
    <w:uiPriority w:val="99"/>
    <w:semiHidden/>
    <w:unhideWhenUsed/>
    <w:rsid w:val="001F7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8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4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IOLA\Desktop\Pending\process\OPF110%20Calendar%20Large%20Ev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C67B4-0E02-4230-8040-00D0FB89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OPF110 Calendar Large Event Template</Template>
  <TotalTime>14</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SAbumousa@nationalambulance.ae</dc:creator>
  <cp:lastModifiedBy>Maisan Alwatarr</cp:lastModifiedBy>
  <cp:revision>10</cp:revision>
  <cp:lastPrinted>2015-01-07T05:25:00Z</cp:lastPrinted>
  <dcterms:created xsi:type="dcterms:W3CDTF">2015-01-07T05:21:00Z</dcterms:created>
  <dcterms:modified xsi:type="dcterms:W3CDTF">2021-02-18T11:29:00Z</dcterms:modified>
</cp:coreProperties>
</file>