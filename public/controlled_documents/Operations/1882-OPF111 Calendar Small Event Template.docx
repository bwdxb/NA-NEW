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B172" w14:textId="77777777" w:rsidR="00A77196" w:rsidRPr="00567B90" w:rsidRDefault="00826EA9" w:rsidP="00826EA9">
      <w:pPr>
        <w:pStyle w:val="Heading1"/>
        <w:rPr>
          <w:rFonts w:asciiTheme="minorHAnsi" w:hAnsiTheme="minorHAnsi" w:cstheme="minorHAnsi"/>
        </w:rPr>
      </w:pPr>
      <w:r w:rsidRPr="00567B90">
        <w:rPr>
          <w:rFonts w:asciiTheme="minorHAnsi" w:hAnsiTheme="minorHAnsi" w:cstheme="minorHAnsi"/>
        </w:rPr>
        <w:t>Calendar</w:t>
      </w:r>
      <w:r w:rsidR="00A77196" w:rsidRPr="00567B90">
        <w:rPr>
          <w:rFonts w:asciiTheme="minorHAnsi" w:hAnsiTheme="minorHAnsi" w:cstheme="minorHAnsi"/>
        </w:rPr>
        <w:t xml:space="preserve"> Small Event Template</w:t>
      </w:r>
    </w:p>
    <w:p w14:paraId="14B60B2E" w14:textId="77777777" w:rsidR="00826EA9" w:rsidRDefault="00826EA9" w:rsidP="00826EA9">
      <w:pPr>
        <w:spacing w:after="0"/>
      </w:pPr>
    </w:p>
    <w:p w14:paraId="26D78FFF" w14:textId="77777777" w:rsidR="00826EA9" w:rsidRPr="00826EA9" w:rsidRDefault="00826EA9" w:rsidP="00826EA9">
      <w:r>
        <w:t xml:space="preserve">The small event template is to be used for smaller events involving minimal deployed units and crew. The template can be adjusted needed by </w:t>
      </w:r>
      <w:r w:rsidR="000F0D8B">
        <w:t>adding or removing personnel and/or units</w:t>
      </w:r>
      <w:r>
        <w:t>. Please copy and paste i</w:t>
      </w:r>
      <w:r w:rsidR="000F0D8B">
        <w:t xml:space="preserve">nto a new event on the calendar.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196" w14:paraId="6220FC0E" w14:textId="77777777" w:rsidTr="00875CA4">
        <w:tc>
          <w:tcPr>
            <w:tcW w:w="9576" w:type="dxa"/>
            <w:shd w:val="clear" w:color="auto" w:fill="C6D9F1" w:themeFill="text2" w:themeFillTint="33"/>
          </w:tcPr>
          <w:p w14:paraId="36BBEA87" w14:textId="77777777" w:rsidR="00A77196" w:rsidRPr="00BB7396" w:rsidRDefault="00A77196" w:rsidP="00A77196">
            <w:pPr>
              <w:rPr>
                <w:b/>
              </w:rPr>
            </w:pPr>
            <w:r w:rsidRPr="00BB7396">
              <w:rPr>
                <w:b/>
              </w:rPr>
              <w:t>Crew Instructions</w:t>
            </w:r>
          </w:p>
        </w:tc>
      </w:tr>
      <w:tr w:rsidR="00A77196" w14:paraId="15DA4977" w14:textId="77777777" w:rsidTr="00361207">
        <w:tc>
          <w:tcPr>
            <w:tcW w:w="9576" w:type="dxa"/>
          </w:tcPr>
          <w:p w14:paraId="26729C13" w14:textId="77777777" w:rsidR="00044F7A" w:rsidRPr="0088728A" w:rsidRDefault="00044F7A" w:rsidP="00044F7A"/>
        </w:tc>
      </w:tr>
    </w:tbl>
    <w:p w14:paraId="7241156C" w14:textId="77777777" w:rsidR="00A77196" w:rsidRDefault="00A77196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B15" w14:paraId="33668BCD" w14:textId="77777777" w:rsidTr="00D509DE">
        <w:tc>
          <w:tcPr>
            <w:tcW w:w="9576" w:type="dxa"/>
            <w:shd w:val="clear" w:color="auto" w:fill="C6D9F1" w:themeFill="text2" w:themeFillTint="33"/>
          </w:tcPr>
          <w:p w14:paraId="45DFBD1B" w14:textId="77777777" w:rsidR="009A2B15" w:rsidRPr="00155BA7" w:rsidRDefault="009A2B15" w:rsidP="00D509DE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</w:tr>
      <w:tr w:rsidR="009A2B15" w14:paraId="3611635E" w14:textId="77777777" w:rsidTr="00D509DE">
        <w:tc>
          <w:tcPr>
            <w:tcW w:w="9576" w:type="dxa"/>
          </w:tcPr>
          <w:p w14:paraId="000E0CE5" w14:textId="77777777" w:rsidR="009A2B15" w:rsidRPr="0088728A" w:rsidRDefault="009A2B15" w:rsidP="00D509DE"/>
        </w:tc>
      </w:tr>
    </w:tbl>
    <w:p w14:paraId="541DCD23" w14:textId="77777777" w:rsidR="009A2B15" w:rsidRDefault="009A2B15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329"/>
        <w:gridCol w:w="2693"/>
        <w:gridCol w:w="2403"/>
      </w:tblGrid>
      <w:tr w:rsidR="00260806" w14:paraId="21C126B4" w14:textId="75E71378" w:rsidTr="00282F41">
        <w:tc>
          <w:tcPr>
            <w:tcW w:w="9350" w:type="dxa"/>
            <w:gridSpan w:val="4"/>
            <w:shd w:val="clear" w:color="auto" w:fill="C6D9F1" w:themeFill="text2" w:themeFillTint="33"/>
          </w:tcPr>
          <w:p w14:paraId="3CE2D60F" w14:textId="4F7A4F99" w:rsidR="00260806" w:rsidRDefault="00260806" w:rsidP="00A77196">
            <w:pPr>
              <w:rPr>
                <w:b/>
              </w:rPr>
            </w:pPr>
            <w:r>
              <w:rPr>
                <w:b/>
              </w:rPr>
              <w:t>Event Details</w:t>
            </w:r>
          </w:p>
        </w:tc>
      </w:tr>
      <w:tr w:rsidR="00260806" w14:paraId="142B8BAA" w14:textId="653AD3D7" w:rsidTr="00490E19">
        <w:tc>
          <w:tcPr>
            <w:tcW w:w="1925" w:type="dxa"/>
          </w:tcPr>
          <w:p w14:paraId="09F698B1" w14:textId="77777777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Event Name</w:t>
            </w:r>
          </w:p>
        </w:tc>
        <w:tc>
          <w:tcPr>
            <w:tcW w:w="7425" w:type="dxa"/>
            <w:gridSpan w:val="3"/>
          </w:tcPr>
          <w:p w14:paraId="1CDDC982" w14:textId="77777777" w:rsidR="00260806" w:rsidRPr="0088728A" w:rsidRDefault="00260806" w:rsidP="00A77196"/>
        </w:tc>
      </w:tr>
      <w:tr w:rsidR="00260806" w14:paraId="08A6C14C" w14:textId="03883102" w:rsidTr="00D75AA8">
        <w:tc>
          <w:tcPr>
            <w:tcW w:w="1925" w:type="dxa"/>
          </w:tcPr>
          <w:p w14:paraId="6599C2A3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Event Date</w:t>
            </w:r>
          </w:p>
        </w:tc>
        <w:tc>
          <w:tcPr>
            <w:tcW w:w="7425" w:type="dxa"/>
            <w:gridSpan w:val="3"/>
          </w:tcPr>
          <w:p w14:paraId="1ACCD6B9" w14:textId="77777777" w:rsidR="00260806" w:rsidRPr="0088728A" w:rsidRDefault="00260806" w:rsidP="00A77196">
            <w:pPr>
              <w:rPr>
                <w:b/>
              </w:rPr>
            </w:pPr>
          </w:p>
        </w:tc>
      </w:tr>
      <w:tr w:rsidR="00260806" w14:paraId="002E16AE" w14:textId="3F562523" w:rsidTr="00491223">
        <w:tc>
          <w:tcPr>
            <w:tcW w:w="1925" w:type="dxa"/>
          </w:tcPr>
          <w:p w14:paraId="00522567" w14:textId="77777777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Call Sign</w:t>
            </w:r>
          </w:p>
        </w:tc>
        <w:tc>
          <w:tcPr>
            <w:tcW w:w="2329" w:type="dxa"/>
          </w:tcPr>
          <w:p w14:paraId="6A719B02" w14:textId="77777777" w:rsidR="00260806" w:rsidRPr="0088728A" w:rsidRDefault="00260806" w:rsidP="00BB7396"/>
        </w:tc>
        <w:tc>
          <w:tcPr>
            <w:tcW w:w="5096" w:type="dxa"/>
            <w:gridSpan w:val="2"/>
            <w:shd w:val="clear" w:color="auto" w:fill="C6D9F1" w:themeFill="text2" w:themeFillTint="33"/>
          </w:tcPr>
          <w:p w14:paraId="66DB96D0" w14:textId="74DA3CE6" w:rsidR="00260806" w:rsidRPr="00542291" w:rsidRDefault="00260806" w:rsidP="00BB7396">
            <w:pPr>
              <w:rPr>
                <w:b/>
              </w:rPr>
            </w:pPr>
            <w:r w:rsidRPr="00542291">
              <w:rPr>
                <w:b/>
              </w:rPr>
              <w:t>Phone Number</w:t>
            </w:r>
          </w:p>
        </w:tc>
      </w:tr>
      <w:tr w:rsidR="00260806" w14:paraId="5289D348" w14:textId="1135A75F" w:rsidTr="00876B5B">
        <w:tc>
          <w:tcPr>
            <w:tcW w:w="1925" w:type="dxa"/>
          </w:tcPr>
          <w:p w14:paraId="0328B182" w14:textId="77777777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Assigned Unit Number</w:t>
            </w:r>
          </w:p>
        </w:tc>
        <w:tc>
          <w:tcPr>
            <w:tcW w:w="2329" w:type="dxa"/>
          </w:tcPr>
          <w:p w14:paraId="4B2E86B8" w14:textId="77777777" w:rsidR="00260806" w:rsidRPr="0088728A" w:rsidRDefault="00260806" w:rsidP="00BB7396"/>
        </w:tc>
        <w:tc>
          <w:tcPr>
            <w:tcW w:w="5096" w:type="dxa"/>
            <w:gridSpan w:val="2"/>
          </w:tcPr>
          <w:p w14:paraId="52629A03" w14:textId="77777777" w:rsidR="00260806" w:rsidRPr="0088728A" w:rsidRDefault="00260806" w:rsidP="00BB7396"/>
        </w:tc>
      </w:tr>
      <w:tr w:rsidR="00260806" w14:paraId="55495FEA" w14:textId="77777777" w:rsidTr="00876B5B">
        <w:tc>
          <w:tcPr>
            <w:tcW w:w="1925" w:type="dxa"/>
          </w:tcPr>
          <w:p w14:paraId="287E4C16" w14:textId="693C08CB" w:rsidR="00260806" w:rsidRDefault="00260806" w:rsidP="00A77196">
            <w:pPr>
              <w:rPr>
                <w:b/>
              </w:rPr>
            </w:pPr>
            <w:r>
              <w:rPr>
                <w:b/>
              </w:rPr>
              <w:t>Muster Location</w:t>
            </w:r>
          </w:p>
        </w:tc>
        <w:tc>
          <w:tcPr>
            <w:tcW w:w="2329" w:type="dxa"/>
          </w:tcPr>
          <w:p w14:paraId="1039B027" w14:textId="77777777" w:rsidR="00260806" w:rsidRPr="0088728A" w:rsidRDefault="00260806" w:rsidP="00BB7396"/>
        </w:tc>
        <w:tc>
          <w:tcPr>
            <w:tcW w:w="5096" w:type="dxa"/>
            <w:gridSpan w:val="2"/>
          </w:tcPr>
          <w:p w14:paraId="10277893" w14:textId="77777777" w:rsidR="00260806" w:rsidRPr="0088728A" w:rsidRDefault="00260806" w:rsidP="00BB7396"/>
        </w:tc>
      </w:tr>
      <w:tr w:rsidR="00260806" w14:paraId="2759B57F" w14:textId="2BBB4F44" w:rsidTr="002B5DB8">
        <w:tc>
          <w:tcPr>
            <w:tcW w:w="1925" w:type="dxa"/>
          </w:tcPr>
          <w:p w14:paraId="0C7B6573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Muster Time</w:t>
            </w:r>
          </w:p>
        </w:tc>
        <w:tc>
          <w:tcPr>
            <w:tcW w:w="7425" w:type="dxa"/>
            <w:gridSpan w:val="3"/>
          </w:tcPr>
          <w:p w14:paraId="4BDCA5F0" w14:textId="77777777" w:rsidR="00260806" w:rsidRPr="0088728A" w:rsidRDefault="00260806" w:rsidP="00A77196"/>
        </w:tc>
      </w:tr>
      <w:tr w:rsidR="00260806" w14:paraId="048D5FD8" w14:textId="77777777" w:rsidTr="00101585">
        <w:tc>
          <w:tcPr>
            <w:tcW w:w="1925" w:type="dxa"/>
            <w:shd w:val="clear" w:color="auto" w:fill="FFFFFF" w:themeFill="background1"/>
          </w:tcPr>
          <w:p w14:paraId="5CA5373F" w14:textId="6698BA98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Leave Muster</w:t>
            </w:r>
          </w:p>
        </w:tc>
        <w:tc>
          <w:tcPr>
            <w:tcW w:w="7425" w:type="dxa"/>
            <w:gridSpan w:val="3"/>
            <w:shd w:val="clear" w:color="auto" w:fill="FFFFFF" w:themeFill="background1"/>
          </w:tcPr>
          <w:p w14:paraId="494559A8" w14:textId="77777777" w:rsidR="00260806" w:rsidRPr="0088728A" w:rsidRDefault="00260806" w:rsidP="00A77196"/>
        </w:tc>
      </w:tr>
      <w:tr w:rsidR="00260806" w14:paraId="6074BCD5" w14:textId="6AD6D7E7" w:rsidTr="00900189">
        <w:tc>
          <w:tcPr>
            <w:tcW w:w="1925" w:type="dxa"/>
          </w:tcPr>
          <w:p w14:paraId="3794824F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On Scene Time</w:t>
            </w:r>
          </w:p>
        </w:tc>
        <w:tc>
          <w:tcPr>
            <w:tcW w:w="7425" w:type="dxa"/>
            <w:gridSpan w:val="3"/>
          </w:tcPr>
          <w:p w14:paraId="4F25B273" w14:textId="77777777" w:rsidR="00260806" w:rsidRPr="0088728A" w:rsidRDefault="00260806" w:rsidP="00A77196"/>
        </w:tc>
      </w:tr>
      <w:tr w:rsidR="00260806" w14:paraId="1782245A" w14:textId="77777777" w:rsidTr="00900189">
        <w:tc>
          <w:tcPr>
            <w:tcW w:w="1925" w:type="dxa"/>
          </w:tcPr>
          <w:p w14:paraId="11960DDE" w14:textId="16C4FE5D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Event Starts</w:t>
            </w:r>
          </w:p>
        </w:tc>
        <w:tc>
          <w:tcPr>
            <w:tcW w:w="7425" w:type="dxa"/>
            <w:gridSpan w:val="3"/>
          </w:tcPr>
          <w:p w14:paraId="449EB492" w14:textId="77777777" w:rsidR="00260806" w:rsidRPr="0088728A" w:rsidRDefault="00260806" w:rsidP="00A77196"/>
        </w:tc>
      </w:tr>
      <w:tr w:rsidR="00260806" w14:paraId="6B687B50" w14:textId="743BD797" w:rsidTr="006309F9">
        <w:tc>
          <w:tcPr>
            <w:tcW w:w="1925" w:type="dxa"/>
          </w:tcPr>
          <w:p w14:paraId="797D2213" w14:textId="77777777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Clear Scene</w:t>
            </w:r>
          </w:p>
        </w:tc>
        <w:tc>
          <w:tcPr>
            <w:tcW w:w="7425" w:type="dxa"/>
            <w:gridSpan w:val="3"/>
          </w:tcPr>
          <w:p w14:paraId="36CAB8B0" w14:textId="77777777" w:rsidR="00260806" w:rsidRPr="0088728A" w:rsidRDefault="00260806" w:rsidP="00A77196"/>
        </w:tc>
      </w:tr>
      <w:tr w:rsidR="00260806" w14:paraId="4989C49E" w14:textId="1A1C0318" w:rsidTr="00260806">
        <w:tc>
          <w:tcPr>
            <w:tcW w:w="1925" w:type="dxa"/>
          </w:tcPr>
          <w:p w14:paraId="224FAF30" w14:textId="77777777" w:rsidR="00260806" w:rsidRPr="00BB7396" w:rsidRDefault="00260806" w:rsidP="00A77196">
            <w:pPr>
              <w:rPr>
                <w:b/>
              </w:rPr>
            </w:pPr>
            <w:r>
              <w:rPr>
                <w:b/>
              </w:rPr>
              <w:t>End Time</w:t>
            </w:r>
          </w:p>
        </w:tc>
        <w:tc>
          <w:tcPr>
            <w:tcW w:w="2329" w:type="dxa"/>
          </w:tcPr>
          <w:p w14:paraId="6600997B" w14:textId="77777777" w:rsidR="00260806" w:rsidRPr="0088728A" w:rsidRDefault="00260806" w:rsidP="00A77196"/>
        </w:tc>
        <w:tc>
          <w:tcPr>
            <w:tcW w:w="2693" w:type="dxa"/>
            <w:shd w:val="clear" w:color="auto" w:fill="C6D9F1" w:themeFill="text2" w:themeFillTint="33"/>
          </w:tcPr>
          <w:p w14:paraId="400CE3BE" w14:textId="77777777" w:rsidR="00260806" w:rsidRPr="000A46B8" w:rsidRDefault="00260806" w:rsidP="00A77196">
            <w:pPr>
              <w:rPr>
                <w:b/>
              </w:rPr>
            </w:pPr>
            <w:r w:rsidRPr="000A46B8">
              <w:rPr>
                <w:b/>
              </w:rPr>
              <w:t>Phone Numbers</w:t>
            </w:r>
          </w:p>
        </w:tc>
        <w:tc>
          <w:tcPr>
            <w:tcW w:w="2403" w:type="dxa"/>
            <w:shd w:val="clear" w:color="auto" w:fill="C6D9F1" w:themeFill="text2" w:themeFillTint="33"/>
          </w:tcPr>
          <w:p w14:paraId="3FAF6A50" w14:textId="1F4E930B" w:rsidR="00260806" w:rsidRPr="000A46B8" w:rsidRDefault="00260806" w:rsidP="00A77196">
            <w:pPr>
              <w:rPr>
                <w:b/>
              </w:rPr>
            </w:pPr>
            <w:r>
              <w:rPr>
                <w:b/>
              </w:rPr>
              <w:t xml:space="preserve">DOH </w:t>
            </w: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</w:t>
            </w:r>
          </w:p>
        </w:tc>
      </w:tr>
      <w:tr w:rsidR="00260806" w14:paraId="2C2F234C" w14:textId="478E5A8D" w:rsidTr="00260806">
        <w:tc>
          <w:tcPr>
            <w:tcW w:w="1925" w:type="dxa"/>
          </w:tcPr>
          <w:p w14:paraId="4548BE03" w14:textId="77777777" w:rsidR="00260806" w:rsidRPr="00474809" w:rsidRDefault="00260806" w:rsidP="00A77196">
            <w:pPr>
              <w:rPr>
                <w:b/>
              </w:rPr>
            </w:pPr>
            <w:r w:rsidRPr="00474809">
              <w:rPr>
                <w:b/>
              </w:rPr>
              <w:t>Onsite Contact</w:t>
            </w:r>
          </w:p>
        </w:tc>
        <w:tc>
          <w:tcPr>
            <w:tcW w:w="2329" w:type="dxa"/>
          </w:tcPr>
          <w:p w14:paraId="12AE400D" w14:textId="77777777" w:rsidR="00260806" w:rsidRPr="00474809" w:rsidRDefault="00260806" w:rsidP="00A77196">
            <w:pPr>
              <w:rPr>
                <w:b/>
              </w:rPr>
            </w:pPr>
          </w:p>
        </w:tc>
        <w:tc>
          <w:tcPr>
            <w:tcW w:w="2693" w:type="dxa"/>
          </w:tcPr>
          <w:p w14:paraId="41DBE6B9" w14:textId="77777777" w:rsidR="00260806" w:rsidRPr="00474809" w:rsidRDefault="00260806" w:rsidP="00A77196">
            <w:pPr>
              <w:rPr>
                <w:b/>
              </w:rPr>
            </w:pPr>
          </w:p>
        </w:tc>
        <w:tc>
          <w:tcPr>
            <w:tcW w:w="2403" w:type="dxa"/>
          </w:tcPr>
          <w:p w14:paraId="3B34A4BF" w14:textId="77777777" w:rsidR="00260806" w:rsidRPr="00474809" w:rsidRDefault="00260806" w:rsidP="00A77196">
            <w:pPr>
              <w:rPr>
                <w:b/>
              </w:rPr>
            </w:pPr>
          </w:p>
        </w:tc>
      </w:tr>
      <w:tr w:rsidR="00260806" w14:paraId="37735A91" w14:textId="6DA0FED6" w:rsidTr="00260806">
        <w:tc>
          <w:tcPr>
            <w:tcW w:w="1925" w:type="dxa"/>
          </w:tcPr>
          <w:p w14:paraId="2769D727" w14:textId="67CB8AD6" w:rsidR="00260806" w:rsidRPr="00474809" w:rsidRDefault="00260806" w:rsidP="00A77196">
            <w:pPr>
              <w:rPr>
                <w:b/>
              </w:rPr>
            </w:pPr>
            <w:r>
              <w:rPr>
                <w:b/>
              </w:rPr>
              <w:t>Ops Manager</w:t>
            </w:r>
          </w:p>
        </w:tc>
        <w:tc>
          <w:tcPr>
            <w:tcW w:w="2329" w:type="dxa"/>
          </w:tcPr>
          <w:p w14:paraId="226FC405" w14:textId="77777777" w:rsidR="00260806" w:rsidRPr="00474809" w:rsidRDefault="00260806" w:rsidP="00A77196">
            <w:pPr>
              <w:rPr>
                <w:b/>
              </w:rPr>
            </w:pPr>
          </w:p>
        </w:tc>
        <w:tc>
          <w:tcPr>
            <w:tcW w:w="2693" w:type="dxa"/>
          </w:tcPr>
          <w:p w14:paraId="34BFA6EB" w14:textId="77777777" w:rsidR="00260806" w:rsidRPr="00474809" w:rsidRDefault="00260806" w:rsidP="00A77196">
            <w:pPr>
              <w:rPr>
                <w:b/>
              </w:rPr>
            </w:pPr>
          </w:p>
        </w:tc>
        <w:tc>
          <w:tcPr>
            <w:tcW w:w="2403" w:type="dxa"/>
          </w:tcPr>
          <w:p w14:paraId="545D5492" w14:textId="77777777" w:rsidR="00260806" w:rsidRPr="00474809" w:rsidRDefault="00260806" w:rsidP="00A77196">
            <w:pPr>
              <w:rPr>
                <w:b/>
              </w:rPr>
            </w:pPr>
          </w:p>
        </w:tc>
      </w:tr>
      <w:tr w:rsidR="00260806" w14:paraId="479F9B0E" w14:textId="1B82568F" w:rsidTr="00260806">
        <w:tc>
          <w:tcPr>
            <w:tcW w:w="1925" w:type="dxa"/>
          </w:tcPr>
          <w:p w14:paraId="5F66344E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Paramedic</w:t>
            </w:r>
          </w:p>
        </w:tc>
        <w:tc>
          <w:tcPr>
            <w:tcW w:w="2329" w:type="dxa"/>
          </w:tcPr>
          <w:p w14:paraId="6EF1870C" w14:textId="77777777" w:rsidR="00260806" w:rsidRPr="0088728A" w:rsidRDefault="00260806" w:rsidP="00A77196"/>
        </w:tc>
        <w:tc>
          <w:tcPr>
            <w:tcW w:w="2693" w:type="dxa"/>
          </w:tcPr>
          <w:p w14:paraId="42D6DB15" w14:textId="77777777" w:rsidR="00260806" w:rsidRPr="0088728A" w:rsidRDefault="00260806" w:rsidP="00A77196"/>
        </w:tc>
        <w:tc>
          <w:tcPr>
            <w:tcW w:w="2403" w:type="dxa"/>
          </w:tcPr>
          <w:p w14:paraId="723F668A" w14:textId="77777777" w:rsidR="00260806" w:rsidRPr="0088728A" w:rsidRDefault="00260806" w:rsidP="00A77196"/>
        </w:tc>
      </w:tr>
      <w:tr w:rsidR="00260806" w14:paraId="70773CA8" w14:textId="054DBDFD" w:rsidTr="00260806">
        <w:tc>
          <w:tcPr>
            <w:tcW w:w="1925" w:type="dxa"/>
          </w:tcPr>
          <w:p w14:paraId="510C4D8A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EMT</w:t>
            </w:r>
          </w:p>
        </w:tc>
        <w:tc>
          <w:tcPr>
            <w:tcW w:w="2329" w:type="dxa"/>
          </w:tcPr>
          <w:p w14:paraId="60077EB9" w14:textId="77777777" w:rsidR="00260806" w:rsidRPr="0088728A" w:rsidRDefault="00260806" w:rsidP="00A77196"/>
        </w:tc>
        <w:tc>
          <w:tcPr>
            <w:tcW w:w="2693" w:type="dxa"/>
          </w:tcPr>
          <w:p w14:paraId="1A956603" w14:textId="77777777" w:rsidR="00260806" w:rsidRPr="0088728A" w:rsidRDefault="00260806" w:rsidP="00A77196"/>
        </w:tc>
        <w:tc>
          <w:tcPr>
            <w:tcW w:w="2403" w:type="dxa"/>
          </w:tcPr>
          <w:p w14:paraId="127E3E26" w14:textId="77777777" w:rsidR="00260806" w:rsidRPr="0088728A" w:rsidRDefault="00260806" w:rsidP="00A77196"/>
        </w:tc>
      </w:tr>
      <w:tr w:rsidR="00260806" w14:paraId="02D43FB7" w14:textId="1022E3DE" w:rsidTr="00260806">
        <w:tc>
          <w:tcPr>
            <w:tcW w:w="1925" w:type="dxa"/>
          </w:tcPr>
          <w:p w14:paraId="295EE262" w14:textId="77777777" w:rsidR="00260806" w:rsidRPr="00BB7396" w:rsidRDefault="00260806" w:rsidP="00A77196">
            <w:pPr>
              <w:rPr>
                <w:b/>
              </w:rPr>
            </w:pPr>
            <w:r w:rsidRPr="00BB7396">
              <w:rPr>
                <w:b/>
              </w:rPr>
              <w:t>EMT</w:t>
            </w:r>
          </w:p>
        </w:tc>
        <w:tc>
          <w:tcPr>
            <w:tcW w:w="2329" w:type="dxa"/>
          </w:tcPr>
          <w:p w14:paraId="381F8C10" w14:textId="77777777" w:rsidR="00260806" w:rsidRPr="0088728A" w:rsidRDefault="00260806" w:rsidP="00A77196"/>
        </w:tc>
        <w:tc>
          <w:tcPr>
            <w:tcW w:w="2693" w:type="dxa"/>
          </w:tcPr>
          <w:p w14:paraId="2D4D2013" w14:textId="77777777" w:rsidR="00260806" w:rsidRPr="0088728A" w:rsidRDefault="00260806" w:rsidP="00A77196"/>
        </w:tc>
        <w:tc>
          <w:tcPr>
            <w:tcW w:w="2403" w:type="dxa"/>
          </w:tcPr>
          <w:p w14:paraId="258C67A2" w14:textId="77777777" w:rsidR="00260806" w:rsidRPr="0088728A" w:rsidRDefault="00260806" w:rsidP="00A77196"/>
        </w:tc>
      </w:tr>
    </w:tbl>
    <w:p w14:paraId="239CF58C" w14:textId="77777777" w:rsidR="00A77196" w:rsidRDefault="00A77196" w:rsidP="00A77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584"/>
      </w:tblGrid>
      <w:tr w:rsidR="00BB7396" w14:paraId="19D9CCD0" w14:textId="77777777" w:rsidTr="00BB7396">
        <w:tc>
          <w:tcPr>
            <w:tcW w:w="9576" w:type="dxa"/>
            <w:gridSpan w:val="2"/>
            <w:shd w:val="clear" w:color="auto" w:fill="C6D9F1" w:themeFill="text2" w:themeFillTint="33"/>
          </w:tcPr>
          <w:p w14:paraId="5784B9D4" w14:textId="77777777" w:rsidR="00BB7396" w:rsidRPr="00BB7396" w:rsidRDefault="00BB7396" w:rsidP="00A77196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</w:tr>
      <w:tr w:rsidR="00BB7396" w14:paraId="306D03D2" w14:textId="77777777" w:rsidTr="009A2B15">
        <w:tc>
          <w:tcPr>
            <w:tcW w:w="2808" w:type="dxa"/>
          </w:tcPr>
          <w:p w14:paraId="53931663" w14:textId="77777777"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Booked by</w:t>
            </w:r>
          </w:p>
        </w:tc>
        <w:tc>
          <w:tcPr>
            <w:tcW w:w="6768" w:type="dxa"/>
          </w:tcPr>
          <w:p w14:paraId="4CCEB11A" w14:textId="77777777" w:rsidR="00BB7396" w:rsidRPr="0088728A" w:rsidRDefault="00BB7396" w:rsidP="00A77196"/>
        </w:tc>
      </w:tr>
      <w:tr w:rsidR="00BB7396" w14:paraId="11631A1E" w14:textId="77777777" w:rsidTr="009A2B15">
        <w:tc>
          <w:tcPr>
            <w:tcW w:w="2808" w:type="dxa"/>
          </w:tcPr>
          <w:p w14:paraId="61384CCE" w14:textId="77777777"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Date</w:t>
            </w:r>
          </w:p>
        </w:tc>
        <w:tc>
          <w:tcPr>
            <w:tcW w:w="6768" w:type="dxa"/>
          </w:tcPr>
          <w:p w14:paraId="47E7598C" w14:textId="77777777" w:rsidR="00BB7396" w:rsidRPr="0088728A" w:rsidRDefault="00BB7396" w:rsidP="00A77196"/>
        </w:tc>
      </w:tr>
      <w:tr w:rsidR="00BB7396" w14:paraId="3A38B9EC" w14:textId="77777777" w:rsidTr="009A2B15">
        <w:tc>
          <w:tcPr>
            <w:tcW w:w="2808" w:type="dxa"/>
          </w:tcPr>
          <w:p w14:paraId="21EDA49A" w14:textId="77777777" w:rsidR="00BB7396" w:rsidRPr="00BB7396" w:rsidRDefault="00BB7396" w:rsidP="00A77196">
            <w:pPr>
              <w:rPr>
                <w:b/>
              </w:rPr>
            </w:pPr>
            <w:r w:rsidRPr="00BB7396">
              <w:rPr>
                <w:b/>
              </w:rPr>
              <w:t>Event Contact Information</w:t>
            </w:r>
          </w:p>
        </w:tc>
        <w:tc>
          <w:tcPr>
            <w:tcW w:w="6768" w:type="dxa"/>
          </w:tcPr>
          <w:p w14:paraId="34D06829" w14:textId="77777777" w:rsidR="00BB7396" w:rsidRPr="0088728A" w:rsidRDefault="00BB7396" w:rsidP="009A2B15"/>
        </w:tc>
      </w:tr>
      <w:tr w:rsidR="000A47EC" w14:paraId="3D866A99" w14:textId="77777777" w:rsidTr="009A2B15">
        <w:tc>
          <w:tcPr>
            <w:tcW w:w="2808" w:type="dxa"/>
          </w:tcPr>
          <w:p w14:paraId="2D416216" w14:textId="77777777" w:rsidR="000A47EC" w:rsidRPr="00BB7396" w:rsidRDefault="000A47EC" w:rsidP="00A77196">
            <w:pPr>
              <w:rPr>
                <w:b/>
              </w:rPr>
            </w:pPr>
            <w:r>
              <w:rPr>
                <w:b/>
              </w:rPr>
              <w:t>Operations Order Complete</w:t>
            </w:r>
          </w:p>
        </w:tc>
        <w:tc>
          <w:tcPr>
            <w:tcW w:w="6768" w:type="dxa"/>
          </w:tcPr>
          <w:p w14:paraId="405CA72E" w14:textId="77777777" w:rsidR="000A47EC" w:rsidRPr="0088728A" w:rsidRDefault="000A47EC" w:rsidP="00A77196"/>
        </w:tc>
      </w:tr>
      <w:tr w:rsidR="006E203B" w14:paraId="55A6D631" w14:textId="77777777" w:rsidTr="009A2B15">
        <w:tc>
          <w:tcPr>
            <w:tcW w:w="2808" w:type="dxa"/>
          </w:tcPr>
          <w:p w14:paraId="68B45615" w14:textId="77777777" w:rsidR="006E203B" w:rsidRDefault="006E203B" w:rsidP="00A77196">
            <w:pPr>
              <w:rPr>
                <w:b/>
              </w:rPr>
            </w:pPr>
            <w:r>
              <w:rPr>
                <w:b/>
              </w:rPr>
              <w:t>Completion Report Sent</w:t>
            </w:r>
          </w:p>
        </w:tc>
        <w:tc>
          <w:tcPr>
            <w:tcW w:w="6768" w:type="dxa"/>
          </w:tcPr>
          <w:p w14:paraId="6957500C" w14:textId="77777777" w:rsidR="006E203B" w:rsidRPr="0088728A" w:rsidRDefault="006E203B" w:rsidP="00A77196"/>
        </w:tc>
      </w:tr>
    </w:tbl>
    <w:p w14:paraId="7C73FCF9" w14:textId="77777777" w:rsidR="00026C9B" w:rsidRDefault="00026C9B" w:rsidP="009A2B15"/>
    <w:sectPr w:rsidR="00026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FCE9" w14:textId="77777777" w:rsidR="002E277F" w:rsidRDefault="002E277F" w:rsidP="00881F7A">
      <w:pPr>
        <w:spacing w:after="0" w:line="240" w:lineRule="auto"/>
      </w:pPr>
      <w:r>
        <w:separator/>
      </w:r>
    </w:p>
  </w:endnote>
  <w:endnote w:type="continuationSeparator" w:id="0">
    <w:p w14:paraId="68078102" w14:textId="77777777" w:rsidR="002E277F" w:rsidRDefault="002E277F" w:rsidP="0088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FF397" w14:textId="77777777" w:rsidR="00770815" w:rsidRDefault="00770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5321" w14:textId="775866FF" w:rsidR="00881F7A" w:rsidRDefault="00770815" w:rsidP="00B13902">
    <w:pPr>
      <w:pStyle w:val="Footer"/>
      <w:tabs>
        <w:tab w:val="clear" w:pos="4680"/>
        <w:tab w:val="clear" w:pos="9360"/>
        <w:tab w:val="left" w:pos="40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06A56C" wp14:editId="43FAC3AA">
              <wp:simplePos x="0" y="0"/>
              <wp:positionH relativeFrom="column">
                <wp:posOffset>5905500</wp:posOffset>
              </wp:positionH>
              <wp:positionV relativeFrom="paragraph">
                <wp:posOffset>-210185</wp:posOffset>
              </wp:positionV>
              <wp:extent cx="609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C632F" w14:textId="069A317A" w:rsidR="00881F7A" w:rsidRPr="00D678EE" w:rsidRDefault="00881F7A" w:rsidP="00D678EE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6"/>
                            </w:rPr>
                          </w:pPr>
                          <w:r w:rsidRPr="00D678EE">
                            <w:rPr>
                              <w:sz w:val="14"/>
                              <w:szCs w:val="16"/>
                            </w:rPr>
                            <w:t>OPF111</w:t>
                          </w:r>
                        </w:p>
                        <w:p w14:paraId="21C5BBEC" w14:textId="6468C0DA" w:rsidR="00881F7A" w:rsidRPr="00D678EE" w:rsidRDefault="00982718" w:rsidP="006065B4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770815">
                            <w:rPr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06A5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5pt;margin-top:-16.55pt;width:4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" stroked="f">
              <v:textbox>
                <w:txbxContent>
                  <w:p w14:paraId="218C632F" w14:textId="069A317A" w:rsidR="00881F7A" w:rsidRPr="00D678EE" w:rsidRDefault="00881F7A" w:rsidP="00D678EE">
                    <w:pPr>
                      <w:spacing w:after="0" w:line="240" w:lineRule="auto"/>
                      <w:jc w:val="right"/>
                      <w:rPr>
                        <w:sz w:val="14"/>
                        <w:szCs w:val="16"/>
                      </w:rPr>
                    </w:pPr>
                    <w:r w:rsidRPr="00D678EE">
                      <w:rPr>
                        <w:sz w:val="14"/>
                        <w:szCs w:val="16"/>
                      </w:rPr>
                      <w:t>OPF111</w:t>
                    </w:r>
                  </w:p>
                  <w:p w14:paraId="21C5BBEC" w14:textId="6468C0DA" w:rsidR="00881F7A" w:rsidRPr="00D678EE" w:rsidRDefault="00982718" w:rsidP="006065B4">
                    <w:pPr>
                      <w:spacing w:after="0" w:line="240" w:lineRule="auto"/>
                      <w:jc w:val="right"/>
                      <w:rPr>
                        <w:sz w:val="14"/>
                        <w:szCs w:val="16"/>
                      </w:rPr>
                    </w:pPr>
                    <w:r>
                      <w:rPr>
                        <w:sz w:val="14"/>
                        <w:szCs w:val="16"/>
                      </w:rPr>
                      <w:t xml:space="preserve">Version </w:t>
                    </w:r>
                    <w:r w:rsidR="00770815">
                      <w:rPr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B4D1B7" wp14:editId="718702C8">
              <wp:simplePos x="0" y="0"/>
              <wp:positionH relativeFrom="column">
                <wp:posOffset>1047750</wp:posOffset>
              </wp:positionH>
              <wp:positionV relativeFrom="paragraph">
                <wp:posOffset>-240665</wp:posOffset>
              </wp:positionV>
              <wp:extent cx="1476375" cy="352425"/>
              <wp:effectExtent l="0" t="0" r="9525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AD5A4A" w14:textId="77777777" w:rsidR="00881F7A" w:rsidRPr="00D678EE" w:rsidRDefault="00881F7A" w:rsidP="00881F7A">
                          <w:pPr>
                            <w:spacing w:after="0" w:line="240" w:lineRule="auto"/>
                            <w:rPr>
                              <w:sz w:val="14"/>
                              <w:szCs w:val="16"/>
                            </w:rPr>
                          </w:pPr>
                          <w:r w:rsidRPr="00D678EE">
                            <w:rPr>
                              <w:sz w:val="14"/>
                              <w:szCs w:val="16"/>
                            </w:rPr>
                            <w:t>Calendar Small Event Template</w:t>
                          </w:r>
                        </w:p>
                        <w:p w14:paraId="4C6D9097" w14:textId="23912422" w:rsidR="00881F7A" w:rsidRPr="00D678EE" w:rsidRDefault="00770815" w:rsidP="006065B4">
                          <w:pPr>
                            <w:spacing w:after="0" w:line="240" w:lineRule="auto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>December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B4D1B7" id="_x0000_s1027" type="#_x0000_t202" style="position:absolute;margin-left:82.5pt;margin-top:-18.95pt;width:116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" stroked="f">
              <v:textbox>
                <w:txbxContent>
                  <w:p w14:paraId="23AD5A4A" w14:textId="77777777" w:rsidR="00881F7A" w:rsidRPr="00D678EE" w:rsidRDefault="00881F7A" w:rsidP="00881F7A">
                    <w:pPr>
                      <w:spacing w:after="0" w:line="240" w:lineRule="auto"/>
                      <w:rPr>
                        <w:sz w:val="14"/>
                        <w:szCs w:val="16"/>
                      </w:rPr>
                    </w:pPr>
                    <w:r w:rsidRPr="00D678EE">
                      <w:rPr>
                        <w:sz w:val="14"/>
                        <w:szCs w:val="16"/>
                      </w:rPr>
                      <w:t>Calendar Small Event Template</w:t>
                    </w:r>
                  </w:p>
                  <w:p w14:paraId="4C6D9097" w14:textId="23912422" w:rsidR="00881F7A" w:rsidRPr="00D678EE" w:rsidRDefault="00770815" w:rsidP="006065B4">
                    <w:pPr>
                      <w:spacing w:after="0" w:line="240" w:lineRule="auto"/>
                      <w:rPr>
                        <w:sz w:val="14"/>
                        <w:szCs w:val="16"/>
                      </w:rPr>
                    </w:pPr>
                    <w:r>
                      <w:rPr>
                        <w:sz w:val="14"/>
                        <w:szCs w:val="16"/>
                      </w:rPr>
                      <w:t>December 2021</w:t>
                    </w:r>
                  </w:p>
                </w:txbxContent>
              </v:textbox>
            </v:shape>
          </w:pict>
        </mc:Fallback>
      </mc:AlternateContent>
    </w:r>
    <w:r w:rsidR="00B1390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1259" w14:textId="77777777" w:rsidR="00770815" w:rsidRDefault="00770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82D0" w14:textId="77777777" w:rsidR="002E277F" w:rsidRDefault="002E277F" w:rsidP="00881F7A">
      <w:pPr>
        <w:spacing w:after="0" w:line="240" w:lineRule="auto"/>
      </w:pPr>
      <w:r>
        <w:separator/>
      </w:r>
    </w:p>
  </w:footnote>
  <w:footnote w:type="continuationSeparator" w:id="0">
    <w:p w14:paraId="3CA034D0" w14:textId="77777777" w:rsidR="002E277F" w:rsidRDefault="002E277F" w:rsidP="0088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0101" w14:textId="77777777" w:rsidR="00770815" w:rsidRDefault="00770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3E461" w14:textId="77777777" w:rsidR="00881F7A" w:rsidRDefault="00122317" w:rsidP="00881F7A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5EE8C618" wp14:editId="5FF1FEDB">
          <wp:simplePos x="0" y="0"/>
          <wp:positionH relativeFrom="page">
            <wp:align>right</wp:align>
          </wp:positionH>
          <wp:positionV relativeFrom="paragraph">
            <wp:posOffset>-466725</wp:posOffset>
          </wp:positionV>
          <wp:extent cx="7772400" cy="100488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BD2432" w14:textId="77777777" w:rsidR="00881F7A" w:rsidRDefault="00881F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19AC" w14:textId="77777777" w:rsidR="00770815" w:rsidRDefault="007708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F1"/>
    <w:rsid w:val="00026C9B"/>
    <w:rsid w:val="00044F7A"/>
    <w:rsid w:val="000640F1"/>
    <w:rsid w:val="000A46B8"/>
    <w:rsid w:val="000A47EC"/>
    <w:rsid w:val="000F0D8B"/>
    <w:rsid w:val="00101585"/>
    <w:rsid w:val="00122317"/>
    <w:rsid w:val="00260806"/>
    <w:rsid w:val="002A61CA"/>
    <w:rsid w:val="002E277F"/>
    <w:rsid w:val="003862A1"/>
    <w:rsid w:val="003D6F56"/>
    <w:rsid w:val="00474809"/>
    <w:rsid w:val="004A6A2C"/>
    <w:rsid w:val="004B45BF"/>
    <w:rsid w:val="00542291"/>
    <w:rsid w:val="00567B90"/>
    <w:rsid w:val="006065B4"/>
    <w:rsid w:val="006E203B"/>
    <w:rsid w:val="00770815"/>
    <w:rsid w:val="00826EA9"/>
    <w:rsid w:val="00881F7A"/>
    <w:rsid w:val="0088728A"/>
    <w:rsid w:val="00974DD3"/>
    <w:rsid w:val="00982718"/>
    <w:rsid w:val="009A2B15"/>
    <w:rsid w:val="00A77196"/>
    <w:rsid w:val="00AC6A9C"/>
    <w:rsid w:val="00B13902"/>
    <w:rsid w:val="00B13C06"/>
    <w:rsid w:val="00BB7396"/>
    <w:rsid w:val="00D678EE"/>
    <w:rsid w:val="00DD0446"/>
    <w:rsid w:val="00E558C0"/>
    <w:rsid w:val="00E7333B"/>
    <w:rsid w:val="00FD538B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2FF6F"/>
  <w15:docId w15:val="{AB53BDEB-F235-4CC9-8954-1B2D1266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7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7A"/>
  </w:style>
  <w:style w:type="paragraph" w:styleId="Footer">
    <w:name w:val="footer"/>
    <w:basedOn w:val="Normal"/>
    <w:link w:val="FooterChar"/>
    <w:uiPriority w:val="99"/>
    <w:unhideWhenUsed/>
    <w:rsid w:val="0088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7A"/>
  </w:style>
  <w:style w:type="paragraph" w:styleId="Revision">
    <w:name w:val="Revision"/>
    <w:hidden/>
    <w:uiPriority w:val="99"/>
    <w:semiHidden/>
    <w:rsid w:val="00770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IOLA\Desktop\Pending\process\OPF111%20Calendar%20Small%20Ev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OPF111 Calendar Small Event Template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5</cp:revision>
  <dcterms:created xsi:type="dcterms:W3CDTF">2021-11-22T05:35:00Z</dcterms:created>
  <dcterms:modified xsi:type="dcterms:W3CDTF">2021-12-13T11:17:00Z</dcterms:modified>
</cp:coreProperties>
</file>