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A8C9" w14:textId="166B9E7C" w:rsidR="00BF06A6" w:rsidRDefault="00D00943" w:rsidP="00000DF5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D00943">
        <w:rPr>
          <w:b/>
          <w:bCs/>
          <w:sz w:val="28"/>
          <w:szCs w:val="28"/>
        </w:rPr>
        <w:t>SPILL CLEAN UP LOGGING CARD</w:t>
      </w:r>
    </w:p>
    <w:p w14:paraId="39ABADED" w14:textId="31D13E0D" w:rsidR="00000DF5" w:rsidRDefault="00000DF5" w:rsidP="00000DF5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Location 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0"/>
        <w:gridCol w:w="4920"/>
        <w:gridCol w:w="4920"/>
      </w:tblGrid>
      <w:tr w:rsidR="00D00943" w14:paraId="7416AB40" w14:textId="77777777" w:rsidTr="00D00943">
        <w:trPr>
          <w:trHeight w:val="741"/>
        </w:trPr>
        <w:tc>
          <w:tcPr>
            <w:tcW w:w="4920" w:type="dxa"/>
          </w:tcPr>
          <w:p w14:paraId="1FD8050F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4920" w:type="dxa"/>
          </w:tcPr>
          <w:p w14:paraId="3D46C25A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 Spill Kit was used:</w:t>
            </w:r>
          </w:p>
        </w:tc>
        <w:tc>
          <w:tcPr>
            <w:tcW w:w="4920" w:type="dxa"/>
          </w:tcPr>
          <w:p w14:paraId="5E9ACF7C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name and signature:</w:t>
            </w:r>
          </w:p>
        </w:tc>
      </w:tr>
      <w:tr w:rsidR="00D00943" w14:paraId="22A0610A" w14:textId="77777777" w:rsidTr="00D00943">
        <w:trPr>
          <w:trHeight w:val="774"/>
        </w:trPr>
        <w:tc>
          <w:tcPr>
            <w:tcW w:w="4920" w:type="dxa"/>
          </w:tcPr>
          <w:p w14:paraId="24B4A2F9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40DCF383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7776C63F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</w:tr>
      <w:tr w:rsidR="00D00943" w14:paraId="31866146" w14:textId="77777777" w:rsidTr="00D00943">
        <w:trPr>
          <w:trHeight w:val="741"/>
        </w:trPr>
        <w:tc>
          <w:tcPr>
            <w:tcW w:w="4920" w:type="dxa"/>
          </w:tcPr>
          <w:p w14:paraId="7DB783BC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0445D1F7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05949E37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</w:tr>
      <w:tr w:rsidR="00D00943" w14:paraId="219FFD8F" w14:textId="77777777" w:rsidTr="00D00943">
        <w:trPr>
          <w:trHeight w:val="774"/>
        </w:trPr>
        <w:tc>
          <w:tcPr>
            <w:tcW w:w="4920" w:type="dxa"/>
          </w:tcPr>
          <w:p w14:paraId="0B4E843D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5E33C86A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039C6374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</w:tr>
      <w:tr w:rsidR="00D00943" w14:paraId="77891485" w14:textId="77777777" w:rsidTr="00D00943">
        <w:trPr>
          <w:trHeight w:val="741"/>
        </w:trPr>
        <w:tc>
          <w:tcPr>
            <w:tcW w:w="4920" w:type="dxa"/>
          </w:tcPr>
          <w:p w14:paraId="11CF1511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5067F6E8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3F77F1EE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</w:tr>
      <w:tr w:rsidR="00D00943" w14:paraId="709C0051" w14:textId="77777777" w:rsidTr="00D00943">
        <w:trPr>
          <w:trHeight w:val="774"/>
        </w:trPr>
        <w:tc>
          <w:tcPr>
            <w:tcW w:w="4920" w:type="dxa"/>
          </w:tcPr>
          <w:p w14:paraId="60E52315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517FC4B4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2DAA12B2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</w:tr>
      <w:tr w:rsidR="00D00943" w14:paraId="07D8CB19" w14:textId="77777777" w:rsidTr="00D00943">
        <w:trPr>
          <w:trHeight w:val="741"/>
        </w:trPr>
        <w:tc>
          <w:tcPr>
            <w:tcW w:w="4920" w:type="dxa"/>
          </w:tcPr>
          <w:p w14:paraId="2BC51279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426266ED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54136A10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</w:tr>
      <w:tr w:rsidR="00D00943" w14:paraId="31BE9988" w14:textId="77777777" w:rsidTr="00D00943">
        <w:trPr>
          <w:trHeight w:val="741"/>
        </w:trPr>
        <w:tc>
          <w:tcPr>
            <w:tcW w:w="4920" w:type="dxa"/>
          </w:tcPr>
          <w:p w14:paraId="22F4250C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0B3E0239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64E7F569" w14:textId="77777777" w:rsidR="00D00943" w:rsidRDefault="00D00943" w:rsidP="008C0239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</w:tr>
    </w:tbl>
    <w:p w14:paraId="00A506E0" w14:textId="77777777" w:rsidR="0041704A" w:rsidRDefault="0041704A" w:rsidP="0041704A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D00943">
        <w:rPr>
          <w:b/>
          <w:bCs/>
          <w:sz w:val="28"/>
          <w:szCs w:val="28"/>
        </w:rPr>
        <w:lastRenderedPageBreak/>
        <w:t>SPILL CLEAN UP LOGGING CARD</w:t>
      </w:r>
    </w:p>
    <w:p w14:paraId="5605734D" w14:textId="77777777" w:rsidR="0041704A" w:rsidRDefault="0041704A" w:rsidP="0041704A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Location 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0"/>
        <w:gridCol w:w="4920"/>
        <w:gridCol w:w="4920"/>
      </w:tblGrid>
      <w:tr w:rsidR="00D00943" w14:paraId="08D21904" w14:textId="77777777" w:rsidTr="00A06275">
        <w:trPr>
          <w:trHeight w:val="741"/>
        </w:trPr>
        <w:tc>
          <w:tcPr>
            <w:tcW w:w="4920" w:type="dxa"/>
          </w:tcPr>
          <w:p w14:paraId="514F3504" w14:textId="77777777" w:rsidR="00D00943" w:rsidRDefault="00D00943" w:rsidP="00D00943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D00943">
              <w:rPr>
                <w:b/>
                <w:bCs/>
                <w:sz w:val="28"/>
                <w:szCs w:val="28"/>
              </w:rPr>
              <w:t>Date:</w:t>
            </w:r>
            <w:r w:rsidRPr="00D00943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920" w:type="dxa"/>
          </w:tcPr>
          <w:p w14:paraId="66B1B57D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D00943">
              <w:rPr>
                <w:b/>
                <w:bCs/>
                <w:sz w:val="28"/>
                <w:szCs w:val="28"/>
              </w:rPr>
              <w:t>Area Spill Kit was used:</w:t>
            </w:r>
            <w:r w:rsidRPr="00D00943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920" w:type="dxa"/>
          </w:tcPr>
          <w:p w14:paraId="4A8C70D9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D00943">
              <w:rPr>
                <w:b/>
                <w:bCs/>
                <w:sz w:val="28"/>
                <w:szCs w:val="28"/>
              </w:rPr>
              <w:t>User name and signature:</w:t>
            </w:r>
          </w:p>
        </w:tc>
      </w:tr>
      <w:tr w:rsidR="00D00943" w14:paraId="35F075EA" w14:textId="77777777" w:rsidTr="00A06275">
        <w:trPr>
          <w:trHeight w:val="774"/>
        </w:trPr>
        <w:tc>
          <w:tcPr>
            <w:tcW w:w="4920" w:type="dxa"/>
          </w:tcPr>
          <w:p w14:paraId="7F165C4E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17E022D6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0CA52105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</w:tr>
      <w:tr w:rsidR="00D00943" w14:paraId="0ECD419B" w14:textId="77777777" w:rsidTr="00A06275">
        <w:trPr>
          <w:trHeight w:val="741"/>
        </w:trPr>
        <w:tc>
          <w:tcPr>
            <w:tcW w:w="4920" w:type="dxa"/>
          </w:tcPr>
          <w:p w14:paraId="64E85537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401A1C90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44C68446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</w:tr>
      <w:tr w:rsidR="00D00943" w14:paraId="7B4AFE80" w14:textId="77777777" w:rsidTr="00A06275">
        <w:trPr>
          <w:trHeight w:val="774"/>
        </w:trPr>
        <w:tc>
          <w:tcPr>
            <w:tcW w:w="4920" w:type="dxa"/>
          </w:tcPr>
          <w:p w14:paraId="735A986B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75963B27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1F6831CB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</w:tr>
      <w:tr w:rsidR="00D00943" w14:paraId="1704320D" w14:textId="77777777" w:rsidTr="00A06275">
        <w:trPr>
          <w:trHeight w:val="741"/>
        </w:trPr>
        <w:tc>
          <w:tcPr>
            <w:tcW w:w="4920" w:type="dxa"/>
          </w:tcPr>
          <w:p w14:paraId="071278D4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6AB20819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4AED91EE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</w:tr>
      <w:tr w:rsidR="00D00943" w14:paraId="64FEF340" w14:textId="77777777" w:rsidTr="00A06275">
        <w:trPr>
          <w:trHeight w:val="774"/>
        </w:trPr>
        <w:tc>
          <w:tcPr>
            <w:tcW w:w="4920" w:type="dxa"/>
          </w:tcPr>
          <w:p w14:paraId="1700E75B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18B83E3D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6F387C21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</w:tr>
      <w:tr w:rsidR="00D00943" w14:paraId="5EF90808" w14:textId="77777777" w:rsidTr="00A06275">
        <w:trPr>
          <w:trHeight w:val="741"/>
        </w:trPr>
        <w:tc>
          <w:tcPr>
            <w:tcW w:w="4920" w:type="dxa"/>
          </w:tcPr>
          <w:p w14:paraId="23C6C26E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1B1DCA2F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20" w:type="dxa"/>
          </w:tcPr>
          <w:p w14:paraId="60E226D8" w14:textId="77777777" w:rsidR="00D00943" w:rsidRDefault="00D00943" w:rsidP="00A0627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</w:p>
        </w:tc>
      </w:tr>
    </w:tbl>
    <w:p w14:paraId="1132D942" w14:textId="77777777" w:rsidR="00113DD7" w:rsidRPr="00F25720" w:rsidRDefault="00113DD7" w:rsidP="0041704A"/>
    <w:sectPr w:rsidR="00113DD7" w:rsidRPr="00F25720" w:rsidSect="004F14FE">
      <w:headerReference w:type="default" r:id="rId7"/>
      <w:footerReference w:type="default" r:id="rId8"/>
      <w:pgSz w:w="16840" w:h="11907" w:orient="landscape" w:code="9"/>
      <w:pgMar w:top="1440" w:right="539" w:bottom="1440" w:left="1440" w:header="0" w:footer="20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7452" w14:textId="77777777" w:rsidR="00AD4333" w:rsidRDefault="00AD4333" w:rsidP="00E140CD">
      <w:pPr>
        <w:spacing w:after="0" w:line="240" w:lineRule="auto"/>
      </w:pPr>
      <w:r>
        <w:separator/>
      </w:r>
    </w:p>
  </w:endnote>
  <w:endnote w:type="continuationSeparator" w:id="0">
    <w:p w14:paraId="2ACA6C2F" w14:textId="77777777" w:rsidR="00AD4333" w:rsidRDefault="00AD4333" w:rsidP="00E1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27437" w14:textId="77777777" w:rsidR="00AF47D1" w:rsidRDefault="00D00943" w:rsidP="00A45D53">
    <w:pPr>
      <w:pStyle w:val="Footer"/>
    </w:pPr>
    <w:r w:rsidRPr="00D00943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350CE63" wp14:editId="0E0A8848">
              <wp:simplePos x="0" y="0"/>
              <wp:positionH relativeFrom="column">
                <wp:posOffset>8420100</wp:posOffset>
              </wp:positionH>
              <wp:positionV relativeFrom="paragraph">
                <wp:posOffset>601980</wp:posOffset>
              </wp:positionV>
              <wp:extent cx="609600" cy="409575"/>
              <wp:effectExtent l="0" t="0" r="0" b="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8FBCA1" w14:textId="77777777" w:rsidR="00D00943" w:rsidRPr="00326DDF" w:rsidRDefault="00D00943" w:rsidP="00D00943">
                          <w:pPr>
                            <w:spacing w:after="0" w:line="232" w:lineRule="exact"/>
                            <w:rPr>
                              <w:sz w:val="14"/>
                              <w:szCs w:val="14"/>
                            </w:rPr>
                          </w:pPr>
                          <w:r w:rsidRPr="00326DDF">
                            <w:rPr>
                              <w:sz w:val="14"/>
                              <w:szCs w:val="14"/>
                            </w:rPr>
                            <w:t>OPF262</w:t>
                          </w:r>
                        </w:p>
                        <w:p w14:paraId="21443E76" w14:textId="588C8B68" w:rsidR="00D00943" w:rsidRPr="00326DDF" w:rsidRDefault="00D00943" w:rsidP="00D00943">
                          <w:pPr>
                            <w:spacing w:after="0" w:line="232" w:lineRule="exact"/>
                            <w:rPr>
                              <w:sz w:val="14"/>
                              <w:szCs w:val="14"/>
                            </w:rPr>
                          </w:pPr>
                          <w:r w:rsidRPr="00326DDF"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000DF5" w:rsidRPr="00326DDF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50CE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63pt;margin-top:47.4pt;width:48pt;height:3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" filled="f" stroked="f">
              <v:textbox>
                <w:txbxContent>
                  <w:p w14:paraId="2C8FBCA1" w14:textId="77777777" w:rsidR="00D00943" w:rsidRPr="00326DDF" w:rsidRDefault="00D00943" w:rsidP="00D00943">
                    <w:pPr>
                      <w:spacing w:after="0" w:line="232" w:lineRule="exact"/>
                      <w:rPr>
                        <w:sz w:val="14"/>
                        <w:szCs w:val="14"/>
                      </w:rPr>
                    </w:pPr>
                    <w:r w:rsidRPr="00326DDF">
                      <w:rPr>
                        <w:sz w:val="14"/>
                        <w:szCs w:val="14"/>
                      </w:rPr>
                      <w:t>OPF262</w:t>
                    </w:r>
                  </w:p>
                  <w:p w14:paraId="21443E76" w14:textId="588C8B68" w:rsidR="00D00943" w:rsidRPr="00326DDF" w:rsidRDefault="00D00943" w:rsidP="00D00943">
                    <w:pPr>
                      <w:spacing w:after="0" w:line="232" w:lineRule="exact"/>
                      <w:rPr>
                        <w:sz w:val="14"/>
                        <w:szCs w:val="14"/>
                      </w:rPr>
                    </w:pPr>
                    <w:r w:rsidRPr="00326DDF">
                      <w:rPr>
                        <w:sz w:val="14"/>
                        <w:szCs w:val="14"/>
                      </w:rPr>
                      <w:t xml:space="preserve">Version </w:t>
                    </w:r>
                    <w:r w:rsidR="00000DF5" w:rsidRPr="00326DDF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51ADD3D" wp14:editId="32A65802">
          <wp:simplePos x="0" y="0"/>
          <wp:positionH relativeFrom="column">
            <wp:posOffset>-906780</wp:posOffset>
          </wp:positionH>
          <wp:positionV relativeFrom="page">
            <wp:posOffset>6057900</wp:posOffset>
          </wp:positionV>
          <wp:extent cx="10646742" cy="1475105"/>
          <wp:effectExtent l="0" t="0" r="254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46742" cy="1475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328B1F51" wp14:editId="1E3D310F">
              <wp:simplePos x="0" y="0"/>
              <wp:positionH relativeFrom="column">
                <wp:posOffset>1066800</wp:posOffset>
              </wp:positionH>
              <wp:positionV relativeFrom="paragraph">
                <wp:posOffset>582930</wp:posOffset>
              </wp:positionV>
              <wp:extent cx="1828800" cy="4095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65A4F" w14:textId="77777777" w:rsidR="00D00943" w:rsidRPr="00326DDF" w:rsidRDefault="00D00943" w:rsidP="00D00943">
                          <w:pPr>
                            <w:spacing w:after="0" w:line="232" w:lineRule="exact"/>
                            <w:rPr>
                              <w:sz w:val="14"/>
                              <w:szCs w:val="14"/>
                            </w:rPr>
                          </w:pPr>
                          <w:r w:rsidRPr="00326DDF">
                            <w:rPr>
                              <w:sz w:val="14"/>
                              <w:szCs w:val="14"/>
                            </w:rPr>
                            <w:t>Spill Clean Up Logging Card</w:t>
                          </w:r>
                        </w:p>
                        <w:p w14:paraId="606355F3" w14:textId="4A7A390C" w:rsidR="00D00943" w:rsidRPr="00326DDF" w:rsidRDefault="00000DF5" w:rsidP="00D00943">
                          <w:pPr>
                            <w:spacing w:after="0" w:line="232" w:lineRule="exact"/>
                            <w:rPr>
                              <w:sz w:val="14"/>
                              <w:szCs w:val="14"/>
                            </w:rPr>
                          </w:pPr>
                          <w:r w:rsidRPr="00326DDF">
                            <w:rPr>
                              <w:sz w:val="14"/>
                              <w:szCs w:val="14"/>
                            </w:rPr>
                            <w:t>September 2021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8B1F51" id="_x0000_s1027" type="#_x0000_t202" style="position:absolute;margin-left:84pt;margin-top:45.9pt;width:2in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" filled="f" stroked="f">
              <v:textbox>
                <w:txbxContent>
                  <w:p w14:paraId="3E265A4F" w14:textId="77777777" w:rsidR="00D00943" w:rsidRPr="00326DDF" w:rsidRDefault="00D00943" w:rsidP="00D00943">
                    <w:pPr>
                      <w:spacing w:after="0" w:line="232" w:lineRule="exact"/>
                      <w:rPr>
                        <w:sz w:val="14"/>
                        <w:szCs w:val="14"/>
                      </w:rPr>
                    </w:pPr>
                    <w:r w:rsidRPr="00326DDF">
                      <w:rPr>
                        <w:sz w:val="14"/>
                        <w:szCs w:val="14"/>
                      </w:rPr>
                      <w:t>Spill Clean Up Logging Card</w:t>
                    </w:r>
                  </w:p>
                  <w:p w14:paraId="606355F3" w14:textId="4A7A390C" w:rsidR="00D00943" w:rsidRPr="00326DDF" w:rsidRDefault="00000DF5" w:rsidP="00D00943">
                    <w:pPr>
                      <w:spacing w:after="0" w:line="232" w:lineRule="exact"/>
                      <w:rPr>
                        <w:sz w:val="14"/>
                        <w:szCs w:val="14"/>
                      </w:rPr>
                    </w:pPr>
                    <w:r w:rsidRPr="00326DDF">
                      <w:rPr>
                        <w:sz w:val="14"/>
                        <w:szCs w:val="14"/>
                      </w:rPr>
                      <w:t>September 2021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B5EEC" w14:textId="77777777" w:rsidR="00AD4333" w:rsidRDefault="00AD4333" w:rsidP="00E140CD">
      <w:pPr>
        <w:spacing w:after="0" w:line="240" w:lineRule="auto"/>
      </w:pPr>
      <w:r>
        <w:separator/>
      </w:r>
    </w:p>
  </w:footnote>
  <w:footnote w:type="continuationSeparator" w:id="0">
    <w:p w14:paraId="4F8B3860" w14:textId="77777777" w:rsidR="00AD4333" w:rsidRDefault="00AD4333" w:rsidP="00E14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C886D" w14:textId="77777777" w:rsidR="00AF47D1" w:rsidRDefault="002E2483">
    <w:pPr>
      <w:pStyle w:val="Head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2B398A42" wp14:editId="5979D267">
          <wp:simplePos x="0" y="0"/>
          <wp:positionH relativeFrom="column">
            <wp:posOffset>8452071</wp:posOffset>
          </wp:positionH>
          <wp:positionV relativeFrom="paragraph">
            <wp:posOffset>247650</wp:posOffset>
          </wp:positionV>
          <wp:extent cx="1299601" cy="677864"/>
          <wp:effectExtent l="0" t="0" r="0" b="8255"/>
          <wp:wrapNone/>
          <wp:docPr id="22" name="Picture 2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16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1">
                    <a:extLst>
                      <a:ext uri="{FF2B5EF4-FFF2-40B4-BE49-F238E27FC236}">
                        <a16:creationId xmlns:a16="http://schemas.microsoft.com/office/drawing/2014/main" id="{00000000-0008-0000-0000-000016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601" cy="6778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AF47D1">
      <w:rPr>
        <w:noProof/>
      </w:rPr>
      <w:drawing>
        <wp:anchor distT="0" distB="0" distL="114300" distR="114300" simplePos="0" relativeHeight="251659264" behindDoc="0" locked="0" layoutInCell="1" allowOverlap="1" wp14:anchorId="31899DC0" wp14:editId="07758A8C">
          <wp:simplePos x="0" y="0"/>
          <wp:positionH relativeFrom="column">
            <wp:posOffset>-905510</wp:posOffset>
          </wp:positionH>
          <wp:positionV relativeFrom="paragraph">
            <wp:posOffset>9525</wp:posOffset>
          </wp:positionV>
          <wp:extent cx="10596880" cy="1019175"/>
          <wp:effectExtent l="0" t="0" r="0" b="952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596880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N:\Quality Management System\3.0 Generic Templates\Logos\New Logo, NA only.jpg" style="width:379.5pt;height:84.75pt;visibility:visible;mso-wrap-style:square" o:bullet="t">
        <v:imagedata r:id="rId1" o:title="New Logo, NA only"/>
      </v:shape>
    </w:pict>
  </w:numPicBullet>
  <w:abstractNum w:abstractNumId="0" w15:restartNumberingAfterBreak="0">
    <w:nsid w:val="21A437E5"/>
    <w:multiLevelType w:val="hybridMultilevel"/>
    <w:tmpl w:val="42CC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D7485"/>
    <w:multiLevelType w:val="hybridMultilevel"/>
    <w:tmpl w:val="B714E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5B26C8"/>
    <w:multiLevelType w:val="hybridMultilevel"/>
    <w:tmpl w:val="AFEE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96E02"/>
    <w:multiLevelType w:val="hybridMultilevel"/>
    <w:tmpl w:val="26BEC8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1070AC6"/>
    <w:multiLevelType w:val="hybridMultilevel"/>
    <w:tmpl w:val="FDC2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333"/>
    <w:rsid w:val="00000DF5"/>
    <w:rsid w:val="00006157"/>
    <w:rsid w:val="000417BD"/>
    <w:rsid w:val="00061952"/>
    <w:rsid w:val="000A3C27"/>
    <w:rsid w:val="000C2692"/>
    <w:rsid w:val="000F50B7"/>
    <w:rsid w:val="00113DD7"/>
    <w:rsid w:val="00134EFC"/>
    <w:rsid w:val="00135FFB"/>
    <w:rsid w:val="00211D3A"/>
    <w:rsid w:val="002B212C"/>
    <w:rsid w:val="002E2483"/>
    <w:rsid w:val="00326DDF"/>
    <w:rsid w:val="0035255A"/>
    <w:rsid w:val="003B4CE4"/>
    <w:rsid w:val="003E6FFE"/>
    <w:rsid w:val="0041704A"/>
    <w:rsid w:val="004312E8"/>
    <w:rsid w:val="00465167"/>
    <w:rsid w:val="004D114D"/>
    <w:rsid w:val="004D2D21"/>
    <w:rsid w:val="004D41ED"/>
    <w:rsid w:val="004E31AA"/>
    <w:rsid w:val="004F14FE"/>
    <w:rsid w:val="005036B6"/>
    <w:rsid w:val="00504334"/>
    <w:rsid w:val="00505822"/>
    <w:rsid w:val="00524C6B"/>
    <w:rsid w:val="00557F61"/>
    <w:rsid w:val="00563E0C"/>
    <w:rsid w:val="00580724"/>
    <w:rsid w:val="00633889"/>
    <w:rsid w:val="006A0DF0"/>
    <w:rsid w:val="006B193C"/>
    <w:rsid w:val="006C53D0"/>
    <w:rsid w:val="00713E5F"/>
    <w:rsid w:val="00723A38"/>
    <w:rsid w:val="00751240"/>
    <w:rsid w:val="00775AF4"/>
    <w:rsid w:val="00816107"/>
    <w:rsid w:val="00816885"/>
    <w:rsid w:val="008178FA"/>
    <w:rsid w:val="00821A3A"/>
    <w:rsid w:val="0087761D"/>
    <w:rsid w:val="00890B7C"/>
    <w:rsid w:val="008C0239"/>
    <w:rsid w:val="008E12C7"/>
    <w:rsid w:val="00937871"/>
    <w:rsid w:val="0098179B"/>
    <w:rsid w:val="00996D5F"/>
    <w:rsid w:val="00A33F76"/>
    <w:rsid w:val="00A45D53"/>
    <w:rsid w:val="00A6084F"/>
    <w:rsid w:val="00A841B5"/>
    <w:rsid w:val="00A84D3C"/>
    <w:rsid w:val="00AD4333"/>
    <w:rsid w:val="00AE2AF7"/>
    <w:rsid w:val="00AE7928"/>
    <w:rsid w:val="00AF47D1"/>
    <w:rsid w:val="00BA31F5"/>
    <w:rsid w:val="00BB24C7"/>
    <w:rsid w:val="00BC1BCD"/>
    <w:rsid w:val="00BD3202"/>
    <w:rsid w:val="00BF06A6"/>
    <w:rsid w:val="00BF4E1F"/>
    <w:rsid w:val="00C11F35"/>
    <w:rsid w:val="00C13555"/>
    <w:rsid w:val="00C20C45"/>
    <w:rsid w:val="00C70569"/>
    <w:rsid w:val="00C7601F"/>
    <w:rsid w:val="00C92EEC"/>
    <w:rsid w:val="00CA18A8"/>
    <w:rsid w:val="00CB4C1B"/>
    <w:rsid w:val="00D004CA"/>
    <w:rsid w:val="00D00943"/>
    <w:rsid w:val="00D11450"/>
    <w:rsid w:val="00D220EA"/>
    <w:rsid w:val="00D679BA"/>
    <w:rsid w:val="00D771D7"/>
    <w:rsid w:val="00D87F21"/>
    <w:rsid w:val="00D968D1"/>
    <w:rsid w:val="00DC6E5F"/>
    <w:rsid w:val="00DE58D4"/>
    <w:rsid w:val="00E140CD"/>
    <w:rsid w:val="00E97A64"/>
    <w:rsid w:val="00EA7E99"/>
    <w:rsid w:val="00EC2888"/>
    <w:rsid w:val="00ED3E9B"/>
    <w:rsid w:val="00ED5116"/>
    <w:rsid w:val="00EE1E19"/>
    <w:rsid w:val="00EE2B83"/>
    <w:rsid w:val="00EF71BD"/>
    <w:rsid w:val="00F027BF"/>
    <w:rsid w:val="00F25720"/>
    <w:rsid w:val="00FC5B20"/>
    <w:rsid w:val="00FE4002"/>
    <w:rsid w:val="00FF4613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FF15E"/>
  <w15:docId w15:val="{45F146D1-DCC2-414F-BFA9-9099B6B3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0CD"/>
  </w:style>
  <w:style w:type="paragraph" w:styleId="Footer">
    <w:name w:val="footer"/>
    <w:basedOn w:val="Normal"/>
    <w:link w:val="FooterChar"/>
    <w:uiPriority w:val="99"/>
    <w:unhideWhenUsed/>
    <w:rsid w:val="00E1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0CD"/>
  </w:style>
  <w:style w:type="paragraph" w:styleId="BalloonText">
    <w:name w:val="Balloon Text"/>
    <w:basedOn w:val="Normal"/>
    <w:link w:val="BalloonTextChar"/>
    <w:uiPriority w:val="99"/>
    <w:semiHidden/>
    <w:unhideWhenUsed/>
    <w:rsid w:val="00E14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umousa\Downloads\OPF262_Spill_Clean_Up_Loggin_C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OPF262_Spill_Clean_Up_Loggin_Card</Template>
  <TotalTime>1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 Abumousa</dc:creator>
  <cp:lastModifiedBy>Madeline Janiola</cp:lastModifiedBy>
  <cp:revision>6</cp:revision>
  <cp:lastPrinted>2016-02-17T10:45:00Z</cp:lastPrinted>
  <dcterms:created xsi:type="dcterms:W3CDTF">2019-11-11T09:45:00Z</dcterms:created>
  <dcterms:modified xsi:type="dcterms:W3CDTF">2021-09-27T06:36:00Z</dcterms:modified>
  <cp:contentStatus/>
</cp:coreProperties>
</file>