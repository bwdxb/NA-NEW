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613B6" w14:textId="77777777" w:rsidR="00497715" w:rsidRDefault="00497715" w:rsidP="008D740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B5E605E" w14:textId="29B461BB" w:rsidR="00732D4E" w:rsidRDefault="00905174" w:rsidP="008D740D">
      <w:pPr>
        <w:jc w:val="center"/>
        <w:rPr>
          <w:rFonts w:asciiTheme="minorHAnsi" w:hAnsiTheme="minorHAnsi" w:cstheme="minorHAnsi"/>
          <w:b/>
          <w:bCs/>
          <w:color w:val="002060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8D740D">
        <w:rPr>
          <w:rFonts w:asciiTheme="minorHAnsi" w:hAnsiTheme="minorHAnsi" w:cstheme="minorHAnsi"/>
          <w:b/>
          <w:bCs/>
          <w:color w:val="002060"/>
          <w:sz w:val="28"/>
          <w:szCs w:val="28"/>
        </w:rPr>
        <w:t>INTERNAL VACANCY APPLIC</w:t>
      </w:r>
      <w:r w:rsidR="00F32679">
        <w:rPr>
          <w:rFonts w:asciiTheme="minorHAnsi" w:hAnsiTheme="minorHAnsi" w:cstheme="minorHAnsi"/>
          <w:b/>
          <w:bCs/>
          <w:color w:val="002060"/>
          <w:sz w:val="28"/>
          <w:szCs w:val="28"/>
        </w:rPr>
        <w:t>A</w:t>
      </w:r>
      <w:r w:rsidR="008D740D">
        <w:rPr>
          <w:rFonts w:asciiTheme="minorHAnsi" w:hAnsiTheme="minorHAnsi" w:cstheme="minorHAnsi"/>
          <w:b/>
          <w:bCs/>
          <w:color w:val="002060"/>
          <w:sz w:val="28"/>
          <w:szCs w:val="28"/>
        </w:rPr>
        <w:t>TION FORM</w:t>
      </w:r>
    </w:p>
    <w:p w14:paraId="6EA3E1D1" w14:textId="77777777" w:rsidR="000E2B51" w:rsidRPr="00B25F17" w:rsidRDefault="000E2B51" w:rsidP="00B25F17">
      <w:pPr>
        <w:spacing w:before="60" w:after="60"/>
        <w:jc w:val="center"/>
        <w:rPr>
          <w:rFonts w:asciiTheme="minorHAnsi" w:hAnsiTheme="minorHAnsi" w:cstheme="minorHAnsi"/>
          <w:i/>
          <w:iCs/>
          <w:color w:val="002060"/>
          <w:sz w:val="18"/>
          <w:szCs w:val="18"/>
        </w:rPr>
      </w:pPr>
      <w:r>
        <w:rPr>
          <w:rFonts w:asciiTheme="minorHAnsi" w:hAnsiTheme="minorHAnsi" w:cstheme="minorHAnsi"/>
          <w:i/>
          <w:iCs/>
          <w:color w:val="002060"/>
          <w:sz w:val="18"/>
          <w:szCs w:val="18"/>
        </w:rPr>
        <w:t>This form must be completed when applying for any advertised internal va</w:t>
      </w:r>
      <w:r w:rsidR="00B25F17">
        <w:rPr>
          <w:rFonts w:asciiTheme="minorHAnsi" w:hAnsiTheme="minorHAnsi" w:cstheme="minorHAnsi"/>
          <w:i/>
          <w:iCs/>
          <w:color w:val="002060"/>
          <w:sz w:val="18"/>
          <w:szCs w:val="18"/>
        </w:rPr>
        <w:t>cancy within National Ambulance</w:t>
      </w:r>
    </w:p>
    <w:tbl>
      <w:tblPr>
        <w:tblStyle w:val="TableGrid"/>
        <w:tblW w:w="9692" w:type="dxa"/>
        <w:jc w:val="center"/>
        <w:tblLook w:val="04A0" w:firstRow="1" w:lastRow="0" w:firstColumn="1" w:lastColumn="0" w:noHBand="0" w:noVBand="1"/>
      </w:tblPr>
      <w:tblGrid>
        <w:gridCol w:w="2018"/>
        <w:gridCol w:w="3349"/>
        <w:gridCol w:w="1945"/>
        <w:gridCol w:w="2380"/>
      </w:tblGrid>
      <w:tr w:rsidR="00C177FC" w:rsidRPr="00B550CB" w14:paraId="493CF571" w14:textId="77777777" w:rsidTr="007A1642">
        <w:trPr>
          <w:trHeight w:val="323"/>
          <w:jc w:val="center"/>
        </w:trPr>
        <w:tc>
          <w:tcPr>
            <w:tcW w:w="9692" w:type="dxa"/>
            <w:gridSpan w:val="4"/>
            <w:shd w:val="clear" w:color="auto" w:fill="8DB3E2" w:themeFill="text2" w:themeFillTint="66"/>
            <w:vAlign w:val="center"/>
          </w:tcPr>
          <w:p w14:paraId="201B0FE1" w14:textId="77777777" w:rsidR="00C177FC" w:rsidRPr="00B25F17" w:rsidRDefault="00C177FC" w:rsidP="00B25F17">
            <w:pPr>
              <w:spacing w:before="100" w:beforeAutospacing="1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Section 1:  Vacancy Details</w:t>
            </w:r>
          </w:p>
        </w:tc>
      </w:tr>
      <w:tr w:rsidR="00C177FC" w:rsidRPr="00B550CB" w14:paraId="0A1D16EC" w14:textId="77777777" w:rsidTr="007A1642">
        <w:trPr>
          <w:trHeight w:val="504"/>
          <w:jc w:val="center"/>
        </w:trPr>
        <w:tc>
          <w:tcPr>
            <w:tcW w:w="2018" w:type="dxa"/>
            <w:shd w:val="clear" w:color="auto" w:fill="C6D9F1" w:themeFill="text2" w:themeFillTint="33"/>
            <w:vAlign w:val="center"/>
          </w:tcPr>
          <w:p w14:paraId="42A0CD90" w14:textId="77777777" w:rsidR="00C177FC" w:rsidRPr="00B25F17" w:rsidRDefault="00C177FC" w:rsidP="001D0E63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 xml:space="preserve">Vacancy </w:t>
            </w:r>
            <w:r w:rsidR="001D0E63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Position</w:t>
            </w:r>
            <w:r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:</w:t>
            </w:r>
          </w:p>
        </w:tc>
        <w:tc>
          <w:tcPr>
            <w:tcW w:w="3349" w:type="dxa"/>
            <w:shd w:val="clear" w:color="auto" w:fill="FFFFFF" w:themeFill="background1"/>
            <w:vAlign w:val="center"/>
          </w:tcPr>
          <w:p w14:paraId="2DFADB2A" w14:textId="77777777" w:rsidR="00C177FC" w:rsidRPr="00B25F17" w:rsidRDefault="00C177FC" w:rsidP="008D740D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</w:p>
        </w:tc>
        <w:tc>
          <w:tcPr>
            <w:tcW w:w="1945" w:type="dxa"/>
            <w:shd w:val="clear" w:color="auto" w:fill="C6D9F1" w:themeFill="text2" w:themeFillTint="33"/>
            <w:vAlign w:val="center"/>
          </w:tcPr>
          <w:p w14:paraId="0BB6A989" w14:textId="77777777" w:rsidR="00C177FC" w:rsidRPr="00B25F17" w:rsidRDefault="00C177FC" w:rsidP="001D0E63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 xml:space="preserve">Vacancy </w:t>
            </w:r>
            <w:r w:rsidR="001D0E63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Reference:</w:t>
            </w:r>
          </w:p>
        </w:tc>
        <w:tc>
          <w:tcPr>
            <w:tcW w:w="2380" w:type="dxa"/>
            <w:shd w:val="clear" w:color="auto" w:fill="FFFFFF" w:themeFill="background1"/>
            <w:vAlign w:val="center"/>
          </w:tcPr>
          <w:p w14:paraId="7992A6FC" w14:textId="77777777" w:rsidR="00C177FC" w:rsidRPr="00B25F17" w:rsidRDefault="00C177FC" w:rsidP="008D740D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</w:p>
        </w:tc>
      </w:tr>
      <w:tr w:rsidR="000E2B51" w:rsidRPr="00B550CB" w14:paraId="73FCC714" w14:textId="77777777" w:rsidTr="007A1642">
        <w:trPr>
          <w:trHeight w:val="368"/>
          <w:jc w:val="center"/>
        </w:trPr>
        <w:tc>
          <w:tcPr>
            <w:tcW w:w="9692" w:type="dxa"/>
            <w:gridSpan w:val="4"/>
            <w:shd w:val="clear" w:color="auto" w:fill="8DB3E2" w:themeFill="text2" w:themeFillTint="66"/>
            <w:vAlign w:val="center"/>
          </w:tcPr>
          <w:p w14:paraId="19051B80" w14:textId="77777777" w:rsidR="000E2B51" w:rsidRPr="00B25F17" w:rsidRDefault="000E2B51" w:rsidP="00C177FC">
            <w:pPr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Section 2:  Employee Details</w:t>
            </w:r>
          </w:p>
        </w:tc>
      </w:tr>
      <w:tr w:rsidR="00B67AE4" w:rsidRPr="00B550CB" w14:paraId="0552CE0E" w14:textId="77777777" w:rsidTr="007A1642">
        <w:trPr>
          <w:trHeight w:val="504"/>
          <w:jc w:val="center"/>
        </w:trPr>
        <w:tc>
          <w:tcPr>
            <w:tcW w:w="2018" w:type="dxa"/>
            <w:shd w:val="clear" w:color="auto" w:fill="B8CCE4" w:themeFill="accent1" w:themeFillTint="66"/>
            <w:vAlign w:val="center"/>
          </w:tcPr>
          <w:p w14:paraId="436E3257" w14:textId="77777777" w:rsidR="00B67AE4" w:rsidRPr="00B25F17" w:rsidRDefault="008D740D" w:rsidP="008D740D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 xml:space="preserve">Employee </w:t>
            </w:r>
            <w:r w:rsidR="00B67AE4"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Name:</w:t>
            </w:r>
          </w:p>
        </w:tc>
        <w:tc>
          <w:tcPr>
            <w:tcW w:w="3349" w:type="dxa"/>
            <w:vAlign w:val="center"/>
          </w:tcPr>
          <w:p w14:paraId="758E18FB" w14:textId="77777777" w:rsidR="00B67AE4" w:rsidRPr="00B25F17" w:rsidRDefault="00B67AE4" w:rsidP="008D740D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</w:p>
        </w:tc>
        <w:tc>
          <w:tcPr>
            <w:tcW w:w="1945" w:type="dxa"/>
            <w:shd w:val="clear" w:color="auto" w:fill="B8CCE4" w:themeFill="accent1" w:themeFillTint="66"/>
            <w:vAlign w:val="center"/>
          </w:tcPr>
          <w:p w14:paraId="67614C2B" w14:textId="77777777" w:rsidR="00B67AE4" w:rsidRPr="00B25F17" w:rsidRDefault="00E35022" w:rsidP="008D740D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Employee No</w:t>
            </w:r>
            <w:r w:rsidR="008D740D"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:</w:t>
            </w:r>
          </w:p>
        </w:tc>
        <w:tc>
          <w:tcPr>
            <w:tcW w:w="2380" w:type="dxa"/>
          </w:tcPr>
          <w:p w14:paraId="1AB3F88C" w14:textId="77777777" w:rsidR="00B67AE4" w:rsidRPr="00B25F17" w:rsidRDefault="00B67AE4" w:rsidP="008D740D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</w:p>
        </w:tc>
      </w:tr>
      <w:tr w:rsidR="00B67AE4" w:rsidRPr="00B550CB" w14:paraId="5A3DA622" w14:textId="77777777" w:rsidTr="007A1642">
        <w:trPr>
          <w:trHeight w:val="504"/>
          <w:jc w:val="center"/>
        </w:trPr>
        <w:tc>
          <w:tcPr>
            <w:tcW w:w="2018" w:type="dxa"/>
            <w:shd w:val="clear" w:color="auto" w:fill="B8CCE4" w:themeFill="accent1" w:themeFillTint="66"/>
            <w:vAlign w:val="center"/>
          </w:tcPr>
          <w:p w14:paraId="54B7B598" w14:textId="77777777" w:rsidR="00B67AE4" w:rsidRPr="00B25F17" w:rsidRDefault="000E2B51" w:rsidP="008D740D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 xml:space="preserve">Current </w:t>
            </w:r>
            <w:r w:rsidR="008D740D"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Department/Project</w:t>
            </w:r>
            <w:r w:rsidR="00B67AE4"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:</w:t>
            </w:r>
          </w:p>
        </w:tc>
        <w:tc>
          <w:tcPr>
            <w:tcW w:w="3349" w:type="dxa"/>
            <w:vAlign w:val="center"/>
          </w:tcPr>
          <w:p w14:paraId="26BE5F23" w14:textId="77777777" w:rsidR="00B67AE4" w:rsidRPr="00B25F17" w:rsidRDefault="00B67AE4" w:rsidP="008D740D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</w:p>
        </w:tc>
        <w:tc>
          <w:tcPr>
            <w:tcW w:w="1945" w:type="dxa"/>
            <w:shd w:val="clear" w:color="auto" w:fill="B8CCE4" w:themeFill="accent1" w:themeFillTint="66"/>
            <w:vAlign w:val="center"/>
          </w:tcPr>
          <w:p w14:paraId="7054902A" w14:textId="77777777" w:rsidR="00B67AE4" w:rsidRPr="00B25F17" w:rsidRDefault="00D90ED2" w:rsidP="008D740D">
            <w:pPr>
              <w:spacing w:before="120"/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  <w:t>Date joined Company:</w:t>
            </w:r>
          </w:p>
        </w:tc>
        <w:tc>
          <w:tcPr>
            <w:tcW w:w="2380" w:type="dxa"/>
          </w:tcPr>
          <w:p w14:paraId="772B7BEA" w14:textId="77777777" w:rsidR="00B67AE4" w:rsidRPr="00B25F17" w:rsidRDefault="00B41F06" w:rsidP="008D740D">
            <w:pPr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16"/>
                <w:szCs w:val="16"/>
              </w:rPr>
            </w:pPr>
            <w:r w:rsidRPr="00B25F17">
              <w:rPr>
                <w:rFonts w:asciiTheme="minorHAnsi" w:hAnsiTheme="minorHAnsi" w:cstheme="minorHAnsi"/>
                <w:color w:val="244061" w:themeColor="accent1" w:themeShade="80"/>
                <w:sz w:val="16"/>
                <w:szCs w:val="16"/>
              </w:rPr>
              <w:t>(day/month/year)</w:t>
            </w:r>
          </w:p>
        </w:tc>
      </w:tr>
      <w:tr w:rsidR="000E2B51" w:rsidRPr="00B550CB" w14:paraId="02174AC1" w14:textId="77777777" w:rsidTr="007A1642">
        <w:trPr>
          <w:trHeight w:val="300"/>
          <w:jc w:val="center"/>
        </w:trPr>
        <w:tc>
          <w:tcPr>
            <w:tcW w:w="9692" w:type="dxa"/>
            <w:gridSpan w:val="4"/>
            <w:shd w:val="clear" w:color="auto" w:fill="DBE5F1" w:themeFill="accent1" w:themeFillTint="33"/>
            <w:vAlign w:val="center"/>
          </w:tcPr>
          <w:p w14:paraId="0A1B565F" w14:textId="77777777" w:rsidR="000E2B51" w:rsidRPr="005C1247" w:rsidRDefault="00C177FC" w:rsidP="008D740D">
            <w:pPr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sz w:val="20"/>
                <w:szCs w:val="20"/>
              </w:rPr>
            </w:pPr>
            <w:r w:rsidRPr="005C1247"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sz w:val="20"/>
                <w:szCs w:val="20"/>
              </w:rPr>
              <w:t>Eligibility Criteria:</w:t>
            </w:r>
          </w:p>
          <w:p w14:paraId="55CD4331" w14:textId="77777777" w:rsidR="00C177FC" w:rsidRPr="00B25F17" w:rsidRDefault="00C177FC" w:rsidP="008D740D">
            <w:pPr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</w:pPr>
            <w:r w:rsidRPr="00B25F17"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  <w:t>Applications will only be accepted from candidates that have:</w:t>
            </w:r>
          </w:p>
          <w:p w14:paraId="3E978FFC" w14:textId="77777777" w:rsidR="00C177FC" w:rsidRPr="00B25F17" w:rsidRDefault="00C177FC" w:rsidP="00C177FC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</w:pPr>
            <w:r w:rsidRPr="00B25F17"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  <w:t>Successfully completed probation</w:t>
            </w:r>
          </w:p>
          <w:p w14:paraId="577B8093" w14:textId="4498098D" w:rsidR="00C177FC" w:rsidRDefault="00013F20" w:rsidP="00C177FC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  <w:t xml:space="preserve">Experience within the contract / project </w:t>
            </w:r>
          </w:p>
          <w:p w14:paraId="380072ED" w14:textId="17B34B14" w:rsidR="0040163E" w:rsidRPr="00B25F17" w:rsidRDefault="0040163E" w:rsidP="00C177FC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  <w:t>No disciplinary within</w:t>
            </w:r>
            <w:r w:rsidR="00013F20"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  <w:t xml:space="preserve"> the</w:t>
            </w:r>
            <w:r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  <w:t xml:space="preserve"> past 12 months</w:t>
            </w:r>
          </w:p>
          <w:p w14:paraId="0445BAAE" w14:textId="54540479" w:rsidR="00C177FC" w:rsidRPr="00B25F17" w:rsidRDefault="00601BB4" w:rsidP="00C177FC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b/>
                <w:bCs/>
                <w:color w:val="244061" w:themeColor="accent1" w:themeShade="80"/>
                <w:szCs w:val="20"/>
              </w:rPr>
            </w:pPr>
            <w:r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  <w:t>M</w:t>
            </w:r>
            <w:r w:rsidR="00013F20">
              <w:rPr>
                <w:rFonts w:asciiTheme="minorHAnsi" w:hAnsiTheme="minorHAnsi" w:cstheme="minorHAnsi"/>
                <w:i/>
                <w:iCs/>
                <w:color w:val="244061" w:themeColor="accent1" w:themeShade="80"/>
                <w:sz w:val="18"/>
                <w:szCs w:val="18"/>
              </w:rPr>
              <w:t>eeting expectation or higher in last performance review</w:t>
            </w:r>
          </w:p>
        </w:tc>
      </w:tr>
      <w:tr w:rsidR="00B41F06" w:rsidRPr="00B550CB" w14:paraId="11894854" w14:textId="77777777" w:rsidTr="007A1642">
        <w:trPr>
          <w:trHeight w:val="300"/>
          <w:jc w:val="center"/>
        </w:trPr>
        <w:tc>
          <w:tcPr>
            <w:tcW w:w="9692" w:type="dxa"/>
            <w:gridSpan w:val="4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29B81AA" w14:textId="77777777" w:rsidR="00B41F06" w:rsidRPr="005C1247" w:rsidRDefault="008D740D" w:rsidP="00C177FC">
            <w:pPr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sz w:val="18"/>
                <w:szCs w:val="18"/>
              </w:rPr>
            </w:pPr>
            <w:r w:rsidRPr="005C1247"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sz w:val="20"/>
                <w:szCs w:val="20"/>
              </w:rPr>
              <w:t>Employee suitability for position</w:t>
            </w:r>
            <w:r w:rsidR="00C177FC" w:rsidRPr="005C1247"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sz w:val="20"/>
                <w:szCs w:val="20"/>
              </w:rPr>
              <w:t>:</w:t>
            </w:r>
          </w:p>
          <w:p w14:paraId="32CA2F67" w14:textId="77777777" w:rsidR="00C177FC" w:rsidRPr="00B25F17" w:rsidRDefault="00C177FC" w:rsidP="004B7330">
            <w:pPr>
              <w:rPr>
                <w:rFonts w:asciiTheme="minorHAnsi" w:hAnsiTheme="minorHAnsi" w:cstheme="minorHAnsi"/>
                <w:b/>
                <w:bCs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sz w:val="18"/>
                <w:szCs w:val="18"/>
              </w:rPr>
              <w:t>Please</w:t>
            </w:r>
            <w:r w:rsidR="004B7330" w:rsidRPr="00B25F17"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sz w:val="18"/>
                <w:szCs w:val="18"/>
              </w:rPr>
              <w:t xml:space="preserve"> outline why you are suitable for the position referencing your skills and experience to the criteria</w:t>
            </w:r>
            <w:r w:rsidRPr="00B25F17"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sz w:val="18"/>
                <w:szCs w:val="18"/>
              </w:rPr>
              <w:t xml:space="preserve"> detailed in the vacancy advertisement an</w:t>
            </w:r>
            <w:r w:rsidR="004B7330" w:rsidRPr="00B25F17"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sz w:val="18"/>
                <w:szCs w:val="18"/>
              </w:rPr>
              <w:t xml:space="preserve">d position description (attach </w:t>
            </w:r>
            <w:r w:rsidRPr="00B25F17">
              <w:rPr>
                <w:rFonts w:asciiTheme="minorHAnsi" w:hAnsiTheme="minorHAnsi" w:cstheme="minorHAnsi"/>
                <w:b/>
                <w:bCs/>
                <w:i/>
                <w:iCs/>
                <w:color w:val="244061" w:themeColor="accent1" w:themeShade="80"/>
                <w:sz w:val="18"/>
                <w:szCs w:val="18"/>
              </w:rPr>
              <w:t>supporting documentation as required):</w:t>
            </w:r>
          </w:p>
        </w:tc>
      </w:tr>
      <w:tr w:rsidR="00E265D5" w14:paraId="62636F46" w14:textId="77777777" w:rsidTr="007A1642">
        <w:tblPrEx>
          <w:jc w:val="left"/>
        </w:tblPrEx>
        <w:trPr>
          <w:trHeight w:val="1668"/>
        </w:trPr>
        <w:tc>
          <w:tcPr>
            <w:tcW w:w="969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AA8840C" w14:textId="77777777" w:rsidR="00E265D5" w:rsidRPr="00B25F17" w:rsidRDefault="00E265D5" w:rsidP="008D740D">
            <w:pPr>
              <w:spacing w:before="240" w:after="12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</w:p>
          <w:p w14:paraId="0DDEAFC8" w14:textId="77777777" w:rsidR="00F32679" w:rsidRPr="00B25F17" w:rsidRDefault="00F32679" w:rsidP="008D740D">
            <w:pPr>
              <w:spacing w:before="240" w:after="12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</w:p>
          <w:p w14:paraId="330A42F4" w14:textId="77777777" w:rsidR="00F32679" w:rsidRDefault="00F32679" w:rsidP="008D740D">
            <w:pPr>
              <w:spacing w:before="240" w:after="12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</w:p>
          <w:p w14:paraId="2BB7666E" w14:textId="77777777" w:rsidR="0014273E" w:rsidRDefault="0014273E" w:rsidP="008D740D">
            <w:pPr>
              <w:spacing w:before="240" w:after="12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</w:p>
          <w:p w14:paraId="1FED019C" w14:textId="77777777" w:rsidR="00F32679" w:rsidRPr="00B25F17" w:rsidRDefault="00F32679" w:rsidP="008D740D">
            <w:pPr>
              <w:spacing w:before="240" w:after="12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</w:p>
        </w:tc>
      </w:tr>
      <w:tr w:rsidR="004B7330" w14:paraId="64EB1A71" w14:textId="77777777" w:rsidTr="007A1642">
        <w:tblPrEx>
          <w:jc w:val="left"/>
        </w:tblPrEx>
        <w:trPr>
          <w:trHeight w:val="377"/>
        </w:trPr>
        <w:tc>
          <w:tcPr>
            <w:tcW w:w="9692" w:type="dxa"/>
            <w:gridSpan w:val="4"/>
            <w:tcBorders>
              <w:top w:val="single" w:sz="4" w:space="0" w:color="auto"/>
              <w:bottom w:val="nil"/>
            </w:tcBorders>
          </w:tcPr>
          <w:p w14:paraId="1BB0B3B6" w14:textId="77777777" w:rsidR="004B7330" w:rsidRPr="00B25F17" w:rsidRDefault="004B7330" w:rsidP="008D740D">
            <w:pPr>
              <w:spacing w:before="240" w:after="12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I certify that all information is true and accurate</w:t>
            </w:r>
            <w:r w:rsidR="009076EE"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:</w:t>
            </w:r>
          </w:p>
        </w:tc>
      </w:tr>
      <w:tr w:rsidR="00E265D5" w14:paraId="765B1485" w14:textId="77777777" w:rsidTr="007A1642">
        <w:tblPrEx>
          <w:jc w:val="left"/>
        </w:tblPrEx>
        <w:trPr>
          <w:trHeight w:val="71"/>
        </w:trPr>
        <w:tc>
          <w:tcPr>
            <w:tcW w:w="73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2A624C46" w14:textId="77777777" w:rsidR="00E265D5" w:rsidRPr="00B25F17" w:rsidRDefault="00F32679" w:rsidP="00F32679">
            <w:pPr>
              <w:spacing w:before="48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………………………………………..</w:t>
            </w:r>
            <w:r w:rsidR="00E265D5"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…….(</w:t>
            </w:r>
            <w:r w:rsidR="004B7330"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Employee</w:t>
            </w:r>
            <w:r w:rsidR="008750D9"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’s</w:t>
            </w:r>
            <w:r w:rsidR="004B7330"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 xml:space="preserve"> </w:t>
            </w:r>
            <w:r w:rsidR="00E265D5"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Signature)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14F080" w14:textId="77777777" w:rsidR="00E265D5" w:rsidRPr="00B25F17" w:rsidRDefault="00E265D5" w:rsidP="00F32679">
            <w:pPr>
              <w:spacing w:before="480" w:line="276" w:lineRule="auto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………………………….(Date)</w:t>
            </w:r>
          </w:p>
        </w:tc>
      </w:tr>
      <w:tr w:rsidR="00F57350" w:rsidRPr="00F57350" w14:paraId="707B4C71" w14:textId="77777777" w:rsidTr="007A1642">
        <w:tblPrEx>
          <w:jc w:val="left"/>
        </w:tblPrEx>
        <w:trPr>
          <w:trHeight w:val="71"/>
        </w:trPr>
        <w:tc>
          <w:tcPr>
            <w:tcW w:w="969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1F2F3119" w14:textId="77777777" w:rsidR="00F57350" w:rsidRPr="00F57350" w:rsidRDefault="009B6BFA" w:rsidP="00B25F17">
            <w:pPr>
              <w:spacing w:before="60" w:after="60" w:line="276" w:lineRule="auto"/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P</w:t>
            </w:r>
            <w:r w:rsidR="00F5735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rint o</w:t>
            </w:r>
            <w:r w:rsidR="008750D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r scan the signed form and forward </w:t>
            </w:r>
            <w:r w:rsidR="00F57350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to y</w:t>
            </w: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our line manager for completion with a copy to Recruitment</w:t>
            </w:r>
          </w:p>
        </w:tc>
      </w:tr>
      <w:tr w:rsidR="00E265D5" w14:paraId="2065D403" w14:textId="77777777" w:rsidTr="007A1642">
        <w:tblPrEx>
          <w:jc w:val="left"/>
        </w:tblPrEx>
        <w:tc>
          <w:tcPr>
            <w:tcW w:w="9692" w:type="dxa"/>
            <w:gridSpan w:val="4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45308C61" w14:textId="77777777" w:rsidR="00E265D5" w:rsidRPr="00B25F17" w:rsidRDefault="005C1247" w:rsidP="00F57350">
            <w:pPr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 xml:space="preserve">Section 3: </w:t>
            </w:r>
            <w:r w:rsidR="00F57350"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Comments by employee’s manager</w:t>
            </w:r>
            <w:r w:rsidR="00E265D5"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:</w:t>
            </w:r>
          </w:p>
          <w:p w14:paraId="72862C7E" w14:textId="77777777" w:rsidR="00F57350" w:rsidRPr="00B25F17" w:rsidRDefault="008750D9" w:rsidP="00F57350">
            <w:pPr>
              <w:rPr>
                <w:rFonts w:asciiTheme="minorHAnsi" w:hAnsiTheme="minorHAnsi" w:cstheme="minorHAnsi"/>
                <w:b/>
                <w:i/>
                <w:iCs/>
                <w:color w:val="244061" w:themeColor="accent1" w:themeShade="80"/>
                <w:sz w:val="18"/>
                <w:szCs w:val="18"/>
              </w:rPr>
            </w:pPr>
            <w:r w:rsidRPr="00B25F17">
              <w:rPr>
                <w:rFonts w:asciiTheme="minorHAnsi" w:hAnsiTheme="minorHAnsi" w:cstheme="minorHAnsi"/>
                <w:b/>
                <w:i/>
                <w:iCs/>
                <w:color w:val="244061" w:themeColor="accent1" w:themeShade="80"/>
                <w:sz w:val="18"/>
                <w:szCs w:val="18"/>
              </w:rPr>
              <w:t>Does the employee meet the eligibility criteria and do you support the application?</w:t>
            </w:r>
          </w:p>
        </w:tc>
      </w:tr>
      <w:tr w:rsidR="00E265D5" w14:paraId="608B0A72" w14:textId="77777777" w:rsidTr="007A1642">
        <w:tblPrEx>
          <w:jc w:val="left"/>
        </w:tblPrEx>
        <w:tc>
          <w:tcPr>
            <w:tcW w:w="9692" w:type="dxa"/>
            <w:gridSpan w:val="4"/>
            <w:tcBorders>
              <w:bottom w:val="nil"/>
            </w:tcBorders>
          </w:tcPr>
          <w:p w14:paraId="7D8342D7" w14:textId="77777777" w:rsidR="00F32679" w:rsidRDefault="00F32679" w:rsidP="008D740D">
            <w:pPr>
              <w:spacing w:before="240" w:after="12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</w:p>
          <w:p w14:paraId="2FA82473" w14:textId="77777777" w:rsidR="0014273E" w:rsidRPr="00B25F17" w:rsidRDefault="0014273E" w:rsidP="008D740D">
            <w:pPr>
              <w:spacing w:before="240" w:after="12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</w:p>
        </w:tc>
      </w:tr>
      <w:tr w:rsidR="00F32679" w14:paraId="7D11E12F" w14:textId="77777777" w:rsidTr="007A1642">
        <w:tblPrEx>
          <w:jc w:val="left"/>
        </w:tblPrEx>
        <w:trPr>
          <w:trHeight w:val="99"/>
        </w:trPr>
        <w:tc>
          <w:tcPr>
            <w:tcW w:w="73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11C99DE" w14:textId="77777777" w:rsidR="00F32679" w:rsidRPr="00B25F17" w:rsidRDefault="00F32679" w:rsidP="00F32679">
            <w:pPr>
              <w:spacing w:before="48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……………………………………</w:t>
            </w:r>
            <w:proofErr w:type="gramStart"/>
            <w:r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…..</w:t>
            </w:r>
            <w:proofErr w:type="gramEnd"/>
            <w:r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…….(</w:t>
            </w:r>
            <w:r w:rsidR="008750D9"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 xml:space="preserve">Manager’s </w:t>
            </w:r>
            <w:r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Signature)</w:t>
            </w:r>
          </w:p>
          <w:p w14:paraId="5147CD69" w14:textId="77777777" w:rsidR="008750D9" w:rsidRPr="00B25F17" w:rsidRDefault="008750D9" w:rsidP="008750D9">
            <w:pPr>
              <w:spacing w:before="240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………………………………………………(Print Name)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A02756" w14:textId="77777777" w:rsidR="00F32679" w:rsidRPr="00B25F17" w:rsidRDefault="00F32679" w:rsidP="00F32679">
            <w:pPr>
              <w:spacing w:before="480" w:line="276" w:lineRule="auto"/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</w:pPr>
            <w:r w:rsidRPr="00B25F17">
              <w:rPr>
                <w:rFonts w:asciiTheme="minorHAnsi" w:hAnsiTheme="minorHAnsi" w:cstheme="minorHAnsi"/>
                <w:b/>
                <w:color w:val="244061" w:themeColor="accent1" w:themeShade="80"/>
                <w:sz w:val="20"/>
                <w:szCs w:val="20"/>
              </w:rPr>
              <w:t>………………………….(Date)</w:t>
            </w:r>
          </w:p>
        </w:tc>
      </w:tr>
      <w:tr w:rsidR="00F32679" w14:paraId="30983892" w14:textId="77777777" w:rsidTr="007A1642">
        <w:tblPrEx>
          <w:jc w:val="left"/>
        </w:tblPrEx>
        <w:trPr>
          <w:trHeight w:val="71"/>
        </w:trPr>
        <w:tc>
          <w:tcPr>
            <w:tcW w:w="969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31F8CB33" w14:textId="77777777" w:rsidR="00F32679" w:rsidRPr="008750D9" w:rsidRDefault="00CF52E6" w:rsidP="009B6BFA">
            <w:pPr>
              <w:spacing w:before="60" w:after="60" w:line="276" w:lineRule="auto"/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P</w:t>
            </w:r>
            <w:r w:rsidR="008750D9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rint or scan the signed form and forward to </w:t>
            </w:r>
            <w:r w:rsidR="009B6BFA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Recruitment</w:t>
            </w:r>
            <w:r w:rsidR="00B25F17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.</w:t>
            </w:r>
            <w:r w:rsidR="0040163E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 If hard copy the</w:t>
            </w:r>
            <w:r w:rsidR="00977028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>n form is to be date stamped by</w:t>
            </w:r>
            <w:r w:rsidR="009B6BFA"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  <w:t xml:space="preserve"> Recruitment</w:t>
            </w:r>
          </w:p>
        </w:tc>
      </w:tr>
    </w:tbl>
    <w:p w14:paraId="5ABF1919" w14:textId="51FED940" w:rsidR="007A1642" w:rsidRDefault="00497715" w:rsidP="00497715">
      <w:pPr>
        <w:tabs>
          <w:tab w:val="left" w:pos="3546"/>
        </w:tabs>
        <w:spacing w:before="240" w:after="12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ab/>
      </w:r>
    </w:p>
    <w:p w14:paraId="7032A8AC" w14:textId="77777777" w:rsidR="0014273E" w:rsidRDefault="0014273E" w:rsidP="008D740D">
      <w:pPr>
        <w:spacing w:before="240" w:after="120"/>
        <w:rPr>
          <w:rFonts w:asciiTheme="minorHAnsi" w:eastAsia="Calibri" w:hAnsiTheme="minorHAnsi" w:cstheme="minorBidi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LINK Excel.Sheet.12 "Book1" "Sheet1!R36C1:R50C5" \a \f 4 \h  \* MERGEFORMAT </w:instrText>
      </w:r>
      <w:r>
        <w:rPr>
          <w:lang w:val="en-US"/>
        </w:rPr>
        <w:fldChar w:fldCharType="separate"/>
      </w:r>
    </w:p>
    <w:tbl>
      <w:tblPr>
        <w:tblW w:w="9607" w:type="dxa"/>
        <w:tblLook w:val="04A0" w:firstRow="1" w:lastRow="0" w:firstColumn="1" w:lastColumn="0" w:noHBand="0" w:noVBand="1"/>
      </w:tblPr>
      <w:tblGrid>
        <w:gridCol w:w="4566"/>
        <w:gridCol w:w="2405"/>
        <w:gridCol w:w="2636"/>
      </w:tblGrid>
      <w:tr w:rsidR="0014273E" w:rsidRPr="0014273E" w14:paraId="0FD962D4" w14:textId="77777777" w:rsidTr="0014273E">
        <w:trPr>
          <w:trHeight w:val="313"/>
        </w:trPr>
        <w:tc>
          <w:tcPr>
            <w:tcW w:w="96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14:paraId="627DD175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Section 4:  To be completed by Recruitment</w:t>
            </w:r>
          </w:p>
        </w:tc>
      </w:tr>
      <w:tr w:rsidR="0014273E" w:rsidRPr="0014273E" w14:paraId="1205397C" w14:textId="77777777" w:rsidTr="0014273E">
        <w:trPr>
          <w:trHeight w:val="395"/>
        </w:trPr>
        <w:tc>
          <w:tcPr>
            <w:tcW w:w="45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21B11305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Does the applicant meet the Eligibility Criteria? </w:t>
            </w:r>
          </w:p>
        </w:tc>
        <w:tc>
          <w:tcPr>
            <w:tcW w:w="2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335C8B" w14:textId="77777777" w:rsidR="0014273E" w:rsidRPr="0014273E" w:rsidRDefault="0014273E" w:rsidP="0014273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1FD0A" w14:textId="77777777" w:rsidR="0014273E" w:rsidRPr="0014273E" w:rsidRDefault="0014273E" w:rsidP="0014273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</w:tr>
      <w:tr w:rsidR="0014273E" w:rsidRPr="0014273E" w14:paraId="7AC813BA" w14:textId="77777777" w:rsidTr="0014273E">
        <w:trPr>
          <w:trHeight w:val="491"/>
        </w:trPr>
        <w:tc>
          <w:tcPr>
            <w:tcW w:w="9607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AFD25" w14:textId="77777777" w:rsidR="0014273E" w:rsidRDefault="0014273E" w:rsidP="0014273E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  <w:r w:rsidRPr="0014273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 xml:space="preserve">If </w:t>
            </w:r>
            <w:proofErr w:type="gramStart"/>
            <w:r w:rsidRPr="0014273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>No</w:t>
            </w:r>
            <w:proofErr w:type="gramEnd"/>
            <w:r w:rsidRPr="0014273E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14273E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  <w:t>why:</w:t>
            </w:r>
          </w:p>
          <w:p w14:paraId="224E7000" w14:textId="77777777" w:rsidR="0014273E" w:rsidRDefault="0014273E" w:rsidP="0014273E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  <w:p w14:paraId="362B77B5" w14:textId="77777777" w:rsidR="0014273E" w:rsidRDefault="0014273E" w:rsidP="0014273E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  <w:p w14:paraId="3C9C2E13" w14:textId="77777777" w:rsidR="0014273E" w:rsidRDefault="0014273E" w:rsidP="0014273E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</w:rPr>
            </w:pPr>
          </w:p>
          <w:p w14:paraId="4EA06824" w14:textId="77777777" w:rsidR="0014273E" w:rsidRPr="0014273E" w:rsidRDefault="0014273E" w:rsidP="0014273E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/>
              </w:rPr>
            </w:pPr>
          </w:p>
        </w:tc>
      </w:tr>
      <w:tr w:rsidR="0014273E" w:rsidRPr="0014273E" w14:paraId="535B35C3" w14:textId="77777777" w:rsidTr="0014273E">
        <w:trPr>
          <w:trHeight w:val="491"/>
        </w:trPr>
        <w:tc>
          <w:tcPr>
            <w:tcW w:w="9607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A9C0ED" w14:textId="77777777" w:rsidR="0014273E" w:rsidRPr="0014273E" w:rsidRDefault="0014273E" w:rsidP="0014273E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/>
              </w:rPr>
            </w:pPr>
          </w:p>
        </w:tc>
      </w:tr>
      <w:tr w:rsidR="0014273E" w:rsidRPr="0014273E" w14:paraId="0F00C78C" w14:textId="77777777" w:rsidTr="0014273E">
        <w:trPr>
          <w:trHeight w:val="491"/>
        </w:trPr>
        <w:tc>
          <w:tcPr>
            <w:tcW w:w="9607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2A68BB" w14:textId="77777777" w:rsidR="0014273E" w:rsidRPr="0014273E" w:rsidRDefault="0014273E" w:rsidP="0014273E">
            <w:pPr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en-US"/>
              </w:rPr>
            </w:pPr>
          </w:p>
        </w:tc>
      </w:tr>
      <w:tr w:rsidR="0014273E" w:rsidRPr="0014273E" w14:paraId="0CCEF602" w14:textId="77777777" w:rsidTr="0014273E">
        <w:trPr>
          <w:trHeight w:val="426"/>
        </w:trPr>
        <w:tc>
          <w:tcPr>
            <w:tcW w:w="4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8CCE4"/>
            <w:vAlign w:val="center"/>
            <w:hideMark/>
          </w:tcPr>
          <w:p w14:paraId="2BF3F1D8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Is candidate shortlisted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for </w:t>
            </w: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an interview?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1B6D9" w14:textId="77777777" w:rsidR="0014273E" w:rsidRPr="0014273E" w:rsidRDefault="0014273E" w:rsidP="0014273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6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207255" w14:textId="77777777" w:rsidR="0014273E" w:rsidRPr="0014273E" w:rsidRDefault="0014273E" w:rsidP="0014273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</w:tr>
      <w:tr w:rsidR="0014273E" w:rsidRPr="0014273E" w14:paraId="5DCB5EE4" w14:textId="77777777" w:rsidTr="0014273E">
        <w:trPr>
          <w:trHeight w:val="395"/>
        </w:trPr>
        <w:tc>
          <w:tcPr>
            <w:tcW w:w="4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8CCE4"/>
            <w:vAlign w:val="center"/>
            <w:hideMark/>
          </w:tcPr>
          <w:p w14:paraId="7AC05702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Is the candidate suitable for the position?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6CEFA" w14:textId="77777777" w:rsidR="0014273E" w:rsidRPr="0014273E" w:rsidRDefault="0014273E" w:rsidP="0014273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Yes</w:t>
            </w:r>
          </w:p>
        </w:tc>
        <w:tc>
          <w:tcPr>
            <w:tcW w:w="26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CF3259" w14:textId="77777777" w:rsidR="0014273E" w:rsidRPr="0014273E" w:rsidRDefault="0014273E" w:rsidP="0014273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No</w:t>
            </w:r>
          </w:p>
        </w:tc>
      </w:tr>
      <w:tr w:rsidR="0014273E" w:rsidRPr="0014273E" w14:paraId="21B5A0DE" w14:textId="77777777" w:rsidTr="0014273E">
        <w:trPr>
          <w:trHeight w:val="395"/>
        </w:trPr>
        <w:tc>
          <w:tcPr>
            <w:tcW w:w="4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8CCE4"/>
            <w:vAlign w:val="center"/>
            <w:hideMark/>
          </w:tcPr>
          <w:p w14:paraId="5E043382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Candidate advised whether shortlisted or not: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8CCE4"/>
            <w:vAlign w:val="center"/>
            <w:hideMark/>
          </w:tcPr>
          <w:p w14:paraId="6238E488" w14:textId="77777777" w:rsidR="0014273E" w:rsidRPr="0014273E" w:rsidRDefault="0014273E" w:rsidP="0014273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26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A41B3C" w14:textId="77777777" w:rsidR="0014273E" w:rsidRPr="0014273E" w:rsidRDefault="0014273E" w:rsidP="0014273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4273E" w:rsidRPr="0014273E" w14:paraId="40E9E046" w14:textId="77777777" w:rsidTr="0014273E">
        <w:trPr>
          <w:trHeight w:val="226"/>
        </w:trPr>
        <w:tc>
          <w:tcPr>
            <w:tcW w:w="9607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E936D8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4273E" w:rsidRPr="0014273E" w14:paraId="2B2C275C" w14:textId="77777777" w:rsidTr="0014273E">
        <w:trPr>
          <w:trHeight w:val="226"/>
        </w:trPr>
        <w:tc>
          <w:tcPr>
            <w:tcW w:w="960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4DB52B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4273E" w:rsidRPr="0014273E" w14:paraId="7F65F244" w14:textId="77777777" w:rsidTr="0014273E">
        <w:trPr>
          <w:trHeight w:val="226"/>
        </w:trPr>
        <w:tc>
          <w:tcPr>
            <w:tcW w:w="960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EECE1C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4273E" w:rsidRPr="0014273E" w14:paraId="3D9BFA94" w14:textId="77777777" w:rsidTr="0014273E">
        <w:trPr>
          <w:trHeight w:val="226"/>
        </w:trPr>
        <w:tc>
          <w:tcPr>
            <w:tcW w:w="960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0C22B4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……………………………………………………………..(Recruitment Signature)</w:t>
            </w:r>
          </w:p>
        </w:tc>
      </w:tr>
      <w:tr w:rsidR="0014273E" w:rsidRPr="0014273E" w14:paraId="36EE011C" w14:textId="77777777" w:rsidTr="0014273E">
        <w:trPr>
          <w:trHeight w:val="226"/>
        </w:trPr>
        <w:tc>
          <w:tcPr>
            <w:tcW w:w="9607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E8D988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14273E" w:rsidRPr="0014273E" w14:paraId="0F2F436E" w14:textId="77777777" w:rsidTr="0014273E">
        <w:trPr>
          <w:trHeight w:val="236"/>
        </w:trPr>
        <w:tc>
          <w:tcPr>
            <w:tcW w:w="9607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AD6CAE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……………………………………………………………..(Print Name)</w:t>
            </w:r>
          </w:p>
        </w:tc>
      </w:tr>
      <w:tr w:rsidR="0014273E" w:rsidRPr="0014273E" w14:paraId="15AEFA99" w14:textId="77777777" w:rsidTr="0014273E">
        <w:trPr>
          <w:trHeight w:val="583"/>
        </w:trPr>
        <w:tc>
          <w:tcPr>
            <w:tcW w:w="960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DBDB"/>
            <w:vAlign w:val="center"/>
            <w:hideMark/>
          </w:tcPr>
          <w:p w14:paraId="233A7BE0" w14:textId="77777777" w:rsidR="0014273E" w:rsidRPr="0014273E" w:rsidRDefault="0014273E" w:rsidP="0014273E">
            <w:pPr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14273E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</w:rPr>
              <w:t>Once recruitment process completed to be filed on employee’s personal file.</w:t>
            </w:r>
          </w:p>
        </w:tc>
      </w:tr>
    </w:tbl>
    <w:p w14:paraId="74D0783A" w14:textId="77777777" w:rsidR="007A1642" w:rsidRPr="0014273E" w:rsidRDefault="0014273E" w:rsidP="008D740D">
      <w:pPr>
        <w:spacing w:before="240" w:after="120"/>
        <w:rPr>
          <w:rFonts w:asciiTheme="minorHAnsi" w:hAnsiTheme="minorHAnsi" w:cstheme="minorHAnsi"/>
          <w:b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sz w:val="20"/>
          <w:szCs w:val="20"/>
          <w:lang w:val="en-US"/>
        </w:rPr>
        <w:fldChar w:fldCharType="end"/>
      </w:r>
    </w:p>
    <w:p w14:paraId="7CA12F32" w14:textId="77777777" w:rsidR="007A1642" w:rsidRDefault="007A1642" w:rsidP="008D740D">
      <w:pPr>
        <w:spacing w:before="240" w:after="120"/>
        <w:rPr>
          <w:rFonts w:asciiTheme="minorHAnsi" w:hAnsiTheme="minorHAnsi" w:cstheme="minorHAnsi"/>
          <w:b/>
          <w:sz w:val="20"/>
          <w:szCs w:val="20"/>
        </w:rPr>
      </w:pPr>
    </w:p>
    <w:p w14:paraId="4E9C812E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6514B0D4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65D09D2A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0F2A4088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62FA66F0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3B4BF49B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6BF3BBF7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007EF4E3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21854936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11565E8F" w14:textId="77777777" w:rsidR="007A1642" w:rsidRPr="007A1642" w:rsidRDefault="007A1642" w:rsidP="007A1642">
      <w:pPr>
        <w:tabs>
          <w:tab w:val="left" w:pos="1728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</w:p>
    <w:p w14:paraId="39764CEF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0A7238C5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5AF88161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0A885FB3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2CCC1A5D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2D1C2E70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2D2E518F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64FBB0BD" w14:textId="77777777" w:rsidR="007A1642" w:rsidRPr="007A1642" w:rsidRDefault="007A1642" w:rsidP="007A1642">
      <w:pPr>
        <w:rPr>
          <w:rFonts w:asciiTheme="minorHAnsi" w:hAnsiTheme="minorHAnsi" w:cstheme="minorHAnsi"/>
          <w:sz w:val="20"/>
          <w:szCs w:val="20"/>
        </w:rPr>
      </w:pPr>
    </w:p>
    <w:p w14:paraId="36342961" w14:textId="77777777" w:rsidR="0040163E" w:rsidRPr="007A1642" w:rsidRDefault="0040163E" w:rsidP="007A1642">
      <w:pPr>
        <w:rPr>
          <w:rFonts w:asciiTheme="minorHAnsi" w:hAnsiTheme="minorHAnsi" w:cstheme="minorHAnsi"/>
          <w:sz w:val="20"/>
          <w:szCs w:val="20"/>
        </w:rPr>
      </w:pPr>
    </w:p>
    <w:sectPr w:rsidR="0040163E" w:rsidRPr="007A1642" w:rsidSect="000A03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276" w:left="1440" w:header="86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A0DE4" w14:textId="77777777" w:rsidR="009B6BFA" w:rsidRDefault="009B6BFA" w:rsidP="00A71C92">
      <w:r>
        <w:separator/>
      </w:r>
    </w:p>
  </w:endnote>
  <w:endnote w:type="continuationSeparator" w:id="0">
    <w:p w14:paraId="4AA63BF5" w14:textId="77777777" w:rsidR="009B6BFA" w:rsidRDefault="009B6BFA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460A2" w14:textId="77777777" w:rsidR="00497715" w:rsidRDefault="004977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DC629" w14:textId="7141BF51" w:rsidR="009B6BFA" w:rsidRPr="00A71C92" w:rsidRDefault="000E1E65" w:rsidP="007A1642">
    <w:pPr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CA14539" wp14:editId="7E1DDA27">
              <wp:simplePos x="0" y="0"/>
              <wp:positionH relativeFrom="column">
                <wp:posOffset>1019175</wp:posOffset>
              </wp:positionH>
              <wp:positionV relativeFrom="paragraph">
                <wp:posOffset>-414020</wp:posOffset>
              </wp:positionV>
              <wp:extent cx="1504950" cy="333375"/>
              <wp:effectExtent l="0" t="0" r="0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495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F38A44" w14:textId="77777777" w:rsidR="009B6BFA" w:rsidRPr="00307B5B" w:rsidRDefault="009B6BFA" w:rsidP="007A1642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Internal Vacancy Application Form</w:t>
                          </w:r>
                        </w:p>
                        <w:p w14:paraId="090C14B8" w14:textId="48BC09B8" w:rsidR="009B6BFA" w:rsidRPr="00307B5B" w:rsidRDefault="00013F20" w:rsidP="007A1642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February 2020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CA1453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80.25pt;margin-top:-32.6pt;width:118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" fillcolor="white [3201]" stroked="f" strokeweight=".5pt">
              <v:textbox>
                <w:txbxContent>
                  <w:p w14:paraId="3BF38A44" w14:textId="77777777" w:rsidR="009B6BFA" w:rsidRPr="00307B5B" w:rsidRDefault="009B6BFA" w:rsidP="007A1642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Internal Vacancy Application Form</w:t>
                    </w:r>
                  </w:p>
                  <w:p w14:paraId="090C14B8" w14:textId="48BC09B8" w:rsidR="009B6BFA" w:rsidRPr="00307B5B" w:rsidRDefault="00013F20" w:rsidP="007A1642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 xml:space="preserve">February 2020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72576" behindDoc="1" locked="0" layoutInCell="1" allowOverlap="1" wp14:anchorId="65B3A3E9" wp14:editId="64FE1A6E">
          <wp:simplePos x="0" y="0"/>
          <wp:positionH relativeFrom="column">
            <wp:posOffset>-885825</wp:posOffset>
          </wp:positionH>
          <wp:positionV relativeFrom="paragraph">
            <wp:posOffset>-912495</wp:posOffset>
          </wp:positionV>
          <wp:extent cx="7682865" cy="86487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865" cy="864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5D4E54" w:rsidRPr="007A1642">
      <w:rPr>
        <w:noProof/>
        <w:sz w:val="16"/>
        <w:szCs w:val="16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F820D4" wp14:editId="0B07611A">
              <wp:simplePos x="0" y="0"/>
              <wp:positionH relativeFrom="column">
                <wp:posOffset>5619750</wp:posOffset>
              </wp:positionH>
              <wp:positionV relativeFrom="paragraph">
                <wp:posOffset>-478790</wp:posOffset>
              </wp:positionV>
              <wp:extent cx="704850" cy="295275"/>
              <wp:effectExtent l="0" t="0" r="0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0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447329" w14:textId="77777777" w:rsidR="009B6BFA" w:rsidRPr="00307B5B" w:rsidRDefault="009B6BFA" w:rsidP="005D4E54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HRF512</w:t>
                          </w:r>
                        </w:p>
                        <w:p w14:paraId="4702E1FB" w14:textId="363C775D" w:rsidR="009B6BFA" w:rsidRPr="00307B5B" w:rsidRDefault="005D4E54" w:rsidP="005D4E54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013F20">
                            <w:rPr>
                              <w:rFonts w:cstheme="minorHAnsi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60F820D4" id="Text Box 6" o:spid="_x0000_s1027" type="#_x0000_t202" style="position:absolute;margin-left:442.5pt;margin-top:-37.7pt;width:55.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" fillcolor="white [3201]" stroked="f" strokeweight=".5pt">
              <v:textbox>
                <w:txbxContent>
                  <w:p w14:paraId="72447329" w14:textId="77777777" w:rsidR="009B6BFA" w:rsidRPr="00307B5B" w:rsidRDefault="009B6BFA" w:rsidP="005D4E54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HRF512</w:t>
                    </w:r>
                  </w:p>
                  <w:p w14:paraId="4702E1FB" w14:textId="363C775D" w:rsidR="009B6BFA" w:rsidRPr="00307B5B" w:rsidRDefault="005D4E54" w:rsidP="005D4E54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 xml:space="preserve">Version </w:t>
                    </w:r>
                    <w:r w:rsidR="00013F20">
                      <w:rPr>
                        <w:rFonts w:cstheme="minorHAnsi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="009B6BFA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CB13D9" wp14:editId="59DD71FE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B0C8CE3" id="Rectangle 4" o:spid="_x0000_s1026" style="position:absolute;margin-left:194.2pt;margin-top:-23.3pt;width:156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" fillcolor="white [3212]" stroked="f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6151B" w14:textId="5322A494" w:rsidR="007C1ABA" w:rsidRDefault="007C1ABA" w:rsidP="000056A7">
    <w:pPr>
      <w:pStyle w:val="Footer"/>
      <w:ind w:left="-1800" w:right="-1765"/>
      <w:rPr>
        <w:noProof/>
        <w:lang w:val="en-US"/>
      </w:rPr>
    </w:pPr>
  </w:p>
  <w:p w14:paraId="04748F32" w14:textId="5C119600" w:rsidR="009B6BFA" w:rsidRPr="008721CB" w:rsidRDefault="00497715" w:rsidP="000056A7">
    <w:pPr>
      <w:pStyle w:val="Footer"/>
      <w:ind w:left="-1800" w:right="-1765"/>
      <w:rPr>
        <w:rFonts w:asciiTheme="minorBidi" w:hAnsiTheme="minorBidi"/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AB12D6" wp14:editId="17AEFDAC">
              <wp:simplePos x="0" y="0"/>
              <wp:positionH relativeFrom="column">
                <wp:posOffset>5362575</wp:posOffset>
              </wp:positionH>
              <wp:positionV relativeFrom="paragraph">
                <wp:posOffset>74259</wp:posOffset>
              </wp:positionV>
              <wp:extent cx="561975" cy="304800"/>
              <wp:effectExtent l="0" t="0" r="9525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975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839BC7" w14:textId="77777777" w:rsidR="009B6BFA" w:rsidRPr="00307B5B" w:rsidRDefault="009B6BFA" w:rsidP="005D4E54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HRF512</w:t>
                          </w:r>
                        </w:p>
                        <w:p w14:paraId="27FC11D6" w14:textId="119831ED" w:rsidR="009B6BFA" w:rsidRPr="00307B5B" w:rsidRDefault="005D4E54" w:rsidP="007C1ABA">
                          <w:pPr>
                            <w:pStyle w:val="NoSpacing"/>
                            <w:jc w:val="right"/>
                            <w:rPr>
                              <w:rFonts w:asciiTheme="majorHAnsi" w:hAnsiTheme="majorHAnsi" w:cstheme="maj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9418A6">
                            <w:rPr>
                              <w:rFonts w:cstheme="minorHAnsi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AB12D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left:0;text-align:left;margin-left:422.25pt;margin-top:5.85pt;width:44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" fillcolor="white [3201]" stroked="f" strokeweight=".5pt">
              <v:textbox>
                <w:txbxContent>
                  <w:p w14:paraId="64839BC7" w14:textId="77777777" w:rsidR="009B6BFA" w:rsidRPr="00307B5B" w:rsidRDefault="009B6BFA" w:rsidP="005D4E54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HRF512</w:t>
                    </w:r>
                  </w:p>
                  <w:p w14:paraId="27FC11D6" w14:textId="119831ED" w:rsidR="009B6BFA" w:rsidRPr="00307B5B" w:rsidRDefault="005D4E54" w:rsidP="007C1ABA">
                    <w:pPr>
                      <w:pStyle w:val="NoSpacing"/>
                      <w:jc w:val="right"/>
                      <w:rPr>
                        <w:rFonts w:asciiTheme="majorHAnsi" w:hAnsiTheme="majorHAnsi" w:cstheme="maj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 xml:space="preserve">Version </w:t>
                    </w:r>
                    <w:r w:rsidR="009418A6">
                      <w:rPr>
                        <w:rFonts w:cstheme="minorHAnsi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7B1E36" wp14:editId="443257D0">
              <wp:simplePos x="0" y="0"/>
              <wp:positionH relativeFrom="column">
                <wp:posOffset>973887</wp:posOffset>
              </wp:positionH>
              <wp:positionV relativeFrom="paragraph">
                <wp:posOffset>46043</wp:posOffset>
              </wp:positionV>
              <wp:extent cx="1666875" cy="333375"/>
              <wp:effectExtent l="0" t="0" r="9525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68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CA2970" w14:textId="77777777" w:rsidR="009B6BFA" w:rsidRPr="00307B5B" w:rsidRDefault="009B6BFA" w:rsidP="000F0F2B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Internal Vacancy Application Form</w:t>
                          </w:r>
                        </w:p>
                        <w:p w14:paraId="76A4A0B3" w14:textId="4EBA50D0" w:rsidR="009B6BFA" w:rsidRPr="00307B5B" w:rsidRDefault="009418A6" w:rsidP="000F0F2B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February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7B1E36" id="Text Box 3" o:spid="_x0000_s1029" type="#_x0000_t202" style="position:absolute;left:0;text-align:left;margin-left:76.7pt;margin-top:3.65pt;width:131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" fillcolor="white [3201]" stroked="f" strokeweight=".5pt">
              <v:textbox>
                <w:txbxContent>
                  <w:p w14:paraId="50CA2970" w14:textId="77777777" w:rsidR="009B6BFA" w:rsidRPr="00307B5B" w:rsidRDefault="009B6BFA" w:rsidP="000F0F2B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Internal Vacancy Application Form</w:t>
                    </w:r>
                  </w:p>
                  <w:p w14:paraId="76A4A0B3" w14:textId="4EBA50D0" w:rsidR="009B6BFA" w:rsidRPr="00307B5B" w:rsidRDefault="009418A6" w:rsidP="000F0F2B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February 2020</w:t>
                    </w:r>
                  </w:p>
                </w:txbxContent>
              </v:textbox>
            </v:shape>
          </w:pict>
        </mc:Fallback>
      </mc:AlternateContent>
    </w:r>
    <w:r w:rsidR="009B6BFA">
      <w:t xml:space="preserve">   </w:t>
    </w:r>
  </w:p>
  <w:p w14:paraId="06A6113D" w14:textId="526D5A72" w:rsidR="009B6BFA" w:rsidRDefault="009B6BFA" w:rsidP="000056A7">
    <w:pPr>
      <w:pStyle w:val="Footer"/>
      <w:tabs>
        <w:tab w:val="left" w:pos="0"/>
      </w:tabs>
      <w:ind w:left="-1800" w:right="-1765"/>
      <w:jc w:val="both"/>
    </w:pPr>
    <w:r>
      <w:t xml:space="preserve">              </w:t>
    </w:r>
    <w:r>
      <w:tab/>
    </w:r>
  </w:p>
  <w:p w14:paraId="2BEFFABF" w14:textId="72525847" w:rsidR="009B6BFA" w:rsidRPr="00DA055A" w:rsidRDefault="009B6BFA" w:rsidP="000F0F2B">
    <w:pPr>
      <w:pStyle w:val="Footer"/>
    </w:pPr>
  </w:p>
  <w:p w14:paraId="307343F5" w14:textId="77777777" w:rsidR="009B6BFA" w:rsidRDefault="009B6BFA" w:rsidP="000056A7">
    <w:pPr>
      <w:pStyle w:val="Footer"/>
      <w:tabs>
        <w:tab w:val="right" w:pos="8910"/>
      </w:tabs>
    </w:pPr>
  </w:p>
  <w:p w14:paraId="5102EE49" w14:textId="77777777" w:rsidR="009B6BFA" w:rsidRPr="00E44415" w:rsidRDefault="009B6BFA" w:rsidP="000056A7">
    <w:pPr>
      <w:pStyle w:val="Footer"/>
    </w:pPr>
  </w:p>
  <w:p w14:paraId="787C5004" w14:textId="77777777" w:rsidR="009B6BFA" w:rsidRPr="000056A7" w:rsidRDefault="009B6BFA" w:rsidP="00005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243D4B" w14:textId="77777777" w:rsidR="009B6BFA" w:rsidRDefault="009B6BFA" w:rsidP="00A71C92">
      <w:r>
        <w:separator/>
      </w:r>
    </w:p>
  </w:footnote>
  <w:footnote w:type="continuationSeparator" w:id="0">
    <w:p w14:paraId="38D85852" w14:textId="77777777" w:rsidR="009B6BFA" w:rsidRDefault="009B6BFA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692EF" w14:textId="77777777" w:rsidR="00497715" w:rsidRDefault="004977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FB61E" w14:textId="77777777" w:rsidR="009B6BFA" w:rsidRDefault="009B6BFA">
    <w:pPr>
      <w:pStyle w:val="Header"/>
    </w:pPr>
    <w:r>
      <w:rPr>
        <w:noProof/>
        <w:lang w:val="en-US"/>
      </w:rPr>
      <w:drawing>
        <wp:anchor distT="0" distB="0" distL="114300" distR="114300" simplePos="0" relativeHeight="251668480" behindDoc="1" locked="0" layoutInCell="1" allowOverlap="1" wp14:anchorId="5006B7A5" wp14:editId="2CC01BD2">
          <wp:simplePos x="0" y="0"/>
          <wp:positionH relativeFrom="margin">
            <wp:align>left</wp:align>
          </wp:positionH>
          <wp:positionV relativeFrom="paragraph">
            <wp:posOffset>-215639</wp:posOffset>
          </wp:positionV>
          <wp:extent cx="1701165" cy="516255"/>
          <wp:effectExtent l="0" t="0" r="0" b="0"/>
          <wp:wrapSquare wrapText="bothSides"/>
          <wp:docPr id="11" name="Picture 11" descr="C:\Users\smamun\Desktop\OUR LOGO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mamun\Desktop\OUR LOGO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165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96D21" w14:textId="73109349" w:rsidR="009B6BFA" w:rsidRDefault="00497715">
    <w:pPr>
      <w:pStyle w:val="Header"/>
    </w:pPr>
    <w:bookmarkStart w:id="0" w:name="_GoBack"/>
    <w:r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5DEF4956" wp14:editId="2AAD9FC7">
          <wp:simplePos x="0" y="0"/>
          <wp:positionH relativeFrom="column">
            <wp:posOffset>-905510</wp:posOffset>
          </wp:positionH>
          <wp:positionV relativeFrom="paragraph">
            <wp:posOffset>-421269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332AA2"/>
    <w:multiLevelType w:val="hybridMultilevel"/>
    <w:tmpl w:val="FB8250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7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A43E8D"/>
    <w:multiLevelType w:val="hybridMultilevel"/>
    <w:tmpl w:val="B9462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13"/>
  </w:num>
  <w:num w:numId="7">
    <w:abstractNumId w:val="3"/>
  </w:num>
  <w:num w:numId="8">
    <w:abstractNumId w:val="10"/>
  </w:num>
  <w:num w:numId="9">
    <w:abstractNumId w:val="1"/>
  </w:num>
  <w:num w:numId="10">
    <w:abstractNumId w:val="0"/>
  </w:num>
  <w:num w:numId="11">
    <w:abstractNumId w:val="8"/>
  </w:num>
  <w:num w:numId="12">
    <w:abstractNumId w:val="1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ocumentProtection w:edit="readOnly" w:enforcement="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0B"/>
    <w:rsid w:val="000012C8"/>
    <w:rsid w:val="000056A7"/>
    <w:rsid w:val="0000667F"/>
    <w:rsid w:val="00013EEF"/>
    <w:rsid w:val="00013F20"/>
    <w:rsid w:val="000221D1"/>
    <w:rsid w:val="0002671D"/>
    <w:rsid w:val="00054CC6"/>
    <w:rsid w:val="00083D34"/>
    <w:rsid w:val="00085F49"/>
    <w:rsid w:val="000A03BF"/>
    <w:rsid w:val="000E1E65"/>
    <w:rsid w:val="000E2B51"/>
    <w:rsid w:val="000E6EA8"/>
    <w:rsid w:val="000F052E"/>
    <w:rsid w:val="000F089B"/>
    <w:rsid w:val="000F0F2B"/>
    <w:rsid w:val="00102239"/>
    <w:rsid w:val="0012262A"/>
    <w:rsid w:val="0014273E"/>
    <w:rsid w:val="00147632"/>
    <w:rsid w:val="00154C90"/>
    <w:rsid w:val="00167738"/>
    <w:rsid w:val="001A0431"/>
    <w:rsid w:val="001B1ED9"/>
    <w:rsid w:val="001D0E63"/>
    <w:rsid w:val="001E3DC2"/>
    <w:rsid w:val="00202BB1"/>
    <w:rsid w:val="00235AB2"/>
    <w:rsid w:val="002424D9"/>
    <w:rsid w:val="00246232"/>
    <w:rsid w:val="00263A2F"/>
    <w:rsid w:val="00274B2A"/>
    <w:rsid w:val="002A2675"/>
    <w:rsid w:val="002B18A9"/>
    <w:rsid w:val="002B4641"/>
    <w:rsid w:val="002C3D06"/>
    <w:rsid w:val="00303EFA"/>
    <w:rsid w:val="00307B5B"/>
    <w:rsid w:val="00327D9A"/>
    <w:rsid w:val="00330457"/>
    <w:rsid w:val="00331337"/>
    <w:rsid w:val="003371FD"/>
    <w:rsid w:val="0034297D"/>
    <w:rsid w:val="00351B09"/>
    <w:rsid w:val="003644E0"/>
    <w:rsid w:val="00377DBE"/>
    <w:rsid w:val="0038137B"/>
    <w:rsid w:val="00390257"/>
    <w:rsid w:val="00394EF7"/>
    <w:rsid w:val="003B31A4"/>
    <w:rsid w:val="003E37B4"/>
    <w:rsid w:val="0040015C"/>
    <w:rsid w:val="0040163E"/>
    <w:rsid w:val="00426AC2"/>
    <w:rsid w:val="00432562"/>
    <w:rsid w:val="00445774"/>
    <w:rsid w:val="004539B7"/>
    <w:rsid w:val="00480360"/>
    <w:rsid w:val="004807CD"/>
    <w:rsid w:val="00491C0B"/>
    <w:rsid w:val="00497715"/>
    <w:rsid w:val="004A3797"/>
    <w:rsid w:val="004A4099"/>
    <w:rsid w:val="004B7330"/>
    <w:rsid w:val="004C694F"/>
    <w:rsid w:val="004E1BF0"/>
    <w:rsid w:val="004E2E93"/>
    <w:rsid w:val="004E33D6"/>
    <w:rsid w:val="005106D2"/>
    <w:rsid w:val="00516B86"/>
    <w:rsid w:val="00527E7F"/>
    <w:rsid w:val="00555F2A"/>
    <w:rsid w:val="005809BE"/>
    <w:rsid w:val="005833C7"/>
    <w:rsid w:val="005A3FE9"/>
    <w:rsid w:val="005A449D"/>
    <w:rsid w:val="005B0182"/>
    <w:rsid w:val="005B6106"/>
    <w:rsid w:val="005B645D"/>
    <w:rsid w:val="005C1247"/>
    <w:rsid w:val="005C720D"/>
    <w:rsid w:val="005D4E54"/>
    <w:rsid w:val="005E61A9"/>
    <w:rsid w:val="005F080B"/>
    <w:rsid w:val="005F1E7A"/>
    <w:rsid w:val="00601BB4"/>
    <w:rsid w:val="00607EE9"/>
    <w:rsid w:val="00617B93"/>
    <w:rsid w:val="0062511F"/>
    <w:rsid w:val="00636621"/>
    <w:rsid w:val="0068570B"/>
    <w:rsid w:val="00691C1A"/>
    <w:rsid w:val="006A23BE"/>
    <w:rsid w:val="006A513B"/>
    <w:rsid w:val="006B42A7"/>
    <w:rsid w:val="006C2BE7"/>
    <w:rsid w:val="006E16D7"/>
    <w:rsid w:val="0070339B"/>
    <w:rsid w:val="00712BBF"/>
    <w:rsid w:val="007148F8"/>
    <w:rsid w:val="00714AB8"/>
    <w:rsid w:val="007164FA"/>
    <w:rsid w:val="00724352"/>
    <w:rsid w:val="007268CC"/>
    <w:rsid w:val="00732D4E"/>
    <w:rsid w:val="007450EA"/>
    <w:rsid w:val="00750B97"/>
    <w:rsid w:val="00753693"/>
    <w:rsid w:val="0077162D"/>
    <w:rsid w:val="007801C5"/>
    <w:rsid w:val="0079382E"/>
    <w:rsid w:val="007A1642"/>
    <w:rsid w:val="007C174C"/>
    <w:rsid w:val="007C1ABA"/>
    <w:rsid w:val="007C701C"/>
    <w:rsid w:val="007D2028"/>
    <w:rsid w:val="007D21E5"/>
    <w:rsid w:val="007E6493"/>
    <w:rsid w:val="007F0146"/>
    <w:rsid w:val="0080130C"/>
    <w:rsid w:val="0080159C"/>
    <w:rsid w:val="00804874"/>
    <w:rsid w:val="008314BC"/>
    <w:rsid w:val="00854A12"/>
    <w:rsid w:val="008750D9"/>
    <w:rsid w:val="0087572B"/>
    <w:rsid w:val="00883112"/>
    <w:rsid w:val="008A3D0A"/>
    <w:rsid w:val="008A3F21"/>
    <w:rsid w:val="008D740D"/>
    <w:rsid w:val="008E608B"/>
    <w:rsid w:val="008F0BD0"/>
    <w:rsid w:val="009043E8"/>
    <w:rsid w:val="00904E77"/>
    <w:rsid w:val="00905174"/>
    <w:rsid w:val="009076EE"/>
    <w:rsid w:val="00925077"/>
    <w:rsid w:val="009418A6"/>
    <w:rsid w:val="009672F7"/>
    <w:rsid w:val="00977028"/>
    <w:rsid w:val="00983E57"/>
    <w:rsid w:val="0098560D"/>
    <w:rsid w:val="0099732F"/>
    <w:rsid w:val="009978E2"/>
    <w:rsid w:val="009A1437"/>
    <w:rsid w:val="009A2D15"/>
    <w:rsid w:val="009B6BFA"/>
    <w:rsid w:val="009C20CB"/>
    <w:rsid w:val="009C4220"/>
    <w:rsid w:val="009E5CE7"/>
    <w:rsid w:val="009E6ABE"/>
    <w:rsid w:val="00A114E2"/>
    <w:rsid w:val="00A131AE"/>
    <w:rsid w:val="00A235F5"/>
    <w:rsid w:val="00A236D3"/>
    <w:rsid w:val="00A25397"/>
    <w:rsid w:val="00A42F2B"/>
    <w:rsid w:val="00A67C5C"/>
    <w:rsid w:val="00A71C92"/>
    <w:rsid w:val="00A764A2"/>
    <w:rsid w:val="00A820F0"/>
    <w:rsid w:val="00A83EF0"/>
    <w:rsid w:val="00A856D6"/>
    <w:rsid w:val="00AA51F5"/>
    <w:rsid w:val="00AB20EB"/>
    <w:rsid w:val="00AB6405"/>
    <w:rsid w:val="00AD42A2"/>
    <w:rsid w:val="00AF3D39"/>
    <w:rsid w:val="00B0664F"/>
    <w:rsid w:val="00B14AF2"/>
    <w:rsid w:val="00B25F17"/>
    <w:rsid w:val="00B3524D"/>
    <w:rsid w:val="00B41F06"/>
    <w:rsid w:val="00B550CB"/>
    <w:rsid w:val="00B6534A"/>
    <w:rsid w:val="00B67AE4"/>
    <w:rsid w:val="00B724E6"/>
    <w:rsid w:val="00B7405B"/>
    <w:rsid w:val="00B827CC"/>
    <w:rsid w:val="00BE5633"/>
    <w:rsid w:val="00BF0AF5"/>
    <w:rsid w:val="00BF1B99"/>
    <w:rsid w:val="00C1501A"/>
    <w:rsid w:val="00C155A8"/>
    <w:rsid w:val="00C177FC"/>
    <w:rsid w:val="00C369C3"/>
    <w:rsid w:val="00C40B78"/>
    <w:rsid w:val="00C46B53"/>
    <w:rsid w:val="00C47C3B"/>
    <w:rsid w:val="00C539F8"/>
    <w:rsid w:val="00C54A4F"/>
    <w:rsid w:val="00C64381"/>
    <w:rsid w:val="00C6500F"/>
    <w:rsid w:val="00C73439"/>
    <w:rsid w:val="00C81E30"/>
    <w:rsid w:val="00C9107A"/>
    <w:rsid w:val="00CC1EF2"/>
    <w:rsid w:val="00CC3C65"/>
    <w:rsid w:val="00CC5816"/>
    <w:rsid w:val="00CD4470"/>
    <w:rsid w:val="00CD4D55"/>
    <w:rsid w:val="00CE5119"/>
    <w:rsid w:val="00CF52E6"/>
    <w:rsid w:val="00D141E2"/>
    <w:rsid w:val="00D37AF0"/>
    <w:rsid w:val="00D4277E"/>
    <w:rsid w:val="00D57F8A"/>
    <w:rsid w:val="00D60471"/>
    <w:rsid w:val="00D62221"/>
    <w:rsid w:val="00D72BFD"/>
    <w:rsid w:val="00D735C6"/>
    <w:rsid w:val="00D7450F"/>
    <w:rsid w:val="00D85D98"/>
    <w:rsid w:val="00D90ED2"/>
    <w:rsid w:val="00D95FF2"/>
    <w:rsid w:val="00DC06DE"/>
    <w:rsid w:val="00DC650D"/>
    <w:rsid w:val="00DC6E08"/>
    <w:rsid w:val="00DE06E1"/>
    <w:rsid w:val="00DF5AFC"/>
    <w:rsid w:val="00DF5E34"/>
    <w:rsid w:val="00E1371C"/>
    <w:rsid w:val="00E25B94"/>
    <w:rsid w:val="00E265D5"/>
    <w:rsid w:val="00E35022"/>
    <w:rsid w:val="00E37493"/>
    <w:rsid w:val="00E508A9"/>
    <w:rsid w:val="00E76C60"/>
    <w:rsid w:val="00E776F9"/>
    <w:rsid w:val="00E81665"/>
    <w:rsid w:val="00E903E4"/>
    <w:rsid w:val="00EA2172"/>
    <w:rsid w:val="00EC1DC2"/>
    <w:rsid w:val="00EC3917"/>
    <w:rsid w:val="00ED0B07"/>
    <w:rsid w:val="00ED3B6E"/>
    <w:rsid w:val="00EF3EAA"/>
    <w:rsid w:val="00F2438E"/>
    <w:rsid w:val="00F32679"/>
    <w:rsid w:val="00F406C2"/>
    <w:rsid w:val="00F57350"/>
    <w:rsid w:val="00F61D68"/>
    <w:rsid w:val="00F7303D"/>
    <w:rsid w:val="00F92E7B"/>
    <w:rsid w:val="00FA6554"/>
    <w:rsid w:val="00FB6732"/>
    <w:rsid w:val="00FC53A6"/>
    <w:rsid w:val="00FD1D18"/>
    <w:rsid w:val="00FD2837"/>
    <w:rsid w:val="00F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1B35C4D4"/>
  <w15:docId w15:val="{70DCB9EF-C907-4A0E-AE45-4F981C3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AF0"/>
    <w:pPr>
      <w:spacing w:after="0" w:line="240" w:lineRule="auto"/>
    </w:pPr>
    <w:rPr>
      <w:rFonts w:ascii="Arial" w:eastAsia="Times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F08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0056A7"/>
    <w:pPr>
      <w:spacing w:after="0" w:line="240" w:lineRule="auto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ox\Documents\Master%20Documents\COF104%20Leave%20Applic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COF104 Leave Application Form</Template>
  <TotalTime>1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Cox</dc:creator>
  <cp:lastModifiedBy>Maisan Alwatarr</cp:lastModifiedBy>
  <cp:revision>4</cp:revision>
  <cp:lastPrinted>2015-10-14T05:16:00Z</cp:lastPrinted>
  <dcterms:created xsi:type="dcterms:W3CDTF">2020-02-25T05:20:00Z</dcterms:created>
  <dcterms:modified xsi:type="dcterms:W3CDTF">2021-02-08T12:14:00Z</dcterms:modified>
</cp:coreProperties>
</file>