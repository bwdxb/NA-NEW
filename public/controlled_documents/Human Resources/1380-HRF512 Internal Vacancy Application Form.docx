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13B6" w14:textId="77777777" w:rsidR="00497715" w:rsidRDefault="00497715" w:rsidP="008D740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B5E605E" w14:textId="29B461BB" w:rsidR="00732D4E" w:rsidRDefault="00905174" w:rsidP="008D740D">
      <w:pPr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D740D">
        <w:rPr>
          <w:rFonts w:asciiTheme="minorHAnsi" w:hAnsiTheme="minorHAnsi" w:cstheme="minorHAnsi"/>
          <w:b/>
          <w:bCs/>
          <w:color w:val="002060"/>
          <w:sz w:val="28"/>
          <w:szCs w:val="28"/>
        </w:rPr>
        <w:t>INTERNAL VACANCY APPLIC</w:t>
      </w:r>
      <w:r w:rsidR="00F32679">
        <w:rPr>
          <w:rFonts w:asciiTheme="minorHAnsi" w:hAnsiTheme="minorHAnsi" w:cstheme="minorHAnsi"/>
          <w:b/>
          <w:bCs/>
          <w:color w:val="002060"/>
          <w:sz w:val="28"/>
          <w:szCs w:val="28"/>
        </w:rPr>
        <w:t>A</w:t>
      </w:r>
      <w:r w:rsidR="008D740D">
        <w:rPr>
          <w:rFonts w:asciiTheme="minorHAnsi" w:hAnsiTheme="minorHAnsi" w:cstheme="minorHAnsi"/>
          <w:b/>
          <w:bCs/>
          <w:color w:val="002060"/>
          <w:sz w:val="28"/>
          <w:szCs w:val="28"/>
        </w:rPr>
        <w:t>TION FORM</w:t>
      </w:r>
    </w:p>
    <w:p w14:paraId="6EA3E1D1" w14:textId="77777777" w:rsidR="000E2B51" w:rsidRPr="00B25F17" w:rsidRDefault="000E2B51" w:rsidP="00B25F17">
      <w:pPr>
        <w:spacing w:before="60" w:after="60"/>
        <w:jc w:val="center"/>
        <w:rPr>
          <w:rFonts w:asciiTheme="minorHAnsi" w:hAnsiTheme="minorHAnsi" w:cstheme="minorHAnsi"/>
          <w:i/>
          <w:iCs/>
          <w:color w:val="002060"/>
          <w:sz w:val="18"/>
          <w:szCs w:val="18"/>
        </w:rPr>
      </w:pPr>
      <w:r>
        <w:rPr>
          <w:rFonts w:asciiTheme="minorHAnsi" w:hAnsiTheme="minorHAnsi" w:cstheme="minorHAnsi"/>
          <w:i/>
          <w:iCs/>
          <w:color w:val="002060"/>
          <w:sz w:val="18"/>
          <w:szCs w:val="18"/>
        </w:rPr>
        <w:t>This form must be completed when applying for any advertised internal va</w:t>
      </w:r>
      <w:r w:rsidR="00B25F17">
        <w:rPr>
          <w:rFonts w:asciiTheme="minorHAnsi" w:hAnsiTheme="minorHAnsi" w:cstheme="minorHAnsi"/>
          <w:i/>
          <w:iCs/>
          <w:color w:val="002060"/>
          <w:sz w:val="18"/>
          <w:szCs w:val="18"/>
        </w:rPr>
        <w:t>cancy within National Ambulance</w:t>
      </w: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2018"/>
        <w:gridCol w:w="3349"/>
        <w:gridCol w:w="1945"/>
        <w:gridCol w:w="2380"/>
      </w:tblGrid>
      <w:tr w:rsidR="00C177FC" w:rsidRPr="00B550CB" w14:paraId="493CF571" w14:textId="77777777" w:rsidTr="007A1642">
        <w:trPr>
          <w:trHeight w:val="323"/>
          <w:jc w:val="center"/>
        </w:trPr>
        <w:tc>
          <w:tcPr>
            <w:tcW w:w="9692" w:type="dxa"/>
            <w:gridSpan w:val="4"/>
            <w:shd w:val="clear" w:color="auto" w:fill="8DB3E2" w:themeFill="text2" w:themeFillTint="66"/>
            <w:vAlign w:val="center"/>
          </w:tcPr>
          <w:p w14:paraId="201B0FE1" w14:textId="77777777" w:rsidR="00C177FC" w:rsidRPr="00B25F17" w:rsidRDefault="00C177FC" w:rsidP="00B25F17">
            <w:pPr>
              <w:spacing w:before="100" w:beforeAutospacing="1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Section 1:  Vacancy Details</w:t>
            </w:r>
          </w:p>
        </w:tc>
      </w:tr>
      <w:tr w:rsidR="00C177FC" w:rsidRPr="00B550CB" w14:paraId="0A1D16EC" w14:textId="77777777" w:rsidTr="007A1642">
        <w:trPr>
          <w:trHeight w:val="504"/>
          <w:jc w:val="center"/>
        </w:trPr>
        <w:tc>
          <w:tcPr>
            <w:tcW w:w="2018" w:type="dxa"/>
            <w:shd w:val="clear" w:color="auto" w:fill="C6D9F1" w:themeFill="text2" w:themeFillTint="33"/>
            <w:vAlign w:val="center"/>
          </w:tcPr>
          <w:p w14:paraId="42A0CD90" w14:textId="77777777" w:rsidR="00C177FC" w:rsidRPr="00B25F17" w:rsidRDefault="00C177FC" w:rsidP="001D0E63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Vacancy </w:t>
            </w:r>
            <w:r w:rsidR="001D0E63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Position</w:t>
            </w: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:</w:t>
            </w:r>
          </w:p>
        </w:tc>
        <w:tc>
          <w:tcPr>
            <w:tcW w:w="3349" w:type="dxa"/>
            <w:shd w:val="clear" w:color="auto" w:fill="FFFFFF" w:themeFill="background1"/>
            <w:vAlign w:val="center"/>
          </w:tcPr>
          <w:p w14:paraId="2DFADB2A" w14:textId="77777777" w:rsidR="00C177FC" w:rsidRPr="00B25F17" w:rsidRDefault="00C177FC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14:paraId="0BB6A989" w14:textId="77777777" w:rsidR="00C177FC" w:rsidRPr="00B25F17" w:rsidRDefault="00C177FC" w:rsidP="001D0E63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Vacancy </w:t>
            </w:r>
            <w:r w:rsidR="001D0E63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Reference:</w:t>
            </w:r>
          </w:p>
        </w:tc>
        <w:tc>
          <w:tcPr>
            <w:tcW w:w="2380" w:type="dxa"/>
            <w:shd w:val="clear" w:color="auto" w:fill="FFFFFF" w:themeFill="background1"/>
            <w:vAlign w:val="center"/>
          </w:tcPr>
          <w:p w14:paraId="7992A6FC" w14:textId="77777777" w:rsidR="00C177FC" w:rsidRPr="00B25F17" w:rsidRDefault="00C177FC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</w:tr>
      <w:tr w:rsidR="000E2B51" w:rsidRPr="00B550CB" w14:paraId="73FCC714" w14:textId="77777777" w:rsidTr="007A1642">
        <w:trPr>
          <w:trHeight w:val="368"/>
          <w:jc w:val="center"/>
        </w:trPr>
        <w:tc>
          <w:tcPr>
            <w:tcW w:w="9692" w:type="dxa"/>
            <w:gridSpan w:val="4"/>
            <w:shd w:val="clear" w:color="auto" w:fill="8DB3E2" w:themeFill="text2" w:themeFillTint="66"/>
            <w:vAlign w:val="center"/>
          </w:tcPr>
          <w:p w14:paraId="19051B80" w14:textId="77777777" w:rsidR="000E2B51" w:rsidRPr="00B25F17" w:rsidRDefault="000E2B51" w:rsidP="00C177FC">
            <w:pPr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Section 2:  Employee Details</w:t>
            </w:r>
          </w:p>
        </w:tc>
      </w:tr>
      <w:tr w:rsidR="00B67AE4" w:rsidRPr="00B550CB" w14:paraId="0552CE0E" w14:textId="77777777" w:rsidTr="007A1642">
        <w:trPr>
          <w:trHeight w:val="504"/>
          <w:jc w:val="center"/>
        </w:trPr>
        <w:tc>
          <w:tcPr>
            <w:tcW w:w="2018" w:type="dxa"/>
            <w:shd w:val="clear" w:color="auto" w:fill="B8CCE4" w:themeFill="accent1" w:themeFillTint="66"/>
            <w:vAlign w:val="center"/>
          </w:tcPr>
          <w:p w14:paraId="436E3257" w14:textId="77777777" w:rsidR="00B67AE4" w:rsidRPr="00B25F17" w:rsidRDefault="008D740D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Employee </w:t>
            </w:r>
            <w:r w:rsidR="00B67AE4"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Name:</w:t>
            </w:r>
          </w:p>
        </w:tc>
        <w:tc>
          <w:tcPr>
            <w:tcW w:w="3349" w:type="dxa"/>
            <w:vAlign w:val="center"/>
          </w:tcPr>
          <w:p w14:paraId="758E18FB" w14:textId="77777777" w:rsidR="00B67AE4" w:rsidRPr="00B25F17" w:rsidRDefault="00B67AE4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1945" w:type="dxa"/>
            <w:shd w:val="clear" w:color="auto" w:fill="B8CCE4" w:themeFill="accent1" w:themeFillTint="66"/>
            <w:vAlign w:val="center"/>
          </w:tcPr>
          <w:p w14:paraId="67614C2B" w14:textId="77777777" w:rsidR="00B67AE4" w:rsidRPr="00B25F17" w:rsidRDefault="00E35022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Employee No</w:t>
            </w:r>
            <w:r w:rsidR="008D740D"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:</w:t>
            </w:r>
          </w:p>
        </w:tc>
        <w:tc>
          <w:tcPr>
            <w:tcW w:w="2380" w:type="dxa"/>
          </w:tcPr>
          <w:p w14:paraId="1AB3F88C" w14:textId="77777777" w:rsidR="00B67AE4" w:rsidRPr="00B25F17" w:rsidRDefault="00B67AE4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</w:tr>
      <w:tr w:rsidR="00B67AE4" w:rsidRPr="00B550CB" w14:paraId="5A3DA622" w14:textId="77777777" w:rsidTr="007A1642">
        <w:trPr>
          <w:trHeight w:val="504"/>
          <w:jc w:val="center"/>
        </w:trPr>
        <w:tc>
          <w:tcPr>
            <w:tcW w:w="2018" w:type="dxa"/>
            <w:shd w:val="clear" w:color="auto" w:fill="B8CCE4" w:themeFill="accent1" w:themeFillTint="66"/>
            <w:vAlign w:val="center"/>
          </w:tcPr>
          <w:p w14:paraId="54B7B598" w14:textId="77777777" w:rsidR="00B67AE4" w:rsidRPr="00B25F17" w:rsidRDefault="000E2B51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Current </w:t>
            </w:r>
            <w:r w:rsidR="008D740D"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Department/Project</w:t>
            </w:r>
            <w:r w:rsidR="00B67AE4"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:</w:t>
            </w:r>
          </w:p>
        </w:tc>
        <w:tc>
          <w:tcPr>
            <w:tcW w:w="3349" w:type="dxa"/>
            <w:vAlign w:val="center"/>
          </w:tcPr>
          <w:p w14:paraId="26BE5F23" w14:textId="77777777" w:rsidR="00B67AE4" w:rsidRPr="00B25F17" w:rsidRDefault="00B67AE4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1945" w:type="dxa"/>
            <w:shd w:val="clear" w:color="auto" w:fill="B8CCE4" w:themeFill="accent1" w:themeFillTint="66"/>
            <w:vAlign w:val="center"/>
          </w:tcPr>
          <w:p w14:paraId="7054902A" w14:textId="77777777" w:rsidR="00B67AE4" w:rsidRPr="00B25F17" w:rsidRDefault="00D90ED2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Date joined Company:</w:t>
            </w:r>
          </w:p>
        </w:tc>
        <w:tc>
          <w:tcPr>
            <w:tcW w:w="2380" w:type="dxa"/>
          </w:tcPr>
          <w:p w14:paraId="772B7BEA" w14:textId="77777777" w:rsidR="00B67AE4" w:rsidRPr="00B25F17" w:rsidRDefault="00B41F06" w:rsidP="008D740D">
            <w:pPr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B25F17">
              <w:rPr>
                <w:rFonts w:asciiTheme="minorHAnsi" w:hAnsiTheme="minorHAnsi" w:cstheme="minorHAnsi"/>
                <w:color w:val="244061" w:themeColor="accent1" w:themeShade="80"/>
                <w:sz w:val="16"/>
                <w:szCs w:val="16"/>
              </w:rPr>
              <w:t>(day/month/year)</w:t>
            </w:r>
          </w:p>
        </w:tc>
      </w:tr>
      <w:tr w:rsidR="000E2B51" w:rsidRPr="00B550CB" w14:paraId="02174AC1" w14:textId="77777777" w:rsidTr="007A1642">
        <w:trPr>
          <w:trHeight w:val="300"/>
          <w:jc w:val="center"/>
        </w:trPr>
        <w:tc>
          <w:tcPr>
            <w:tcW w:w="9692" w:type="dxa"/>
            <w:gridSpan w:val="4"/>
            <w:shd w:val="clear" w:color="auto" w:fill="DBE5F1" w:themeFill="accent1" w:themeFillTint="33"/>
            <w:vAlign w:val="center"/>
          </w:tcPr>
          <w:p w14:paraId="0A1B565F" w14:textId="77777777" w:rsidR="000E2B51" w:rsidRPr="005C1247" w:rsidRDefault="00C177FC" w:rsidP="008D740D">
            <w:pPr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20"/>
                <w:szCs w:val="20"/>
              </w:rPr>
            </w:pPr>
            <w:r w:rsidRPr="005C124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20"/>
                <w:szCs w:val="20"/>
              </w:rPr>
              <w:t>Eligibility Criteria:</w:t>
            </w:r>
          </w:p>
          <w:p w14:paraId="55CD4331" w14:textId="77777777" w:rsidR="00C177FC" w:rsidRPr="00B25F17" w:rsidRDefault="00C177FC" w:rsidP="008D740D">
            <w:pP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</w:pPr>
            <w:r w:rsidRPr="00B25F17"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Applications will only be accepted from candidates that have:</w:t>
            </w:r>
          </w:p>
          <w:p w14:paraId="3E978FFC" w14:textId="77777777" w:rsidR="00C177FC" w:rsidRPr="00B25F17" w:rsidRDefault="00C177FC" w:rsidP="00C177F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</w:pPr>
            <w:r w:rsidRPr="00B25F17"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Successfully completed probation</w:t>
            </w:r>
          </w:p>
          <w:p w14:paraId="577B8093" w14:textId="4498098D" w:rsidR="00C177FC" w:rsidRDefault="00013F20" w:rsidP="00C177F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 xml:space="preserve">Experience within the contract / project </w:t>
            </w:r>
          </w:p>
          <w:p w14:paraId="380072ED" w14:textId="17B34B14" w:rsidR="0040163E" w:rsidRPr="00B25F17" w:rsidRDefault="0040163E" w:rsidP="00C177F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No disciplinary within</w:t>
            </w:r>
            <w:r w:rsidR="00013F20"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 xml:space="preserve"> the</w:t>
            </w:r>
            <w: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 xml:space="preserve"> past 12 months</w:t>
            </w:r>
          </w:p>
          <w:p w14:paraId="0445BAAE" w14:textId="54540479" w:rsidR="00C177FC" w:rsidRPr="00B25F17" w:rsidRDefault="00601BB4" w:rsidP="00C177F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b/>
                <w:bCs/>
                <w:color w:val="244061" w:themeColor="accent1" w:themeShade="8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M</w:t>
            </w:r>
            <w:r w:rsidR="00013F20"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eeting expectation or higher in last performance review</w:t>
            </w:r>
          </w:p>
        </w:tc>
      </w:tr>
      <w:tr w:rsidR="00B41F06" w:rsidRPr="00B550CB" w14:paraId="11894854" w14:textId="77777777" w:rsidTr="007A1642">
        <w:trPr>
          <w:trHeight w:val="300"/>
          <w:jc w:val="center"/>
        </w:trPr>
        <w:tc>
          <w:tcPr>
            <w:tcW w:w="9692" w:type="dxa"/>
            <w:gridSpan w:val="4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29B81AA" w14:textId="77777777" w:rsidR="00B41F06" w:rsidRPr="005C1247" w:rsidRDefault="008D740D" w:rsidP="00C177FC">
            <w:pPr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</w:pPr>
            <w:r w:rsidRPr="005C124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20"/>
                <w:szCs w:val="20"/>
              </w:rPr>
              <w:t>Employee suitability for position</w:t>
            </w:r>
            <w:r w:rsidR="00C177FC" w:rsidRPr="005C124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20"/>
                <w:szCs w:val="20"/>
              </w:rPr>
              <w:t>:</w:t>
            </w:r>
          </w:p>
          <w:p w14:paraId="32CA2F67" w14:textId="77777777" w:rsidR="00C177FC" w:rsidRPr="00B25F17" w:rsidRDefault="00C177FC" w:rsidP="004B7330">
            <w:pPr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>Please</w:t>
            </w:r>
            <w:r w:rsidR="004B7330"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 xml:space="preserve"> outline why you are suitable for the position referencing your skills and experience to the criteria</w:t>
            </w:r>
            <w:r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 xml:space="preserve"> detailed in the vacancy advertisement an</w:t>
            </w:r>
            <w:r w:rsidR="004B7330"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 xml:space="preserve">d position description (attach </w:t>
            </w:r>
            <w:r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>supporting documentation as required):</w:t>
            </w:r>
          </w:p>
        </w:tc>
      </w:tr>
      <w:tr w:rsidR="00E265D5" w14:paraId="62636F46" w14:textId="77777777" w:rsidTr="007A1642">
        <w:tblPrEx>
          <w:jc w:val="left"/>
        </w:tblPrEx>
        <w:trPr>
          <w:trHeight w:val="1668"/>
        </w:trPr>
        <w:tc>
          <w:tcPr>
            <w:tcW w:w="969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AA8840C" w14:textId="77777777" w:rsidR="00E265D5" w:rsidRPr="00B25F17" w:rsidRDefault="00E265D5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0DDEAFC8" w14:textId="77777777" w:rsidR="00F32679" w:rsidRPr="00B25F17" w:rsidRDefault="00F32679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330A42F4" w14:textId="77777777" w:rsidR="00F32679" w:rsidRDefault="00F32679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2BB7666E" w14:textId="77777777" w:rsidR="0014273E" w:rsidRDefault="0014273E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1FED019C" w14:textId="77777777" w:rsidR="00F32679" w:rsidRPr="00B25F17" w:rsidRDefault="00F32679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</w:tc>
      </w:tr>
      <w:tr w:rsidR="004B7330" w14:paraId="64EB1A71" w14:textId="77777777" w:rsidTr="007A1642">
        <w:tblPrEx>
          <w:jc w:val="left"/>
        </w:tblPrEx>
        <w:trPr>
          <w:trHeight w:val="377"/>
        </w:trPr>
        <w:tc>
          <w:tcPr>
            <w:tcW w:w="9692" w:type="dxa"/>
            <w:gridSpan w:val="4"/>
            <w:tcBorders>
              <w:top w:val="single" w:sz="4" w:space="0" w:color="auto"/>
              <w:bottom w:val="nil"/>
            </w:tcBorders>
          </w:tcPr>
          <w:p w14:paraId="1BB0B3B6" w14:textId="77777777" w:rsidR="004B7330" w:rsidRPr="00B25F17" w:rsidRDefault="004B7330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I certify that all information is true and accurate</w:t>
            </w:r>
            <w:r w:rsidR="009076EE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:</w:t>
            </w:r>
          </w:p>
        </w:tc>
      </w:tr>
      <w:tr w:rsidR="00E265D5" w14:paraId="765B1485" w14:textId="77777777" w:rsidTr="007A1642">
        <w:tblPrEx>
          <w:jc w:val="left"/>
        </w:tblPrEx>
        <w:trPr>
          <w:trHeight w:val="71"/>
        </w:trPr>
        <w:tc>
          <w:tcPr>
            <w:tcW w:w="7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624C46" w14:textId="77777777" w:rsidR="00E265D5" w:rsidRPr="00B25F17" w:rsidRDefault="00F32679" w:rsidP="00F32679">
            <w:pPr>
              <w:spacing w:before="48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………………………………………..</w:t>
            </w:r>
            <w:r w:rsidR="00E265D5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…….(</w:t>
            </w:r>
            <w:r w:rsidR="004B7330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Employee</w:t>
            </w:r>
            <w:r w:rsidR="008750D9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’s</w:t>
            </w:r>
            <w:r w:rsidR="004B7330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 xml:space="preserve"> </w:t>
            </w:r>
            <w:r w:rsidR="00E265D5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Signature)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4F080" w14:textId="77777777" w:rsidR="00E265D5" w:rsidRPr="00B25F17" w:rsidRDefault="00E265D5" w:rsidP="00F32679">
            <w:pPr>
              <w:spacing w:before="480" w:line="276" w:lineRule="auto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………………………….(Date)</w:t>
            </w:r>
          </w:p>
        </w:tc>
      </w:tr>
      <w:tr w:rsidR="00F57350" w:rsidRPr="00F57350" w14:paraId="707B4C71" w14:textId="77777777" w:rsidTr="007A1642">
        <w:tblPrEx>
          <w:jc w:val="left"/>
        </w:tblPrEx>
        <w:trPr>
          <w:trHeight w:val="71"/>
        </w:trPr>
        <w:tc>
          <w:tcPr>
            <w:tcW w:w="969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1F2F3119" w14:textId="77777777" w:rsidR="00F57350" w:rsidRPr="00F57350" w:rsidRDefault="009B6BFA" w:rsidP="00B25F17">
            <w:pPr>
              <w:spacing w:before="60" w:after="60" w:line="276" w:lineRule="auto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P</w:t>
            </w:r>
            <w:r w:rsidR="00F5735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rint o</w:t>
            </w:r>
            <w:r w:rsidR="008750D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r scan the signed form and forward </w:t>
            </w:r>
            <w:r w:rsidR="00F5735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to y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our line manager for completion with a copy to Recruitment</w:t>
            </w:r>
          </w:p>
        </w:tc>
      </w:tr>
      <w:tr w:rsidR="00E265D5" w14:paraId="2065D403" w14:textId="77777777" w:rsidTr="007A1642">
        <w:tblPrEx>
          <w:jc w:val="left"/>
        </w:tblPrEx>
        <w:tc>
          <w:tcPr>
            <w:tcW w:w="9692" w:type="dxa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45308C61" w14:textId="77777777" w:rsidR="00E265D5" w:rsidRPr="00B25F17" w:rsidRDefault="005C1247" w:rsidP="00F57350">
            <w:pPr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 xml:space="preserve">Section 3: </w:t>
            </w:r>
            <w:r w:rsidR="00F57350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Comments by employee’s manager</w:t>
            </w:r>
            <w:r w:rsidR="00E265D5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:</w:t>
            </w:r>
          </w:p>
          <w:p w14:paraId="72862C7E" w14:textId="77777777" w:rsidR="00F57350" w:rsidRPr="00B25F17" w:rsidRDefault="008750D9" w:rsidP="00F57350">
            <w:pPr>
              <w:rPr>
                <w:rFonts w:asciiTheme="minorHAnsi" w:hAnsiTheme="minorHAnsi" w:cstheme="minorHAnsi"/>
                <w:b/>
                <w:i/>
                <w:iCs/>
                <w:color w:val="244061" w:themeColor="accent1" w:themeShade="80"/>
                <w:sz w:val="18"/>
                <w:szCs w:val="18"/>
              </w:rPr>
            </w:pPr>
            <w:r w:rsidRPr="00B25F17">
              <w:rPr>
                <w:rFonts w:asciiTheme="minorHAnsi" w:hAnsiTheme="minorHAnsi" w:cstheme="minorHAnsi"/>
                <w:b/>
                <w:i/>
                <w:iCs/>
                <w:color w:val="244061" w:themeColor="accent1" w:themeShade="80"/>
                <w:sz w:val="18"/>
                <w:szCs w:val="18"/>
              </w:rPr>
              <w:t>Does the employee meet the eligibility criteria and do you support the application?</w:t>
            </w:r>
          </w:p>
        </w:tc>
      </w:tr>
      <w:tr w:rsidR="00E265D5" w14:paraId="608B0A72" w14:textId="77777777" w:rsidTr="007A1642">
        <w:tblPrEx>
          <w:jc w:val="left"/>
        </w:tblPrEx>
        <w:tc>
          <w:tcPr>
            <w:tcW w:w="9692" w:type="dxa"/>
            <w:gridSpan w:val="4"/>
            <w:tcBorders>
              <w:bottom w:val="nil"/>
            </w:tcBorders>
          </w:tcPr>
          <w:p w14:paraId="7D8342D7" w14:textId="77777777" w:rsidR="00F32679" w:rsidRDefault="00F32679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2FA82473" w14:textId="77777777" w:rsidR="0014273E" w:rsidRPr="00B25F17" w:rsidRDefault="0014273E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</w:tc>
      </w:tr>
      <w:tr w:rsidR="00F32679" w14:paraId="7D11E12F" w14:textId="77777777" w:rsidTr="007A1642">
        <w:tblPrEx>
          <w:jc w:val="left"/>
        </w:tblPrEx>
        <w:trPr>
          <w:trHeight w:val="99"/>
        </w:trPr>
        <w:tc>
          <w:tcPr>
            <w:tcW w:w="7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11C99DE" w14:textId="77777777" w:rsidR="00F32679" w:rsidRPr="00B25F17" w:rsidRDefault="00F32679" w:rsidP="00F32679">
            <w:pPr>
              <w:spacing w:before="48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……………………………………</w:t>
            </w:r>
            <w:proofErr w:type="gramStart"/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…..</w:t>
            </w:r>
            <w:proofErr w:type="gramEnd"/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…….(</w:t>
            </w:r>
            <w:r w:rsidR="008750D9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 xml:space="preserve">Manager’s </w:t>
            </w: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Signature)</w:t>
            </w:r>
          </w:p>
          <w:p w14:paraId="5147CD69" w14:textId="77777777" w:rsidR="008750D9" w:rsidRPr="00B25F17" w:rsidRDefault="008750D9" w:rsidP="008750D9">
            <w:pPr>
              <w:spacing w:before="24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………………………………………………(Print Name)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02756" w14:textId="77777777" w:rsidR="00F32679" w:rsidRPr="00B25F17" w:rsidRDefault="00F32679" w:rsidP="00F32679">
            <w:pPr>
              <w:spacing w:before="480" w:line="276" w:lineRule="auto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………………………….(Date)</w:t>
            </w:r>
          </w:p>
        </w:tc>
      </w:tr>
      <w:tr w:rsidR="00F32679" w14:paraId="30983892" w14:textId="77777777" w:rsidTr="007A1642">
        <w:tblPrEx>
          <w:jc w:val="left"/>
        </w:tblPrEx>
        <w:trPr>
          <w:trHeight w:val="71"/>
        </w:trPr>
        <w:tc>
          <w:tcPr>
            <w:tcW w:w="969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1F8CB33" w14:textId="77777777" w:rsidR="00F32679" w:rsidRPr="008750D9" w:rsidRDefault="00CF52E6" w:rsidP="009B6BFA">
            <w:pPr>
              <w:spacing w:before="60" w:after="60" w:line="276" w:lineRule="auto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P</w:t>
            </w:r>
            <w:r w:rsidR="008750D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rint or scan the signed form and forward to </w:t>
            </w:r>
            <w:r w:rsidR="009B6BFA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Recruitment</w:t>
            </w:r>
            <w:r w:rsidR="00B25F1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.</w:t>
            </w:r>
            <w:r w:rsidR="0040163E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 If hard copy the</w:t>
            </w:r>
            <w:r w:rsidR="00977028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 form is to be date stamped by</w:t>
            </w:r>
            <w:r w:rsidR="009B6BFA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Recruitment</w:t>
            </w:r>
          </w:p>
        </w:tc>
      </w:tr>
    </w:tbl>
    <w:p w14:paraId="5ABF1919" w14:textId="51FED940" w:rsidR="007A1642" w:rsidRDefault="00497715" w:rsidP="00497715">
      <w:pPr>
        <w:tabs>
          <w:tab w:val="left" w:pos="3546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</w:p>
    <w:p w14:paraId="7032A8AC" w14:textId="77777777" w:rsidR="0014273E" w:rsidRDefault="0014273E" w:rsidP="008D740D">
      <w:pPr>
        <w:spacing w:before="240" w:after="120"/>
        <w:rPr>
          <w:rFonts w:asciiTheme="minorHAnsi" w:eastAsia="Calibri" w:hAnsiTheme="minorHAnsi" w:cstheme="minorBidi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Excel.Sheet.12 "Book1" "Sheet1!R36C1:R50C5" \a \f 4 \h  \* MERGEFORMAT </w:instrText>
      </w:r>
      <w:r>
        <w:rPr>
          <w:lang w:val="en-US"/>
        </w:rPr>
        <w:fldChar w:fldCharType="separate"/>
      </w:r>
    </w:p>
    <w:tbl>
      <w:tblPr>
        <w:tblW w:w="9607" w:type="dxa"/>
        <w:tblLook w:val="04A0" w:firstRow="1" w:lastRow="0" w:firstColumn="1" w:lastColumn="0" w:noHBand="0" w:noVBand="1"/>
      </w:tblPr>
      <w:tblGrid>
        <w:gridCol w:w="4566"/>
        <w:gridCol w:w="2405"/>
        <w:gridCol w:w="2636"/>
      </w:tblGrid>
      <w:tr w:rsidR="0014273E" w:rsidRPr="0014273E" w14:paraId="0FD962D4" w14:textId="77777777" w:rsidTr="0014273E">
        <w:trPr>
          <w:trHeight w:val="313"/>
        </w:trPr>
        <w:tc>
          <w:tcPr>
            <w:tcW w:w="96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14:paraId="627DD175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Section 4:  To be completed by Recruitment</w:t>
            </w:r>
          </w:p>
        </w:tc>
      </w:tr>
      <w:tr w:rsidR="0014273E" w:rsidRPr="0014273E" w14:paraId="1205397C" w14:textId="77777777" w:rsidTr="0014273E">
        <w:trPr>
          <w:trHeight w:val="395"/>
        </w:trPr>
        <w:tc>
          <w:tcPr>
            <w:tcW w:w="4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21B11305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Does the applicant meet the Eligibility Criteria? </w:t>
            </w:r>
          </w:p>
        </w:tc>
        <w:tc>
          <w:tcPr>
            <w:tcW w:w="2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35C8B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1FD0A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14273E" w:rsidRPr="0014273E" w14:paraId="7AC813BA" w14:textId="77777777" w:rsidTr="0014273E">
        <w:trPr>
          <w:trHeight w:val="491"/>
        </w:trPr>
        <w:tc>
          <w:tcPr>
            <w:tcW w:w="960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AFD25" w14:textId="77777777" w:rsid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4273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If </w:t>
            </w:r>
            <w:proofErr w:type="gramStart"/>
            <w:r w:rsidRPr="0014273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No</w:t>
            </w:r>
            <w:proofErr w:type="gramEnd"/>
            <w:r w:rsidRPr="0014273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4273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why:</w:t>
            </w:r>
          </w:p>
          <w:p w14:paraId="224E7000" w14:textId="77777777" w:rsid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  <w:p w14:paraId="362B77B5" w14:textId="77777777" w:rsid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  <w:p w14:paraId="3C9C2E13" w14:textId="77777777" w:rsid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  <w:p w14:paraId="4EA06824" w14:textId="77777777" w:rsidR="0014273E" w:rsidRP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14273E" w:rsidRPr="0014273E" w14:paraId="535B35C3" w14:textId="77777777" w:rsidTr="0014273E">
        <w:trPr>
          <w:trHeight w:val="491"/>
        </w:trPr>
        <w:tc>
          <w:tcPr>
            <w:tcW w:w="960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9C0ED" w14:textId="77777777" w:rsidR="0014273E" w:rsidRP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14273E" w:rsidRPr="0014273E" w14:paraId="0F00C78C" w14:textId="77777777" w:rsidTr="0014273E">
        <w:trPr>
          <w:trHeight w:val="491"/>
        </w:trPr>
        <w:tc>
          <w:tcPr>
            <w:tcW w:w="960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A68BB" w14:textId="77777777" w:rsidR="0014273E" w:rsidRP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14273E" w:rsidRPr="0014273E" w14:paraId="0CCEF602" w14:textId="77777777" w:rsidTr="0014273E">
        <w:trPr>
          <w:trHeight w:val="426"/>
        </w:trPr>
        <w:tc>
          <w:tcPr>
            <w:tcW w:w="4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2BF3F1D8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Is candidate shortlisted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for </w:t>
            </w: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 interview?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1B6D9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07255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14273E" w:rsidRPr="0014273E" w14:paraId="5DCB5EE4" w14:textId="77777777" w:rsidTr="0014273E">
        <w:trPr>
          <w:trHeight w:val="395"/>
        </w:trPr>
        <w:tc>
          <w:tcPr>
            <w:tcW w:w="4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7AC05702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Is the candidate suitable for the position?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6CEFA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CF3259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14273E" w:rsidRPr="0014273E" w14:paraId="21B5A0DE" w14:textId="77777777" w:rsidTr="0014273E">
        <w:trPr>
          <w:trHeight w:val="395"/>
        </w:trPr>
        <w:tc>
          <w:tcPr>
            <w:tcW w:w="4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5E043382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Candidate advised whether shortlisted or not: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6238E488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41B3C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40E9E046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E936D8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2B2C275C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4DB52B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7F65F244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EECE1C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3D9BFA94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0C22B4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…………………………………………………………</w:t>
            </w:r>
            <w:proofErr w:type="gramStart"/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…..</w:t>
            </w:r>
            <w:proofErr w:type="gramEnd"/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(Recruitment Signature)</w:t>
            </w:r>
          </w:p>
        </w:tc>
      </w:tr>
      <w:tr w:rsidR="0014273E" w:rsidRPr="0014273E" w14:paraId="36EE011C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E8D988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0F2F436E" w14:textId="77777777" w:rsidTr="0014273E">
        <w:trPr>
          <w:trHeight w:val="23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AD6CAE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…………………………………………………………</w:t>
            </w:r>
            <w:proofErr w:type="gramStart"/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…..</w:t>
            </w:r>
            <w:proofErr w:type="gramEnd"/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(Print Name)</w:t>
            </w:r>
          </w:p>
        </w:tc>
      </w:tr>
      <w:tr w:rsidR="0014273E" w:rsidRPr="0014273E" w14:paraId="15AEFA99" w14:textId="77777777" w:rsidTr="0014273E">
        <w:trPr>
          <w:trHeight w:val="583"/>
        </w:trPr>
        <w:tc>
          <w:tcPr>
            <w:tcW w:w="96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BDB"/>
            <w:vAlign w:val="center"/>
            <w:hideMark/>
          </w:tcPr>
          <w:p w14:paraId="233A7BE0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Once recruitment process completed to be filed on employee’s personal file.</w:t>
            </w:r>
          </w:p>
        </w:tc>
      </w:tr>
    </w:tbl>
    <w:p w14:paraId="74D0783A" w14:textId="77777777" w:rsidR="007A1642" w:rsidRPr="0014273E" w:rsidRDefault="0014273E" w:rsidP="008D740D">
      <w:pPr>
        <w:spacing w:before="240" w:after="120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sz w:val="20"/>
          <w:szCs w:val="20"/>
          <w:lang w:val="en-US"/>
        </w:rPr>
        <w:fldChar w:fldCharType="end"/>
      </w:r>
    </w:p>
    <w:p w14:paraId="7CA12F32" w14:textId="77777777" w:rsidR="007A1642" w:rsidRDefault="007A1642" w:rsidP="008D740D">
      <w:pPr>
        <w:spacing w:before="240" w:after="120"/>
        <w:rPr>
          <w:rFonts w:asciiTheme="minorHAnsi" w:hAnsiTheme="minorHAnsi" w:cstheme="minorHAnsi"/>
          <w:b/>
          <w:sz w:val="20"/>
          <w:szCs w:val="20"/>
        </w:rPr>
      </w:pPr>
    </w:p>
    <w:p w14:paraId="4E9C812E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514B0D4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5D09D2A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0F2A4088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2FA66F0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3B4BF49B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BF3BBF7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007EF4E3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21854936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11565E8F" w14:textId="77777777" w:rsidR="007A1642" w:rsidRPr="007A1642" w:rsidRDefault="007A1642" w:rsidP="007A1642">
      <w:pPr>
        <w:tabs>
          <w:tab w:val="left" w:pos="1728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14:paraId="39764CEF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0A7238C5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5AF88161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0A885FB3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2CCC1A5D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2D1C2E70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2D2E518F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4FBB0BD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36342961" w14:textId="77777777" w:rsidR="0040163E" w:rsidRPr="007A1642" w:rsidRDefault="0040163E" w:rsidP="007A1642">
      <w:pPr>
        <w:rPr>
          <w:rFonts w:asciiTheme="minorHAnsi" w:hAnsiTheme="minorHAnsi" w:cstheme="minorHAnsi"/>
          <w:sz w:val="20"/>
          <w:szCs w:val="20"/>
        </w:rPr>
      </w:pPr>
    </w:p>
    <w:sectPr w:rsidR="0040163E" w:rsidRPr="007A1642" w:rsidSect="000A0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86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0DE4" w14:textId="77777777" w:rsidR="009B6BFA" w:rsidRDefault="009B6BFA" w:rsidP="00A71C92">
      <w:r>
        <w:separator/>
      </w:r>
    </w:p>
  </w:endnote>
  <w:endnote w:type="continuationSeparator" w:id="0">
    <w:p w14:paraId="4AA63BF5" w14:textId="77777777" w:rsidR="009B6BFA" w:rsidRDefault="009B6BFA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60A2" w14:textId="77777777" w:rsidR="00497715" w:rsidRDefault="00497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C629" w14:textId="01B1177E" w:rsidR="009B6BFA" w:rsidRPr="00A71C92" w:rsidRDefault="00A62AF8" w:rsidP="007A1642">
    <w:pPr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EDD91E" wp14:editId="3139DD78">
              <wp:simplePos x="0" y="0"/>
              <wp:positionH relativeFrom="column">
                <wp:posOffset>5522595</wp:posOffset>
              </wp:positionH>
              <wp:positionV relativeFrom="paragraph">
                <wp:posOffset>-746125</wp:posOffset>
              </wp:positionV>
              <wp:extent cx="561975" cy="30480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AB4EE" w14:textId="77777777" w:rsidR="00A62AF8" w:rsidRPr="00307B5B" w:rsidRDefault="00A62AF8" w:rsidP="00A62AF8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HRF512</w:t>
                          </w:r>
                        </w:p>
                        <w:p w14:paraId="2C8BFA49" w14:textId="77777777" w:rsidR="00A62AF8" w:rsidRPr="00307B5B" w:rsidRDefault="00A62AF8" w:rsidP="00A62AF8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Version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EDD9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34.85pt;margin-top:-58.75pt;width:44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" fillcolor="white [3201]" stroked="f" strokeweight=".5pt">
              <v:textbox>
                <w:txbxContent>
                  <w:p w14:paraId="65CAB4EE" w14:textId="77777777" w:rsidR="00A62AF8" w:rsidRPr="00307B5B" w:rsidRDefault="00A62AF8" w:rsidP="00A62AF8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HRF512</w:t>
                    </w:r>
                  </w:p>
                  <w:p w14:paraId="2C8BFA49" w14:textId="77777777" w:rsidR="00A62AF8" w:rsidRPr="00307B5B" w:rsidRDefault="00A62AF8" w:rsidP="00A62AF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Version 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EA51017" wp14:editId="69915AF5">
              <wp:simplePos x="0" y="0"/>
              <wp:positionH relativeFrom="column">
                <wp:posOffset>962025</wp:posOffset>
              </wp:positionH>
              <wp:positionV relativeFrom="paragraph">
                <wp:posOffset>-764540</wp:posOffset>
              </wp:positionV>
              <wp:extent cx="1666875" cy="333375"/>
              <wp:effectExtent l="0" t="0" r="952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4D1C0E" w14:textId="77777777" w:rsidR="00A62AF8" w:rsidRPr="00307B5B" w:rsidRDefault="00A62AF8" w:rsidP="00A62AF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Internal Vacancy Application Form</w:t>
                          </w:r>
                        </w:p>
                        <w:p w14:paraId="6239FDCE" w14:textId="77777777" w:rsidR="00A62AF8" w:rsidRPr="00307B5B" w:rsidRDefault="00A62AF8" w:rsidP="00A62AF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A51017" id="Text Box 7" o:spid="_x0000_s1027" type="#_x0000_t202" style="position:absolute;margin-left:75.75pt;margin-top:-60.2pt;width:131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" fillcolor="white [3201]" stroked="f" strokeweight=".5pt">
              <v:textbox>
                <w:txbxContent>
                  <w:p w14:paraId="0D4D1C0E" w14:textId="77777777" w:rsidR="00A62AF8" w:rsidRPr="00307B5B" w:rsidRDefault="00A62AF8" w:rsidP="00A62AF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Internal Vacancy Application Form</w:t>
                    </w:r>
                  </w:p>
                  <w:p w14:paraId="6239FDCE" w14:textId="77777777" w:rsidR="00A62AF8" w:rsidRPr="00307B5B" w:rsidRDefault="00A62AF8" w:rsidP="00A62AF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9B6BFA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CB13D9" wp14:editId="7292590F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2B31DB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" fillcolor="white [3212]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6151B" w14:textId="34183556" w:rsidR="007C1ABA" w:rsidRDefault="00A62AF8" w:rsidP="000056A7">
    <w:pPr>
      <w:pStyle w:val="Footer"/>
      <w:ind w:left="-1800" w:right="-1765"/>
      <w:rPr>
        <w:noProof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AB12D6" wp14:editId="4C38527F">
              <wp:simplePos x="0" y="0"/>
              <wp:positionH relativeFrom="column">
                <wp:posOffset>5562600</wp:posOffset>
              </wp:positionH>
              <wp:positionV relativeFrom="paragraph">
                <wp:posOffset>76835</wp:posOffset>
              </wp:positionV>
              <wp:extent cx="561975" cy="304800"/>
              <wp:effectExtent l="0" t="0" r="952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839BC7" w14:textId="77777777" w:rsidR="009B6BFA" w:rsidRPr="00307B5B" w:rsidRDefault="009B6BFA" w:rsidP="005D4E5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HRF512</w:t>
                          </w:r>
                        </w:p>
                        <w:p w14:paraId="27FC11D6" w14:textId="508A9476" w:rsidR="009B6BFA" w:rsidRPr="00307B5B" w:rsidRDefault="005D4E54" w:rsidP="007C1ABA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4277B7">
                            <w:rPr>
                              <w:rFonts w:cstheme="minorHAnsi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AB12D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438pt;margin-top:6.05pt;width:44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" fillcolor="white [3201]" stroked="f" strokeweight=".5pt">
              <v:textbox>
                <w:txbxContent>
                  <w:p w14:paraId="64839BC7" w14:textId="77777777" w:rsidR="009B6BFA" w:rsidRPr="00307B5B" w:rsidRDefault="009B6BFA" w:rsidP="005D4E5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HRF512</w:t>
                    </w:r>
                  </w:p>
                  <w:p w14:paraId="27FC11D6" w14:textId="508A9476" w:rsidR="009B6BFA" w:rsidRPr="00307B5B" w:rsidRDefault="005D4E54" w:rsidP="007C1ABA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Version </w:t>
                    </w:r>
                    <w:r w:rsidR="004277B7">
                      <w:rPr>
                        <w:rFonts w:cstheme="minorHAnsi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7B1E36" wp14:editId="271C32EE">
              <wp:simplePos x="0" y="0"/>
              <wp:positionH relativeFrom="column">
                <wp:posOffset>1002030</wp:posOffset>
              </wp:positionH>
              <wp:positionV relativeFrom="paragraph">
                <wp:posOffset>58420</wp:posOffset>
              </wp:positionV>
              <wp:extent cx="16668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CA2970" w14:textId="77777777" w:rsidR="009B6BFA" w:rsidRPr="00307B5B" w:rsidRDefault="009B6BFA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Internal Vacancy Application Form</w:t>
                          </w:r>
                        </w:p>
                        <w:p w14:paraId="76A4A0B3" w14:textId="09EE71C2" w:rsidR="009B6BFA" w:rsidRPr="00307B5B" w:rsidRDefault="004277B7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7B1E36" id="Text Box 3" o:spid="_x0000_s1029" type="#_x0000_t202" style="position:absolute;left:0;text-align:left;margin-left:78.9pt;margin-top:4.6pt;width:131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" fillcolor="white [3201]" stroked="f" strokeweight=".5pt">
              <v:textbox>
                <w:txbxContent>
                  <w:p w14:paraId="50CA2970" w14:textId="77777777" w:rsidR="009B6BFA" w:rsidRPr="00307B5B" w:rsidRDefault="009B6BFA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Internal Vacancy Application Form</w:t>
                    </w:r>
                  </w:p>
                  <w:p w14:paraId="76A4A0B3" w14:textId="09EE71C2" w:rsidR="009B6BFA" w:rsidRPr="00307B5B" w:rsidRDefault="004277B7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</w:p>
  <w:p w14:paraId="04748F32" w14:textId="149F0890" w:rsidR="009B6BFA" w:rsidRPr="008721CB" w:rsidRDefault="009B6BFA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t xml:space="preserve">   </w:t>
    </w:r>
  </w:p>
  <w:p w14:paraId="06A6113D" w14:textId="526D5A72" w:rsidR="009B6BFA" w:rsidRDefault="009B6BFA" w:rsidP="000056A7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2BEFFABF" w14:textId="72525847" w:rsidR="009B6BFA" w:rsidRPr="00DA055A" w:rsidRDefault="009B6BFA" w:rsidP="000F0F2B">
    <w:pPr>
      <w:pStyle w:val="Footer"/>
    </w:pPr>
  </w:p>
  <w:p w14:paraId="307343F5" w14:textId="77777777" w:rsidR="009B6BFA" w:rsidRDefault="009B6BFA" w:rsidP="000056A7">
    <w:pPr>
      <w:pStyle w:val="Footer"/>
      <w:tabs>
        <w:tab w:val="right" w:pos="8910"/>
      </w:tabs>
    </w:pPr>
  </w:p>
  <w:p w14:paraId="5102EE49" w14:textId="77777777" w:rsidR="009B6BFA" w:rsidRPr="00E44415" w:rsidRDefault="009B6BFA" w:rsidP="000056A7">
    <w:pPr>
      <w:pStyle w:val="Footer"/>
    </w:pPr>
  </w:p>
  <w:p w14:paraId="787C5004" w14:textId="723D3615" w:rsidR="009B6BFA" w:rsidRPr="000056A7" w:rsidRDefault="009B6BFA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3D4B" w14:textId="77777777" w:rsidR="009B6BFA" w:rsidRDefault="009B6BFA" w:rsidP="00A71C92">
      <w:r>
        <w:separator/>
      </w:r>
    </w:p>
  </w:footnote>
  <w:footnote w:type="continuationSeparator" w:id="0">
    <w:p w14:paraId="38D85852" w14:textId="77777777" w:rsidR="009B6BFA" w:rsidRDefault="009B6BFA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92EF" w14:textId="77777777" w:rsidR="00497715" w:rsidRDefault="00497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B61E" w14:textId="23FD5572" w:rsidR="009B6BFA" w:rsidRDefault="00A62AF8">
    <w:pPr>
      <w:pStyle w:val="Header"/>
    </w:pPr>
    <w:r>
      <w:rPr>
        <w:noProof/>
        <w:lang w:val="en-US"/>
      </w:rPr>
      <w:drawing>
        <wp:anchor distT="0" distB="0" distL="114300" distR="114300" simplePos="0" relativeHeight="251676672" behindDoc="1" locked="0" layoutInCell="1" allowOverlap="1" wp14:anchorId="1E02CADA" wp14:editId="01DEEB02">
          <wp:simplePos x="0" y="0"/>
          <wp:positionH relativeFrom="margin">
            <wp:posOffset>-1002030</wp:posOffset>
          </wp:positionH>
          <wp:positionV relativeFrom="paragraph">
            <wp:posOffset>-495935</wp:posOffset>
          </wp:positionV>
          <wp:extent cx="7679055" cy="10677525"/>
          <wp:effectExtent l="0" t="0" r="0" b="9525"/>
          <wp:wrapNone/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05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6D21" w14:textId="73109349" w:rsidR="009B6BFA" w:rsidRDefault="00497715">
    <w:pPr>
      <w:pStyle w:val="Header"/>
    </w:pP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5DEF4956" wp14:editId="166A431E">
          <wp:simplePos x="0" y="0"/>
          <wp:positionH relativeFrom="column">
            <wp:posOffset>-895350</wp:posOffset>
          </wp:positionH>
          <wp:positionV relativeFrom="paragraph">
            <wp:posOffset>-548641</wp:posOffset>
          </wp:positionV>
          <wp:extent cx="7679055" cy="106775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361" cy="10677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32AA2"/>
    <w:multiLevelType w:val="hybridMultilevel"/>
    <w:tmpl w:val="FB825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A43E8D"/>
    <w:multiLevelType w:val="hybridMultilevel"/>
    <w:tmpl w:val="B946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15506">
    <w:abstractNumId w:val="5"/>
  </w:num>
  <w:num w:numId="2" w16cid:durableId="1165776704">
    <w:abstractNumId w:val="2"/>
  </w:num>
  <w:num w:numId="3" w16cid:durableId="1366760319">
    <w:abstractNumId w:val="7"/>
  </w:num>
  <w:num w:numId="4" w16cid:durableId="699352945">
    <w:abstractNumId w:val="6"/>
  </w:num>
  <w:num w:numId="5" w16cid:durableId="2059892227">
    <w:abstractNumId w:val="9"/>
  </w:num>
  <w:num w:numId="6" w16cid:durableId="1864243034">
    <w:abstractNumId w:val="13"/>
  </w:num>
  <w:num w:numId="7" w16cid:durableId="1073357485">
    <w:abstractNumId w:val="3"/>
  </w:num>
  <w:num w:numId="8" w16cid:durableId="558057770">
    <w:abstractNumId w:val="10"/>
  </w:num>
  <w:num w:numId="9" w16cid:durableId="131216213">
    <w:abstractNumId w:val="1"/>
  </w:num>
  <w:num w:numId="10" w16cid:durableId="200556372">
    <w:abstractNumId w:val="0"/>
  </w:num>
  <w:num w:numId="11" w16cid:durableId="2040429566">
    <w:abstractNumId w:val="8"/>
  </w:num>
  <w:num w:numId="12" w16cid:durableId="1508446910">
    <w:abstractNumId w:val="12"/>
  </w:num>
  <w:num w:numId="13" w16cid:durableId="124855865">
    <w:abstractNumId w:val="4"/>
  </w:num>
  <w:num w:numId="14" w16cid:durableId="2090536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0B"/>
    <w:rsid w:val="000012C8"/>
    <w:rsid w:val="000056A7"/>
    <w:rsid w:val="0000667F"/>
    <w:rsid w:val="00013EEF"/>
    <w:rsid w:val="00013F20"/>
    <w:rsid w:val="000221D1"/>
    <w:rsid w:val="0002671D"/>
    <w:rsid w:val="00054CC6"/>
    <w:rsid w:val="00083D34"/>
    <w:rsid w:val="00085F49"/>
    <w:rsid w:val="000A03BF"/>
    <w:rsid w:val="000E1E65"/>
    <w:rsid w:val="000E2B51"/>
    <w:rsid w:val="000E6EA8"/>
    <w:rsid w:val="000F052E"/>
    <w:rsid w:val="000F089B"/>
    <w:rsid w:val="000F0F2B"/>
    <w:rsid w:val="00102239"/>
    <w:rsid w:val="0012262A"/>
    <w:rsid w:val="0014273E"/>
    <w:rsid w:val="00147632"/>
    <w:rsid w:val="00154C90"/>
    <w:rsid w:val="00167738"/>
    <w:rsid w:val="001A0431"/>
    <w:rsid w:val="001B1ED9"/>
    <w:rsid w:val="001D0E63"/>
    <w:rsid w:val="001E3DC2"/>
    <w:rsid w:val="00202BB1"/>
    <w:rsid w:val="00235AB2"/>
    <w:rsid w:val="002424D9"/>
    <w:rsid w:val="00246232"/>
    <w:rsid w:val="00263A2F"/>
    <w:rsid w:val="00274B2A"/>
    <w:rsid w:val="002A2675"/>
    <w:rsid w:val="002B18A9"/>
    <w:rsid w:val="002B4641"/>
    <w:rsid w:val="002C3D06"/>
    <w:rsid w:val="00303EFA"/>
    <w:rsid w:val="00307B5B"/>
    <w:rsid w:val="00327D9A"/>
    <w:rsid w:val="00330457"/>
    <w:rsid w:val="00331337"/>
    <w:rsid w:val="003371FD"/>
    <w:rsid w:val="0034297D"/>
    <w:rsid w:val="00351B09"/>
    <w:rsid w:val="003644E0"/>
    <w:rsid w:val="00377DBE"/>
    <w:rsid w:val="0038137B"/>
    <w:rsid w:val="00390257"/>
    <w:rsid w:val="00394EF7"/>
    <w:rsid w:val="003B31A4"/>
    <w:rsid w:val="003E37B4"/>
    <w:rsid w:val="0040015C"/>
    <w:rsid w:val="0040163E"/>
    <w:rsid w:val="00426AC2"/>
    <w:rsid w:val="004277B7"/>
    <w:rsid w:val="00432562"/>
    <w:rsid w:val="00445774"/>
    <w:rsid w:val="004539B7"/>
    <w:rsid w:val="00480360"/>
    <w:rsid w:val="004807CD"/>
    <w:rsid w:val="00491C0B"/>
    <w:rsid w:val="00497715"/>
    <w:rsid w:val="004A3797"/>
    <w:rsid w:val="004A4099"/>
    <w:rsid w:val="004B7330"/>
    <w:rsid w:val="004C694F"/>
    <w:rsid w:val="004E1BF0"/>
    <w:rsid w:val="004E2E93"/>
    <w:rsid w:val="004E33D6"/>
    <w:rsid w:val="005106D2"/>
    <w:rsid w:val="00516B86"/>
    <w:rsid w:val="00527E7F"/>
    <w:rsid w:val="00555F2A"/>
    <w:rsid w:val="005809BE"/>
    <w:rsid w:val="005833C7"/>
    <w:rsid w:val="005A3FE9"/>
    <w:rsid w:val="005A449D"/>
    <w:rsid w:val="005B0182"/>
    <w:rsid w:val="005B6106"/>
    <w:rsid w:val="005B645D"/>
    <w:rsid w:val="005C1247"/>
    <w:rsid w:val="005C720D"/>
    <w:rsid w:val="005D4E54"/>
    <w:rsid w:val="005E61A9"/>
    <w:rsid w:val="005F080B"/>
    <w:rsid w:val="005F1E7A"/>
    <w:rsid w:val="00601BB4"/>
    <w:rsid w:val="00607EE9"/>
    <w:rsid w:val="00617B93"/>
    <w:rsid w:val="0062511F"/>
    <w:rsid w:val="00636621"/>
    <w:rsid w:val="0068570B"/>
    <w:rsid w:val="00691C1A"/>
    <w:rsid w:val="006A23BE"/>
    <w:rsid w:val="006A513B"/>
    <w:rsid w:val="006B42A7"/>
    <w:rsid w:val="006C2BE7"/>
    <w:rsid w:val="006E16D7"/>
    <w:rsid w:val="0070339B"/>
    <w:rsid w:val="00712BBF"/>
    <w:rsid w:val="007148F8"/>
    <w:rsid w:val="00714AB8"/>
    <w:rsid w:val="007164FA"/>
    <w:rsid w:val="00724352"/>
    <w:rsid w:val="007268CC"/>
    <w:rsid w:val="00732D4E"/>
    <w:rsid w:val="007450EA"/>
    <w:rsid w:val="00750B97"/>
    <w:rsid w:val="00753693"/>
    <w:rsid w:val="0077162D"/>
    <w:rsid w:val="007801C5"/>
    <w:rsid w:val="0079382E"/>
    <w:rsid w:val="007A1642"/>
    <w:rsid w:val="007C174C"/>
    <w:rsid w:val="007C1ABA"/>
    <w:rsid w:val="007C701C"/>
    <w:rsid w:val="007D2028"/>
    <w:rsid w:val="007D21E5"/>
    <w:rsid w:val="007E6493"/>
    <w:rsid w:val="007F0146"/>
    <w:rsid w:val="0080130C"/>
    <w:rsid w:val="0080159C"/>
    <w:rsid w:val="00804874"/>
    <w:rsid w:val="008314BC"/>
    <w:rsid w:val="00854A12"/>
    <w:rsid w:val="008750D9"/>
    <w:rsid w:val="0087572B"/>
    <w:rsid w:val="00883112"/>
    <w:rsid w:val="008A3D0A"/>
    <w:rsid w:val="008A3F21"/>
    <w:rsid w:val="008D740D"/>
    <w:rsid w:val="008E608B"/>
    <w:rsid w:val="008F0BD0"/>
    <w:rsid w:val="009043E8"/>
    <w:rsid w:val="00904E77"/>
    <w:rsid w:val="00905174"/>
    <w:rsid w:val="009076EE"/>
    <w:rsid w:val="00925077"/>
    <w:rsid w:val="009418A6"/>
    <w:rsid w:val="009672F7"/>
    <w:rsid w:val="00977028"/>
    <w:rsid w:val="00983E57"/>
    <w:rsid w:val="0098560D"/>
    <w:rsid w:val="0099732F"/>
    <w:rsid w:val="009978E2"/>
    <w:rsid w:val="009A1437"/>
    <w:rsid w:val="009A2D15"/>
    <w:rsid w:val="009B6BFA"/>
    <w:rsid w:val="009C20CB"/>
    <w:rsid w:val="009C4220"/>
    <w:rsid w:val="009E5CE7"/>
    <w:rsid w:val="009E6ABE"/>
    <w:rsid w:val="00A114E2"/>
    <w:rsid w:val="00A131AE"/>
    <w:rsid w:val="00A235F5"/>
    <w:rsid w:val="00A236D3"/>
    <w:rsid w:val="00A25397"/>
    <w:rsid w:val="00A42F2B"/>
    <w:rsid w:val="00A62AF8"/>
    <w:rsid w:val="00A67C5C"/>
    <w:rsid w:val="00A71C92"/>
    <w:rsid w:val="00A764A2"/>
    <w:rsid w:val="00A820F0"/>
    <w:rsid w:val="00A83EF0"/>
    <w:rsid w:val="00A856D6"/>
    <w:rsid w:val="00AA51F5"/>
    <w:rsid w:val="00AB20EB"/>
    <w:rsid w:val="00AB6405"/>
    <w:rsid w:val="00AD42A2"/>
    <w:rsid w:val="00AF3D39"/>
    <w:rsid w:val="00B0664F"/>
    <w:rsid w:val="00B14AF2"/>
    <w:rsid w:val="00B25F17"/>
    <w:rsid w:val="00B3524D"/>
    <w:rsid w:val="00B41F06"/>
    <w:rsid w:val="00B550CB"/>
    <w:rsid w:val="00B6534A"/>
    <w:rsid w:val="00B67AE4"/>
    <w:rsid w:val="00B724E6"/>
    <w:rsid w:val="00B7405B"/>
    <w:rsid w:val="00B827CC"/>
    <w:rsid w:val="00BE5633"/>
    <w:rsid w:val="00BF0AF5"/>
    <w:rsid w:val="00BF1B99"/>
    <w:rsid w:val="00C1501A"/>
    <w:rsid w:val="00C155A8"/>
    <w:rsid w:val="00C177FC"/>
    <w:rsid w:val="00C369C3"/>
    <w:rsid w:val="00C40B78"/>
    <w:rsid w:val="00C46B53"/>
    <w:rsid w:val="00C47C3B"/>
    <w:rsid w:val="00C539F8"/>
    <w:rsid w:val="00C54A4F"/>
    <w:rsid w:val="00C64381"/>
    <w:rsid w:val="00C6500F"/>
    <w:rsid w:val="00C73439"/>
    <w:rsid w:val="00C81E30"/>
    <w:rsid w:val="00C9107A"/>
    <w:rsid w:val="00CC1EF2"/>
    <w:rsid w:val="00CC3C65"/>
    <w:rsid w:val="00CC5816"/>
    <w:rsid w:val="00CD4470"/>
    <w:rsid w:val="00CD4D55"/>
    <w:rsid w:val="00CE5119"/>
    <w:rsid w:val="00CF52E6"/>
    <w:rsid w:val="00D141E2"/>
    <w:rsid w:val="00D37AF0"/>
    <w:rsid w:val="00D4277E"/>
    <w:rsid w:val="00D57F8A"/>
    <w:rsid w:val="00D60471"/>
    <w:rsid w:val="00D62221"/>
    <w:rsid w:val="00D72BFD"/>
    <w:rsid w:val="00D735C6"/>
    <w:rsid w:val="00D7450F"/>
    <w:rsid w:val="00D85D98"/>
    <w:rsid w:val="00D90ED2"/>
    <w:rsid w:val="00D95FF2"/>
    <w:rsid w:val="00DC06DE"/>
    <w:rsid w:val="00DC650D"/>
    <w:rsid w:val="00DC6E08"/>
    <w:rsid w:val="00DE06E1"/>
    <w:rsid w:val="00DF5AFC"/>
    <w:rsid w:val="00DF5E34"/>
    <w:rsid w:val="00E1371C"/>
    <w:rsid w:val="00E25B94"/>
    <w:rsid w:val="00E265D5"/>
    <w:rsid w:val="00E35022"/>
    <w:rsid w:val="00E37493"/>
    <w:rsid w:val="00E508A9"/>
    <w:rsid w:val="00E76C60"/>
    <w:rsid w:val="00E776F9"/>
    <w:rsid w:val="00E81665"/>
    <w:rsid w:val="00E903E4"/>
    <w:rsid w:val="00EA2172"/>
    <w:rsid w:val="00EC1DC2"/>
    <w:rsid w:val="00EC3917"/>
    <w:rsid w:val="00ED0B07"/>
    <w:rsid w:val="00ED3B6E"/>
    <w:rsid w:val="00EF3EAA"/>
    <w:rsid w:val="00F2438E"/>
    <w:rsid w:val="00F32679"/>
    <w:rsid w:val="00F406C2"/>
    <w:rsid w:val="00F57350"/>
    <w:rsid w:val="00F61D68"/>
    <w:rsid w:val="00F7303D"/>
    <w:rsid w:val="00F92E7B"/>
    <w:rsid w:val="00FA6554"/>
    <w:rsid w:val="00FB6732"/>
    <w:rsid w:val="00FC53A6"/>
    <w:rsid w:val="00FD1D18"/>
    <w:rsid w:val="00FD2837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B35C4D4"/>
  <w15:docId w15:val="{70DCB9EF-C907-4A0E-AE45-4F981C3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Cox</dc:creator>
  <cp:lastModifiedBy>Madeline Janiola</cp:lastModifiedBy>
  <cp:revision>6</cp:revision>
  <cp:lastPrinted>2015-10-14T05:16:00Z</cp:lastPrinted>
  <dcterms:created xsi:type="dcterms:W3CDTF">2020-02-25T05:20:00Z</dcterms:created>
  <dcterms:modified xsi:type="dcterms:W3CDTF">2022-05-11T05:58:00Z</dcterms:modified>
</cp:coreProperties>
</file>