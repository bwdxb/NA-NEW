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A35E" w14:textId="77777777" w:rsidR="003767C6" w:rsidRDefault="003767C6" w:rsidP="00A120BF">
      <w:pPr>
        <w:rPr>
          <w:rFonts w:asciiTheme="minorHAnsi" w:hAnsiTheme="minorHAnsi" w:cstheme="minorHAnsi"/>
          <w:b/>
          <w:bCs/>
          <w:color w:val="002060"/>
          <w:sz w:val="28"/>
          <w:szCs w:val="28"/>
        </w:rPr>
      </w:pPr>
    </w:p>
    <w:p w14:paraId="4DA50DC6" w14:textId="77777777" w:rsidR="005F42A6" w:rsidRDefault="005F42A6" w:rsidP="00F67F35">
      <w:pPr>
        <w:jc w:val="center"/>
        <w:rPr>
          <w:rFonts w:asciiTheme="minorHAnsi" w:hAnsiTheme="minorHAnsi" w:cstheme="minorHAnsi"/>
          <w:b/>
          <w:bCs/>
          <w:color w:val="002060"/>
          <w:sz w:val="28"/>
          <w:szCs w:val="28"/>
        </w:rPr>
      </w:pPr>
    </w:p>
    <w:p w14:paraId="500E4519" w14:textId="77777777" w:rsidR="00732D4E" w:rsidRDefault="00A120BF" w:rsidP="00105461">
      <w:pPr>
        <w:spacing w:after="120"/>
        <w:rPr>
          <w:rFonts w:asciiTheme="minorHAnsi" w:hAnsiTheme="minorHAnsi" w:cstheme="minorHAnsi"/>
          <w:b/>
          <w:bCs/>
          <w:color w:val="00206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2060"/>
          <w:sz w:val="28"/>
          <w:szCs w:val="28"/>
        </w:rPr>
        <w:t xml:space="preserve">EMT-B </w:t>
      </w:r>
      <w:r w:rsidR="00032E0D">
        <w:rPr>
          <w:rFonts w:asciiTheme="minorHAnsi" w:hAnsiTheme="minorHAnsi" w:cstheme="minorHAnsi"/>
          <w:b/>
          <w:bCs/>
          <w:color w:val="002060"/>
          <w:sz w:val="28"/>
          <w:szCs w:val="28"/>
        </w:rPr>
        <w:t>–</w:t>
      </w:r>
      <w:r w:rsidR="00D94A9C">
        <w:rPr>
          <w:rFonts w:asciiTheme="minorHAnsi" w:hAnsiTheme="minorHAnsi" w:cstheme="minorHAnsi"/>
          <w:b/>
          <w:bCs/>
          <w:color w:val="002060"/>
          <w:sz w:val="28"/>
          <w:szCs w:val="28"/>
        </w:rPr>
        <w:t xml:space="preserve"> </w:t>
      </w:r>
      <w:r w:rsidR="00264FD0">
        <w:rPr>
          <w:rFonts w:asciiTheme="minorHAnsi" w:hAnsiTheme="minorHAnsi" w:cstheme="minorHAnsi"/>
          <w:b/>
          <w:bCs/>
          <w:color w:val="002060"/>
          <w:sz w:val="28"/>
          <w:szCs w:val="28"/>
        </w:rPr>
        <w:t xml:space="preserve">UAE </w:t>
      </w:r>
      <w:r w:rsidR="00D94A9C">
        <w:rPr>
          <w:rFonts w:asciiTheme="minorHAnsi" w:hAnsiTheme="minorHAnsi" w:cstheme="minorHAnsi"/>
          <w:b/>
          <w:bCs/>
          <w:color w:val="002060"/>
          <w:sz w:val="28"/>
          <w:szCs w:val="28"/>
        </w:rPr>
        <w:t>DRIVING</w:t>
      </w:r>
      <w:r w:rsidR="00032E0D">
        <w:rPr>
          <w:rFonts w:asciiTheme="minorHAnsi" w:hAnsiTheme="minorHAnsi" w:cstheme="minorHAnsi"/>
          <w:b/>
          <w:bCs/>
          <w:color w:val="002060"/>
          <w:sz w:val="28"/>
          <w:szCs w:val="28"/>
        </w:rPr>
        <w:t xml:space="preserve"> LICENSE</w:t>
      </w:r>
      <w:r>
        <w:rPr>
          <w:rFonts w:asciiTheme="minorHAnsi" w:hAnsiTheme="minorHAnsi" w:cstheme="minorHAnsi"/>
          <w:b/>
          <w:bCs/>
          <w:color w:val="002060"/>
          <w:sz w:val="28"/>
          <w:szCs w:val="28"/>
        </w:rPr>
        <w:t xml:space="preserve"> REQUIREMENTS</w:t>
      </w:r>
    </w:p>
    <w:p w14:paraId="4E7DC246" w14:textId="77777777" w:rsidR="001B75C7" w:rsidRDefault="001B75C7" w:rsidP="001B75C7">
      <w:pPr>
        <w:rPr>
          <w:rFonts w:asciiTheme="minorHAnsi" w:hAnsiTheme="minorHAnsi" w:cstheme="minorHAnsi"/>
          <w:b/>
          <w:bCs/>
          <w:color w:val="00206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2060"/>
          <w:sz w:val="28"/>
          <w:szCs w:val="28"/>
        </w:rPr>
        <w:t>ACKNOWLEDGEMENT FORM</w:t>
      </w:r>
    </w:p>
    <w:p w14:paraId="4992CA60" w14:textId="77777777" w:rsidR="00D94A9C" w:rsidRDefault="00D94A9C" w:rsidP="00D94A9C">
      <w:pPr>
        <w:rPr>
          <w:rFonts w:asciiTheme="minorHAnsi" w:hAnsiTheme="minorHAnsi" w:cstheme="minorHAnsi"/>
          <w:b/>
          <w:bCs/>
          <w:color w:val="002060"/>
        </w:rPr>
      </w:pPr>
    </w:p>
    <w:p w14:paraId="1F6AA1A3" w14:textId="77777777" w:rsidR="00D94A9C" w:rsidRDefault="00D94A9C" w:rsidP="00D94A9C">
      <w:pPr>
        <w:rPr>
          <w:rFonts w:asciiTheme="minorHAnsi" w:hAnsiTheme="minorHAnsi" w:cstheme="minorHAnsi"/>
          <w:b/>
          <w:bCs/>
          <w:color w:val="002060"/>
        </w:rPr>
      </w:pPr>
    </w:p>
    <w:p w14:paraId="58C7BF1B" w14:textId="77777777" w:rsidR="00564BF1" w:rsidRPr="005F42A6" w:rsidRDefault="00D94A9C" w:rsidP="00D94A9C">
      <w:pPr>
        <w:rPr>
          <w:rFonts w:asciiTheme="minorHAnsi" w:hAnsiTheme="minorHAnsi" w:cstheme="minorHAnsi"/>
          <w:color w:val="002060"/>
        </w:rPr>
      </w:pPr>
      <w:r w:rsidRPr="005F42A6">
        <w:rPr>
          <w:rFonts w:asciiTheme="minorHAnsi" w:hAnsiTheme="minorHAnsi" w:cstheme="minorHAnsi"/>
          <w:color w:val="002060"/>
        </w:rPr>
        <w:t>EMT-Bs are r</w:t>
      </w:r>
      <w:r w:rsidR="00FC684B" w:rsidRPr="005F42A6">
        <w:rPr>
          <w:rFonts w:asciiTheme="minorHAnsi" w:hAnsiTheme="minorHAnsi" w:cstheme="minorHAnsi"/>
          <w:color w:val="002060"/>
        </w:rPr>
        <w:t xml:space="preserve">equired to have a </w:t>
      </w:r>
      <w:r w:rsidR="002C0ADE" w:rsidRPr="005F42A6">
        <w:rPr>
          <w:rFonts w:asciiTheme="minorHAnsi" w:hAnsiTheme="minorHAnsi" w:cstheme="minorHAnsi"/>
          <w:color w:val="002060"/>
        </w:rPr>
        <w:t xml:space="preserve">UAE </w:t>
      </w:r>
      <w:r w:rsidR="00FC684B" w:rsidRPr="005F42A6">
        <w:rPr>
          <w:rFonts w:asciiTheme="minorHAnsi" w:hAnsiTheme="minorHAnsi" w:cstheme="minorHAnsi"/>
          <w:color w:val="002060"/>
        </w:rPr>
        <w:t>Driving Licens</w:t>
      </w:r>
      <w:r w:rsidRPr="005F42A6">
        <w:rPr>
          <w:rFonts w:asciiTheme="minorHAnsi" w:hAnsiTheme="minorHAnsi" w:cstheme="minorHAnsi"/>
          <w:color w:val="002060"/>
        </w:rPr>
        <w:t xml:space="preserve">e to be employed as an EMT-B with National Ambulance. </w:t>
      </w:r>
      <w:r w:rsidR="00B8158C" w:rsidRPr="005F42A6">
        <w:rPr>
          <w:rFonts w:asciiTheme="minorHAnsi" w:hAnsiTheme="minorHAnsi" w:cstheme="minorHAnsi"/>
          <w:color w:val="002060"/>
        </w:rPr>
        <w:t xml:space="preserve">  </w:t>
      </w:r>
      <w:r w:rsidR="002C0ADE" w:rsidRPr="005F42A6">
        <w:rPr>
          <w:rFonts w:asciiTheme="minorHAnsi" w:hAnsiTheme="minorHAnsi" w:cstheme="minorHAnsi"/>
          <w:color w:val="002060"/>
        </w:rPr>
        <w:t>Accordingly</w:t>
      </w:r>
      <w:r w:rsidR="00564BF1" w:rsidRPr="005F42A6">
        <w:rPr>
          <w:rFonts w:asciiTheme="minorHAnsi" w:hAnsiTheme="minorHAnsi" w:cstheme="minorHAnsi"/>
          <w:color w:val="002060"/>
        </w:rPr>
        <w:t>,</w:t>
      </w:r>
      <w:r w:rsidR="002C0ADE" w:rsidRPr="005F42A6">
        <w:rPr>
          <w:rFonts w:asciiTheme="minorHAnsi" w:hAnsiTheme="minorHAnsi" w:cstheme="minorHAnsi"/>
          <w:color w:val="002060"/>
        </w:rPr>
        <w:t xml:space="preserve"> o</w:t>
      </w:r>
      <w:r w:rsidR="003767C6" w:rsidRPr="005F42A6">
        <w:rPr>
          <w:rFonts w:asciiTheme="minorHAnsi" w:hAnsiTheme="minorHAnsi" w:cstheme="minorHAnsi"/>
          <w:color w:val="002060"/>
        </w:rPr>
        <w:t xml:space="preserve">ne of the criteria to be eligible to apply for a position as an EMT-B is </w:t>
      </w:r>
      <w:r w:rsidR="00564BF1" w:rsidRPr="005F42A6">
        <w:rPr>
          <w:rFonts w:asciiTheme="minorHAnsi" w:hAnsiTheme="minorHAnsi" w:cstheme="minorHAnsi"/>
          <w:color w:val="002060"/>
        </w:rPr>
        <w:t xml:space="preserve">for </w:t>
      </w:r>
      <w:r w:rsidR="00B8158C" w:rsidRPr="005F42A6">
        <w:rPr>
          <w:rFonts w:asciiTheme="minorHAnsi" w:hAnsiTheme="minorHAnsi" w:cstheme="minorHAnsi"/>
          <w:color w:val="002060"/>
        </w:rPr>
        <w:t xml:space="preserve">the </w:t>
      </w:r>
      <w:r w:rsidR="00564BF1" w:rsidRPr="005F42A6">
        <w:rPr>
          <w:rFonts w:asciiTheme="minorHAnsi" w:hAnsiTheme="minorHAnsi" w:cstheme="minorHAnsi"/>
          <w:color w:val="002060"/>
        </w:rPr>
        <w:t>candid</w:t>
      </w:r>
      <w:r w:rsidR="00B8158C" w:rsidRPr="005F42A6">
        <w:rPr>
          <w:rFonts w:asciiTheme="minorHAnsi" w:hAnsiTheme="minorHAnsi" w:cstheme="minorHAnsi"/>
          <w:color w:val="002060"/>
        </w:rPr>
        <w:t>ate</w:t>
      </w:r>
      <w:r w:rsidR="00564BF1" w:rsidRPr="005F42A6">
        <w:rPr>
          <w:rFonts w:asciiTheme="minorHAnsi" w:hAnsiTheme="minorHAnsi" w:cstheme="minorHAnsi"/>
          <w:color w:val="002060"/>
        </w:rPr>
        <w:t xml:space="preserve"> </w:t>
      </w:r>
      <w:r w:rsidR="003767C6" w:rsidRPr="005F42A6">
        <w:rPr>
          <w:rFonts w:asciiTheme="minorHAnsi" w:hAnsiTheme="minorHAnsi" w:cstheme="minorHAnsi"/>
          <w:color w:val="002060"/>
        </w:rPr>
        <w:t xml:space="preserve">to have a home country license.  </w:t>
      </w:r>
    </w:p>
    <w:p w14:paraId="01FB674C" w14:textId="77777777" w:rsidR="00564BF1" w:rsidRPr="005F42A6" w:rsidRDefault="00564BF1" w:rsidP="00D94A9C">
      <w:pPr>
        <w:rPr>
          <w:rFonts w:asciiTheme="minorHAnsi" w:hAnsiTheme="minorHAnsi" w:cstheme="minorHAnsi"/>
          <w:color w:val="002060"/>
        </w:rPr>
      </w:pPr>
    </w:p>
    <w:p w14:paraId="24B68516" w14:textId="77777777" w:rsidR="005B0867" w:rsidRDefault="003767C6" w:rsidP="00D94A9C">
      <w:pPr>
        <w:rPr>
          <w:rFonts w:asciiTheme="minorHAnsi" w:hAnsiTheme="minorHAnsi" w:cstheme="minorHAnsi"/>
          <w:color w:val="002060"/>
        </w:rPr>
      </w:pPr>
      <w:r w:rsidRPr="005F42A6">
        <w:rPr>
          <w:rFonts w:asciiTheme="minorHAnsi" w:hAnsiTheme="minorHAnsi" w:cstheme="minorHAnsi"/>
          <w:color w:val="002060"/>
        </w:rPr>
        <w:t xml:space="preserve">Once an EMT is employed by National Ambulance </w:t>
      </w:r>
      <w:r w:rsidR="00166B1C" w:rsidRPr="005F42A6">
        <w:rPr>
          <w:rFonts w:asciiTheme="minorHAnsi" w:hAnsiTheme="minorHAnsi" w:cstheme="minorHAnsi"/>
          <w:color w:val="002060"/>
        </w:rPr>
        <w:t xml:space="preserve">a file is opened </w:t>
      </w:r>
      <w:r w:rsidR="00B8158C" w:rsidRPr="005F42A6">
        <w:rPr>
          <w:rFonts w:asciiTheme="minorHAnsi" w:hAnsiTheme="minorHAnsi" w:cstheme="minorHAnsi"/>
          <w:color w:val="002060"/>
        </w:rPr>
        <w:t>at the appropriate a</w:t>
      </w:r>
      <w:r w:rsidR="005B0867">
        <w:rPr>
          <w:rFonts w:asciiTheme="minorHAnsi" w:hAnsiTheme="minorHAnsi" w:cstheme="minorHAnsi"/>
          <w:color w:val="002060"/>
        </w:rPr>
        <w:t>gency to commence the process for</w:t>
      </w:r>
      <w:r w:rsidR="00B8158C" w:rsidRPr="005F42A6">
        <w:rPr>
          <w:rFonts w:asciiTheme="minorHAnsi" w:hAnsiTheme="minorHAnsi" w:cstheme="minorHAnsi"/>
          <w:color w:val="002060"/>
        </w:rPr>
        <w:t xml:space="preserve"> obtaining </w:t>
      </w:r>
      <w:r w:rsidRPr="005F42A6">
        <w:rPr>
          <w:rFonts w:asciiTheme="minorHAnsi" w:hAnsiTheme="minorHAnsi" w:cstheme="minorHAnsi"/>
          <w:color w:val="002060"/>
        </w:rPr>
        <w:t>a UAE</w:t>
      </w:r>
      <w:r w:rsidR="00B8158C" w:rsidRPr="005F42A6">
        <w:rPr>
          <w:rFonts w:asciiTheme="minorHAnsi" w:hAnsiTheme="minorHAnsi" w:cstheme="minorHAnsi"/>
          <w:color w:val="002060"/>
        </w:rPr>
        <w:t xml:space="preserve"> license</w:t>
      </w:r>
      <w:r w:rsidR="00166B1C" w:rsidRPr="005F42A6">
        <w:rPr>
          <w:rFonts w:asciiTheme="minorHAnsi" w:hAnsiTheme="minorHAnsi" w:cstheme="minorHAnsi"/>
          <w:color w:val="002060"/>
        </w:rPr>
        <w:t xml:space="preserve">.  </w:t>
      </w:r>
      <w:r w:rsidR="00564BF1" w:rsidRPr="005F42A6">
        <w:rPr>
          <w:rFonts w:asciiTheme="minorHAnsi" w:hAnsiTheme="minorHAnsi" w:cstheme="minorHAnsi"/>
          <w:color w:val="002060"/>
        </w:rPr>
        <w:t>For EMTs t</w:t>
      </w:r>
      <w:r w:rsidR="00166B1C" w:rsidRPr="005F42A6">
        <w:rPr>
          <w:rFonts w:asciiTheme="minorHAnsi" w:hAnsiTheme="minorHAnsi" w:cstheme="minorHAnsi"/>
          <w:color w:val="002060"/>
        </w:rPr>
        <w:t>his process</w:t>
      </w:r>
      <w:r w:rsidRPr="005F42A6">
        <w:rPr>
          <w:rFonts w:asciiTheme="minorHAnsi" w:hAnsiTheme="minorHAnsi" w:cstheme="minorHAnsi"/>
          <w:color w:val="002060"/>
        </w:rPr>
        <w:t xml:space="preserve"> includes a series of lessons</w:t>
      </w:r>
      <w:r w:rsidR="00564BF1" w:rsidRPr="005F42A6">
        <w:rPr>
          <w:rFonts w:asciiTheme="minorHAnsi" w:hAnsiTheme="minorHAnsi" w:cstheme="minorHAnsi"/>
          <w:color w:val="002060"/>
        </w:rPr>
        <w:t>,</w:t>
      </w:r>
      <w:r w:rsidR="00E46DD0" w:rsidRPr="005F42A6">
        <w:rPr>
          <w:rFonts w:asciiTheme="minorHAnsi" w:hAnsiTheme="minorHAnsi" w:cstheme="minorHAnsi"/>
          <w:color w:val="002060"/>
        </w:rPr>
        <w:t xml:space="preserve"> a written examination</w:t>
      </w:r>
      <w:r w:rsidR="00564BF1" w:rsidRPr="005F42A6">
        <w:rPr>
          <w:rFonts w:asciiTheme="minorHAnsi" w:hAnsiTheme="minorHAnsi" w:cstheme="minorHAnsi"/>
          <w:color w:val="002060"/>
        </w:rPr>
        <w:t xml:space="preserve"> and </w:t>
      </w:r>
      <w:r w:rsidRPr="005F42A6">
        <w:rPr>
          <w:rFonts w:asciiTheme="minorHAnsi" w:hAnsiTheme="minorHAnsi" w:cstheme="minorHAnsi"/>
          <w:color w:val="002060"/>
        </w:rPr>
        <w:t xml:space="preserve">a practical </w:t>
      </w:r>
      <w:r w:rsidR="00E46DD0" w:rsidRPr="005F42A6">
        <w:rPr>
          <w:rFonts w:asciiTheme="minorHAnsi" w:hAnsiTheme="minorHAnsi" w:cstheme="minorHAnsi"/>
          <w:color w:val="002060"/>
        </w:rPr>
        <w:t>road test</w:t>
      </w:r>
      <w:r w:rsidRPr="005F42A6">
        <w:rPr>
          <w:rFonts w:asciiTheme="minorHAnsi" w:hAnsiTheme="minorHAnsi" w:cstheme="minorHAnsi"/>
          <w:color w:val="002060"/>
        </w:rPr>
        <w:t xml:space="preserve">. </w:t>
      </w:r>
      <w:r w:rsidR="00D94A9C" w:rsidRPr="005F42A6">
        <w:rPr>
          <w:rFonts w:asciiTheme="minorHAnsi" w:hAnsiTheme="minorHAnsi" w:cstheme="minorHAnsi"/>
          <w:color w:val="002060"/>
        </w:rPr>
        <w:t xml:space="preserve"> </w:t>
      </w:r>
      <w:r w:rsidR="00166B1C" w:rsidRPr="005F42A6">
        <w:rPr>
          <w:rFonts w:asciiTheme="minorHAnsi" w:hAnsiTheme="minorHAnsi" w:cstheme="minorHAnsi"/>
          <w:color w:val="002060"/>
        </w:rPr>
        <w:t xml:space="preserve">When the </w:t>
      </w:r>
      <w:r w:rsidR="00B8158C" w:rsidRPr="005F42A6">
        <w:rPr>
          <w:rFonts w:asciiTheme="minorHAnsi" w:hAnsiTheme="minorHAnsi" w:cstheme="minorHAnsi"/>
          <w:color w:val="002060"/>
        </w:rPr>
        <w:t>employee</w:t>
      </w:r>
      <w:r w:rsidR="00166B1C" w:rsidRPr="005F42A6">
        <w:rPr>
          <w:rFonts w:asciiTheme="minorHAnsi" w:hAnsiTheme="minorHAnsi" w:cstheme="minorHAnsi"/>
          <w:color w:val="002060"/>
        </w:rPr>
        <w:t xml:space="preserve"> passes</w:t>
      </w:r>
      <w:r w:rsidR="00E46DD0" w:rsidRPr="005F42A6">
        <w:rPr>
          <w:rFonts w:asciiTheme="minorHAnsi" w:hAnsiTheme="minorHAnsi" w:cstheme="minorHAnsi"/>
          <w:color w:val="002060"/>
        </w:rPr>
        <w:t xml:space="preserve"> all requirements </w:t>
      </w:r>
      <w:r w:rsidR="00166B1C" w:rsidRPr="005F42A6">
        <w:rPr>
          <w:rFonts w:asciiTheme="minorHAnsi" w:hAnsiTheme="minorHAnsi" w:cstheme="minorHAnsi"/>
          <w:color w:val="002060"/>
        </w:rPr>
        <w:t>th</w:t>
      </w:r>
      <w:r w:rsidR="00E46DD0" w:rsidRPr="005F42A6">
        <w:rPr>
          <w:rFonts w:asciiTheme="minorHAnsi" w:hAnsiTheme="minorHAnsi" w:cstheme="minorHAnsi"/>
          <w:color w:val="002060"/>
        </w:rPr>
        <w:t>ey are issued with a UAE Driving License</w:t>
      </w:r>
      <w:r w:rsidR="00166B1C" w:rsidRPr="005F42A6">
        <w:rPr>
          <w:rFonts w:asciiTheme="minorHAnsi" w:hAnsiTheme="minorHAnsi" w:cstheme="minorHAnsi"/>
          <w:color w:val="002060"/>
        </w:rPr>
        <w:t>.  If they do not pass then they need to repeat</w:t>
      </w:r>
      <w:r w:rsidR="00E46DD0" w:rsidRPr="005F42A6">
        <w:rPr>
          <w:rFonts w:asciiTheme="minorHAnsi" w:hAnsiTheme="minorHAnsi" w:cstheme="minorHAnsi"/>
          <w:color w:val="002060"/>
        </w:rPr>
        <w:t xml:space="preserve"> the</w:t>
      </w:r>
      <w:r w:rsidR="00166B1C" w:rsidRPr="005F42A6">
        <w:rPr>
          <w:rFonts w:asciiTheme="minorHAnsi" w:hAnsiTheme="minorHAnsi" w:cstheme="minorHAnsi"/>
          <w:color w:val="002060"/>
        </w:rPr>
        <w:t xml:space="preserve"> </w:t>
      </w:r>
      <w:r w:rsidR="005B0867">
        <w:rPr>
          <w:rFonts w:asciiTheme="minorHAnsi" w:hAnsiTheme="minorHAnsi" w:cstheme="minorHAnsi"/>
          <w:color w:val="002060"/>
        </w:rPr>
        <w:t>process</w:t>
      </w:r>
      <w:r w:rsidR="00166B1C" w:rsidRPr="005F42A6">
        <w:rPr>
          <w:rFonts w:asciiTheme="minorHAnsi" w:hAnsiTheme="minorHAnsi" w:cstheme="minorHAnsi"/>
          <w:color w:val="002060"/>
        </w:rPr>
        <w:t xml:space="preserve">.  </w:t>
      </w:r>
    </w:p>
    <w:p w14:paraId="091C527F" w14:textId="77777777" w:rsidR="005B0867" w:rsidRDefault="005B0867" w:rsidP="00D94A9C">
      <w:pPr>
        <w:rPr>
          <w:rFonts w:asciiTheme="minorHAnsi" w:hAnsiTheme="minorHAnsi" w:cstheme="minorHAnsi"/>
          <w:color w:val="002060"/>
        </w:rPr>
      </w:pPr>
    </w:p>
    <w:p w14:paraId="1E9590C7" w14:textId="77777777" w:rsidR="0053093C" w:rsidRPr="005F42A6" w:rsidRDefault="00B8158C" w:rsidP="00D94A9C">
      <w:pPr>
        <w:rPr>
          <w:rFonts w:asciiTheme="minorHAnsi" w:hAnsiTheme="minorHAnsi" w:cstheme="minorHAnsi"/>
          <w:color w:val="002060"/>
        </w:rPr>
      </w:pPr>
      <w:r w:rsidRPr="005F42A6">
        <w:rPr>
          <w:rFonts w:asciiTheme="minorHAnsi" w:hAnsiTheme="minorHAnsi" w:cstheme="minorHAnsi"/>
          <w:color w:val="002060"/>
        </w:rPr>
        <w:t>The Company cover</w:t>
      </w:r>
      <w:r w:rsidR="005B0867">
        <w:rPr>
          <w:rFonts w:asciiTheme="minorHAnsi" w:hAnsiTheme="minorHAnsi" w:cstheme="minorHAnsi"/>
          <w:color w:val="002060"/>
        </w:rPr>
        <w:t>s</w:t>
      </w:r>
      <w:r w:rsidRPr="005F42A6">
        <w:rPr>
          <w:rFonts w:asciiTheme="minorHAnsi" w:hAnsiTheme="minorHAnsi" w:cstheme="minorHAnsi"/>
          <w:color w:val="002060"/>
        </w:rPr>
        <w:t xml:space="preserve"> the driving license process costs for the first attempt at obtaining a license.  </w:t>
      </w:r>
      <w:r w:rsidR="000E3999" w:rsidRPr="005F42A6">
        <w:rPr>
          <w:rFonts w:asciiTheme="minorHAnsi" w:hAnsiTheme="minorHAnsi" w:cstheme="minorHAnsi"/>
          <w:color w:val="002060"/>
        </w:rPr>
        <w:t xml:space="preserve">If </w:t>
      </w:r>
      <w:r w:rsidR="00585341" w:rsidRPr="005F42A6">
        <w:rPr>
          <w:rFonts w:asciiTheme="minorHAnsi" w:hAnsiTheme="minorHAnsi" w:cstheme="minorHAnsi"/>
          <w:color w:val="002060"/>
        </w:rPr>
        <w:t>un</w:t>
      </w:r>
      <w:r w:rsidR="000E3999" w:rsidRPr="005F42A6">
        <w:rPr>
          <w:rFonts w:asciiTheme="minorHAnsi" w:hAnsiTheme="minorHAnsi" w:cstheme="minorHAnsi"/>
          <w:color w:val="002060"/>
        </w:rPr>
        <w:t xml:space="preserve">successful the first time </w:t>
      </w:r>
      <w:r w:rsidR="0053093C" w:rsidRPr="005F42A6">
        <w:rPr>
          <w:rFonts w:asciiTheme="minorHAnsi" w:hAnsiTheme="minorHAnsi" w:cstheme="minorHAnsi"/>
          <w:color w:val="002060"/>
        </w:rPr>
        <w:t xml:space="preserve">the employee </w:t>
      </w:r>
      <w:r w:rsidR="00FC684B" w:rsidRPr="005F42A6">
        <w:rPr>
          <w:rFonts w:asciiTheme="minorHAnsi" w:hAnsiTheme="minorHAnsi" w:cstheme="minorHAnsi"/>
          <w:color w:val="002060"/>
        </w:rPr>
        <w:t>will be required to cover all</w:t>
      </w:r>
      <w:r w:rsidR="0053093C" w:rsidRPr="005F42A6">
        <w:rPr>
          <w:rFonts w:asciiTheme="minorHAnsi" w:hAnsiTheme="minorHAnsi" w:cstheme="minorHAnsi"/>
          <w:color w:val="002060"/>
        </w:rPr>
        <w:t xml:space="preserve"> </w:t>
      </w:r>
      <w:r w:rsidRPr="005F42A6">
        <w:rPr>
          <w:rFonts w:asciiTheme="minorHAnsi" w:hAnsiTheme="minorHAnsi" w:cstheme="minorHAnsi"/>
          <w:color w:val="002060"/>
        </w:rPr>
        <w:t xml:space="preserve">further </w:t>
      </w:r>
      <w:r w:rsidR="0053093C" w:rsidRPr="005F42A6">
        <w:rPr>
          <w:rFonts w:asciiTheme="minorHAnsi" w:hAnsiTheme="minorHAnsi" w:cstheme="minorHAnsi"/>
          <w:color w:val="002060"/>
        </w:rPr>
        <w:t>costs involved with obtaining</w:t>
      </w:r>
      <w:r w:rsidR="000E3999" w:rsidRPr="005F42A6">
        <w:rPr>
          <w:rFonts w:asciiTheme="minorHAnsi" w:hAnsiTheme="minorHAnsi" w:cstheme="minorHAnsi"/>
          <w:color w:val="002060"/>
        </w:rPr>
        <w:t xml:space="preserve"> the license.</w:t>
      </w:r>
    </w:p>
    <w:p w14:paraId="6ADFF66F" w14:textId="77777777" w:rsidR="00585341" w:rsidRPr="005F42A6" w:rsidRDefault="00585341" w:rsidP="00D94A9C">
      <w:pPr>
        <w:rPr>
          <w:rFonts w:asciiTheme="minorHAnsi" w:hAnsiTheme="minorHAnsi" w:cstheme="minorHAnsi"/>
          <w:color w:val="002060"/>
        </w:rPr>
      </w:pPr>
    </w:p>
    <w:p w14:paraId="2CFDFFDB" w14:textId="77777777" w:rsidR="00B8158C" w:rsidRPr="005F42A6" w:rsidRDefault="005B0867" w:rsidP="00D94A9C">
      <w:p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Given</w:t>
      </w:r>
      <w:r w:rsidR="00B8158C" w:rsidRPr="005F42A6">
        <w:rPr>
          <w:rFonts w:asciiTheme="minorHAnsi" w:hAnsiTheme="minorHAnsi" w:cstheme="minorHAnsi"/>
          <w:color w:val="002060"/>
        </w:rPr>
        <w:t xml:space="preserve"> the requirement for EMTs to </w:t>
      </w:r>
      <w:r>
        <w:rPr>
          <w:rFonts w:asciiTheme="minorHAnsi" w:hAnsiTheme="minorHAnsi" w:cstheme="minorHAnsi"/>
          <w:color w:val="002060"/>
        </w:rPr>
        <w:t xml:space="preserve">be able </w:t>
      </w:r>
      <w:r w:rsidR="00B8158C" w:rsidRPr="005F42A6">
        <w:rPr>
          <w:rFonts w:asciiTheme="minorHAnsi" w:hAnsiTheme="minorHAnsi" w:cstheme="minorHAnsi"/>
          <w:color w:val="002060"/>
        </w:rPr>
        <w:t xml:space="preserve">drive ambulances </w:t>
      </w:r>
      <w:r>
        <w:rPr>
          <w:rFonts w:asciiTheme="minorHAnsi" w:hAnsiTheme="minorHAnsi" w:cstheme="minorHAnsi"/>
          <w:color w:val="002060"/>
        </w:rPr>
        <w:t xml:space="preserve">as part of their duties </w:t>
      </w:r>
      <w:r w:rsidR="00B8158C" w:rsidRPr="005F42A6">
        <w:rPr>
          <w:rFonts w:asciiTheme="minorHAnsi" w:hAnsiTheme="minorHAnsi" w:cstheme="minorHAnsi"/>
          <w:color w:val="002060"/>
        </w:rPr>
        <w:t>there needs to be a timeline in place to achieve this requirement.  Accordingly</w:t>
      </w:r>
      <w:r w:rsidR="00105461">
        <w:rPr>
          <w:rFonts w:asciiTheme="minorHAnsi" w:hAnsiTheme="minorHAnsi" w:cstheme="minorHAnsi"/>
          <w:color w:val="002060"/>
        </w:rPr>
        <w:t>,</w:t>
      </w:r>
      <w:r w:rsidR="00B8158C" w:rsidRPr="005F42A6">
        <w:rPr>
          <w:rFonts w:asciiTheme="minorHAnsi" w:hAnsiTheme="minorHAnsi" w:cstheme="minorHAnsi"/>
          <w:color w:val="002060"/>
        </w:rPr>
        <w:t xml:space="preserve"> the following rules apply:</w:t>
      </w:r>
    </w:p>
    <w:p w14:paraId="274D2E08" w14:textId="77777777" w:rsidR="00585341" w:rsidRPr="005F42A6" w:rsidRDefault="00B8158C" w:rsidP="00B8158C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002060"/>
          <w:sz w:val="22"/>
          <w:szCs w:val="22"/>
        </w:rPr>
      </w:pPr>
      <w:r w:rsidRPr="005F42A6">
        <w:rPr>
          <w:rFonts w:asciiTheme="minorHAnsi" w:hAnsiTheme="minorHAnsi" w:cstheme="minorHAnsi"/>
          <w:color w:val="002060"/>
          <w:sz w:val="22"/>
          <w:szCs w:val="22"/>
        </w:rPr>
        <w:t>If an EMT</w:t>
      </w:r>
      <w:r w:rsidR="00585341" w:rsidRPr="005F42A6">
        <w:rPr>
          <w:rFonts w:asciiTheme="minorHAnsi" w:hAnsiTheme="minorHAnsi" w:cstheme="minorHAnsi"/>
          <w:color w:val="002060"/>
          <w:sz w:val="22"/>
          <w:szCs w:val="22"/>
        </w:rPr>
        <w:t xml:space="preserve"> fail</w:t>
      </w:r>
      <w:r w:rsidRPr="005F42A6">
        <w:rPr>
          <w:rFonts w:asciiTheme="minorHAnsi" w:hAnsiTheme="minorHAnsi" w:cstheme="minorHAnsi"/>
          <w:color w:val="002060"/>
          <w:sz w:val="22"/>
          <w:szCs w:val="22"/>
        </w:rPr>
        <w:t>s</w:t>
      </w:r>
      <w:r w:rsidR="00585341" w:rsidRPr="005F42A6">
        <w:rPr>
          <w:rFonts w:asciiTheme="minorHAnsi" w:hAnsiTheme="minorHAnsi" w:cstheme="minorHAnsi"/>
          <w:color w:val="002060"/>
          <w:sz w:val="22"/>
          <w:szCs w:val="22"/>
        </w:rPr>
        <w:t xml:space="preserve"> to obtain a driving license either on the third attempt or within the first 12 months’ of employment</w:t>
      </w:r>
      <w:r w:rsidR="00E46DD0" w:rsidRPr="005F42A6">
        <w:rPr>
          <w:rFonts w:asciiTheme="minorHAnsi" w:hAnsiTheme="minorHAnsi" w:cstheme="minorHAnsi"/>
          <w:color w:val="002060"/>
          <w:sz w:val="22"/>
          <w:szCs w:val="22"/>
        </w:rPr>
        <w:t>, whichever is earlier</w:t>
      </w:r>
      <w:r w:rsidR="00FC684B" w:rsidRPr="005F42A6">
        <w:rPr>
          <w:rFonts w:asciiTheme="minorHAnsi" w:hAnsiTheme="minorHAnsi" w:cstheme="minorHAnsi"/>
          <w:color w:val="002060"/>
          <w:sz w:val="22"/>
          <w:szCs w:val="22"/>
        </w:rPr>
        <w:t>,</w:t>
      </w:r>
      <w:r w:rsidR="00585341" w:rsidRPr="005F42A6">
        <w:rPr>
          <w:rFonts w:asciiTheme="minorHAnsi" w:hAnsiTheme="minorHAnsi" w:cstheme="minorHAnsi"/>
          <w:color w:val="002060"/>
          <w:sz w:val="22"/>
          <w:szCs w:val="22"/>
        </w:rPr>
        <w:t xml:space="preserve"> their salary will be reduced by AED1,000 per month as they are not meeting</w:t>
      </w:r>
      <w:r w:rsidRPr="005F42A6">
        <w:rPr>
          <w:rFonts w:asciiTheme="minorHAnsi" w:hAnsiTheme="minorHAnsi" w:cstheme="minorHAnsi"/>
          <w:color w:val="002060"/>
          <w:sz w:val="22"/>
          <w:szCs w:val="22"/>
        </w:rPr>
        <w:t xml:space="preserve"> the requirements of employment</w:t>
      </w:r>
    </w:p>
    <w:p w14:paraId="56EBA898" w14:textId="77777777" w:rsidR="00585341" w:rsidRPr="005F42A6" w:rsidRDefault="00B8158C" w:rsidP="00D94A9C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002060"/>
          <w:sz w:val="22"/>
          <w:szCs w:val="22"/>
        </w:rPr>
      </w:pPr>
      <w:r w:rsidRPr="005F42A6">
        <w:rPr>
          <w:rFonts w:asciiTheme="minorHAnsi" w:hAnsiTheme="minorHAnsi" w:cstheme="minorHAnsi"/>
          <w:color w:val="002060"/>
          <w:sz w:val="22"/>
          <w:szCs w:val="22"/>
        </w:rPr>
        <w:t>If an</w:t>
      </w:r>
      <w:r w:rsidR="00FC684B" w:rsidRPr="005F42A6">
        <w:rPr>
          <w:rFonts w:asciiTheme="minorHAnsi" w:hAnsiTheme="minorHAnsi" w:cstheme="minorHAnsi"/>
          <w:color w:val="002060"/>
          <w:sz w:val="22"/>
          <w:szCs w:val="22"/>
        </w:rPr>
        <w:t xml:space="preserve"> EMT </w:t>
      </w:r>
      <w:r w:rsidRPr="005F42A6">
        <w:rPr>
          <w:rFonts w:asciiTheme="minorHAnsi" w:hAnsiTheme="minorHAnsi" w:cstheme="minorHAnsi"/>
          <w:color w:val="002060"/>
          <w:sz w:val="22"/>
          <w:szCs w:val="22"/>
        </w:rPr>
        <w:t xml:space="preserve">fails to obtain </w:t>
      </w:r>
      <w:r w:rsidR="00FC684B" w:rsidRPr="005F42A6">
        <w:rPr>
          <w:rFonts w:asciiTheme="minorHAnsi" w:hAnsiTheme="minorHAnsi" w:cstheme="minorHAnsi"/>
          <w:color w:val="002060"/>
          <w:sz w:val="22"/>
          <w:szCs w:val="22"/>
        </w:rPr>
        <w:t>a UAE driving l</w:t>
      </w:r>
      <w:r w:rsidR="001B75C7">
        <w:rPr>
          <w:rFonts w:asciiTheme="minorHAnsi" w:hAnsiTheme="minorHAnsi" w:cstheme="minorHAnsi"/>
          <w:color w:val="002060"/>
          <w:sz w:val="22"/>
          <w:szCs w:val="22"/>
        </w:rPr>
        <w:t xml:space="preserve">icense </w:t>
      </w:r>
      <w:r w:rsidR="00105461">
        <w:rPr>
          <w:rFonts w:asciiTheme="minorHAnsi" w:hAnsiTheme="minorHAnsi" w:cstheme="minorHAnsi"/>
          <w:color w:val="002060"/>
          <w:sz w:val="22"/>
          <w:szCs w:val="22"/>
        </w:rPr>
        <w:t>by their contract review date</w:t>
      </w:r>
      <w:r w:rsidR="00FC684B" w:rsidRPr="005F42A6">
        <w:rPr>
          <w:rFonts w:asciiTheme="minorHAnsi" w:hAnsiTheme="minorHAnsi" w:cstheme="minorHAnsi"/>
          <w:color w:val="002060"/>
          <w:sz w:val="22"/>
          <w:szCs w:val="22"/>
        </w:rPr>
        <w:t xml:space="preserve"> </w:t>
      </w:r>
      <w:r w:rsidRPr="005F42A6">
        <w:rPr>
          <w:rFonts w:asciiTheme="minorHAnsi" w:hAnsiTheme="minorHAnsi" w:cstheme="minorHAnsi"/>
          <w:color w:val="002060"/>
          <w:sz w:val="22"/>
          <w:szCs w:val="22"/>
        </w:rPr>
        <w:t>they are unlikely to be</w:t>
      </w:r>
      <w:r w:rsidR="00FC684B" w:rsidRPr="005F42A6">
        <w:rPr>
          <w:rFonts w:asciiTheme="minorHAnsi" w:hAnsiTheme="minorHAnsi" w:cstheme="minorHAnsi"/>
          <w:color w:val="002060"/>
          <w:sz w:val="22"/>
          <w:szCs w:val="22"/>
        </w:rPr>
        <w:t xml:space="preserve"> offered </w:t>
      </w:r>
      <w:r w:rsidRPr="005F42A6">
        <w:rPr>
          <w:rFonts w:asciiTheme="minorHAnsi" w:hAnsiTheme="minorHAnsi" w:cstheme="minorHAnsi"/>
          <w:color w:val="002060"/>
          <w:sz w:val="22"/>
          <w:szCs w:val="22"/>
        </w:rPr>
        <w:t>further employment</w:t>
      </w:r>
      <w:r w:rsidR="005B0867">
        <w:rPr>
          <w:rFonts w:asciiTheme="minorHAnsi" w:hAnsiTheme="minorHAnsi" w:cstheme="minorHAnsi"/>
          <w:color w:val="002060"/>
          <w:sz w:val="22"/>
          <w:szCs w:val="22"/>
        </w:rPr>
        <w:t xml:space="preserve"> at the end of the contract</w:t>
      </w:r>
    </w:p>
    <w:p w14:paraId="29AFB832" w14:textId="77777777" w:rsidR="00C151BA" w:rsidRDefault="00C151BA" w:rsidP="00C151BA">
      <w:pPr>
        <w:rPr>
          <w:rFonts w:asciiTheme="minorHAnsi" w:hAnsiTheme="minorHAnsi" w:cstheme="minorHAnsi"/>
          <w:color w:val="002060"/>
        </w:rPr>
      </w:pPr>
    </w:p>
    <w:p w14:paraId="553A1BFF" w14:textId="77777777" w:rsidR="00C151BA" w:rsidRPr="00C151BA" w:rsidRDefault="00C151BA" w:rsidP="00C151BA">
      <w:p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Any queries regarding this process should be directed through the line manager.</w:t>
      </w:r>
    </w:p>
    <w:p w14:paraId="3150EA91" w14:textId="77777777" w:rsidR="001B75C7" w:rsidRPr="005F42A6" w:rsidRDefault="001B75C7" w:rsidP="00D94A9C">
      <w:pPr>
        <w:rPr>
          <w:rFonts w:asciiTheme="minorHAnsi" w:hAnsiTheme="minorHAnsi" w:cstheme="minorHAnsi"/>
          <w:color w:val="002060"/>
        </w:rPr>
      </w:pPr>
    </w:p>
    <w:p w14:paraId="084389DB" w14:textId="77777777" w:rsidR="00D94A9C" w:rsidRDefault="00D94A9C" w:rsidP="00D94A9C">
      <w:pPr>
        <w:rPr>
          <w:rFonts w:asciiTheme="minorHAnsi" w:hAnsiTheme="minorHAnsi" w:cstheme="minorHAnsi"/>
          <w:color w:val="002060"/>
        </w:rPr>
      </w:pPr>
    </w:p>
    <w:p w14:paraId="220C4D7C" w14:textId="77777777" w:rsidR="00105461" w:rsidRDefault="00105461" w:rsidP="00D94A9C">
      <w:pPr>
        <w:rPr>
          <w:rFonts w:asciiTheme="minorHAnsi" w:hAnsiTheme="minorHAnsi" w:cstheme="minorHAnsi"/>
          <w:color w:val="002060"/>
        </w:rPr>
      </w:pPr>
    </w:p>
    <w:p w14:paraId="4D0546FE" w14:textId="77777777" w:rsidR="00105461" w:rsidRDefault="00105461" w:rsidP="00D94A9C">
      <w:pPr>
        <w:rPr>
          <w:rFonts w:asciiTheme="minorHAnsi" w:hAnsiTheme="minorHAnsi" w:cstheme="minorHAnsi"/>
          <w:color w:val="002060"/>
        </w:rPr>
      </w:pPr>
    </w:p>
    <w:p w14:paraId="5E8159E9" w14:textId="77777777" w:rsidR="00105461" w:rsidRDefault="00105461" w:rsidP="00D94A9C">
      <w:pPr>
        <w:rPr>
          <w:rFonts w:asciiTheme="minorHAnsi" w:hAnsiTheme="minorHAnsi" w:cstheme="minorHAnsi"/>
          <w:color w:val="002060"/>
        </w:rPr>
      </w:pPr>
    </w:p>
    <w:p w14:paraId="23631F1B" w14:textId="77777777" w:rsidR="00105461" w:rsidRDefault="00105461" w:rsidP="00D94A9C">
      <w:p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Signature:…………………………………………….</w:t>
      </w:r>
      <w:r>
        <w:rPr>
          <w:rFonts w:asciiTheme="minorHAnsi" w:hAnsiTheme="minorHAnsi" w:cstheme="minorHAnsi"/>
          <w:color w:val="002060"/>
        </w:rPr>
        <w:tab/>
      </w:r>
      <w:r>
        <w:rPr>
          <w:rFonts w:asciiTheme="minorHAnsi" w:hAnsiTheme="minorHAnsi" w:cstheme="minorHAnsi"/>
          <w:color w:val="002060"/>
        </w:rPr>
        <w:tab/>
      </w:r>
      <w:r>
        <w:rPr>
          <w:rFonts w:asciiTheme="minorHAnsi" w:hAnsiTheme="minorHAnsi" w:cstheme="minorHAnsi"/>
          <w:color w:val="002060"/>
        </w:rPr>
        <w:tab/>
      </w:r>
      <w:r>
        <w:rPr>
          <w:rFonts w:asciiTheme="minorHAnsi" w:hAnsiTheme="minorHAnsi" w:cstheme="minorHAnsi"/>
          <w:color w:val="002060"/>
        </w:rPr>
        <w:tab/>
      </w:r>
      <w:r>
        <w:rPr>
          <w:rFonts w:asciiTheme="minorHAnsi" w:hAnsiTheme="minorHAnsi" w:cstheme="minorHAnsi"/>
          <w:color w:val="002060"/>
        </w:rPr>
        <w:tab/>
        <w:t>Date:……………………………</w:t>
      </w:r>
    </w:p>
    <w:p w14:paraId="2CAD1205" w14:textId="77777777" w:rsidR="00105461" w:rsidRDefault="00105461" w:rsidP="00D94A9C">
      <w:pPr>
        <w:rPr>
          <w:rFonts w:asciiTheme="minorHAnsi" w:hAnsiTheme="minorHAnsi" w:cstheme="minorHAnsi"/>
          <w:color w:val="002060"/>
        </w:rPr>
      </w:pPr>
    </w:p>
    <w:p w14:paraId="06992109" w14:textId="77777777" w:rsidR="00105461" w:rsidRDefault="00105461" w:rsidP="00D94A9C">
      <w:p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Name:………………………………………………….</w:t>
      </w:r>
    </w:p>
    <w:p w14:paraId="3B951A3B" w14:textId="77777777" w:rsidR="00105461" w:rsidRDefault="00105461" w:rsidP="00D94A9C">
      <w:pPr>
        <w:rPr>
          <w:rFonts w:asciiTheme="minorHAnsi" w:hAnsiTheme="minorHAnsi" w:cstheme="minorHAnsi"/>
          <w:color w:val="002060"/>
        </w:rPr>
      </w:pPr>
    </w:p>
    <w:p w14:paraId="621C199B" w14:textId="77777777" w:rsidR="00105461" w:rsidRDefault="00105461" w:rsidP="00D94A9C">
      <w:p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Employee Number:………………………………</w:t>
      </w:r>
    </w:p>
    <w:p w14:paraId="6B0F36C8" w14:textId="77777777" w:rsidR="00105461" w:rsidRDefault="00105461" w:rsidP="00D94A9C">
      <w:pPr>
        <w:rPr>
          <w:rFonts w:asciiTheme="minorHAnsi" w:hAnsiTheme="minorHAnsi" w:cstheme="minorHAnsi"/>
          <w:color w:val="002060"/>
        </w:rPr>
      </w:pPr>
    </w:p>
    <w:p w14:paraId="41B590F0" w14:textId="77777777" w:rsidR="00105461" w:rsidRDefault="00105461" w:rsidP="00D94A9C">
      <w:pPr>
        <w:rPr>
          <w:rFonts w:asciiTheme="minorHAnsi" w:hAnsiTheme="minorHAnsi" w:cstheme="minorHAnsi"/>
          <w:color w:val="002060"/>
        </w:rPr>
      </w:pPr>
    </w:p>
    <w:p w14:paraId="6D8631CF" w14:textId="77777777" w:rsidR="00105461" w:rsidRDefault="00105461" w:rsidP="00D94A9C">
      <w:pPr>
        <w:rPr>
          <w:rFonts w:asciiTheme="minorHAnsi" w:hAnsiTheme="minorHAnsi" w:cstheme="minorHAnsi"/>
          <w:color w:val="002060"/>
        </w:rPr>
      </w:pPr>
    </w:p>
    <w:p w14:paraId="5031BE3F" w14:textId="77777777" w:rsidR="001B75C7" w:rsidRDefault="001B75C7" w:rsidP="00D94A9C">
      <w:pPr>
        <w:rPr>
          <w:rFonts w:asciiTheme="minorHAnsi" w:hAnsiTheme="minorHAnsi" w:cstheme="minorHAnsi"/>
          <w:color w:val="002060"/>
        </w:rPr>
      </w:pPr>
    </w:p>
    <w:p w14:paraId="1F5C4E08" w14:textId="77777777" w:rsidR="005A2A75" w:rsidRPr="005F42A6" w:rsidRDefault="005A2A75" w:rsidP="005F42A6">
      <w:pPr>
        <w:rPr>
          <w:rFonts w:asciiTheme="minorHAnsi" w:hAnsiTheme="minorHAnsi" w:cstheme="minorHAnsi"/>
          <w:color w:val="002060"/>
        </w:rPr>
      </w:pPr>
    </w:p>
    <w:sectPr w:rsidR="005A2A75" w:rsidRPr="005F42A6" w:rsidSect="00F67F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60" w:right="1440" w:bottom="1276" w:left="1440" w:header="86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5E092" w14:textId="77777777" w:rsidR="006F241D" w:rsidRDefault="006F241D" w:rsidP="00A71C92">
      <w:r>
        <w:separator/>
      </w:r>
    </w:p>
  </w:endnote>
  <w:endnote w:type="continuationSeparator" w:id="0">
    <w:p w14:paraId="0237E170" w14:textId="77777777" w:rsidR="006F241D" w:rsidRDefault="006F241D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2A1A" w14:textId="77777777" w:rsidR="00350E17" w:rsidRDefault="00350E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2B51C" w14:textId="77777777" w:rsidR="001B75C7" w:rsidRPr="00A71C92" w:rsidRDefault="001B75C7" w:rsidP="007A1642">
    <w:pPr>
      <w:rPr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8D0FEC" wp14:editId="39A8A0D5">
              <wp:simplePos x="0" y="0"/>
              <wp:positionH relativeFrom="column">
                <wp:posOffset>764091</wp:posOffset>
              </wp:positionH>
              <wp:positionV relativeFrom="paragraph">
                <wp:posOffset>-581286</wp:posOffset>
              </wp:positionV>
              <wp:extent cx="2314575" cy="333375"/>
              <wp:effectExtent l="0" t="0" r="952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457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BDFA03" w14:textId="77777777" w:rsidR="001B75C7" w:rsidRPr="00307B5B" w:rsidRDefault="001B75C7" w:rsidP="007A1642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Internal Vacancy Application Form</w:t>
                          </w:r>
                        </w:p>
                        <w:p w14:paraId="322D0AD9" w14:textId="77777777" w:rsidR="001B75C7" w:rsidRPr="00307B5B" w:rsidRDefault="001B75C7" w:rsidP="007A1642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November 2014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8D0FE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0.15pt;margin-top:-45.75pt;width:182.2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" fillcolor="white [3201]" stroked="f" strokeweight=".5pt">
              <v:textbox>
                <w:txbxContent>
                  <w:p w14:paraId="2BBDFA03" w14:textId="77777777" w:rsidR="001B75C7" w:rsidRPr="00307B5B" w:rsidRDefault="001B75C7" w:rsidP="007A1642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Internal Vacancy Application Form</w:t>
                    </w:r>
                  </w:p>
                  <w:p w14:paraId="322D0AD9" w14:textId="77777777" w:rsidR="001B75C7" w:rsidRPr="00307B5B" w:rsidRDefault="001B75C7" w:rsidP="007A1642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November 2014</w:t>
                    </w:r>
                  </w:p>
                </w:txbxContent>
              </v:textbox>
            </v:shape>
          </w:pict>
        </mc:Fallback>
      </mc:AlternateContent>
    </w:r>
    <w:r w:rsidRPr="007A1642">
      <w:rPr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2EEBE4" wp14:editId="441C3B81">
              <wp:simplePos x="0" y="0"/>
              <wp:positionH relativeFrom="column">
                <wp:posOffset>4444701</wp:posOffset>
              </wp:positionH>
              <wp:positionV relativeFrom="paragraph">
                <wp:posOffset>-594995</wp:posOffset>
              </wp:positionV>
              <wp:extent cx="771525" cy="438150"/>
              <wp:effectExtent l="0" t="0" r="9525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1525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F2B10B" w14:textId="77777777" w:rsidR="001B75C7" w:rsidRPr="00307B5B" w:rsidRDefault="001B75C7" w:rsidP="007A1642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HRF512</w:t>
                          </w:r>
                        </w:p>
                        <w:p w14:paraId="437ECFE8" w14:textId="77777777" w:rsidR="001B75C7" w:rsidRPr="00307B5B" w:rsidRDefault="001B75C7" w:rsidP="007A1642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EEBE4" id="Text Box 6" o:spid="_x0000_s1027" type="#_x0000_t202" style="position:absolute;margin-left:350pt;margin-top:-46.85pt;width:60.7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" fillcolor="white [3201]" stroked="f" strokeweight=".5pt">
              <v:textbox>
                <w:txbxContent>
                  <w:p w14:paraId="52F2B10B" w14:textId="77777777" w:rsidR="001B75C7" w:rsidRPr="00307B5B" w:rsidRDefault="001B75C7" w:rsidP="007A1642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HRF512</w:t>
                    </w:r>
                  </w:p>
                  <w:p w14:paraId="437ECFE8" w14:textId="77777777" w:rsidR="001B75C7" w:rsidRPr="00307B5B" w:rsidRDefault="001B75C7" w:rsidP="007A1642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Pr="007A1642">
      <w:rPr>
        <w:noProof/>
        <w:sz w:val="16"/>
        <w:szCs w:val="16"/>
        <w:lang w:val="en-US"/>
      </w:rPr>
      <w:drawing>
        <wp:anchor distT="0" distB="0" distL="114300" distR="114300" simplePos="0" relativeHeight="251662336" behindDoc="1" locked="0" layoutInCell="1" allowOverlap="1" wp14:anchorId="0A23AE1D" wp14:editId="15DB57BE">
          <wp:simplePos x="0" y="0"/>
          <wp:positionH relativeFrom="margin">
            <wp:posOffset>-641985</wp:posOffset>
          </wp:positionH>
          <wp:positionV relativeFrom="paragraph">
            <wp:posOffset>-1024255</wp:posOffset>
          </wp:positionV>
          <wp:extent cx="7282815" cy="1000125"/>
          <wp:effectExtent l="0" t="0" r="0" b="0"/>
          <wp:wrapNone/>
          <wp:docPr id="15" name="Picture 15" descr="N:\QHSE\3.0 Generic Templates\NA Letterhead - landscape footer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:\QHSE\3.0 Generic Templates\NA Letterhead - landscape footer 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8281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C1D943" wp14:editId="19B88C86">
              <wp:simplePos x="0" y="0"/>
              <wp:positionH relativeFrom="column">
                <wp:posOffset>2466340</wp:posOffset>
              </wp:positionH>
              <wp:positionV relativeFrom="paragraph">
                <wp:posOffset>-295910</wp:posOffset>
              </wp:positionV>
              <wp:extent cx="1990725" cy="266700"/>
              <wp:effectExtent l="0" t="0" r="9525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90725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416A5D" id="Rectangle 4" o:spid="_x0000_s1026" style="position:absolute;margin-left:194.2pt;margin-top:-23.3pt;width:156.7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" fillcolor="white [3212]" stroked="f" strokeweight="2pt">
              <v:path arrowok="t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2750D" w14:textId="77777777" w:rsidR="001B75C7" w:rsidRPr="008721CB" w:rsidRDefault="006F7EF6" w:rsidP="00ED384B">
    <w:pPr>
      <w:pStyle w:val="Footer"/>
      <w:ind w:left="-1800" w:right="-1765"/>
      <w:rPr>
        <w:rFonts w:asciiTheme="minorBidi" w:hAnsiTheme="minorBidi"/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B410A6" wp14:editId="10EF9756">
              <wp:simplePos x="0" y="0"/>
              <wp:positionH relativeFrom="column">
                <wp:posOffset>5581650</wp:posOffset>
              </wp:positionH>
              <wp:positionV relativeFrom="paragraph">
                <wp:posOffset>-5715</wp:posOffset>
              </wp:positionV>
              <wp:extent cx="771525" cy="438150"/>
              <wp:effectExtent l="0" t="0" r="9525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1525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8E546B" w14:textId="77777777" w:rsidR="001B75C7" w:rsidRPr="00307B5B" w:rsidRDefault="002504F4" w:rsidP="00662E6E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HRF</w:t>
                          </w:r>
                          <w:r w:rsidR="006515C7">
                            <w:rPr>
                              <w:rFonts w:cstheme="minorHAnsi"/>
                              <w:sz w:val="14"/>
                              <w:szCs w:val="14"/>
                            </w:rPr>
                            <w:t>519</w:t>
                          </w:r>
                        </w:p>
                        <w:p w14:paraId="1B49443F" w14:textId="5B186016" w:rsidR="001B75C7" w:rsidRPr="00307B5B" w:rsidRDefault="001B75C7" w:rsidP="00ED384B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350E17">
                            <w:rPr>
                              <w:rFonts w:cstheme="minorHAnsi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B410A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left:0;text-align:left;margin-left:439.5pt;margin-top:-.45pt;width:60.7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" fillcolor="white [3201]" stroked="f" strokeweight=".5pt">
              <v:textbox>
                <w:txbxContent>
                  <w:p w14:paraId="1C8E546B" w14:textId="77777777" w:rsidR="001B75C7" w:rsidRPr="00307B5B" w:rsidRDefault="002504F4" w:rsidP="00662E6E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HRF</w:t>
                    </w:r>
                    <w:r w:rsidR="006515C7">
                      <w:rPr>
                        <w:rFonts w:cstheme="minorHAnsi"/>
                        <w:sz w:val="14"/>
                        <w:szCs w:val="14"/>
                      </w:rPr>
                      <w:t>519</w:t>
                    </w:r>
                  </w:p>
                  <w:p w14:paraId="1B49443F" w14:textId="5B186016" w:rsidR="001B75C7" w:rsidRPr="00307B5B" w:rsidRDefault="001B75C7" w:rsidP="00ED384B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 xml:space="preserve">Version </w:t>
                    </w:r>
                    <w:r w:rsidR="00350E17">
                      <w:rPr>
                        <w:rFonts w:cstheme="minorHAnsi"/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8D685A" wp14:editId="15E921AF">
              <wp:simplePos x="0" y="0"/>
              <wp:positionH relativeFrom="column">
                <wp:posOffset>1028700</wp:posOffset>
              </wp:positionH>
              <wp:positionV relativeFrom="paragraph">
                <wp:posOffset>-5715</wp:posOffset>
              </wp:positionV>
              <wp:extent cx="2914650" cy="3333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1465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8E4A10" w14:textId="77777777" w:rsidR="001B75C7" w:rsidRPr="00307B5B" w:rsidRDefault="006515C7" w:rsidP="00D727DB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EMT –B – UAE Driving License Requirement Acknowledgment Form</w:t>
                          </w:r>
                        </w:p>
                        <w:p w14:paraId="79BC4FE1" w14:textId="069512F8" w:rsidR="001B75C7" w:rsidRPr="00307B5B" w:rsidRDefault="00350E17" w:rsidP="000F0F2B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July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8D685A" id="Text Box 3" o:spid="_x0000_s1029" type="#_x0000_t202" style="position:absolute;left:0;text-align:left;margin-left:81pt;margin-top:-.45pt;width:229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" fillcolor="white [3201]" stroked="f" strokeweight=".5pt">
              <v:textbox>
                <w:txbxContent>
                  <w:p w14:paraId="7C8E4A10" w14:textId="77777777" w:rsidR="001B75C7" w:rsidRPr="00307B5B" w:rsidRDefault="006515C7" w:rsidP="00D727DB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EMT –B – UAE Driving License Requirement Acknowledgment Form</w:t>
                    </w:r>
                  </w:p>
                  <w:p w14:paraId="79BC4FE1" w14:textId="069512F8" w:rsidR="001B75C7" w:rsidRPr="00307B5B" w:rsidRDefault="00350E17" w:rsidP="000F0F2B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July 2021</w:t>
                    </w:r>
                  </w:p>
                </w:txbxContent>
              </v:textbox>
            </v:shape>
          </w:pict>
        </mc:Fallback>
      </mc:AlternateContent>
    </w:r>
    <w:r w:rsidR="001B75C7">
      <w:t xml:space="preserve">  </w:t>
    </w:r>
  </w:p>
  <w:p w14:paraId="74E11BBB" w14:textId="77777777" w:rsidR="001B75C7" w:rsidRDefault="001B75C7" w:rsidP="000056A7">
    <w:pPr>
      <w:pStyle w:val="Footer"/>
      <w:tabs>
        <w:tab w:val="left" w:pos="0"/>
      </w:tabs>
      <w:ind w:left="-1800" w:right="-1765"/>
      <w:jc w:val="both"/>
    </w:pPr>
    <w:r>
      <w:t xml:space="preserve">              </w:t>
    </w:r>
    <w:r>
      <w:tab/>
    </w:r>
  </w:p>
  <w:p w14:paraId="7AF1D4FC" w14:textId="77777777" w:rsidR="001B75C7" w:rsidRPr="00DA055A" w:rsidRDefault="001B75C7" w:rsidP="000F0F2B">
    <w:pPr>
      <w:pStyle w:val="Footer"/>
    </w:pPr>
  </w:p>
  <w:p w14:paraId="2A84B1B9" w14:textId="77777777" w:rsidR="001B75C7" w:rsidRDefault="001B75C7" w:rsidP="000056A7">
    <w:pPr>
      <w:pStyle w:val="Footer"/>
      <w:tabs>
        <w:tab w:val="right" w:pos="8910"/>
      </w:tabs>
    </w:pPr>
  </w:p>
  <w:p w14:paraId="3FA2C885" w14:textId="77777777" w:rsidR="001B75C7" w:rsidRPr="00E44415" w:rsidRDefault="001B75C7" w:rsidP="000056A7">
    <w:pPr>
      <w:pStyle w:val="Footer"/>
    </w:pPr>
  </w:p>
  <w:p w14:paraId="62F366A3" w14:textId="77777777" w:rsidR="001B75C7" w:rsidRPr="000056A7" w:rsidRDefault="001B75C7" w:rsidP="00005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A45E6" w14:textId="77777777" w:rsidR="006F241D" w:rsidRDefault="006F241D" w:rsidP="00A71C92">
      <w:r>
        <w:separator/>
      </w:r>
    </w:p>
  </w:footnote>
  <w:footnote w:type="continuationSeparator" w:id="0">
    <w:p w14:paraId="5C9ED7EF" w14:textId="77777777" w:rsidR="006F241D" w:rsidRDefault="006F241D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CC02" w14:textId="77777777" w:rsidR="00350E17" w:rsidRDefault="00350E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6E63" w14:textId="77777777" w:rsidR="001B75C7" w:rsidRDefault="001B75C7">
    <w:pPr>
      <w:pStyle w:val="Header"/>
    </w:pPr>
    <w:r>
      <w:rPr>
        <w:noProof/>
        <w:lang w:val="en-US"/>
      </w:rPr>
      <w:drawing>
        <wp:anchor distT="0" distB="0" distL="114300" distR="114300" simplePos="0" relativeHeight="251668480" behindDoc="1" locked="0" layoutInCell="1" allowOverlap="1" wp14:anchorId="22A9E2A2" wp14:editId="6A681F7E">
          <wp:simplePos x="0" y="0"/>
          <wp:positionH relativeFrom="margin">
            <wp:align>left</wp:align>
          </wp:positionH>
          <wp:positionV relativeFrom="paragraph">
            <wp:posOffset>-215639</wp:posOffset>
          </wp:positionV>
          <wp:extent cx="1701165" cy="516255"/>
          <wp:effectExtent l="0" t="0" r="0" b="0"/>
          <wp:wrapSquare wrapText="bothSides"/>
          <wp:docPr id="14" name="Picture 14" descr="C:\Users\smamun\Desktop\OUR LOGO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mamun\Desktop\OUR LOGO\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165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A67B8" w14:textId="77777777" w:rsidR="001B75C7" w:rsidRDefault="006F7EF6">
    <w:pPr>
      <w:pStyle w:val="Header"/>
    </w:pPr>
    <w:r>
      <w:rPr>
        <w:noProof/>
        <w:lang w:val="en-US"/>
      </w:rPr>
      <w:drawing>
        <wp:anchor distT="0" distB="0" distL="114300" distR="114300" simplePos="0" relativeHeight="251670528" behindDoc="1" locked="0" layoutInCell="1" allowOverlap="1" wp14:anchorId="57F3B876" wp14:editId="3BF86128">
          <wp:simplePos x="0" y="0"/>
          <wp:positionH relativeFrom="column">
            <wp:posOffset>-904875</wp:posOffset>
          </wp:positionH>
          <wp:positionV relativeFrom="paragraph">
            <wp:posOffset>-534035</wp:posOffset>
          </wp:positionV>
          <wp:extent cx="7536478" cy="106524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332AA2"/>
    <w:multiLevelType w:val="hybridMultilevel"/>
    <w:tmpl w:val="FB8250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7" w15:restartNumberingAfterBreak="0">
    <w:nsid w:val="338366E6"/>
    <w:multiLevelType w:val="hybridMultilevel"/>
    <w:tmpl w:val="83ACF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B75B08"/>
    <w:multiLevelType w:val="hybridMultilevel"/>
    <w:tmpl w:val="17B2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73EDB"/>
    <w:multiLevelType w:val="hybridMultilevel"/>
    <w:tmpl w:val="0D26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A43E8D"/>
    <w:multiLevelType w:val="hybridMultilevel"/>
    <w:tmpl w:val="B9462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A122A"/>
    <w:multiLevelType w:val="hybridMultilevel"/>
    <w:tmpl w:val="EF9A95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11"/>
  </w:num>
  <w:num w:numId="6">
    <w:abstractNumId w:val="16"/>
  </w:num>
  <w:num w:numId="7">
    <w:abstractNumId w:val="3"/>
  </w:num>
  <w:num w:numId="8">
    <w:abstractNumId w:val="13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4"/>
  </w:num>
  <w:num w:numId="14">
    <w:abstractNumId w:val="14"/>
  </w:num>
  <w:num w:numId="15">
    <w:abstractNumId w:val="7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cumentProtection w:edit="readOnly" w:enforcement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C0B"/>
    <w:rsid w:val="000012C8"/>
    <w:rsid w:val="000056A7"/>
    <w:rsid w:val="0000667F"/>
    <w:rsid w:val="00013EEF"/>
    <w:rsid w:val="000221D1"/>
    <w:rsid w:val="0002671D"/>
    <w:rsid w:val="00032E0D"/>
    <w:rsid w:val="00054CC6"/>
    <w:rsid w:val="00085F49"/>
    <w:rsid w:val="000A03BF"/>
    <w:rsid w:val="000E2B51"/>
    <w:rsid w:val="000E3999"/>
    <w:rsid w:val="000E6EA8"/>
    <w:rsid w:val="000F052E"/>
    <w:rsid w:val="000F089B"/>
    <w:rsid w:val="000F0F2B"/>
    <w:rsid w:val="00102239"/>
    <w:rsid w:val="00105461"/>
    <w:rsid w:val="0012262A"/>
    <w:rsid w:val="00154C90"/>
    <w:rsid w:val="00166B1C"/>
    <w:rsid w:val="00167738"/>
    <w:rsid w:val="001A0431"/>
    <w:rsid w:val="001B1ED9"/>
    <w:rsid w:val="001B75C7"/>
    <w:rsid w:val="001C4EC0"/>
    <w:rsid w:val="001D0E63"/>
    <w:rsid w:val="00202BB1"/>
    <w:rsid w:val="00235AB2"/>
    <w:rsid w:val="002368E8"/>
    <w:rsid w:val="00237AD2"/>
    <w:rsid w:val="002424D9"/>
    <w:rsid w:val="00246232"/>
    <w:rsid w:val="002504F4"/>
    <w:rsid w:val="00263A2F"/>
    <w:rsid w:val="00264FD0"/>
    <w:rsid w:val="00274B2A"/>
    <w:rsid w:val="002A2675"/>
    <w:rsid w:val="002B18A9"/>
    <w:rsid w:val="002B4641"/>
    <w:rsid w:val="002C0ADE"/>
    <w:rsid w:val="002C3D06"/>
    <w:rsid w:val="00303EFA"/>
    <w:rsid w:val="00307B5B"/>
    <w:rsid w:val="00327D9A"/>
    <w:rsid w:val="00330457"/>
    <w:rsid w:val="00331337"/>
    <w:rsid w:val="0033290F"/>
    <w:rsid w:val="003371FD"/>
    <w:rsid w:val="00341B93"/>
    <w:rsid w:val="0034297D"/>
    <w:rsid w:val="00350E17"/>
    <w:rsid w:val="00351B09"/>
    <w:rsid w:val="003644E0"/>
    <w:rsid w:val="0036777C"/>
    <w:rsid w:val="003730C1"/>
    <w:rsid w:val="003767C6"/>
    <w:rsid w:val="00377DBE"/>
    <w:rsid w:val="0038137B"/>
    <w:rsid w:val="00386800"/>
    <w:rsid w:val="00390257"/>
    <w:rsid w:val="00394EF7"/>
    <w:rsid w:val="003B31A4"/>
    <w:rsid w:val="003E37B4"/>
    <w:rsid w:val="003F27FD"/>
    <w:rsid w:val="0040163E"/>
    <w:rsid w:val="00407758"/>
    <w:rsid w:val="00410A31"/>
    <w:rsid w:val="00426AC2"/>
    <w:rsid w:val="00432562"/>
    <w:rsid w:val="00445774"/>
    <w:rsid w:val="004539B7"/>
    <w:rsid w:val="00480360"/>
    <w:rsid w:val="004807CD"/>
    <w:rsid w:val="00491C0B"/>
    <w:rsid w:val="004A3797"/>
    <w:rsid w:val="004A4099"/>
    <w:rsid w:val="004A5AEC"/>
    <w:rsid w:val="004B7330"/>
    <w:rsid w:val="004C694F"/>
    <w:rsid w:val="004E1BF0"/>
    <w:rsid w:val="004E2E93"/>
    <w:rsid w:val="004E33D6"/>
    <w:rsid w:val="005106D2"/>
    <w:rsid w:val="00516B86"/>
    <w:rsid w:val="00527E7F"/>
    <w:rsid w:val="0053093C"/>
    <w:rsid w:val="00555F2A"/>
    <w:rsid w:val="00557925"/>
    <w:rsid w:val="00564BF1"/>
    <w:rsid w:val="005809BE"/>
    <w:rsid w:val="005833C7"/>
    <w:rsid w:val="00585341"/>
    <w:rsid w:val="005A2A75"/>
    <w:rsid w:val="005A3FE9"/>
    <w:rsid w:val="005B0182"/>
    <w:rsid w:val="005B0867"/>
    <w:rsid w:val="005B6106"/>
    <w:rsid w:val="005B645D"/>
    <w:rsid w:val="005C1247"/>
    <w:rsid w:val="005C720D"/>
    <w:rsid w:val="005E61A9"/>
    <w:rsid w:val="005F080B"/>
    <w:rsid w:val="005F1E7A"/>
    <w:rsid w:val="005F42A6"/>
    <w:rsid w:val="005F76A6"/>
    <w:rsid w:val="00607EE9"/>
    <w:rsid w:val="00617B93"/>
    <w:rsid w:val="00620E4D"/>
    <w:rsid w:val="0062511F"/>
    <w:rsid w:val="00636621"/>
    <w:rsid w:val="006515C7"/>
    <w:rsid w:val="00662E6E"/>
    <w:rsid w:val="0068570B"/>
    <w:rsid w:val="00691C1A"/>
    <w:rsid w:val="006A23BE"/>
    <w:rsid w:val="006A513B"/>
    <w:rsid w:val="006B42A7"/>
    <w:rsid w:val="006C2BE7"/>
    <w:rsid w:val="006E16D7"/>
    <w:rsid w:val="006F241D"/>
    <w:rsid w:val="006F7EF6"/>
    <w:rsid w:val="0070339B"/>
    <w:rsid w:val="0071026F"/>
    <w:rsid w:val="00712BBF"/>
    <w:rsid w:val="007148F8"/>
    <w:rsid w:val="00714AB8"/>
    <w:rsid w:val="007164FA"/>
    <w:rsid w:val="00724352"/>
    <w:rsid w:val="007268CC"/>
    <w:rsid w:val="00732D4E"/>
    <w:rsid w:val="00750B97"/>
    <w:rsid w:val="00753693"/>
    <w:rsid w:val="0077162D"/>
    <w:rsid w:val="007801C5"/>
    <w:rsid w:val="0079382E"/>
    <w:rsid w:val="007A1642"/>
    <w:rsid w:val="007C174C"/>
    <w:rsid w:val="007C701C"/>
    <w:rsid w:val="007D2028"/>
    <w:rsid w:val="007D21E5"/>
    <w:rsid w:val="007D43FA"/>
    <w:rsid w:val="007E6493"/>
    <w:rsid w:val="007F0146"/>
    <w:rsid w:val="007F1679"/>
    <w:rsid w:val="0080130C"/>
    <w:rsid w:val="0080159C"/>
    <w:rsid w:val="00804874"/>
    <w:rsid w:val="008223BE"/>
    <w:rsid w:val="008314BC"/>
    <w:rsid w:val="00854A12"/>
    <w:rsid w:val="008750D9"/>
    <w:rsid w:val="0087572B"/>
    <w:rsid w:val="00883112"/>
    <w:rsid w:val="008A3D0A"/>
    <w:rsid w:val="008A3F21"/>
    <w:rsid w:val="008B6124"/>
    <w:rsid w:val="008D740D"/>
    <w:rsid w:val="008E608B"/>
    <w:rsid w:val="008F0BD0"/>
    <w:rsid w:val="00904E77"/>
    <w:rsid w:val="00905174"/>
    <w:rsid w:val="009076EE"/>
    <w:rsid w:val="00925077"/>
    <w:rsid w:val="00951F5F"/>
    <w:rsid w:val="00952A43"/>
    <w:rsid w:val="009672F7"/>
    <w:rsid w:val="00977028"/>
    <w:rsid w:val="00983E57"/>
    <w:rsid w:val="0098560D"/>
    <w:rsid w:val="0099732F"/>
    <w:rsid w:val="009978E2"/>
    <w:rsid w:val="009A1437"/>
    <w:rsid w:val="009A2D15"/>
    <w:rsid w:val="009C20CB"/>
    <w:rsid w:val="009C4220"/>
    <w:rsid w:val="009E6ABE"/>
    <w:rsid w:val="00A114E2"/>
    <w:rsid w:val="00A120BF"/>
    <w:rsid w:val="00A131AE"/>
    <w:rsid w:val="00A235F5"/>
    <w:rsid w:val="00A236D3"/>
    <w:rsid w:val="00A25397"/>
    <w:rsid w:val="00A306F2"/>
    <w:rsid w:val="00A42F2B"/>
    <w:rsid w:val="00A60705"/>
    <w:rsid w:val="00A67C5C"/>
    <w:rsid w:val="00A71C92"/>
    <w:rsid w:val="00A764A2"/>
    <w:rsid w:val="00A769ED"/>
    <w:rsid w:val="00A820F0"/>
    <w:rsid w:val="00A83EF0"/>
    <w:rsid w:val="00A856D6"/>
    <w:rsid w:val="00AA51F5"/>
    <w:rsid w:val="00AB20EB"/>
    <w:rsid w:val="00AB6405"/>
    <w:rsid w:val="00AD42A2"/>
    <w:rsid w:val="00AF3D39"/>
    <w:rsid w:val="00B0664F"/>
    <w:rsid w:val="00B14AF2"/>
    <w:rsid w:val="00B25F17"/>
    <w:rsid w:val="00B3524D"/>
    <w:rsid w:val="00B353AD"/>
    <w:rsid w:val="00B41F06"/>
    <w:rsid w:val="00B550CB"/>
    <w:rsid w:val="00B6534A"/>
    <w:rsid w:val="00B67AE4"/>
    <w:rsid w:val="00B724E6"/>
    <w:rsid w:val="00B7405B"/>
    <w:rsid w:val="00B8158C"/>
    <w:rsid w:val="00B827CC"/>
    <w:rsid w:val="00B936E8"/>
    <w:rsid w:val="00BE5633"/>
    <w:rsid w:val="00BF0AF5"/>
    <w:rsid w:val="00BF1B99"/>
    <w:rsid w:val="00C1501A"/>
    <w:rsid w:val="00C151BA"/>
    <w:rsid w:val="00C155A8"/>
    <w:rsid w:val="00C177FC"/>
    <w:rsid w:val="00C369C3"/>
    <w:rsid w:val="00C40B78"/>
    <w:rsid w:val="00C46B53"/>
    <w:rsid w:val="00C47C3B"/>
    <w:rsid w:val="00C539F8"/>
    <w:rsid w:val="00C54A4F"/>
    <w:rsid w:val="00C64381"/>
    <w:rsid w:val="00C6500F"/>
    <w:rsid w:val="00C73439"/>
    <w:rsid w:val="00C81E30"/>
    <w:rsid w:val="00C9107A"/>
    <w:rsid w:val="00CC3C65"/>
    <w:rsid w:val="00CC5816"/>
    <w:rsid w:val="00CD4470"/>
    <w:rsid w:val="00CD4D55"/>
    <w:rsid w:val="00CE12CC"/>
    <w:rsid w:val="00CE5119"/>
    <w:rsid w:val="00CF37BB"/>
    <w:rsid w:val="00D141E2"/>
    <w:rsid w:val="00D37AF0"/>
    <w:rsid w:val="00D4277E"/>
    <w:rsid w:val="00D60471"/>
    <w:rsid w:val="00D62221"/>
    <w:rsid w:val="00D727DB"/>
    <w:rsid w:val="00D72BFD"/>
    <w:rsid w:val="00D735C6"/>
    <w:rsid w:val="00D7450F"/>
    <w:rsid w:val="00D85D98"/>
    <w:rsid w:val="00D90ED2"/>
    <w:rsid w:val="00D94411"/>
    <w:rsid w:val="00D94A9C"/>
    <w:rsid w:val="00D95FF2"/>
    <w:rsid w:val="00DC06DE"/>
    <w:rsid w:val="00DC0FDE"/>
    <w:rsid w:val="00DC16B7"/>
    <w:rsid w:val="00DC650D"/>
    <w:rsid w:val="00DC6E08"/>
    <w:rsid w:val="00DE06E1"/>
    <w:rsid w:val="00DF5AFC"/>
    <w:rsid w:val="00DF5E34"/>
    <w:rsid w:val="00E1371C"/>
    <w:rsid w:val="00E25B94"/>
    <w:rsid w:val="00E265D5"/>
    <w:rsid w:val="00E35022"/>
    <w:rsid w:val="00E46DD0"/>
    <w:rsid w:val="00E508A9"/>
    <w:rsid w:val="00E76C60"/>
    <w:rsid w:val="00E776F9"/>
    <w:rsid w:val="00E81665"/>
    <w:rsid w:val="00E903E4"/>
    <w:rsid w:val="00EA2172"/>
    <w:rsid w:val="00EC1DC2"/>
    <w:rsid w:val="00EC3917"/>
    <w:rsid w:val="00ED0B07"/>
    <w:rsid w:val="00ED384B"/>
    <w:rsid w:val="00ED3B6E"/>
    <w:rsid w:val="00EF3EAA"/>
    <w:rsid w:val="00F2438E"/>
    <w:rsid w:val="00F32679"/>
    <w:rsid w:val="00F406C2"/>
    <w:rsid w:val="00F57350"/>
    <w:rsid w:val="00F61D68"/>
    <w:rsid w:val="00F67F35"/>
    <w:rsid w:val="00F7303D"/>
    <w:rsid w:val="00F83197"/>
    <w:rsid w:val="00F92E7B"/>
    <w:rsid w:val="00F94425"/>
    <w:rsid w:val="00FA2F4A"/>
    <w:rsid w:val="00FA6554"/>
    <w:rsid w:val="00FB6732"/>
    <w:rsid w:val="00FC53A6"/>
    <w:rsid w:val="00FC684B"/>
    <w:rsid w:val="00FD1D18"/>
    <w:rsid w:val="00FD2837"/>
    <w:rsid w:val="00FE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CC375C0"/>
  <w15:docId w15:val="{6C9AAB31-D50D-4730-A18D-EA22588A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F0"/>
    <w:pPr>
      <w:spacing w:after="0" w:line="240" w:lineRule="auto"/>
    </w:pPr>
    <w:rPr>
      <w:rFonts w:ascii="Arial" w:eastAsia="Times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  <w:rPr>
      <w:rFonts w:eastAsia="Calibri" w:cs="Times New Roman"/>
      <w:sz w:val="20"/>
      <w:szCs w:val="24"/>
    </w:r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F080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0056A7"/>
    <w:pPr>
      <w:spacing w:after="0" w:line="240" w:lineRule="auto"/>
    </w:pPr>
    <w:rPr>
      <w:rFonts w:eastAsia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ox\Documents\Master%20Documents\COF104%20Leave%20Applic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COF104 Leave Application Form</Template>
  <TotalTime>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Cox</dc:creator>
  <cp:keywords/>
  <dc:description/>
  <cp:lastModifiedBy>Madeline Janiola</cp:lastModifiedBy>
  <cp:revision>4</cp:revision>
  <cp:lastPrinted>2015-12-23T05:03:00Z</cp:lastPrinted>
  <dcterms:created xsi:type="dcterms:W3CDTF">2019-06-20T04:49:00Z</dcterms:created>
  <dcterms:modified xsi:type="dcterms:W3CDTF">2021-08-11T08:07:00Z</dcterms:modified>
</cp:coreProperties>
</file>