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4" w:type="dxa"/>
        <w:tblInd w:w="-725" w:type="dxa"/>
        <w:tblLook w:val="04A0" w:firstRow="1" w:lastRow="0" w:firstColumn="1" w:lastColumn="0" w:noHBand="0" w:noVBand="1"/>
      </w:tblPr>
      <w:tblGrid>
        <w:gridCol w:w="3875"/>
        <w:gridCol w:w="546"/>
        <w:gridCol w:w="2959"/>
        <w:gridCol w:w="75"/>
        <w:gridCol w:w="935"/>
        <w:gridCol w:w="920"/>
        <w:gridCol w:w="590"/>
        <w:gridCol w:w="694"/>
      </w:tblGrid>
      <w:tr w:rsidR="00105BBA" w:rsidRPr="00105BBA" w:rsidTr="007C4478">
        <w:trPr>
          <w:trHeight w:val="620"/>
        </w:trPr>
        <w:tc>
          <w:tcPr>
            <w:tcW w:w="10594" w:type="dxa"/>
            <w:gridSpan w:val="8"/>
            <w:shd w:val="clear" w:color="auto" w:fill="C6D9F1" w:themeFill="text2" w:themeFillTint="33"/>
          </w:tcPr>
          <w:p w:rsidR="00105BBA" w:rsidRPr="00105BBA" w:rsidRDefault="00105BBA" w:rsidP="001C74A0">
            <w:pPr>
              <w:pStyle w:val="NoSpacing"/>
              <w:spacing w:before="120" w:after="120"/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</w:rPr>
            </w:pPr>
            <w:r w:rsidRPr="00105BBA">
              <w:rPr>
                <w:rFonts w:asciiTheme="majorHAnsi" w:hAnsiTheme="majorHAnsi" w:cstheme="majorHAnsi"/>
                <w:b/>
                <w:color w:val="002060"/>
                <w:sz w:val="32"/>
                <w:szCs w:val="32"/>
              </w:rPr>
              <w:t>EMPLOYMENT CONTRACT REVIEW FORM</w:t>
            </w:r>
          </w:p>
        </w:tc>
      </w:tr>
      <w:tr w:rsidR="00105BBA" w:rsidRPr="00105BBA" w:rsidTr="00BC0630">
        <w:trPr>
          <w:trHeight w:val="705"/>
        </w:trPr>
        <w:tc>
          <w:tcPr>
            <w:tcW w:w="3875" w:type="dxa"/>
            <w:shd w:val="clear" w:color="auto" w:fill="DBE5F1" w:themeFill="accent1" w:themeFillTint="33"/>
          </w:tcPr>
          <w:p w:rsidR="00105BBA" w:rsidRPr="00105BBA" w:rsidRDefault="00105BBA" w:rsidP="00105BBA">
            <w:pPr>
              <w:pStyle w:val="NoSpacing"/>
              <w:spacing w:before="120" w:after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Employee Name:</w:t>
            </w:r>
          </w:p>
        </w:tc>
        <w:tc>
          <w:tcPr>
            <w:tcW w:w="3505" w:type="dxa"/>
            <w:gridSpan w:val="2"/>
          </w:tcPr>
          <w:p w:rsidR="00BC0630" w:rsidRDefault="00BC0630" w:rsidP="00105BBA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:rsidR="00BC0630" w:rsidRPr="00105BBA" w:rsidRDefault="00BC0630" w:rsidP="00105BBA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30" w:type="dxa"/>
            <w:gridSpan w:val="3"/>
            <w:shd w:val="clear" w:color="auto" w:fill="DBE5F1" w:themeFill="accent1" w:themeFillTint="33"/>
          </w:tcPr>
          <w:p w:rsidR="00105BBA" w:rsidRPr="00105BBA" w:rsidRDefault="00105BBA" w:rsidP="00105BBA">
            <w:pPr>
              <w:pStyle w:val="NoSpacing"/>
              <w:spacing w:before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5BBA">
              <w:rPr>
                <w:rFonts w:asciiTheme="majorHAnsi" w:hAnsiTheme="majorHAnsi" w:cstheme="majorHAnsi"/>
                <w:b/>
                <w:sz w:val="20"/>
                <w:szCs w:val="20"/>
              </w:rPr>
              <w:t>Employee No:</w:t>
            </w:r>
          </w:p>
        </w:tc>
        <w:tc>
          <w:tcPr>
            <w:tcW w:w="1284" w:type="dxa"/>
            <w:gridSpan w:val="2"/>
          </w:tcPr>
          <w:p w:rsidR="00105BBA" w:rsidRDefault="00105BBA" w:rsidP="00105BBA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:rsidR="00BC0630" w:rsidRPr="00105BBA" w:rsidRDefault="00BC0630" w:rsidP="00105BBA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105BBA" w:rsidRPr="00105BBA" w:rsidTr="00BC0630">
        <w:trPr>
          <w:trHeight w:val="435"/>
        </w:trPr>
        <w:tc>
          <w:tcPr>
            <w:tcW w:w="3875" w:type="dxa"/>
            <w:shd w:val="clear" w:color="auto" w:fill="DBE5F1" w:themeFill="accent1" w:themeFillTint="33"/>
          </w:tcPr>
          <w:p w:rsidR="00105BBA" w:rsidRPr="00105BBA" w:rsidRDefault="00105BBA" w:rsidP="00105BBA">
            <w:pPr>
              <w:pStyle w:val="NoSpacing"/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105BB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Contract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Expiry</w:t>
            </w:r>
            <w:r w:rsidRPr="00105BB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Date:</w:t>
            </w:r>
          </w:p>
        </w:tc>
        <w:tc>
          <w:tcPr>
            <w:tcW w:w="3505" w:type="dxa"/>
            <w:gridSpan w:val="2"/>
          </w:tcPr>
          <w:p w:rsidR="00105BBA" w:rsidRDefault="00105BBA" w:rsidP="00105BB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C0630" w:rsidRPr="00105BBA" w:rsidRDefault="00BC0630" w:rsidP="00105BB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30" w:type="dxa"/>
            <w:gridSpan w:val="3"/>
            <w:shd w:val="clear" w:color="auto" w:fill="DBE5F1" w:themeFill="accent1" w:themeFillTint="33"/>
          </w:tcPr>
          <w:p w:rsidR="00105BBA" w:rsidRPr="00105BBA" w:rsidRDefault="00105BBA" w:rsidP="00105BBA">
            <w:pPr>
              <w:pStyle w:val="NoSpacing"/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105BBA">
              <w:rPr>
                <w:rFonts w:asciiTheme="majorHAnsi" w:hAnsiTheme="majorHAnsi" w:cstheme="majorHAnsi"/>
                <w:b/>
                <w:sz w:val="20"/>
                <w:szCs w:val="20"/>
              </w:rPr>
              <w:t>Review to be Completed by:</w:t>
            </w:r>
          </w:p>
        </w:tc>
        <w:tc>
          <w:tcPr>
            <w:tcW w:w="1284" w:type="dxa"/>
            <w:gridSpan w:val="2"/>
          </w:tcPr>
          <w:p w:rsidR="00105BBA" w:rsidRPr="00105BBA" w:rsidRDefault="00105BBA" w:rsidP="00105BB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5BBA" w:rsidTr="00BC0630">
        <w:trPr>
          <w:trHeight w:val="482"/>
        </w:trPr>
        <w:tc>
          <w:tcPr>
            <w:tcW w:w="9310" w:type="dxa"/>
            <w:gridSpan w:val="6"/>
            <w:shd w:val="clear" w:color="auto" w:fill="DBE5F1" w:themeFill="accent1" w:themeFillTint="33"/>
          </w:tcPr>
          <w:p w:rsidR="00105BBA" w:rsidRDefault="00105BBA" w:rsidP="00105BBA">
            <w:pPr>
              <w:pStyle w:val="NoSpacing"/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Does the employee demonstrate the Company Values and meet their position requirements:</w:t>
            </w:r>
          </w:p>
        </w:tc>
        <w:tc>
          <w:tcPr>
            <w:tcW w:w="590" w:type="dxa"/>
          </w:tcPr>
          <w:p w:rsidR="00105BBA" w:rsidRPr="006722D7" w:rsidRDefault="00105BBA" w:rsidP="00105BBA">
            <w:pPr>
              <w:pStyle w:val="NoSpacing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94" w:type="dxa"/>
          </w:tcPr>
          <w:p w:rsidR="00105BBA" w:rsidRPr="006722D7" w:rsidRDefault="00105BBA" w:rsidP="00105BBA">
            <w:pPr>
              <w:pStyle w:val="NoSpacing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</w:t>
            </w:r>
          </w:p>
        </w:tc>
      </w:tr>
      <w:tr w:rsidR="00DC5582" w:rsidTr="00BC0630">
        <w:trPr>
          <w:trHeight w:val="548"/>
        </w:trPr>
        <w:tc>
          <w:tcPr>
            <w:tcW w:w="9310" w:type="dxa"/>
            <w:gridSpan w:val="6"/>
            <w:shd w:val="clear" w:color="auto" w:fill="DBE5F1" w:themeFill="accent1" w:themeFillTint="33"/>
          </w:tcPr>
          <w:p w:rsidR="00DC5582" w:rsidRPr="00DA10CA" w:rsidRDefault="00DC5582" w:rsidP="00DC5582">
            <w:pPr>
              <w:pStyle w:val="NoSpacing"/>
              <w:spacing w:before="12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 Healthcare Employees Only:</w:t>
            </w:r>
          </w:p>
          <w:p w:rsidR="00DC5582" w:rsidRDefault="00DC5582" w:rsidP="00DC5582">
            <w:pPr>
              <w:pStyle w:val="NoSpacing"/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The employee has completed the Health Declaration Form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iaw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OHS Policy and Procedures and is suitable for continued employment as a Healthcare worker:</w:t>
            </w:r>
          </w:p>
        </w:tc>
        <w:tc>
          <w:tcPr>
            <w:tcW w:w="590" w:type="dxa"/>
          </w:tcPr>
          <w:p w:rsidR="00DC5582" w:rsidRPr="006722D7" w:rsidRDefault="00DC5582" w:rsidP="00DC5582">
            <w:pPr>
              <w:pStyle w:val="NoSpacing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94" w:type="dxa"/>
          </w:tcPr>
          <w:p w:rsidR="00DC5582" w:rsidRPr="006722D7" w:rsidRDefault="00DC5582" w:rsidP="00DC5582">
            <w:pPr>
              <w:pStyle w:val="NoSpacing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</w:t>
            </w:r>
          </w:p>
        </w:tc>
      </w:tr>
      <w:tr w:rsidR="00105BBA" w:rsidTr="007C4478">
        <w:trPr>
          <w:trHeight w:val="1616"/>
        </w:trPr>
        <w:tc>
          <w:tcPr>
            <w:tcW w:w="10594" w:type="dxa"/>
            <w:gridSpan w:val="8"/>
          </w:tcPr>
          <w:p w:rsidR="007C4478" w:rsidRPr="007C4478" w:rsidRDefault="007C4478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105BBA" w:rsidRPr="007C4478" w:rsidRDefault="007C4478" w:rsidP="007C4478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44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Comments </w:t>
            </w:r>
            <w:r w:rsidRPr="007C4478">
              <w:rPr>
                <w:rFonts w:asciiTheme="majorHAnsi" w:hAnsiTheme="majorHAnsi" w:cstheme="majorHAnsi"/>
                <w:sz w:val="20"/>
                <w:szCs w:val="20"/>
              </w:rPr>
              <w:t>(including overall performance and attendance)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:</w:t>
            </w:r>
          </w:p>
          <w:p w:rsidR="003770DA" w:rsidRDefault="003770DA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770DA" w:rsidRDefault="003770DA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C4478" w:rsidRDefault="007C4478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C4478" w:rsidRDefault="007C4478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C4478" w:rsidRDefault="007C4478" w:rsidP="00910983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347E" w:rsidTr="00BC0630">
        <w:trPr>
          <w:trHeight w:val="719"/>
        </w:trPr>
        <w:tc>
          <w:tcPr>
            <w:tcW w:w="9310" w:type="dxa"/>
            <w:gridSpan w:val="6"/>
            <w:shd w:val="clear" w:color="auto" w:fill="DBE5F1" w:themeFill="accent1" w:themeFillTint="33"/>
          </w:tcPr>
          <w:p w:rsidR="0071347E" w:rsidRDefault="00DA10CA" w:rsidP="00DA10CA">
            <w:pPr>
              <w:pStyle w:val="NoSpacing"/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employee meets the</w:t>
            </w:r>
            <w:r w:rsidR="001C74A0">
              <w:rPr>
                <w:rFonts w:asciiTheme="majorHAnsi" w:hAnsiTheme="majorHAnsi" w:cstheme="majorHAnsi"/>
                <w:sz w:val="20"/>
                <w:szCs w:val="20"/>
              </w:rPr>
              <w:t xml:space="preserve"> requirement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/s above and</w:t>
            </w:r>
            <w:r w:rsidR="001C74A0">
              <w:rPr>
                <w:rFonts w:asciiTheme="majorHAnsi" w:hAnsiTheme="majorHAnsi" w:cstheme="majorHAnsi"/>
                <w:sz w:val="20"/>
                <w:szCs w:val="20"/>
              </w:rPr>
              <w:t xml:space="preserve"> they </w:t>
            </w:r>
            <w:r w:rsidR="00D642EF">
              <w:rPr>
                <w:rFonts w:asciiTheme="majorHAnsi" w:hAnsiTheme="majorHAnsi" w:cstheme="majorHAnsi"/>
                <w:sz w:val="20"/>
                <w:szCs w:val="20"/>
              </w:rPr>
              <w:t xml:space="preserve">are </w:t>
            </w:r>
            <w:r w:rsidR="001C74A0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="0071347E">
              <w:rPr>
                <w:rFonts w:asciiTheme="majorHAnsi" w:hAnsiTheme="majorHAnsi" w:cstheme="majorHAnsi"/>
                <w:sz w:val="20"/>
                <w:szCs w:val="20"/>
              </w:rPr>
              <w:t xml:space="preserve">ecommended for </w:t>
            </w:r>
            <w:r w:rsidR="001C74A0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317A13">
              <w:rPr>
                <w:rFonts w:asciiTheme="majorHAnsi" w:hAnsiTheme="majorHAnsi" w:cstheme="majorHAnsi"/>
                <w:sz w:val="20"/>
                <w:szCs w:val="20"/>
              </w:rPr>
              <w:t xml:space="preserve">n </w:t>
            </w:r>
            <w:r w:rsidR="0071347E">
              <w:rPr>
                <w:rFonts w:asciiTheme="majorHAnsi" w:hAnsiTheme="majorHAnsi" w:cstheme="majorHAnsi"/>
                <w:sz w:val="20"/>
                <w:szCs w:val="20"/>
              </w:rPr>
              <w:t>extension</w:t>
            </w:r>
            <w:r w:rsidR="00317A13">
              <w:rPr>
                <w:rFonts w:asciiTheme="majorHAnsi" w:hAnsiTheme="majorHAnsi" w:cstheme="majorHAnsi"/>
                <w:sz w:val="20"/>
                <w:szCs w:val="20"/>
              </w:rPr>
              <w:t>/renewal</w:t>
            </w:r>
            <w:r w:rsidR="0071347E">
              <w:rPr>
                <w:rFonts w:asciiTheme="majorHAnsi" w:hAnsiTheme="majorHAnsi" w:cstheme="majorHAnsi"/>
                <w:sz w:val="20"/>
                <w:szCs w:val="20"/>
              </w:rPr>
              <w:t xml:space="preserve"> of contract</w:t>
            </w:r>
            <w:r w:rsidR="001C74A0">
              <w:rPr>
                <w:rFonts w:asciiTheme="majorHAnsi" w:hAnsiTheme="majorHAnsi" w:cstheme="majorHAnsi"/>
                <w:sz w:val="20"/>
                <w:szCs w:val="20"/>
              </w:rPr>
              <w:t>?</w:t>
            </w:r>
            <w:r w:rsidR="0071347E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590" w:type="dxa"/>
          </w:tcPr>
          <w:p w:rsidR="0071347E" w:rsidRPr="006722D7" w:rsidRDefault="0071347E" w:rsidP="0071347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94" w:type="dxa"/>
          </w:tcPr>
          <w:p w:rsidR="0071347E" w:rsidRPr="006722D7" w:rsidRDefault="0071347E" w:rsidP="0071347E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</w:t>
            </w:r>
          </w:p>
        </w:tc>
      </w:tr>
      <w:tr w:rsidR="0071347E" w:rsidTr="007C4478">
        <w:trPr>
          <w:trHeight w:val="813"/>
        </w:trPr>
        <w:tc>
          <w:tcPr>
            <w:tcW w:w="10594" w:type="dxa"/>
            <w:gridSpan w:val="8"/>
          </w:tcPr>
          <w:p w:rsidR="0071347E" w:rsidRDefault="0071347E" w:rsidP="004F69E5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</w:t>
            </w:r>
            <w:r w:rsidR="006722D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please provide further comment:</w:t>
            </w:r>
          </w:p>
          <w:p w:rsidR="0071347E" w:rsidRDefault="0071347E" w:rsidP="004F69E5">
            <w:pPr>
              <w:pStyle w:val="NoSpacing"/>
              <w:shd w:val="clear" w:color="auto" w:fill="FFFFFF" w:themeFill="background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1347E" w:rsidRDefault="0071347E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1347E" w:rsidRDefault="0071347E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C4478" w:rsidRDefault="007C4478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770DA" w:rsidRDefault="003770DA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770DA" w:rsidRDefault="003770DA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F69E5" w:rsidTr="007C4478">
        <w:trPr>
          <w:trHeight w:val="3630"/>
        </w:trPr>
        <w:tc>
          <w:tcPr>
            <w:tcW w:w="8390" w:type="dxa"/>
            <w:gridSpan w:val="5"/>
            <w:tcBorders>
              <w:bottom w:val="single" w:sz="4" w:space="0" w:color="auto"/>
              <w:right w:val="nil"/>
            </w:tcBorders>
          </w:tcPr>
          <w:p w:rsidR="004F69E5" w:rsidRDefault="004F69E5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7409" w:type="dxa"/>
              <w:tblInd w:w="6" w:type="dxa"/>
              <w:tblLook w:val="04A0" w:firstRow="1" w:lastRow="0" w:firstColumn="1" w:lastColumn="0" w:noHBand="0" w:noVBand="1"/>
            </w:tblPr>
            <w:tblGrid>
              <w:gridCol w:w="2540"/>
              <w:gridCol w:w="4869"/>
            </w:tblGrid>
            <w:tr w:rsidR="003770DA" w:rsidRPr="00793729" w:rsidTr="003770DA">
              <w:trPr>
                <w:trHeight w:val="295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0DA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Times New Roman" w:hAnsi="Calibri Light" w:cs="Calibri"/>
                      <w:b/>
                      <w:bCs/>
                      <w:color w:val="000000"/>
                      <w:sz w:val="20"/>
                      <w:szCs w:val="20"/>
                    </w:rPr>
                    <w:t>Remarks</w:t>
                  </w:r>
                  <w:r>
                    <w:rPr>
                      <w:rFonts w:ascii="Calibri Light" w:eastAsia="Times New Roman" w:hAnsi="Calibri Light" w:cs="Calibri"/>
                      <w:b/>
                      <w:bCs/>
                      <w:color w:val="000000"/>
                      <w:sz w:val="20"/>
                      <w:szCs w:val="20"/>
                    </w:rPr>
                    <w:t>:</w:t>
                  </w:r>
                </w:p>
                <w:p w:rsidR="007C4478" w:rsidRPr="00793729" w:rsidRDefault="007C4478" w:rsidP="003770DA">
                  <w:pPr>
                    <w:spacing w:after="0"/>
                    <w:rPr>
                      <w:rFonts w:ascii="Calibri Light" w:eastAsia="Times New Roman" w:hAnsi="Calibri Light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770DA" w:rsidRPr="00793729" w:rsidTr="003770DA">
              <w:trPr>
                <w:trHeight w:val="295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70DA" w:rsidRPr="00793729" w:rsidRDefault="003770DA" w:rsidP="00AC53DE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 Light" w:eastAsia="Courier New" w:hAnsi="Calibri Light" w:cs="Calibri"/>
                      <w:color w:val="000000"/>
                      <w:sz w:val="20"/>
                      <w:szCs w:val="20"/>
                    </w:rPr>
                    <w:t>o   </w:t>
                  </w:r>
                  <w:r w:rsidRPr="00793729">
                    <w:rPr>
                      <w:rFonts w:ascii="Calibri Light" w:eastAsia="Courier New" w:hAnsi="Calibri Light" w:cs="Calibri"/>
                      <w:color w:val="000000"/>
                      <w:sz w:val="20"/>
                      <w:szCs w:val="20"/>
                    </w:rPr>
                    <w:t xml:space="preserve">UAE Driver's License </w:t>
                  </w:r>
                </w:p>
              </w:tc>
              <w:tc>
                <w:tcPr>
                  <w:tcW w:w="4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770DA" w:rsidRPr="00793729" w:rsidTr="003770DA">
              <w:trPr>
                <w:trHeight w:val="295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Courier New" w:hAnsi="Calibri Light" w:cs="Calibri"/>
                      <w:color w:val="000000"/>
                      <w:sz w:val="20"/>
                      <w:szCs w:val="20"/>
                    </w:rPr>
                    <w:t>o   HAAD License</w:t>
                  </w:r>
                  <w:r>
                    <w:rPr>
                      <w:rFonts w:ascii="Calibri Light" w:eastAsia="Courier New" w:hAnsi="Calibri Light" w:cs="Calibri"/>
                      <w:color w:val="000000"/>
                      <w:sz w:val="20"/>
                      <w:szCs w:val="20"/>
                    </w:rPr>
                    <w:t xml:space="preserve"> Status</w:t>
                  </w:r>
                </w:p>
              </w:tc>
              <w:tc>
                <w:tcPr>
                  <w:tcW w:w="4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770DA" w:rsidRPr="00793729" w:rsidTr="003770DA">
              <w:trPr>
                <w:trHeight w:val="295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Courier New" w:hAnsi="Calibri Light" w:cs="Calibri"/>
                      <w:color w:val="000000"/>
                      <w:sz w:val="20"/>
                      <w:szCs w:val="20"/>
                    </w:rPr>
                    <w:t xml:space="preserve">o    Disciplinary Action </w:t>
                  </w:r>
                </w:p>
              </w:tc>
              <w:tc>
                <w:tcPr>
                  <w:tcW w:w="4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0DA" w:rsidRPr="00793729" w:rsidRDefault="003770DA" w:rsidP="003770DA">
                  <w:pPr>
                    <w:spacing w:after="0"/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</w:pPr>
                  <w:r w:rsidRPr="00793729">
                    <w:rPr>
                      <w:rFonts w:ascii="Calibri Light" w:eastAsia="Times New Roman" w:hAnsi="Calibri Light" w:cs="Calibr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4F69E5" w:rsidRDefault="004F69E5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 w:rsidP="00121CE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……………………………………………………………..</w:t>
            </w:r>
          </w:p>
          <w:p w:rsidR="004F69E5" w:rsidRDefault="004F69E5" w:rsidP="003770D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  <w:p w:rsidR="004F69E5" w:rsidRDefault="004F69E5" w:rsidP="003770D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Supervisor/Manager</w:t>
            </w:r>
          </w:p>
          <w:p w:rsidR="003770DA" w:rsidRDefault="003770DA" w:rsidP="003770DA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Date: ____________________________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9E5" w:rsidRDefault="004F69E5" w:rsidP="004F69E5">
            <w:pPr>
              <w:pStyle w:val="NoSpacing"/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Borders>
              <w:left w:val="nil"/>
              <w:bottom w:val="single" w:sz="4" w:space="0" w:color="auto"/>
            </w:tcBorders>
          </w:tcPr>
          <w:p w:rsidR="004F69E5" w:rsidRDefault="004F69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F69E5" w:rsidRDefault="004F69E5" w:rsidP="004F69E5">
            <w:pPr>
              <w:pStyle w:val="NoSpacing"/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10983" w:rsidRPr="0071347E" w:rsidTr="007C4478">
        <w:trPr>
          <w:trHeight w:val="482"/>
        </w:trPr>
        <w:tc>
          <w:tcPr>
            <w:tcW w:w="10594" w:type="dxa"/>
            <w:gridSpan w:val="8"/>
            <w:shd w:val="clear" w:color="auto" w:fill="C6D9F1" w:themeFill="text2" w:themeFillTint="33"/>
          </w:tcPr>
          <w:p w:rsidR="00910983" w:rsidRPr="0071347E" w:rsidRDefault="00910983" w:rsidP="00910983">
            <w:pPr>
              <w:pStyle w:val="NoSpacing"/>
              <w:spacing w:before="120" w:after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1347E">
              <w:rPr>
                <w:rFonts w:asciiTheme="majorHAnsi" w:hAnsiTheme="majorHAnsi" w:cstheme="majorHAnsi"/>
                <w:b/>
                <w:sz w:val="20"/>
                <w:szCs w:val="20"/>
              </w:rPr>
              <w:t>HR for action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</w:tr>
      <w:tr w:rsidR="00910983" w:rsidRPr="0071347E" w:rsidTr="00BC0630">
        <w:trPr>
          <w:trHeight w:val="847"/>
        </w:trPr>
        <w:tc>
          <w:tcPr>
            <w:tcW w:w="4421" w:type="dxa"/>
            <w:gridSpan w:val="2"/>
          </w:tcPr>
          <w:p w:rsidR="00910983" w:rsidRPr="0071347E" w:rsidRDefault="00E77431" w:rsidP="003770DA">
            <w:pPr>
              <w:pStyle w:val="NoSpacing"/>
              <w:spacing w:before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Notified</w:t>
            </w:r>
            <w:r w:rsidR="003770D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Employee:</w:t>
            </w:r>
          </w:p>
        </w:tc>
        <w:tc>
          <w:tcPr>
            <w:tcW w:w="3034" w:type="dxa"/>
            <w:gridSpan w:val="2"/>
          </w:tcPr>
          <w:p w:rsidR="00910983" w:rsidRPr="004F69E5" w:rsidRDefault="00910983" w:rsidP="00910983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(Initials/date)</w:t>
            </w:r>
          </w:p>
          <w:p w:rsidR="00910983" w:rsidRPr="0071347E" w:rsidRDefault="00910983" w:rsidP="00910983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5" w:type="dxa"/>
            <w:gridSpan w:val="2"/>
          </w:tcPr>
          <w:p w:rsidR="00910983" w:rsidRPr="0071347E" w:rsidRDefault="00910983" w:rsidP="003770DA">
            <w:pPr>
              <w:spacing w:before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84" w:type="dxa"/>
            <w:gridSpan w:val="2"/>
          </w:tcPr>
          <w:p w:rsidR="00910983" w:rsidRPr="003770DA" w:rsidRDefault="00910983" w:rsidP="003770DA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</w:p>
        </w:tc>
      </w:tr>
      <w:tr w:rsidR="00910983" w:rsidRPr="0071347E" w:rsidTr="00BC0630">
        <w:trPr>
          <w:trHeight w:val="600"/>
        </w:trPr>
        <w:tc>
          <w:tcPr>
            <w:tcW w:w="4421" w:type="dxa"/>
            <w:gridSpan w:val="2"/>
          </w:tcPr>
          <w:p w:rsidR="00910983" w:rsidRDefault="00E77431" w:rsidP="00910983">
            <w:pPr>
              <w:pStyle w:val="NoSpacing"/>
              <w:spacing w:before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Contract</w:t>
            </w:r>
            <w:r w:rsidR="00910983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5373CF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  <w:r w:rsidR="00910983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  <w:p w:rsidR="00910983" w:rsidRDefault="00910983" w:rsidP="00910983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034" w:type="dxa"/>
            <w:gridSpan w:val="2"/>
          </w:tcPr>
          <w:p w:rsidR="00910983" w:rsidRPr="004F69E5" w:rsidRDefault="00910983" w:rsidP="00910983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iCs/>
                <w:sz w:val="16"/>
                <w:szCs w:val="16"/>
              </w:rPr>
              <w:t>(Initials/date)</w:t>
            </w:r>
          </w:p>
          <w:p w:rsidR="00910983" w:rsidRDefault="00910983" w:rsidP="009109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5" w:type="dxa"/>
            <w:gridSpan w:val="2"/>
          </w:tcPr>
          <w:p w:rsidR="00910983" w:rsidRDefault="00910983" w:rsidP="00910983">
            <w:pPr>
              <w:spacing w:before="12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84" w:type="dxa"/>
            <w:gridSpan w:val="2"/>
          </w:tcPr>
          <w:p w:rsidR="00910983" w:rsidRPr="004F69E5" w:rsidRDefault="00910983" w:rsidP="00910983">
            <w:pPr>
              <w:rPr>
                <w:rFonts w:asciiTheme="majorHAnsi" w:hAnsiTheme="majorHAnsi" w:cstheme="majorHAnsi"/>
                <w:b/>
                <w:i/>
                <w:iCs/>
                <w:sz w:val="20"/>
                <w:szCs w:val="20"/>
              </w:rPr>
            </w:pPr>
          </w:p>
          <w:p w:rsidR="00910983" w:rsidRDefault="00910983" w:rsidP="009109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910983" w:rsidTr="007C4478">
        <w:trPr>
          <w:trHeight w:val="354"/>
        </w:trPr>
        <w:tc>
          <w:tcPr>
            <w:tcW w:w="10594" w:type="dxa"/>
            <w:gridSpan w:val="8"/>
            <w:shd w:val="clear" w:color="auto" w:fill="C6D9F1" w:themeFill="text2" w:themeFillTint="33"/>
          </w:tcPr>
          <w:p w:rsidR="00910983" w:rsidRDefault="00910983" w:rsidP="00910983">
            <w:pPr>
              <w:pStyle w:val="NoSpacing"/>
              <w:spacing w:before="60"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For filing:  Employee’s Personal File</w:t>
            </w:r>
          </w:p>
        </w:tc>
      </w:tr>
    </w:tbl>
    <w:p w:rsidR="00F42D81" w:rsidRPr="00121CE6" w:rsidRDefault="00F42D81" w:rsidP="00CC3C0B">
      <w:pPr>
        <w:pStyle w:val="Footer"/>
        <w:tabs>
          <w:tab w:val="clear" w:pos="8640"/>
          <w:tab w:val="right" w:pos="9000"/>
        </w:tabs>
        <w:ind w:left="-1800" w:right="-1765"/>
        <w:rPr>
          <w:rFonts w:asciiTheme="majorHAnsi" w:hAnsiTheme="majorHAnsi" w:cstheme="majorHAnsi"/>
          <w:b/>
          <w:sz w:val="20"/>
          <w:szCs w:val="20"/>
        </w:rPr>
      </w:pPr>
      <w:bookmarkStart w:id="0" w:name="_GoBack"/>
      <w:bookmarkEnd w:id="0"/>
    </w:p>
    <w:sectPr w:rsidR="00F42D81" w:rsidRPr="00121CE6" w:rsidSect="008D2BB1">
      <w:headerReference w:type="default" r:id="rId8"/>
      <w:footerReference w:type="default" r:id="rId9"/>
      <w:pgSz w:w="11900" w:h="16840"/>
      <w:pgMar w:top="1634" w:right="1100" w:bottom="0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BBD" w:rsidRDefault="00486BBD" w:rsidP="008B2D73">
      <w:pPr>
        <w:spacing w:after="0"/>
      </w:pPr>
      <w:r>
        <w:separator/>
      </w:r>
    </w:p>
  </w:endnote>
  <w:endnote w:type="continuationSeparator" w:id="0">
    <w:p w:rsidR="00486BBD" w:rsidRDefault="00486BBD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983" w:rsidRPr="008721CB" w:rsidRDefault="00300356" w:rsidP="008D2BB1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</w:rPr>
      <w:drawing>
        <wp:anchor distT="0" distB="0" distL="114300" distR="114300" simplePos="0" relativeHeight="251663872" behindDoc="1" locked="0" layoutInCell="1" allowOverlap="1" wp14:anchorId="55DAD408" wp14:editId="4705249A">
          <wp:simplePos x="0" y="0"/>
          <wp:positionH relativeFrom="column">
            <wp:posOffset>-895350</wp:posOffset>
          </wp:positionH>
          <wp:positionV relativeFrom="paragraph">
            <wp:posOffset>-136525</wp:posOffset>
          </wp:positionV>
          <wp:extent cx="7536180" cy="914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29" b="4585"/>
                  <a:stretch/>
                </pic:blipFill>
                <pic:spPr bwMode="auto">
                  <a:xfrm>
                    <a:off x="0" y="0"/>
                    <a:ext cx="753618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983">
      <w:t xml:space="preserve">     </w:t>
    </w:r>
    <w:r w:rsidR="00910983">
      <w:rPr>
        <w:rFonts w:asciiTheme="minorBidi" w:hAnsiTheme="minorBidi"/>
        <w:sz w:val="16"/>
        <w:szCs w:val="16"/>
      </w:rPr>
      <w:t>w</w:t>
    </w:r>
  </w:p>
  <w:p w:rsidR="00910983" w:rsidRDefault="00910983" w:rsidP="008D2BB1">
    <w:pPr>
      <w:pStyle w:val="Footer"/>
      <w:tabs>
        <w:tab w:val="clear" w:pos="4320"/>
        <w:tab w:val="clear" w:pos="8640"/>
        <w:tab w:val="left" w:pos="0"/>
      </w:tabs>
      <w:ind w:left="-1800" w:right="-1765"/>
      <w:jc w:val="both"/>
    </w:pPr>
    <w:r>
      <w:t xml:space="preserve">              </w:t>
    </w:r>
    <w:r>
      <w:tab/>
    </w:r>
  </w:p>
  <w:p w:rsidR="00910983" w:rsidRDefault="00300356" w:rsidP="008D2BB1">
    <w:pPr>
      <w:pStyle w:val="Footer"/>
      <w:tabs>
        <w:tab w:val="clear" w:pos="8640"/>
        <w:tab w:val="right" w:pos="8910"/>
      </w:tabs>
    </w:pPr>
    <w:r w:rsidRPr="00CF7E6A">
      <w:rPr>
        <w:rFonts w:asciiTheme="majorHAnsi" w:hAnsiTheme="majorHAnsi" w:cstheme="majorHAnsi"/>
        <w:b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FC445D" wp14:editId="0BD79CA6">
              <wp:simplePos x="0" y="0"/>
              <wp:positionH relativeFrom="column">
                <wp:posOffset>5600700</wp:posOffset>
              </wp:positionH>
              <wp:positionV relativeFrom="paragraph">
                <wp:posOffset>167640</wp:posOffset>
              </wp:positionV>
              <wp:extent cx="590550" cy="33337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983" w:rsidRPr="00CC3C0B" w:rsidRDefault="00C073A3" w:rsidP="00E80A54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HRF505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br/>
                            <w:t>Version</w:t>
                          </w:r>
                          <w:r w:rsidR="00AB63B6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C445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1pt;margin-top:13.2pt;width:46.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" fillcolor="white [3201]" stroked="f" strokeweight=".5pt">
              <v:textbox>
                <w:txbxContent>
                  <w:p w:rsidR="00910983" w:rsidRPr="00CC3C0B" w:rsidRDefault="00C073A3" w:rsidP="00E80A54">
                    <w:pPr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HRF505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br/>
                      <w:t>Version</w:t>
                    </w:r>
                    <w:r w:rsidR="00AB63B6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7</w:t>
                    </w:r>
                  </w:p>
                </w:txbxContent>
              </v:textbox>
            </v:shape>
          </w:pict>
        </mc:Fallback>
      </mc:AlternateContent>
    </w:r>
    <w:r w:rsidRPr="00CF7E6A">
      <w:rPr>
        <w:rFonts w:asciiTheme="majorHAnsi" w:hAnsiTheme="majorHAnsi" w:cstheme="majorHAnsi"/>
        <w:b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265084" wp14:editId="4FEBB371">
              <wp:simplePos x="0" y="0"/>
              <wp:positionH relativeFrom="column">
                <wp:posOffset>952500</wp:posOffset>
              </wp:positionH>
              <wp:positionV relativeFrom="paragraph">
                <wp:posOffset>139065</wp:posOffset>
              </wp:positionV>
              <wp:extent cx="207645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983" w:rsidRPr="00CC3C0B" w:rsidRDefault="00910983" w:rsidP="00E80A54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C3C0B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Employment Contract Review Form</w:t>
                          </w:r>
                          <w:r w:rsidRPr="00CC3C0B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br/>
                          </w:r>
                          <w:r w:rsidR="00AB63B6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65084" id="Text Box 3" o:spid="_x0000_s1027" type="#_x0000_t202" style="position:absolute;margin-left:75pt;margin-top:10.95pt;width:163.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" fillcolor="white [3201]" stroked="f" strokeweight=".5pt">
              <v:textbox>
                <w:txbxContent>
                  <w:p w:rsidR="00910983" w:rsidRPr="00CC3C0B" w:rsidRDefault="00910983" w:rsidP="00E80A54">
                    <w:pP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C3C0B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Employment Contract Review Form</w:t>
                    </w:r>
                    <w:r w:rsidRPr="00CC3C0B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br/>
                    </w:r>
                    <w:r w:rsidR="00AB63B6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</w:p>
  <w:p w:rsidR="00910983" w:rsidRPr="00E44415" w:rsidRDefault="00910983" w:rsidP="008D2BB1">
    <w:pPr>
      <w:pStyle w:val="Footer"/>
    </w:pPr>
  </w:p>
  <w:p w:rsidR="00910983" w:rsidRPr="008D2BB1" w:rsidRDefault="00910983" w:rsidP="008D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BBD" w:rsidRDefault="00486BBD" w:rsidP="008B2D73">
      <w:pPr>
        <w:spacing w:after="0"/>
      </w:pPr>
      <w:r>
        <w:separator/>
      </w:r>
    </w:p>
  </w:footnote>
  <w:footnote w:type="continuationSeparator" w:id="0">
    <w:p w:rsidR="00486BBD" w:rsidRDefault="00486BBD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983" w:rsidRDefault="00300356" w:rsidP="008D2BB1">
    <w:pPr>
      <w:pStyle w:val="Header"/>
      <w:tabs>
        <w:tab w:val="left" w:pos="90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55DAD408" wp14:editId="4705249A">
          <wp:simplePos x="0" y="0"/>
          <wp:positionH relativeFrom="column">
            <wp:posOffset>-895350</wp:posOffset>
          </wp:positionH>
          <wp:positionV relativeFrom="paragraph">
            <wp:posOffset>-333375</wp:posOffset>
          </wp:positionV>
          <wp:extent cx="7535545" cy="7524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342"/>
                  <a:stretch/>
                </pic:blipFill>
                <pic:spPr bwMode="auto">
                  <a:xfrm>
                    <a:off x="0" y="0"/>
                    <a:ext cx="753554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A7"/>
    <w:multiLevelType w:val="hybridMultilevel"/>
    <w:tmpl w:val="1186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1B5F"/>
    <w:multiLevelType w:val="hybridMultilevel"/>
    <w:tmpl w:val="8B640E14"/>
    <w:lvl w:ilvl="0" w:tplc="59DE0C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1B2DD8"/>
    <w:multiLevelType w:val="hybridMultilevel"/>
    <w:tmpl w:val="95265D30"/>
    <w:lvl w:ilvl="0" w:tplc="B21C79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4213053"/>
    <w:multiLevelType w:val="hybridMultilevel"/>
    <w:tmpl w:val="7F4E403A"/>
    <w:lvl w:ilvl="0" w:tplc="59DE0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BA0CCC"/>
    <w:multiLevelType w:val="hybridMultilevel"/>
    <w:tmpl w:val="4F587444"/>
    <w:lvl w:ilvl="0" w:tplc="073E3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C7E8A"/>
    <w:multiLevelType w:val="hybridMultilevel"/>
    <w:tmpl w:val="9CAC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F61F9"/>
    <w:multiLevelType w:val="hybridMultilevel"/>
    <w:tmpl w:val="8DA6A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5B7E"/>
    <w:multiLevelType w:val="hybridMultilevel"/>
    <w:tmpl w:val="62A6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64CBE"/>
    <w:multiLevelType w:val="hybridMultilevel"/>
    <w:tmpl w:val="93444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B4"/>
    <w:rsid w:val="00012C5E"/>
    <w:rsid w:val="0001653C"/>
    <w:rsid w:val="00030D66"/>
    <w:rsid w:val="000D1102"/>
    <w:rsid w:val="00104CFD"/>
    <w:rsid w:val="00105BBA"/>
    <w:rsid w:val="00121CE6"/>
    <w:rsid w:val="001C74A0"/>
    <w:rsid w:val="001D0E9E"/>
    <w:rsid w:val="001E06BF"/>
    <w:rsid w:val="0020304A"/>
    <w:rsid w:val="0023570C"/>
    <w:rsid w:val="00252844"/>
    <w:rsid w:val="00273BAB"/>
    <w:rsid w:val="00280CA1"/>
    <w:rsid w:val="00297B14"/>
    <w:rsid w:val="002F585B"/>
    <w:rsid w:val="00300356"/>
    <w:rsid w:val="00305A4E"/>
    <w:rsid w:val="00317A13"/>
    <w:rsid w:val="00337A82"/>
    <w:rsid w:val="00365DA7"/>
    <w:rsid w:val="00367F17"/>
    <w:rsid w:val="003770DA"/>
    <w:rsid w:val="003C20C4"/>
    <w:rsid w:val="003C4264"/>
    <w:rsid w:val="00400925"/>
    <w:rsid w:val="00431048"/>
    <w:rsid w:val="00486BBD"/>
    <w:rsid w:val="004A27E7"/>
    <w:rsid w:val="004C1589"/>
    <w:rsid w:val="004C49EB"/>
    <w:rsid w:val="004F69E5"/>
    <w:rsid w:val="00527D29"/>
    <w:rsid w:val="005373CF"/>
    <w:rsid w:val="00555155"/>
    <w:rsid w:val="00561240"/>
    <w:rsid w:val="0058473F"/>
    <w:rsid w:val="00597B15"/>
    <w:rsid w:val="005D6C50"/>
    <w:rsid w:val="0061664A"/>
    <w:rsid w:val="0062394E"/>
    <w:rsid w:val="00624342"/>
    <w:rsid w:val="00635CD6"/>
    <w:rsid w:val="00646067"/>
    <w:rsid w:val="00647B73"/>
    <w:rsid w:val="006577D0"/>
    <w:rsid w:val="006722D7"/>
    <w:rsid w:val="006901B1"/>
    <w:rsid w:val="0071347E"/>
    <w:rsid w:val="0073400C"/>
    <w:rsid w:val="007448AB"/>
    <w:rsid w:val="0077423F"/>
    <w:rsid w:val="007867D3"/>
    <w:rsid w:val="00793729"/>
    <w:rsid w:val="007A4650"/>
    <w:rsid w:val="007C34E3"/>
    <w:rsid w:val="007C4478"/>
    <w:rsid w:val="008042E4"/>
    <w:rsid w:val="00823329"/>
    <w:rsid w:val="008318FA"/>
    <w:rsid w:val="00846B7F"/>
    <w:rsid w:val="00882AA3"/>
    <w:rsid w:val="0088557A"/>
    <w:rsid w:val="008B2D73"/>
    <w:rsid w:val="008C6EC6"/>
    <w:rsid w:val="008D2BB1"/>
    <w:rsid w:val="008D3C85"/>
    <w:rsid w:val="008E2667"/>
    <w:rsid w:val="008F5CD1"/>
    <w:rsid w:val="00910983"/>
    <w:rsid w:val="00917A46"/>
    <w:rsid w:val="00917C4E"/>
    <w:rsid w:val="00966FD8"/>
    <w:rsid w:val="00981C5F"/>
    <w:rsid w:val="009B7F98"/>
    <w:rsid w:val="00A05215"/>
    <w:rsid w:val="00A60EBD"/>
    <w:rsid w:val="00A82FFF"/>
    <w:rsid w:val="00A8488E"/>
    <w:rsid w:val="00A97559"/>
    <w:rsid w:val="00AB63B6"/>
    <w:rsid w:val="00AC53DE"/>
    <w:rsid w:val="00AC695A"/>
    <w:rsid w:val="00AF2FC8"/>
    <w:rsid w:val="00B31625"/>
    <w:rsid w:val="00B842C6"/>
    <w:rsid w:val="00BC0630"/>
    <w:rsid w:val="00C073A3"/>
    <w:rsid w:val="00C271B4"/>
    <w:rsid w:val="00C33B24"/>
    <w:rsid w:val="00C3412E"/>
    <w:rsid w:val="00C86DB8"/>
    <w:rsid w:val="00C95D35"/>
    <w:rsid w:val="00CC3C0B"/>
    <w:rsid w:val="00CE03F7"/>
    <w:rsid w:val="00CF7E6A"/>
    <w:rsid w:val="00D01DB7"/>
    <w:rsid w:val="00D058A0"/>
    <w:rsid w:val="00D114C0"/>
    <w:rsid w:val="00D26408"/>
    <w:rsid w:val="00D343D2"/>
    <w:rsid w:val="00D4184D"/>
    <w:rsid w:val="00D642EF"/>
    <w:rsid w:val="00DA0D4C"/>
    <w:rsid w:val="00DA10CA"/>
    <w:rsid w:val="00DB2E85"/>
    <w:rsid w:val="00DC5582"/>
    <w:rsid w:val="00DC6B10"/>
    <w:rsid w:val="00DF3E78"/>
    <w:rsid w:val="00DF6E95"/>
    <w:rsid w:val="00E02375"/>
    <w:rsid w:val="00E35CC7"/>
    <w:rsid w:val="00E77431"/>
    <w:rsid w:val="00E80A54"/>
    <w:rsid w:val="00E87382"/>
    <w:rsid w:val="00E904B7"/>
    <w:rsid w:val="00F3696D"/>
    <w:rsid w:val="00F42D81"/>
    <w:rsid w:val="00F534EA"/>
    <w:rsid w:val="00FA0B1B"/>
    <w:rsid w:val="00FC4379"/>
    <w:rsid w:val="00FE7AD7"/>
    <w:rsid w:val="00FF0C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60DAF73-DF50-49A5-AF7D-9EB7EA4C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48AB"/>
    <w:pPr>
      <w:spacing w:after="0"/>
    </w:pPr>
  </w:style>
  <w:style w:type="table" w:styleId="TableGrid">
    <w:name w:val="Table Grid"/>
    <w:basedOn w:val="TableNormal"/>
    <w:uiPriority w:val="59"/>
    <w:rsid w:val="00337A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975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331%20NAC%20Letterhea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017D-2D15-47F5-9AAC-D150EB63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7331 NAC Letterhead-template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Maisan Alwatarr</cp:lastModifiedBy>
  <cp:revision>3</cp:revision>
  <cp:lastPrinted>2015-09-01T08:29:00Z</cp:lastPrinted>
  <dcterms:created xsi:type="dcterms:W3CDTF">2020-02-23T05:47:00Z</dcterms:created>
  <dcterms:modified xsi:type="dcterms:W3CDTF">2021-02-09T04:16:00Z</dcterms:modified>
</cp:coreProperties>
</file>