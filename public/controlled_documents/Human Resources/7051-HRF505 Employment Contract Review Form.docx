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B888" w14:textId="74E3D094" w:rsidR="00F42D81" w:rsidRDefault="00F42D81" w:rsidP="00CC3C0B">
      <w:pPr>
        <w:pStyle w:val="Footer"/>
        <w:tabs>
          <w:tab w:val="clear" w:pos="8640"/>
          <w:tab w:val="right" w:pos="9000"/>
        </w:tabs>
        <w:ind w:left="-1800" w:right="-1765"/>
        <w:rPr>
          <w:rFonts w:asciiTheme="majorHAnsi" w:hAnsiTheme="majorHAnsi" w:cstheme="majorHAnsi"/>
          <w:b/>
          <w:sz w:val="20"/>
          <w:szCs w:val="20"/>
        </w:rPr>
      </w:pPr>
    </w:p>
    <w:p w14:paraId="62C5C529" w14:textId="0A6B8E56" w:rsidR="009E411E" w:rsidRDefault="009E411E" w:rsidP="00CC3C0B">
      <w:pPr>
        <w:pStyle w:val="Footer"/>
        <w:tabs>
          <w:tab w:val="clear" w:pos="8640"/>
          <w:tab w:val="right" w:pos="9000"/>
        </w:tabs>
        <w:ind w:left="-1800" w:right="-1765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10594" w:type="dxa"/>
        <w:tblInd w:w="-725" w:type="dxa"/>
        <w:tblLook w:val="04A0" w:firstRow="1" w:lastRow="0" w:firstColumn="1" w:lastColumn="0" w:noHBand="0" w:noVBand="1"/>
      </w:tblPr>
      <w:tblGrid>
        <w:gridCol w:w="2807"/>
        <w:gridCol w:w="2788"/>
        <w:gridCol w:w="2707"/>
        <w:gridCol w:w="2292"/>
      </w:tblGrid>
      <w:tr w:rsidR="009E411E" w:rsidRPr="00105BBA" w14:paraId="47A2714B" w14:textId="77777777" w:rsidTr="001418DE">
        <w:trPr>
          <w:trHeight w:val="620"/>
        </w:trPr>
        <w:tc>
          <w:tcPr>
            <w:tcW w:w="10594" w:type="dxa"/>
            <w:gridSpan w:val="4"/>
            <w:shd w:val="clear" w:color="auto" w:fill="C6D9F1" w:themeFill="text2" w:themeFillTint="33"/>
          </w:tcPr>
          <w:p w14:paraId="443F335E" w14:textId="77777777" w:rsidR="009E411E" w:rsidRPr="00105BBA" w:rsidRDefault="009E411E" w:rsidP="00440971">
            <w:pPr>
              <w:pStyle w:val="NoSpacing"/>
              <w:spacing w:before="120" w:after="120"/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</w:rPr>
            </w:pPr>
            <w:r w:rsidRPr="00105BBA">
              <w:rPr>
                <w:rFonts w:asciiTheme="majorHAnsi" w:hAnsiTheme="majorHAnsi" w:cstheme="majorHAnsi"/>
                <w:b/>
                <w:color w:val="002060"/>
                <w:sz w:val="32"/>
                <w:szCs w:val="32"/>
              </w:rPr>
              <w:t>EMPLOYMENT CONTRACT REVIEW FORM</w:t>
            </w:r>
          </w:p>
        </w:tc>
      </w:tr>
      <w:tr w:rsidR="00031EE5" w:rsidRPr="00105BBA" w14:paraId="53153B0A" w14:textId="77777777" w:rsidTr="00031EE5">
        <w:trPr>
          <w:trHeight w:val="576"/>
        </w:trPr>
        <w:tc>
          <w:tcPr>
            <w:tcW w:w="2807" w:type="dxa"/>
            <w:shd w:val="clear" w:color="auto" w:fill="DBE5F1" w:themeFill="accent1" w:themeFillTint="33"/>
            <w:vAlign w:val="center"/>
          </w:tcPr>
          <w:p w14:paraId="3DE12369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Employee Name:</w:t>
            </w:r>
          </w:p>
        </w:tc>
        <w:tc>
          <w:tcPr>
            <w:tcW w:w="2788" w:type="dxa"/>
            <w:vAlign w:val="center"/>
          </w:tcPr>
          <w:p w14:paraId="011852D5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D2E6722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DBE5F1" w:themeFill="accent1" w:themeFillTint="33"/>
            <w:vAlign w:val="center"/>
          </w:tcPr>
          <w:p w14:paraId="18374E35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Employee No:</w:t>
            </w:r>
          </w:p>
        </w:tc>
        <w:tc>
          <w:tcPr>
            <w:tcW w:w="2292" w:type="dxa"/>
            <w:vAlign w:val="center"/>
          </w:tcPr>
          <w:p w14:paraId="1CC017D7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05F675E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31EE5" w:rsidRPr="00105BBA" w14:paraId="47739168" w14:textId="77777777" w:rsidTr="00031EE5">
        <w:trPr>
          <w:trHeight w:val="576"/>
        </w:trPr>
        <w:tc>
          <w:tcPr>
            <w:tcW w:w="2807" w:type="dxa"/>
            <w:shd w:val="clear" w:color="auto" w:fill="DBE5F1" w:themeFill="accent1" w:themeFillTint="33"/>
            <w:vAlign w:val="center"/>
          </w:tcPr>
          <w:p w14:paraId="0F3FF008" w14:textId="7DB19ED6" w:rsidR="009E411E" w:rsidRPr="00440971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Contract </w:t>
            </w:r>
            <w:r w:rsidR="004E60E3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Start </w:t>
            </w: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Date:</w:t>
            </w:r>
          </w:p>
        </w:tc>
        <w:tc>
          <w:tcPr>
            <w:tcW w:w="2788" w:type="dxa"/>
            <w:vAlign w:val="center"/>
          </w:tcPr>
          <w:p w14:paraId="22E81543" w14:textId="77777777" w:rsidR="009E411E" w:rsidRPr="00440971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3C846137" w14:textId="77777777" w:rsidR="009E411E" w:rsidRPr="00440971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707" w:type="dxa"/>
            <w:shd w:val="clear" w:color="auto" w:fill="DBE5F1" w:themeFill="accent1" w:themeFillTint="33"/>
            <w:vAlign w:val="center"/>
          </w:tcPr>
          <w:p w14:paraId="3D924576" w14:textId="2F9E136D" w:rsidR="009E411E" w:rsidRPr="00440971" w:rsidRDefault="004E60E3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Contract Expiry Date:</w:t>
            </w:r>
          </w:p>
        </w:tc>
        <w:tc>
          <w:tcPr>
            <w:tcW w:w="2292" w:type="dxa"/>
            <w:vAlign w:val="center"/>
          </w:tcPr>
          <w:p w14:paraId="2F7F8879" w14:textId="77777777" w:rsidR="009E411E" w:rsidRPr="00440971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658D0" w:rsidRPr="00105BBA" w14:paraId="4EB9DD14" w14:textId="77777777" w:rsidTr="001418DE">
        <w:trPr>
          <w:trHeight w:val="296"/>
        </w:trPr>
        <w:tc>
          <w:tcPr>
            <w:tcW w:w="10594" w:type="dxa"/>
            <w:gridSpan w:val="4"/>
            <w:shd w:val="clear" w:color="auto" w:fill="FFFF00"/>
            <w:vAlign w:val="center"/>
          </w:tcPr>
          <w:p w14:paraId="7DA21984" w14:textId="6CBA55C7" w:rsidR="000658D0" w:rsidRPr="001418DE" w:rsidRDefault="000658D0" w:rsidP="00440971">
            <w:pPr>
              <w:pStyle w:val="NoSpacing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  <w:r w:rsidRPr="001418DE"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  <w:t>*Kindly complete and return this form to HR within 3 days</w:t>
            </w:r>
          </w:p>
        </w:tc>
      </w:tr>
      <w:tr w:rsidR="009E411E" w14:paraId="5B1D4B2D" w14:textId="77777777" w:rsidTr="001418DE">
        <w:trPr>
          <w:trHeight w:val="576"/>
        </w:trPr>
        <w:tc>
          <w:tcPr>
            <w:tcW w:w="2807" w:type="dxa"/>
            <w:shd w:val="clear" w:color="auto" w:fill="auto"/>
            <w:vAlign w:val="center"/>
          </w:tcPr>
          <w:p w14:paraId="5CD21625" w14:textId="19BCF11D" w:rsidR="004E60E3" w:rsidRDefault="000658D0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Contract </w:t>
            </w:r>
            <w:r w:rsidR="009E411E"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Renewal Period </w:t>
            </w:r>
          </w:p>
          <w:p w14:paraId="7946BA22" w14:textId="271146B3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E60E3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proofErr w:type="gramStart"/>
            <w:r w:rsidRPr="004E60E3">
              <w:rPr>
                <w:rFonts w:asciiTheme="majorHAnsi" w:hAnsiTheme="majorHAnsi" w:cstheme="majorHAnsi"/>
                <w:b/>
                <w:sz w:val="20"/>
                <w:szCs w:val="20"/>
              </w:rPr>
              <w:t>select</w:t>
            </w:r>
            <w:proofErr w:type="gramEnd"/>
            <w:r w:rsidRPr="004E60E3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that applies):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295F9580" w14:textId="69E6464B" w:rsidR="009E411E" w:rsidRPr="005D7E93" w:rsidRDefault="00E210C2" w:rsidP="0044097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b/>
                  <w:sz w:val="20"/>
                  <w:szCs w:val="20"/>
                </w:rPr>
                <w:id w:val="-40623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8D0">
                  <w:rPr>
                    <w:rFonts w:ascii="MS Gothic" w:eastAsia="MS Gothic" w:hAnsi="MS Gothic" w:cstheme="majorHAnsi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658D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</w:t>
            </w:r>
            <w:r w:rsidR="009E411E">
              <w:rPr>
                <w:rFonts w:asciiTheme="majorHAnsi" w:hAnsiTheme="majorHAnsi" w:cstheme="majorHAnsi"/>
                <w:b/>
                <w:sz w:val="20"/>
                <w:szCs w:val="20"/>
              </w:rPr>
              <w:t>1 YR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52F71FBF" w14:textId="16AE4E4B" w:rsidR="009E411E" w:rsidRPr="005D7E93" w:rsidRDefault="00E210C2" w:rsidP="0044097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b/>
                  <w:sz w:val="20"/>
                  <w:szCs w:val="20"/>
                </w:rPr>
                <w:id w:val="116097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8D0">
                  <w:rPr>
                    <w:rFonts w:ascii="MS Gothic" w:eastAsia="MS Gothic" w:hAnsi="MS Gothic" w:cstheme="majorHAnsi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658D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</w:t>
            </w:r>
            <w:r w:rsidR="009E411E">
              <w:rPr>
                <w:rFonts w:asciiTheme="majorHAnsi" w:hAnsiTheme="majorHAnsi" w:cstheme="majorHAnsi"/>
                <w:b/>
                <w:sz w:val="20"/>
                <w:szCs w:val="20"/>
              </w:rPr>
              <w:t>2 YRS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6D89D0D4" w14:textId="5E922E0B" w:rsidR="009E411E" w:rsidRPr="005D7E93" w:rsidRDefault="00E210C2" w:rsidP="0044097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b/>
                  <w:sz w:val="20"/>
                  <w:szCs w:val="20"/>
                </w:rPr>
                <w:id w:val="-150766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8D0">
                  <w:rPr>
                    <w:rFonts w:ascii="MS Gothic" w:eastAsia="MS Gothic" w:hAnsi="MS Gothic" w:cstheme="majorHAnsi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658D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</w:t>
            </w:r>
            <w:r w:rsidR="009E411E">
              <w:rPr>
                <w:rFonts w:asciiTheme="majorHAnsi" w:hAnsiTheme="majorHAnsi" w:cstheme="majorHAnsi"/>
                <w:b/>
                <w:sz w:val="20"/>
                <w:szCs w:val="20"/>
              </w:rPr>
              <w:t>3 YRS</w:t>
            </w:r>
          </w:p>
        </w:tc>
      </w:tr>
      <w:tr w:rsidR="00031EE5" w14:paraId="2D36D51A" w14:textId="77777777" w:rsidTr="00031EE5">
        <w:trPr>
          <w:trHeight w:val="576"/>
        </w:trPr>
        <w:tc>
          <w:tcPr>
            <w:tcW w:w="2807" w:type="dxa"/>
            <w:shd w:val="clear" w:color="auto" w:fill="auto"/>
            <w:vAlign w:val="center"/>
          </w:tcPr>
          <w:p w14:paraId="0277E4E6" w14:textId="5298B99E" w:rsidR="00031EE5" w:rsidRPr="00145674" w:rsidRDefault="00031EE5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Non-Renewal of Contract:</w:t>
            </w:r>
          </w:p>
        </w:tc>
        <w:tc>
          <w:tcPr>
            <w:tcW w:w="7787" w:type="dxa"/>
            <w:gridSpan w:val="3"/>
            <w:shd w:val="clear" w:color="auto" w:fill="auto"/>
            <w:vAlign w:val="center"/>
          </w:tcPr>
          <w:p w14:paraId="42DCD727" w14:textId="33F2F786" w:rsidR="00031EE5" w:rsidRPr="001418DE" w:rsidRDefault="00E210C2" w:rsidP="001418DE">
            <w:pPr>
              <w:pStyle w:val="NoSpacing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bCs/>
                  <w:sz w:val="20"/>
                  <w:szCs w:val="20"/>
                </w:rPr>
                <w:id w:val="-195131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8D0">
                  <w:rPr>
                    <w:rFonts w:ascii="MS Gothic" w:eastAsia="MS Gothic" w:hAnsi="MS Gothic" w:cstheme="majorHAnsi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031EE5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     </w:t>
            </w:r>
            <w:r w:rsidR="00031EE5" w:rsidRPr="001418DE">
              <w:rPr>
                <w:rFonts w:asciiTheme="majorHAnsi" w:hAnsiTheme="majorHAnsi" w:cstheme="majorHAnsi"/>
                <w:bCs/>
                <w:sz w:val="22"/>
                <w:szCs w:val="22"/>
              </w:rPr>
              <w:t>I will not renew my contract</w:t>
            </w:r>
          </w:p>
        </w:tc>
      </w:tr>
      <w:tr w:rsidR="009E411E" w14:paraId="7BB6405C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0DD9E86C" w14:textId="4A5FE29D" w:rsidR="009E411E" w:rsidRPr="00440971" w:rsidRDefault="000658D0" w:rsidP="00440971">
            <w:pPr>
              <w:pStyle w:val="NoSpacing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Employee </w:t>
            </w:r>
            <w:r w:rsidR="009E411E" w:rsidRPr="00440971">
              <w:rPr>
                <w:rFonts w:asciiTheme="majorHAnsi" w:hAnsiTheme="majorHAnsi" w:cstheme="majorHAnsi"/>
                <w:bCs/>
                <w:sz w:val="20"/>
                <w:szCs w:val="20"/>
              </w:rPr>
              <w:t>Name:</w:t>
            </w:r>
          </w:p>
        </w:tc>
      </w:tr>
      <w:tr w:rsidR="009E411E" w14:paraId="5EABFE3F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19D0146B" w14:textId="77777777" w:rsidR="009E411E" w:rsidRPr="00440971" w:rsidRDefault="009E411E" w:rsidP="00440971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440971">
              <w:rPr>
                <w:rFonts w:asciiTheme="majorHAnsi" w:hAnsiTheme="majorHAnsi" w:cstheme="majorHAnsi"/>
                <w:bCs/>
                <w:sz w:val="20"/>
                <w:szCs w:val="20"/>
              </w:rPr>
              <w:t>Signature:</w:t>
            </w:r>
          </w:p>
        </w:tc>
      </w:tr>
      <w:tr w:rsidR="009E411E" w14:paraId="16D5F2D1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0745ABA1" w14:textId="77777777" w:rsidR="009E411E" w:rsidRPr="00440971" w:rsidRDefault="009E411E" w:rsidP="00440971">
            <w:pPr>
              <w:pStyle w:val="NoSpacing"/>
              <w:rPr>
                <w:bCs/>
              </w:rPr>
            </w:pPr>
            <w:r w:rsidRPr="00440971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Date:  </w:t>
            </w:r>
          </w:p>
        </w:tc>
      </w:tr>
      <w:tr w:rsidR="009E411E" w14:paraId="74ECD806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C6D9F1" w:themeFill="text2" w:themeFillTint="33"/>
            <w:vAlign w:val="center"/>
          </w:tcPr>
          <w:p w14:paraId="28D0FFAA" w14:textId="3EF0F02C" w:rsidR="009E411E" w:rsidRPr="001418DE" w:rsidDel="0044308B" w:rsidRDefault="000658D0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18DE">
              <w:rPr>
                <w:rFonts w:asciiTheme="majorHAnsi" w:hAnsiTheme="majorHAnsi" w:cstheme="majorHAnsi"/>
                <w:b/>
                <w:sz w:val="20"/>
                <w:szCs w:val="20"/>
              </w:rPr>
              <w:t>Review &amp; Signed Off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By</w:t>
            </w:r>
            <w:r w:rsidRPr="001418DE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</w:tr>
      <w:tr w:rsidR="009E411E" w14:paraId="4EDF5CC3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3D285205" w14:textId="3EEE36B4" w:rsidR="009E411E" w:rsidRPr="00040318" w:rsidDel="0044308B" w:rsidRDefault="000658D0" w:rsidP="00440971">
            <w:pPr>
              <w:pStyle w:val="NoSpacing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HR &amp; CS Manager:</w:t>
            </w:r>
          </w:p>
        </w:tc>
      </w:tr>
      <w:tr w:rsidR="000658D0" w14:paraId="30D6C5D7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69F68199" w14:textId="1FF834BE" w:rsidR="000658D0" w:rsidRPr="00040318" w:rsidDel="0044308B" w:rsidRDefault="000658D0" w:rsidP="000658D0">
            <w:pPr>
              <w:pStyle w:val="NoSpacing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440971">
              <w:rPr>
                <w:rFonts w:asciiTheme="majorHAnsi" w:hAnsiTheme="majorHAnsi" w:cstheme="majorHAnsi"/>
                <w:bCs/>
                <w:sz w:val="20"/>
                <w:szCs w:val="20"/>
              </w:rPr>
              <w:t>Signature:</w:t>
            </w:r>
          </w:p>
        </w:tc>
      </w:tr>
      <w:tr w:rsidR="000658D0" w14:paraId="0CFFDCE9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auto"/>
            <w:vAlign w:val="center"/>
          </w:tcPr>
          <w:p w14:paraId="3A709B3A" w14:textId="100C2376" w:rsidR="000658D0" w:rsidRPr="00040318" w:rsidDel="0044308B" w:rsidRDefault="000658D0" w:rsidP="000658D0">
            <w:pPr>
              <w:pStyle w:val="NoSpacing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440971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Date:  </w:t>
            </w:r>
          </w:p>
        </w:tc>
      </w:tr>
      <w:tr w:rsidR="009E411E" w:rsidRPr="0071347E" w14:paraId="4B6F3571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C6D9F1" w:themeFill="text2" w:themeFillTint="33"/>
            <w:vAlign w:val="center"/>
          </w:tcPr>
          <w:p w14:paraId="4ECA8C25" w14:textId="0144223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HR action:</w:t>
            </w:r>
          </w:p>
        </w:tc>
      </w:tr>
      <w:tr w:rsidR="009E411E" w:rsidRPr="0071347E" w14:paraId="1CE1F562" w14:textId="77777777" w:rsidTr="001418DE">
        <w:trPr>
          <w:trHeight w:val="576"/>
        </w:trPr>
        <w:tc>
          <w:tcPr>
            <w:tcW w:w="2807" w:type="dxa"/>
            <w:vAlign w:val="center"/>
          </w:tcPr>
          <w:p w14:paraId="04620D44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Notified Employee:</w:t>
            </w:r>
          </w:p>
        </w:tc>
        <w:tc>
          <w:tcPr>
            <w:tcW w:w="2788" w:type="dxa"/>
          </w:tcPr>
          <w:p w14:paraId="40A39BAE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(Initials/date)</w:t>
            </w:r>
          </w:p>
          <w:p w14:paraId="5F9841F8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707" w:type="dxa"/>
          </w:tcPr>
          <w:p w14:paraId="6F27A62D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92" w:type="dxa"/>
          </w:tcPr>
          <w:p w14:paraId="5F1EF971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</w:p>
        </w:tc>
      </w:tr>
      <w:tr w:rsidR="009E411E" w:rsidRPr="0071347E" w14:paraId="32E7AD67" w14:textId="77777777" w:rsidTr="001418DE">
        <w:trPr>
          <w:trHeight w:val="576"/>
        </w:trPr>
        <w:tc>
          <w:tcPr>
            <w:tcW w:w="2807" w:type="dxa"/>
            <w:vAlign w:val="center"/>
          </w:tcPr>
          <w:p w14:paraId="37890676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Contract completed:</w:t>
            </w:r>
          </w:p>
        </w:tc>
        <w:tc>
          <w:tcPr>
            <w:tcW w:w="2788" w:type="dxa"/>
          </w:tcPr>
          <w:p w14:paraId="1EC9BEA7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(Initials/date)</w:t>
            </w:r>
          </w:p>
          <w:p w14:paraId="3CA3C1B8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707" w:type="dxa"/>
          </w:tcPr>
          <w:p w14:paraId="714B7A65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92" w:type="dxa"/>
          </w:tcPr>
          <w:p w14:paraId="77A36AA0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</w:p>
          <w:p w14:paraId="533E78BB" w14:textId="77777777" w:rsidR="009E411E" w:rsidRPr="00145674" w:rsidRDefault="009E411E" w:rsidP="0044097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658D0" w:rsidRPr="0071347E" w14:paraId="2FF7FF68" w14:textId="77777777" w:rsidTr="00031EE5">
        <w:trPr>
          <w:trHeight w:val="576"/>
        </w:trPr>
        <w:tc>
          <w:tcPr>
            <w:tcW w:w="2807" w:type="dxa"/>
            <w:vAlign w:val="center"/>
          </w:tcPr>
          <w:p w14:paraId="36629859" w14:textId="77777777" w:rsidR="000658D0" w:rsidRDefault="000658D0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Notified Off Boarding </w:t>
            </w:r>
          </w:p>
          <w:p w14:paraId="7F140A01" w14:textId="397AC84A" w:rsidR="000658D0" w:rsidRPr="00145674" w:rsidRDefault="000658D0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(non-renewal)</w:t>
            </w:r>
          </w:p>
        </w:tc>
        <w:tc>
          <w:tcPr>
            <w:tcW w:w="2788" w:type="dxa"/>
          </w:tcPr>
          <w:p w14:paraId="3996AF3E" w14:textId="77777777" w:rsidR="000658D0" w:rsidRPr="00145674" w:rsidRDefault="000658D0" w:rsidP="000658D0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(Initials/date)</w:t>
            </w:r>
          </w:p>
          <w:p w14:paraId="3ED0D6F4" w14:textId="77777777" w:rsidR="000658D0" w:rsidRPr="00145674" w:rsidRDefault="000658D0" w:rsidP="00440971">
            <w:pPr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2707" w:type="dxa"/>
          </w:tcPr>
          <w:p w14:paraId="6CD31B97" w14:textId="77777777" w:rsidR="000658D0" w:rsidRPr="00145674" w:rsidRDefault="000658D0" w:rsidP="0044097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92" w:type="dxa"/>
          </w:tcPr>
          <w:p w14:paraId="79D65E99" w14:textId="77777777" w:rsidR="000658D0" w:rsidRPr="00145674" w:rsidRDefault="000658D0" w:rsidP="00440971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</w:p>
        </w:tc>
      </w:tr>
      <w:tr w:rsidR="009E411E" w14:paraId="00BAA967" w14:textId="77777777" w:rsidTr="001418DE">
        <w:trPr>
          <w:trHeight w:val="576"/>
        </w:trPr>
        <w:tc>
          <w:tcPr>
            <w:tcW w:w="10594" w:type="dxa"/>
            <w:gridSpan w:val="4"/>
            <w:shd w:val="clear" w:color="auto" w:fill="C6D9F1" w:themeFill="text2" w:themeFillTint="33"/>
            <w:vAlign w:val="center"/>
          </w:tcPr>
          <w:p w14:paraId="0D2933F3" w14:textId="77777777" w:rsidR="009E411E" w:rsidRPr="00145674" w:rsidRDefault="009E411E" w:rsidP="00440971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5674">
              <w:rPr>
                <w:rFonts w:asciiTheme="majorHAnsi" w:hAnsiTheme="majorHAnsi" w:cstheme="majorHAnsi"/>
                <w:b/>
                <w:sz w:val="20"/>
                <w:szCs w:val="20"/>
              </w:rPr>
              <w:t>For filing:  Employee’s Personal File</w:t>
            </w:r>
          </w:p>
        </w:tc>
      </w:tr>
    </w:tbl>
    <w:p w14:paraId="5B402560" w14:textId="77777777" w:rsidR="009E411E" w:rsidRPr="00121CE6" w:rsidRDefault="009E411E" w:rsidP="00CC3C0B">
      <w:pPr>
        <w:pStyle w:val="Footer"/>
        <w:tabs>
          <w:tab w:val="clear" w:pos="8640"/>
          <w:tab w:val="right" w:pos="9000"/>
        </w:tabs>
        <w:ind w:left="-1800" w:right="-1765"/>
        <w:rPr>
          <w:rFonts w:asciiTheme="majorHAnsi" w:hAnsiTheme="majorHAnsi" w:cstheme="majorHAnsi"/>
          <w:b/>
          <w:sz w:val="20"/>
          <w:szCs w:val="20"/>
        </w:rPr>
      </w:pPr>
    </w:p>
    <w:sectPr w:rsidR="009E411E" w:rsidRPr="00121CE6" w:rsidSect="001418DE">
      <w:headerReference w:type="default" r:id="rId8"/>
      <w:footerReference w:type="default" r:id="rId9"/>
      <w:pgSz w:w="11900" w:h="16840"/>
      <w:pgMar w:top="1440" w:right="1440" w:bottom="1440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022E" w14:textId="77777777" w:rsidR="00486BBD" w:rsidRDefault="00486BBD" w:rsidP="008B2D73">
      <w:pPr>
        <w:spacing w:after="0"/>
      </w:pPr>
      <w:r>
        <w:separator/>
      </w:r>
    </w:p>
  </w:endnote>
  <w:endnote w:type="continuationSeparator" w:id="0">
    <w:p w14:paraId="58A6F489" w14:textId="77777777" w:rsidR="00486BBD" w:rsidRDefault="00486BBD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F3AB" w14:textId="7CF337B3" w:rsidR="00910983" w:rsidRPr="008721CB" w:rsidRDefault="00B42A99" w:rsidP="008D2BB1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CF7E6A">
      <w:rPr>
        <w:rFonts w:asciiTheme="majorHAnsi" w:hAnsiTheme="majorHAnsi" w:cstheme="majorHAnsi"/>
        <w:b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750284" wp14:editId="24846C8C">
              <wp:simplePos x="0" y="0"/>
              <wp:positionH relativeFrom="column">
                <wp:posOffset>962025</wp:posOffset>
              </wp:positionH>
              <wp:positionV relativeFrom="paragraph">
                <wp:posOffset>-32385</wp:posOffset>
              </wp:positionV>
              <wp:extent cx="207645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6AA9" w14:textId="1307B1AE" w:rsidR="00910983" w:rsidRPr="00CC3C0B" w:rsidRDefault="00910983" w:rsidP="00E80A54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C3C0B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Employment Contract Review Form</w:t>
                          </w:r>
                          <w:r w:rsidRPr="00CC3C0B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br/>
                          </w:r>
                          <w:proofErr w:type="gramStart"/>
                          <w:r w:rsidR="001418DE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April </w:t>
                          </w:r>
                          <w:r w:rsidR="00A7588E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2022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502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5.75pt;margin-top:-2.55pt;width:163.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" fillcolor="white [3201]" stroked="f" strokeweight=".5pt">
              <v:textbox>
                <w:txbxContent>
                  <w:p w14:paraId="178C6AA9" w14:textId="1307B1AE" w:rsidR="00910983" w:rsidRPr="00CC3C0B" w:rsidRDefault="00910983" w:rsidP="00E80A54">
                    <w:pP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C3C0B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Employment Contract Review Form</w:t>
                    </w:r>
                    <w:r w:rsidRPr="00CC3C0B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br/>
                    </w:r>
                    <w:proofErr w:type="gramStart"/>
                    <w:r w:rsidR="001418DE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April </w:t>
                    </w:r>
                    <w:r w:rsidR="00A7588E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2022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CF7E6A">
      <w:rPr>
        <w:rFonts w:asciiTheme="majorHAnsi" w:hAnsiTheme="majorHAnsi" w:cstheme="majorHAnsi"/>
        <w:b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39AFC0A" wp14:editId="03A34041">
              <wp:simplePos x="0" y="0"/>
              <wp:positionH relativeFrom="column">
                <wp:posOffset>5572125</wp:posOffset>
              </wp:positionH>
              <wp:positionV relativeFrom="paragraph">
                <wp:posOffset>-32385</wp:posOffset>
              </wp:positionV>
              <wp:extent cx="590550" cy="33337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46D86" w14:textId="33E8FF4F" w:rsidR="00910983" w:rsidRPr="00CC3C0B" w:rsidRDefault="00C073A3" w:rsidP="00E80A54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HRF505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br/>
                            <w:t>Version</w:t>
                          </w:r>
                          <w:r w:rsidR="00AB63B6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A7588E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AFC0A" id="Text Box 9" o:spid="_x0000_s1027" type="#_x0000_t202" style="position:absolute;left:0;text-align:left;margin-left:438.75pt;margin-top:-2.55pt;width:46.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" fillcolor="white [3201]" stroked="f" strokeweight=".5pt">
              <v:textbox>
                <w:txbxContent>
                  <w:p w14:paraId="4D646D86" w14:textId="33E8FF4F" w:rsidR="00910983" w:rsidRPr="00CC3C0B" w:rsidRDefault="00C073A3" w:rsidP="00E80A54">
                    <w:pPr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HRF505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br/>
                      <w:t>Version</w:t>
                    </w:r>
                    <w:r w:rsidR="00AB63B6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</w:t>
                    </w:r>
                    <w:r w:rsidR="00A7588E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300356">
      <w:rPr>
        <w:noProof/>
      </w:rPr>
      <w:drawing>
        <wp:anchor distT="0" distB="0" distL="114300" distR="114300" simplePos="0" relativeHeight="251663872" behindDoc="1" locked="0" layoutInCell="1" allowOverlap="1" wp14:anchorId="06A4EEF0" wp14:editId="03963A6B">
          <wp:simplePos x="0" y="0"/>
          <wp:positionH relativeFrom="page">
            <wp:align>right</wp:align>
          </wp:positionH>
          <wp:positionV relativeFrom="paragraph">
            <wp:posOffset>-546100</wp:posOffset>
          </wp:positionV>
          <wp:extent cx="7536180" cy="914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29" b="4585"/>
                  <a:stretch/>
                </pic:blipFill>
                <pic:spPr bwMode="auto">
                  <a:xfrm>
                    <a:off x="0" y="0"/>
                    <a:ext cx="753618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983">
      <w:t xml:space="preserve">     </w:t>
    </w:r>
    <w:r w:rsidR="00910983">
      <w:rPr>
        <w:rFonts w:asciiTheme="minorBidi" w:hAnsiTheme="minorBidi"/>
        <w:sz w:val="16"/>
        <w:szCs w:val="16"/>
      </w:rPr>
      <w:t>w</w:t>
    </w:r>
  </w:p>
  <w:p w14:paraId="0613AC49" w14:textId="32658D87" w:rsidR="00910983" w:rsidRDefault="00910983" w:rsidP="008D2BB1">
    <w:pPr>
      <w:pStyle w:val="Footer"/>
      <w:tabs>
        <w:tab w:val="clear" w:pos="4320"/>
        <w:tab w:val="clear" w:pos="8640"/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3BC512BC" w14:textId="18090726" w:rsidR="00910983" w:rsidRDefault="00910983" w:rsidP="008D2BB1">
    <w:pPr>
      <w:pStyle w:val="Footer"/>
      <w:tabs>
        <w:tab w:val="clear" w:pos="8640"/>
        <w:tab w:val="right" w:pos="8910"/>
      </w:tabs>
    </w:pPr>
  </w:p>
  <w:p w14:paraId="126C8234" w14:textId="77777777" w:rsidR="00910983" w:rsidRPr="00E44415" w:rsidRDefault="00910983" w:rsidP="008D2BB1">
    <w:pPr>
      <w:pStyle w:val="Footer"/>
    </w:pPr>
  </w:p>
  <w:p w14:paraId="67CBB870" w14:textId="77777777" w:rsidR="00910983" w:rsidRPr="008D2BB1" w:rsidRDefault="00910983" w:rsidP="008D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E252" w14:textId="77777777" w:rsidR="00486BBD" w:rsidRDefault="00486BBD" w:rsidP="008B2D73">
      <w:pPr>
        <w:spacing w:after="0"/>
      </w:pPr>
      <w:r>
        <w:separator/>
      </w:r>
    </w:p>
  </w:footnote>
  <w:footnote w:type="continuationSeparator" w:id="0">
    <w:p w14:paraId="134011BD" w14:textId="77777777" w:rsidR="00486BBD" w:rsidRDefault="00486BBD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DD10" w14:textId="77777777" w:rsidR="00910983" w:rsidRDefault="00300356" w:rsidP="008D2BB1">
    <w:pPr>
      <w:pStyle w:val="Header"/>
      <w:tabs>
        <w:tab w:val="left" w:pos="90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5F795A3" wp14:editId="66347CCF">
          <wp:simplePos x="0" y="0"/>
          <wp:positionH relativeFrom="column">
            <wp:posOffset>-895350</wp:posOffset>
          </wp:positionH>
          <wp:positionV relativeFrom="paragraph">
            <wp:posOffset>-333375</wp:posOffset>
          </wp:positionV>
          <wp:extent cx="7535545" cy="7524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342"/>
                  <a:stretch/>
                </pic:blipFill>
                <pic:spPr bwMode="auto">
                  <a:xfrm>
                    <a:off x="0" y="0"/>
                    <a:ext cx="753554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8A7"/>
    <w:multiLevelType w:val="hybridMultilevel"/>
    <w:tmpl w:val="1186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1B5F"/>
    <w:multiLevelType w:val="hybridMultilevel"/>
    <w:tmpl w:val="8B640E14"/>
    <w:lvl w:ilvl="0" w:tplc="59DE0C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1B2DD8"/>
    <w:multiLevelType w:val="hybridMultilevel"/>
    <w:tmpl w:val="95265D30"/>
    <w:lvl w:ilvl="0" w:tplc="B21C79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4213053"/>
    <w:multiLevelType w:val="hybridMultilevel"/>
    <w:tmpl w:val="7F4E403A"/>
    <w:lvl w:ilvl="0" w:tplc="59DE0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BA0CCC"/>
    <w:multiLevelType w:val="hybridMultilevel"/>
    <w:tmpl w:val="4F587444"/>
    <w:lvl w:ilvl="0" w:tplc="073E3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C7E8A"/>
    <w:multiLevelType w:val="hybridMultilevel"/>
    <w:tmpl w:val="9CAC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F61F9"/>
    <w:multiLevelType w:val="hybridMultilevel"/>
    <w:tmpl w:val="8DA6A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5B7E"/>
    <w:multiLevelType w:val="hybridMultilevel"/>
    <w:tmpl w:val="62A6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64CBE"/>
    <w:multiLevelType w:val="hybridMultilevel"/>
    <w:tmpl w:val="93444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430883">
    <w:abstractNumId w:val="4"/>
  </w:num>
  <w:num w:numId="2" w16cid:durableId="414131453">
    <w:abstractNumId w:val="7"/>
  </w:num>
  <w:num w:numId="3" w16cid:durableId="754934323">
    <w:abstractNumId w:val="8"/>
  </w:num>
  <w:num w:numId="4" w16cid:durableId="1924534567">
    <w:abstractNumId w:val="2"/>
  </w:num>
  <w:num w:numId="5" w16cid:durableId="561139527">
    <w:abstractNumId w:val="9"/>
  </w:num>
  <w:num w:numId="6" w16cid:durableId="947154883">
    <w:abstractNumId w:val="3"/>
  </w:num>
  <w:num w:numId="7" w16cid:durableId="1929541226">
    <w:abstractNumId w:val="1"/>
  </w:num>
  <w:num w:numId="8" w16cid:durableId="1195995429">
    <w:abstractNumId w:val="5"/>
  </w:num>
  <w:num w:numId="9" w16cid:durableId="1704939804">
    <w:abstractNumId w:val="0"/>
  </w:num>
  <w:num w:numId="10" w16cid:durableId="1058825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B4"/>
    <w:rsid w:val="00012C5E"/>
    <w:rsid w:val="0001653C"/>
    <w:rsid w:val="00030D66"/>
    <w:rsid w:val="00031EE5"/>
    <w:rsid w:val="00040318"/>
    <w:rsid w:val="000658D0"/>
    <w:rsid w:val="000D1102"/>
    <w:rsid w:val="00104CFD"/>
    <w:rsid w:val="00105BBA"/>
    <w:rsid w:val="00121CE6"/>
    <w:rsid w:val="001418DE"/>
    <w:rsid w:val="00145674"/>
    <w:rsid w:val="001C74A0"/>
    <w:rsid w:val="001D0E9E"/>
    <w:rsid w:val="001E06BF"/>
    <w:rsid w:val="0020304A"/>
    <w:rsid w:val="0022001E"/>
    <w:rsid w:val="0023570C"/>
    <w:rsid w:val="00252844"/>
    <w:rsid w:val="00273BAB"/>
    <w:rsid w:val="00280CA1"/>
    <w:rsid w:val="002812FA"/>
    <w:rsid w:val="00297B14"/>
    <w:rsid w:val="002F585B"/>
    <w:rsid w:val="00300356"/>
    <w:rsid w:val="00305A4E"/>
    <w:rsid w:val="00317A13"/>
    <w:rsid w:val="00337A82"/>
    <w:rsid w:val="00365DA7"/>
    <w:rsid w:val="00367F17"/>
    <w:rsid w:val="003770DA"/>
    <w:rsid w:val="003C20C4"/>
    <w:rsid w:val="003C4264"/>
    <w:rsid w:val="00400925"/>
    <w:rsid w:val="00431048"/>
    <w:rsid w:val="0044308B"/>
    <w:rsid w:val="00486BBD"/>
    <w:rsid w:val="004A27E7"/>
    <w:rsid w:val="004C1589"/>
    <w:rsid w:val="004C49EB"/>
    <w:rsid w:val="004E60E3"/>
    <w:rsid w:val="004F69E5"/>
    <w:rsid w:val="0051516C"/>
    <w:rsid w:val="00527D29"/>
    <w:rsid w:val="005373CF"/>
    <w:rsid w:val="00555155"/>
    <w:rsid w:val="00561240"/>
    <w:rsid w:val="0058473F"/>
    <w:rsid w:val="00597B15"/>
    <w:rsid w:val="005D6C50"/>
    <w:rsid w:val="005D7E93"/>
    <w:rsid w:val="0061664A"/>
    <w:rsid w:val="0062394E"/>
    <w:rsid w:val="00624342"/>
    <w:rsid w:val="00635CD6"/>
    <w:rsid w:val="00646067"/>
    <w:rsid w:val="00647B73"/>
    <w:rsid w:val="006577D0"/>
    <w:rsid w:val="006722D7"/>
    <w:rsid w:val="006901B1"/>
    <w:rsid w:val="00696BA3"/>
    <w:rsid w:val="0071347E"/>
    <w:rsid w:val="0073400C"/>
    <w:rsid w:val="007448AB"/>
    <w:rsid w:val="007711C0"/>
    <w:rsid w:val="0077423F"/>
    <w:rsid w:val="007867D3"/>
    <w:rsid w:val="00793729"/>
    <w:rsid w:val="007A4650"/>
    <w:rsid w:val="007C34E3"/>
    <w:rsid w:val="007C4478"/>
    <w:rsid w:val="008042E4"/>
    <w:rsid w:val="00823329"/>
    <w:rsid w:val="008318FA"/>
    <w:rsid w:val="00846B7F"/>
    <w:rsid w:val="00882AA3"/>
    <w:rsid w:val="0088557A"/>
    <w:rsid w:val="008B2D73"/>
    <w:rsid w:val="008C6EC6"/>
    <w:rsid w:val="008D2BB1"/>
    <w:rsid w:val="008D3C85"/>
    <w:rsid w:val="008E2667"/>
    <w:rsid w:val="008F5CD1"/>
    <w:rsid w:val="00910983"/>
    <w:rsid w:val="00917A46"/>
    <w:rsid w:val="00917C4E"/>
    <w:rsid w:val="00966FD8"/>
    <w:rsid w:val="00981C5F"/>
    <w:rsid w:val="009B7F98"/>
    <w:rsid w:val="009E411E"/>
    <w:rsid w:val="00A05215"/>
    <w:rsid w:val="00A4189E"/>
    <w:rsid w:val="00A60EBD"/>
    <w:rsid w:val="00A7588E"/>
    <w:rsid w:val="00A82FFF"/>
    <w:rsid w:val="00A8488E"/>
    <w:rsid w:val="00A97559"/>
    <w:rsid w:val="00AB63B6"/>
    <w:rsid w:val="00AC53DE"/>
    <w:rsid w:val="00AC695A"/>
    <w:rsid w:val="00AF2FC8"/>
    <w:rsid w:val="00B31625"/>
    <w:rsid w:val="00B42A99"/>
    <w:rsid w:val="00B842C6"/>
    <w:rsid w:val="00BC0630"/>
    <w:rsid w:val="00C073A3"/>
    <w:rsid w:val="00C271B4"/>
    <w:rsid w:val="00C33B24"/>
    <w:rsid w:val="00C3412E"/>
    <w:rsid w:val="00C86DB8"/>
    <w:rsid w:val="00C95D35"/>
    <w:rsid w:val="00CC3C0B"/>
    <w:rsid w:val="00CE03F7"/>
    <w:rsid w:val="00CF7E6A"/>
    <w:rsid w:val="00D01DB7"/>
    <w:rsid w:val="00D058A0"/>
    <w:rsid w:val="00D114C0"/>
    <w:rsid w:val="00D26408"/>
    <w:rsid w:val="00D343D2"/>
    <w:rsid w:val="00D4184D"/>
    <w:rsid w:val="00D642EF"/>
    <w:rsid w:val="00DA0D4C"/>
    <w:rsid w:val="00DA10CA"/>
    <w:rsid w:val="00DB2E85"/>
    <w:rsid w:val="00DC5582"/>
    <w:rsid w:val="00DC6B10"/>
    <w:rsid w:val="00DF3E78"/>
    <w:rsid w:val="00DF6E95"/>
    <w:rsid w:val="00E02375"/>
    <w:rsid w:val="00E35CC7"/>
    <w:rsid w:val="00E77431"/>
    <w:rsid w:val="00E80A54"/>
    <w:rsid w:val="00E87382"/>
    <w:rsid w:val="00E904B7"/>
    <w:rsid w:val="00F3696D"/>
    <w:rsid w:val="00F42D81"/>
    <w:rsid w:val="00F534EA"/>
    <w:rsid w:val="00F55334"/>
    <w:rsid w:val="00FA0B1B"/>
    <w:rsid w:val="00FC4379"/>
    <w:rsid w:val="00FE7AD7"/>
    <w:rsid w:val="00FF0C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A47936"/>
  <w15:docId w15:val="{160DAF73-DF50-49A5-AF7D-9EB7EA4C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8AB"/>
    <w:pPr>
      <w:spacing w:after="0"/>
    </w:pPr>
  </w:style>
  <w:style w:type="table" w:styleId="TableGrid">
    <w:name w:val="Table Grid"/>
    <w:basedOn w:val="TableNormal"/>
    <w:uiPriority w:val="59"/>
    <w:rsid w:val="00337A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975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331%20NAC%20Letterhea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017D-2D15-47F5-9AAC-D150EB63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7331 NAC Letterhead-template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Madeline Janiola</cp:lastModifiedBy>
  <cp:revision>2</cp:revision>
  <cp:lastPrinted>2022-03-03T04:23:00Z</cp:lastPrinted>
  <dcterms:created xsi:type="dcterms:W3CDTF">2022-05-11T10:52:00Z</dcterms:created>
  <dcterms:modified xsi:type="dcterms:W3CDTF">2022-05-11T10:52:00Z</dcterms:modified>
</cp:coreProperties>
</file>