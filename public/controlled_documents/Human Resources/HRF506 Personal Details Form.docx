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5590" w14:textId="77777777" w:rsidR="009C7BE0" w:rsidRDefault="004C1589" w:rsidP="00D4201F">
      <w:pPr>
        <w:pStyle w:val="NoSpacing"/>
        <w:jc w:val="center"/>
        <w:rPr>
          <w:rFonts w:asciiTheme="majorHAnsi" w:hAnsiTheme="majorHAnsi" w:cstheme="majorHAnsi"/>
          <w:b/>
          <w:color w:val="002060"/>
          <w:sz w:val="32"/>
          <w:szCs w:val="32"/>
        </w:rPr>
      </w:pPr>
      <w:r w:rsidRPr="007D6EF0">
        <w:rPr>
          <w:rFonts w:asciiTheme="majorHAnsi" w:hAnsiTheme="majorHAnsi" w:cstheme="majorHAnsi"/>
          <w:b/>
          <w:color w:val="002060"/>
          <w:sz w:val="32"/>
          <w:szCs w:val="32"/>
        </w:rPr>
        <w:t>PERSONAL DETAILS FORM</w:t>
      </w:r>
    </w:p>
    <w:p w14:paraId="120B2259" w14:textId="77777777" w:rsidR="009C7BE0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/>
          <w:sz w:val="18"/>
          <w:szCs w:val="18"/>
        </w:rPr>
      </w:pPr>
    </w:p>
    <w:p w14:paraId="50316A2D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Employee ID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12C322E2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First Name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631DE61B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Middle Name</w:t>
      </w:r>
      <w:r w:rsidRPr="00A97A79">
        <w:rPr>
          <w:rFonts w:asciiTheme="majorHAnsi" w:hAnsiTheme="majorHAnsi" w:cstheme="majorHAnsi"/>
          <w:b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>: ---------------------------------------------------------------------------------------------------------------------------------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0D1187E2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7496960E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Family Name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500796B0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Position Title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4E2CC4AA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Department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</w:p>
    <w:p w14:paraId="268188B9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5266E850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Project</w:t>
      </w:r>
      <w:r w:rsidRPr="00A97A79">
        <w:rPr>
          <w:rFonts w:asciiTheme="majorHAnsi" w:hAnsiTheme="majorHAnsi" w:cstheme="majorHAnsi"/>
          <w:b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</w:p>
    <w:p w14:paraId="50EB2D5D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69381CA1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>Current Address</w:t>
      </w:r>
      <w:r w:rsidRPr="00A97A79">
        <w:rPr>
          <w:rFonts w:asciiTheme="majorHAnsi" w:hAnsiTheme="majorHAnsi" w:cstheme="majorHAnsi"/>
          <w:b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>: ---------------------------------------------------------------------------------------------------------------------------------</w:t>
      </w:r>
    </w:p>
    <w:p w14:paraId="28AF3025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63D6C53E" w14:textId="77777777" w:rsidR="009C7BE0" w:rsidRDefault="009C7BE0" w:rsidP="00A97A7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A97A79">
        <w:rPr>
          <w:rFonts w:asciiTheme="majorHAnsi" w:hAnsiTheme="majorHAnsi" w:cstheme="majorHAnsi"/>
          <w:b/>
          <w:sz w:val="18"/>
          <w:szCs w:val="18"/>
        </w:rPr>
        <w:t xml:space="preserve">Contact </w:t>
      </w:r>
      <w:r w:rsidR="00A97A79" w:rsidRPr="00A97A79">
        <w:rPr>
          <w:rFonts w:asciiTheme="majorHAnsi" w:hAnsiTheme="majorHAnsi" w:cstheme="majorHAnsi"/>
          <w:b/>
          <w:sz w:val="18"/>
          <w:szCs w:val="18"/>
        </w:rPr>
        <w:t xml:space="preserve">Number in </w:t>
      </w:r>
      <w:r w:rsidRPr="00A97A79">
        <w:rPr>
          <w:rFonts w:asciiTheme="majorHAnsi" w:hAnsiTheme="majorHAnsi" w:cstheme="majorHAnsi"/>
          <w:b/>
          <w:sz w:val="18"/>
          <w:szCs w:val="18"/>
        </w:rPr>
        <w:t>UAE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</w:t>
      </w:r>
    </w:p>
    <w:p w14:paraId="4159D881" w14:textId="77777777" w:rsidR="00A97A79" w:rsidRPr="00051C05" w:rsidRDefault="00A97A79" w:rsidP="00A97A7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2ED3A5CE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Cs/>
          <w:color w:val="002060"/>
          <w:sz w:val="32"/>
          <w:szCs w:val="32"/>
        </w:rPr>
      </w:pPr>
    </w:p>
    <w:p w14:paraId="088C9A9E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DE6156">
        <w:rPr>
          <w:rFonts w:asciiTheme="majorHAnsi" w:hAnsiTheme="majorHAnsi" w:cstheme="majorHAnsi"/>
          <w:b/>
          <w:sz w:val="18"/>
          <w:szCs w:val="18"/>
        </w:rPr>
        <w:t>Emergency Contact</w:t>
      </w:r>
      <w:r w:rsidRPr="00DE6156">
        <w:rPr>
          <w:rFonts w:asciiTheme="majorHAnsi" w:hAnsiTheme="majorHAnsi" w:cstheme="majorHAnsi"/>
          <w:b/>
          <w:sz w:val="18"/>
          <w:szCs w:val="18"/>
        </w:rPr>
        <w:tab/>
        <w:t>:</w:t>
      </w:r>
      <w:r w:rsidRPr="00051C05">
        <w:rPr>
          <w:rFonts w:asciiTheme="majorHAnsi" w:hAnsiTheme="majorHAnsi" w:cstheme="majorHAnsi"/>
          <w:bCs/>
          <w:sz w:val="18"/>
          <w:szCs w:val="18"/>
        </w:rPr>
        <w:t xml:space="preserve"> --------------------------------------------------------------------------------------------------------------------</w:t>
      </w:r>
    </w:p>
    <w:p w14:paraId="15145D84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49545AAF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Primary Contact Person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 xml:space="preserve">: ------------------------------------------------       </w:t>
      </w:r>
      <w:r w:rsidRPr="00051C05">
        <w:rPr>
          <w:rFonts w:asciiTheme="majorHAnsi" w:hAnsiTheme="majorHAnsi" w:cstheme="majorHAnsi"/>
          <w:bCs/>
          <w:sz w:val="20"/>
          <w:szCs w:val="20"/>
        </w:rPr>
        <w:t>Relationship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</w:t>
      </w:r>
    </w:p>
    <w:p w14:paraId="4427BB39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434656C5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20"/>
          <w:szCs w:val="20"/>
        </w:rPr>
        <w:t>Address</w:t>
      </w:r>
      <w:r w:rsidRPr="00051C05">
        <w:rPr>
          <w:rFonts w:asciiTheme="majorHAnsi" w:hAnsiTheme="majorHAnsi" w:cstheme="majorHAnsi"/>
          <w:bCs/>
          <w:sz w:val="20"/>
          <w:szCs w:val="20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</w:t>
      </w:r>
    </w:p>
    <w:p w14:paraId="7C7B8DF8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2B024B19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-------------------------------------------------------------------------------------------------------------------------------------------------------------</w:t>
      </w:r>
    </w:p>
    <w:p w14:paraId="1207B60E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4CE004DC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Landline Number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   (Incl country code)</w:t>
      </w:r>
    </w:p>
    <w:p w14:paraId="49275A97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05CB3790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Mobile Number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   (Incl country code)</w:t>
      </w:r>
    </w:p>
    <w:p w14:paraId="601F4795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2B0A08C8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DE6156">
        <w:rPr>
          <w:rFonts w:asciiTheme="majorHAnsi" w:hAnsiTheme="majorHAnsi" w:cstheme="majorHAnsi"/>
          <w:b/>
          <w:sz w:val="18"/>
          <w:szCs w:val="18"/>
        </w:rPr>
        <w:t>Second Contact Person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   Relationship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</w:t>
      </w:r>
    </w:p>
    <w:p w14:paraId="3AFF987A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7A896685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Address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</w:t>
      </w:r>
    </w:p>
    <w:p w14:paraId="042EF33B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1835DC1A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 xml:space="preserve">Landline Number 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   (Incl Country Code)</w:t>
      </w:r>
    </w:p>
    <w:p w14:paraId="654997BA" w14:textId="77777777" w:rsidR="00D4201F" w:rsidRPr="00051C05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534EA2F2" w14:textId="77777777" w:rsidR="00D4201F" w:rsidRDefault="00D4201F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Mobile Number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    (Incl Country Code)</w:t>
      </w:r>
    </w:p>
    <w:p w14:paraId="0ACDF8BB" w14:textId="77777777" w:rsidR="00A97A79" w:rsidRPr="00051C05" w:rsidRDefault="00A97A79" w:rsidP="00D420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1ACBD71B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1907F0FE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Nationality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Religion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</w:t>
      </w:r>
    </w:p>
    <w:p w14:paraId="60B4ED01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17F52A10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Date of Birth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---------------------------------------------------------------------------------------------------------------------------------</w:t>
      </w:r>
    </w:p>
    <w:p w14:paraId="335B7477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</w:p>
    <w:p w14:paraId="568FCC1A" w14:textId="77777777" w:rsidR="009C7BE0" w:rsidRPr="00051C05" w:rsidRDefault="009C7BE0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>Marital Status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Single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Married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Divorced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Widower</w:t>
      </w:r>
    </w:p>
    <w:p w14:paraId="6595D73C" w14:textId="77777777" w:rsidR="00D4201F" w:rsidRPr="00051C05" w:rsidRDefault="00D4201F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406F182D" w14:textId="77777777" w:rsidR="00D4201F" w:rsidRPr="00051C05" w:rsidRDefault="00D4201F" w:rsidP="00A97A7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  <w:r w:rsidRPr="00051C05">
        <w:rPr>
          <w:rFonts w:asciiTheme="majorHAnsi" w:hAnsiTheme="majorHAnsi" w:cstheme="majorHAnsi"/>
          <w:bCs/>
          <w:sz w:val="18"/>
          <w:szCs w:val="18"/>
        </w:rPr>
        <w:t xml:space="preserve">Number of Children </w:t>
      </w:r>
      <w:r w:rsidR="00A97A79">
        <w:rPr>
          <w:rFonts w:asciiTheme="majorHAnsi" w:hAnsiTheme="majorHAnsi" w:cstheme="majorHAnsi"/>
          <w:bCs/>
          <w:sz w:val="18"/>
          <w:szCs w:val="18"/>
        </w:rPr>
        <w:t xml:space="preserve">who </w:t>
      </w:r>
      <w:r w:rsidRPr="00051C05">
        <w:rPr>
          <w:rFonts w:asciiTheme="majorHAnsi" w:hAnsiTheme="majorHAnsi" w:cstheme="majorHAnsi"/>
          <w:bCs/>
          <w:sz w:val="18"/>
          <w:szCs w:val="18"/>
        </w:rPr>
        <w:t>will be/ is residing in UAE</w:t>
      </w:r>
      <w:r w:rsidRPr="00051C05">
        <w:rPr>
          <w:rFonts w:asciiTheme="majorHAnsi" w:hAnsiTheme="majorHAnsi" w:cstheme="majorHAnsi"/>
          <w:bCs/>
          <w:sz w:val="18"/>
          <w:szCs w:val="18"/>
        </w:rPr>
        <w:tab/>
        <w:t>: -----------------------------------------------------------------------------</w:t>
      </w:r>
    </w:p>
    <w:p w14:paraId="00FF4819" w14:textId="77777777" w:rsidR="00A97A79" w:rsidRPr="00051C05" w:rsidRDefault="00A97A79" w:rsidP="009C7BE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ar w:val="single" w:sz="4" w:color="auto"/>
        </w:pBdr>
        <w:rPr>
          <w:rFonts w:asciiTheme="majorHAnsi" w:hAnsiTheme="majorHAnsi" w:cstheme="majorHAnsi"/>
          <w:bCs/>
          <w:sz w:val="18"/>
          <w:szCs w:val="18"/>
        </w:rPr>
      </w:pPr>
    </w:p>
    <w:p w14:paraId="5C7DA113" w14:textId="77777777" w:rsidR="004C1589" w:rsidRPr="00051C05" w:rsidRDefault="004C1589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051C05">
        <w:rPr>
          <w:rFonts w:asciiTheme="majorHAnsi" w:hAnsiTheme="majorHAnsi" w:cstheme="majorHAnsi"/>
          <w:bCs/>
          <w:sz w:val="20"/>
          <w:szCs w:val="20"/>
        </w:rPr>
        <w:tab/>
      </w:r>
    </w:p>
    <w:p w14:paraId="5A99465F" w14:textId="77777777" w:rsidR="00CE03F7" w:rsidRPr="00051C05" w:rsidRDefault="00CE03F7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452D821A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7DE5063E" w14:textId="77777777" w:rsidR="0029427C" w:rsidRDefault="0029427C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562D80D1" w14:textId="77777777" w:rsidR="0029427C" w:rsidRDefault="0029427C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2AB3BB5A" w14:textId="77777777" w:rsidR="0029427C" w:rsidRPr="00051C05" w:rsidRDefault="0029427C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4C2734FA" w14:textId="77777777" w:rsidR="00D4201F" w:rsidRPr="00051C05" w:rsidRDefault="00D4201F" w:rsidP="00337A82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17282706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7A6DE09A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644E6276" w14:textId="77777777" w:rsidR="00D4201F" w:rsidRDefault="00D4201F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2" w:color="auto"/>
          <w:bar w:val="single" w:sz="4" w:color="auto"/>
        </w:pBdr>
        <w:ind w:right="-430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Dependent Information</w:t>
      </w:r>
    </w:p>
    <w:p w14:paraId="2E244613" w14:textId="77777777" w:rsidR="00A97A79" w:rsidRDefault="00A97A79" w:rsidP="00DE6156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40A10E62" w14:textId="77777777" w:rsidR="00D4201F" w:rsidRDefault="00D4201F" w:rsidP="00DE6156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i/>
          <w:iCs/>
          <w:sz w:val="20"/>
          <w:szCs w:val="20"/>
        </w:rPr>
      </w:pPr>
      <w:r w:rsidRPr="00DE6156">
        <w:rPr>
          <w:rFonts w:asciiTheme="majorHAnsi" w:hAnsiTheme="majorHAnsi" w:cstheme="majorHAnsi"/>
          <w:b/>
          <w:sz w:val="20"/>
          <w:szCs w:val="20"/>
        </w:rPr>
        <w:t>Spouse Details</w:t>
      </w:r>
      <w:r w:rsidRPr="00DE6156">
        <w:rPr>
          <w:rFonts w:asciiTheme="majorHAnsi" w:hAnsiTheme="majorHAnsi" w:cstheme="majorHAnsi"/>
          <w:b/>
          <w:sz w:val="20"/>
          <w:szCs w:val="20"/>
        </w:rPr>
        <w:tab/>
        <w:t>: ----------</w:t>
      </w:r>
      <w:r w:rsidR="00A5654B" w:rsidRPr="00DE6156">
        <w:rPr>
          <w:rFonts w:asciiTheme="majorHAnsi" w:hAnsiTheme="majorHAnsi" w:cstheme="majorHAnsi"/>
          <w:b/>
          <w:sz w:val="20"/>
          <w:szCs w:val="20"/>
        </w:rPr>
        <w:t xml:space="preserve">--------------- </w:t>
      </w:r>
      <w:r w:rsidRPr="00DE6156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Pr="00DE6156">
        <w:rPr>
          <w:rFonts w:asciiTheme="majorHAnsi" w:hAnsiTheme="majorHAnsi" w:cstheme="majorHAnsi"/>
          <w:b/>
          <w:i/>
          <w:iCs/>
          <w:sz w:val="20"/>
          <w:szCs w:val="20"/>
        </w:rPr>
        <w:t xml:space="preserve">(if the spouse is </w:t>
      </w:r>
      <w:r w:rsidR="00B513D8">
        <w:rPr>
          <w:rFonts w:asciiTheme="majorHAnsi" w:hAnsiTheme="majorHAnsi" w:cstheme="majorHAnsi"/>
          <w:b/>
          <w:i/>
          <w:iCs/>
          <w:sz w:val="20"/>
          <w:szCs w:val="20"/>
        </w:rPr>
        <w:t xml:space="preserve">NA employee, </w:t>
      </w:r>
      <w:r w:rsidR="00DE6156" w:rsidRPr="00DE6156">
        <w:rPr>
          <w:rFonts w:asciiTheme="majorHAnsi" w:hAnsiTheme="majorHAnsi" w:cstheme="majorHAnsi"/>
          <w:b/>
          <w:i/>
          <w:iCs/>
          <w:sz w:val="20"/>
          <w:szCs w:val="20"/>
        </w:rPr>
        <w:t>provide E</w:t>
      </w:r>
      <w:r w:rsidRPr="00DE6156">
        <w:rPr>
          <w:rFonts w:asciiTheme="majorHAnsi" w:hAnsiTheme="majorHAnsi" w:cstheme="majorHAnsi"/>
          <w:b/>
          <w:i/>
          <w:iCs/>
          <w:sz w:val="20"/>
          <w:szCs w:val="20"/>
        </w:rPr>
        <w:t xml:space="preserve">mployee </w:t>
      </w:r>
      <w:r w:rsidR="00DE6156" w:rsidRPr="00DE6156">
        <w:rPr>
          <w:rFonts w:asciiTheme="majorHAnsi" w:hAnsiTheme="majorHAnsi" w:cstheme="majorHAnsi"/>
          <w:b/>
          <w:i/>
          <w:iCs/>
          <w:sz w:val="20"/>
          <w:szCs w:val="20"/>
        </w:rPr>
        <w:t>ID</w:t>
      </w:r>
      <w:r w:rsidR="00A5654B" w:rsidRPr="00DE6156">
        <w:rPr>
          <w:rFonts w:asciiTheme="majorHAnsi" w:hAnsiTheme="majorHAnsi" w:cstheme="majorHAnsi"/>
          <w:b/>
          <w:i/>
          <w:iCs/>
          <w:sz w:val="20"/>
          <w:szCs w:val="20"/>
        </w:rPr>
        <w:t>)</w:t>
      </w:r>
      <w:r w:rsidR="00A5654B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 -------------------</w:t>
      </w:r>
    </w:p>
    <w:p w14:paraId="7DB1AA60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23E230D8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37788DA2" w14:textId="77777777" w:rsidR="00A5654B" w:rsidRDefault="00A5654B" w:rsidP="00B513D8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First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…………………………….</w:t>
      </w:r>
      <w:r w:rsidR="00DE6156">
        <w:rPr>
          <w:rFonts w:asciiTheme="majorHAnsi" w:hAnsiTheme="majorHAnsi" w:cstheme="majorHAnsi"/>
          <w:bCs/>
          <w:sz w:val="20"/>
          <w:szCs w:val="20"/>
        </w:rPr>
        <w:tab/>
      </w:r>
      <w:r w:rsidR="00DE6156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>Middle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……………………..</w:t>
      </w:r>
      <w:r w:rsidR="00DE6156">
        <w:rPr>
          <w:rFonts w:asciiTheme="majorHAnsi" w:hAnsiTheme="majorHAnsi" w:cstheme="majorHAnsi"/>
          <w:bCs/>
          <w:sz w:val="20"/>
          <w:szCs w:val="20"/>
        </w:rPr>
        <w:tab/>
      </w:r>
      <w:r w:rsidR="00B513D8">
        <w:rPr>
          <w:rFonts w:asciiTheme="majorHAnsi" w:hAnsiTheme="majorHAnsi" w:cstheme="majorHAnsi"/>
          <w:bCs/>
          <w:sz w:val="20"/>
          <w:szCs w:val="20"/>
        </w:rPr>
        <w:t>Family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…………………………</w:t>
      </w:r>
    </w:p>
    <w:p w14:paraId="26DE5E6A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3BD8C4D3" w14:textId="77777777" w:rsidR="00A5654B" w:rsidRDefault="00DE6156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Date of Birth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  <w:t>: ---------</w:t>
      </w:r>
      <w:r w:rsidR="00B513D8">
        <w:rPr>
          <w:rFonts w:asciiTheme="majorHAnsi" w:hAnsiTheme="majorHAnsi" w:cstheme="majorHAnsi"/>
          <w:bCs/>
          <w:sz w:val="20"/>
          <w:szCs w:val="20"/>
        </w:rPr>
        <w:t>---------------------</w:t>
      </w:r>
      <w:r w:rsidR="00A5654B">
        <w:rPr>
          <w:rFonts w:asciiTheme="majorHAnsi" w:hAnsiTheme="majorHAnsi" w:cstheme="majorHAnsi"/>
          <w:bCs/>
          <w:sz w:val="20"/>
          <w:szCs w:val="20"/>
        </w:rPr>
        <w:t xml:space="preserve">   </w:t>
      </w:r>
      <w:r>
        <w:rPr>
          <w:rFonts w:asciiTheme="majorHAnsi" w:hAnsiTheme="majorHAnsi" w:cstheme="majorHAnsi"/>
          <w:bCs/>
          <w:sz w:val="20"/>
          <w:szCs w:val="20"/>
        </w:rPr>
        <w:tab/>
        <w:t>R</w:t>
      </w:r>
      <w:r w:rsidR="00A5654B">
        <w:rPr>
          <w:rFonts w:asciiTheme="majorHAnsi" w:hAnsiTheme="majorHAnsi" w:cstheme="majorHAnsi"/>
          <w:bCs/>
          <w:sz w:val="20"/>
          <w:szCs w:val="20"/>
        </w:rPr>
        <w:t xml:space="preserve">esident of UAE?    </w:t>
      </w:r>
      <w:r w:rsidR="00A5654B" w:rsidRPr="00DE6156">
        <w:rPr>
          <w:rFonts w:asciiTheme="majorHAnsi" w:hAnsiTheme="majorHAnsi" w:cstheme="majorHAnsi"/>
          <w:b/>
          <w:sz w:val="20"/>
          <w:szCs w:val="20"/>
        </w:rPr>
        <w:t>Yes                   No</w:t>
      </w:r>
    </w:p>
    <w:p w14:paraId="0603B4F6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574200D5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i/>
          <w:iCs/>
          <w:sz w:val="20"/>
          <w:szCs w:val="20"/>
        </w:rPr>
      </w:pPr>
      <w:r w:rsidRPr="00A5654B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If </w:t>
      </w:r>
      <w:r w:rsidR="00DE6156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spouse is </w:t>
      </w:r>
      <w:r w:rsidRPr="00A5654B">
        <w:rPr>
          <w:rFonts w:asciiTheme="majorHAnsi" w:hAnsiTheme="majorHAnsi" w:cstheme="majorHAnsi"/>
          <w:bCs/>
          <w:i/>
          <w:iCs/>
          <w:sz w:val="20"/>
          <w:szCs w:val="20"/>
        </w:rPr>
        <w:t>employed</w:t>
      </w:r>
      <w:r w:rsidR="00DE6156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 in UAE</w:t>
      </w:r>
      <w:r w:rsidRPr="00A5654B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, please confirm the following: </w:t>
      </w:r>
    </w:p>
    <w:p w14:paraId="1A26BF73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i/>
          <w:iCs/>
          <w:sz w:val="20"/>
          <w:szCs w:val="20"/>
        </w:rPr>
      </w:pPr>
    </w:p>
    <w:p w14:paraId="5B8B70F9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Employer</w:t>
      </w:r>
      <w:r w:rsidR="00DE6156">
        <w:rPr>
          <w:rFonts w:asciiTheme="majorHAnsi" w:hAnsiTheme="majorHAnsi" w:cstheme="majorHAnsi"/>
          <w:bCs/>
          <w:sz w:val="20"/>
          <w:szCs w:val="20"/>
        </w:rPr>
        <w:t>’s</w:t>
      </w:r>
      <w:r>
        <w:rPr>
          <w:rFonts w:asciiTheme="majorHAnsi" w:hAnsiTheme="majorHAnsi" w:cstheme="majorHAnsi"/>
          <w:bCs/>
          <w:sz w:val="20"/>
          <w:szCs w:val="20"/>
        </w:rPr>
        <w:t xml:space="preserve"> Name</w:t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DE6156">
        <w:rPr>
          <w:rFonts w:asciiTheme="majorHAnsi" w:hAnsiTheme="majorHAnsi" w:cstheme="majorHAnsi"/>
          <w:bCs/>
          <w:sz w:val="20"/>
          <w:szCs w:val="20"/>
        </w:rPr>
        <w:t xml:space="preserve"> ………………………………………………………………….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0F79E444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5236B615" w14:textId="77777777" w:rsidR="00A5654B" w:rsidRPr="00DE6156" w:rsidRDefault="00DE6156" w:rsidP="00A97A79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/>
          <w:i/>
          <w:iCs/>
          <w:sz w:val="20"/>
          <w:szCs w:val="20"/>
        </w:rPr>
      </w:pPr>
      <w:r w:rsidRPr="00DE6156">
        <w:rPr>
          <w:rFonts w:asciiTheme="majorHAnsi" w:hAnsiTheme="majorHAnsi" w:cstheme="majorHAnsi"/>
          <w:b/>
          <w:i/>
          <w:iCs/>
          <w:sz w:val="20"/>
          <w:szCs w:val="20"/>
        </w:rPr>
        <w:t xml:space="preserve">Please confirm if spouse receive any of the following benefits by </w:t>
      </w:r>
      <w:r w:rsidR="00A97A79">
        <w:rPr>
          <w:rFonts w:asciiTheme="majorHAnsi" w:hAnsiTheme="majorHAnsi" w:cstheme="majorHAnsi"/>
          <w:b/>
          <w:i/>
          <w:iCs/>
          <w:sz w:val="20"/>
          <w:szCs w:val="20"/>
        </w:rPr>
        <w:t>their</w:t>
      </w:r>
      <w:r w:rsidRPr="00DE6156">
        <w:rPr>
          <w:rFonts w:asciiTheme="majorHAnsi" w:hAnsiTheme="majorHAnsi" w:cstheme="majorHAnsi"/>
          <w:b/>
          <w:i/>
          <w:iCs/>
          <w:sz w:val="20"/>
          <w:szCs w:val="20"/>
        </w:rPr>
        <w:t xml:space="preserve"> employer:</w:t>
      </w:r>
    </w:p>
    <w:p w14:paraId="17F41202" w14:textId="77777777" w:rsidR="00DE6156" w:rsidRDefault="00DE6156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09638A0E" w14:textId="77777777" w:rsidR="00A5654B" w:rsidRDefault="00DE6156" w:rsidP="00DE6156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Child Education Allowance</w:t>
      </w:r>
      <w:r w:rsidR="00A5654B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 w:rsidRPr="00DE6156">
        <w:rPr>
          <w:rFonts w:asciiTheme="majorHAnsi" w:hAnsiTheme="majorHAnsi" w:cstheme="majorHAnsi"/>
          <w:b/>
          <w:sz w:val="20"/>
          <w:szCs w:val="20"/>
        </w:rPr>
        <w:t>Yes</w:t>
      </w:r>
      <w:r w:rsidR="00A5654B" w:rsidRPr="00DE6156">
        <w:rPr>
          <w:rFonts w:asciiTheme="majorHAnsi" w:hAnsiTheme="majorHAnsi" w:cstheme="majorHAnsi"/>
          <w:b/>
          <w:sz w:val="20"/>
          <w:szCs w:val="20"/>
        </w:rPr>
        <w:tab/>
        <w:t>No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 xml:space="preserve">Amount Per </w:t>
      </w:r>
      <w:r>
        <w:rPr>
          <w:rFonts w:asciiTheme="majorHAnsi" w:hAnsiTheme="majorHAnsi" w:cstheme="majorHAnsi"/>
          <w:bCs/>
          <w:sz w:val="20"/>
          <w:szCs w:val="20"/>
        </w:rPr>
        <w:t>Child/year: ……………………….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</w:p>
    <w:p w14:paraId="4AB3FED2" w14:textId="77777777" w:rsidR="00A5654B" w:rsidRDefault="00A5654B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76439FEB" w14:textId="77777777" w:rsidR="00A5654B" w:rsidRDefault="00DE6156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Annual Ticket</w:t>
      </w:r>
      <w:r w:rsidR="00A5654B">
        <w:rPr>
          <w:rFonts w:asciiTheme="majorHAnsi" w:hAnsiTheme="majorHAnsi" w:cstheme="majorHAnsi"/>
          <w:bCs/>
          <w:sz w:val="20"/>
          <w:szCs w:val="20"/>
        </w:rPr>
        <w:t xml:space="preserve"> Entitlement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A97A79">
        <w:rPr>
          <w:rFonts w:asciiTheme="majorHAnsi" w:hAnsiTheme="majorHAnsi" w:cstheme="majorHAnsi"/>
          <w:bCs/>
          <w:sz w:val="20"/>
          <w:szCs w:val="20"/>
        </w:rPr>
        <w:t xml:space="preserve"> …………………………………………. </w:t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  <w:r w:rsidR="00A5654B">
        <w:rPr>
          <w:rFonts w:asciiTheme="majorHAnsi" w:hAnsiTheme="majorHAnsi" w:cstheme="majorHAnsi"/>
          <w:bCs/>
          <w:sz w:val="20"/>
          <w:szCs w:val="20"/>
        </w:rPr>
        <w:tab/>
      </w:r>
    </w:p>
    <w:p w14:paraId="1B5AEE36" w14:textId="77777777" w:rsidR="00A5654B" w:rsidRDefault="00A97A79" w:rsidP="00A97A79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Accommodation</w:t>
      </w:r>
      <w:r w:rsidR="00DE6156">
        <w:rPr>
          <w:rFonts w:asciiTheme="majorHAnsi" w:hAnsiTheme="majorHAnsi" w:cstheme="majorHAnsi"/>
          <w:bCs/>
          <w:sz w:val="20"/>
          <w:szCs w:val="20"/>
        </w:rPr>
        <w:t xml:space="preserve"> Provided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……………………………………..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 xml:space="preserve"> Housing Allowance: …………………………</w:t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0A716091" w14:textId="77777777" w:rsidR="00A5654B" w:rsidRDefault="00A5654B" w:rsidP="00A97A79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3A925113" w14:textId="77777777" w:rsidR="00A5654B" w:rsidRPr="00B513D8" w:rsidRDefault="00A5654B" w:rsidP="00B513D8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</w:t>
      </w:r>
      <w:r w:rsidR="0013292A">
        <w:rPr>
          <w:rFonts w:asciiTheme="majorHAnsi" w:hAnsiTheme="majorHAnsi" w:cstheme="majorHAnsi"/>
          <w:bCs/>
          <w:sz w:val="20"/>
          <w:szCs w:val="20"/>
        </w:rPr>
        <w:t>ponsored by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13292A">
        <w:rPr>
          <w:rFonts w:asciiTheme="majorHAnsi" w:hAnsiTheme="majorHAnsi" w:cstheme="majorHAnsi"/>
          <w:bCs/>
          <w:sz w:val="20"/>
          <w:szCs w:val="20"/>
        </w:rPr>
        <w:tab/>
        <w:t xml:space="preserve">: </w:t>
      </w:r>
      <w:r w:rsidR="00B513D8">
        <w:rPr>
          <w:rFonts w:asciiTheme="majorHAnsi" w:hAnsiTheme="majorHAnsi" w:cstheme="majorHAnsi"/>
          <w:bCs/>
          <w:sz w:val="20"/>
          <w:szCs w:val="20"/>
        </w:rPr>
        <w:t>Employer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B513D8">
        <w:rPr>
          <w:rFonts w:asciiTheme="majorHAnsi" w:hAnsiTheme="majorHAnsi" w:cstheme="majorHAnsi"/>
          <w:bCs/>
          <w:sz w:val="20"/>
          <w:szCs w:val="20"/>
        </w:rPr>
        <w:tab/>
      </w:r>
      <w:r w:rsidR="00B513D8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 xml:space="preserve">Spouse is </w:t>
      </w:r>
      <w:r w:rsidR="00B513D8">
        <w:rPr>
          <w:rFonts w:asciiTheme="majorHAnsi" w:hAnsiTheme="majorHAnsi" w:cstheme="majorHAnsi"/>
          <w:bCs/>
          <w:sz w:val="20"/>
          <w:szCs w:val="20"/>
        </w:rPr>
        <w:t>under your sponsorship</w:t>
      </w:r>
      <w:r>
        <w:rPr>
          <w:rFonts w:asciiTheme="majorHAnsi" w:hAnsiTheme="majorHAnsi" w:cstheme="majorHAnsi"/>
          <w:bCs/>
          <w:sz w:val="20"/>
          <w:szCs w:val="20"/>
        </w:rPr>
        <w:t xml:space="preserve">? </w:t>
      </w:r>
      <w:r w:rsidR="0013292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3292A" w:rsidRPr="00B513D8">
        <w:rPr>
          <w:rFonts w:asciiTheme="majorHAnsi" w:hAnsiTheme="majorHAnsi" w:cstheme="majorHAnsi"/>
          <w:b/>
          <w:sz w:val="20"/>
          <w:szCs w:val="20"/>
        </w:rPr>
        <w:t>Yes        No</w:t>
      </w:r>
    </w:p>
    <w:p w14:paraId="1A3D1ACC" w14:textId="77777777" w:rsidR="0013292A" w:rsidRDefault="0013292A" w:rsidP="00D4201F">
      <w:pPr>
        <w:pStyle w:val="NoSpacing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3539D63B" w14:textId="77777777" w:rsidR="00A97A79" w:rsidRPr="00A97A79" w:rsidRDefault="00A97A79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i/>
          <w:iCs/>
          <w:sz w:val="20"/>
          <w:szCs w:val="20"/>
        </w:rPr>
      </w:pPr>
      <w:r w:rsidRPr="00A97A79">
        <w:rPr>
          <w:rFonts w:asciiTheme="majorHAnsi" w:hAnsiTheme="majorHAnsi" w:cstheme="majorHAnsi"/>
          <w:bCs/>
          <w:i/>
          <w:iCs/>
          <w:sz w:val="20"/>
          <w:szCs w:val="20"/>
        </w:rPr>
        <w:t>Please declare children under the age of 18 years old:</w:t>
      </w:r>
    </w:p>
    <w:p w14:paraId="06DC7246" w14:textId="77777777" w:rsidR="00A97A79" w:rsidRDefault="00A97A79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52189CED" w14:textId="77777777" w:rsidR="0013292A" w:rsidRDefault="0013292A" w:rsidP="00A97A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Child 1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15492477" w14:textId="77777777" w:rsidR="0013292A" w:rsidRPr="0013292A" w:rsidRDefault="0013292A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13292A">
        <w:rPr>
          <w:rFonts w:asciiTheme="majorHAnsi" w:hAnsiTheme="majorHAnsi" w:cstheme="majorHAnsi"/>
          <w:bCs/>
          <w:sz w:val="20"/>
          <w:szCs w:val="20"/>
        </w:rPr>
        <w:t>First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  <w:t>Middle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="00B513D8">
        <w:rPr>
          <w:rFonts w:asciiTheme="majorHAnsi" w:hAnsiTheme="majorHAnsi" w:cstheme="majorHAnsi"/>
          <w:bCs/>
          <w:sz w:val="20"/>
          <w:szCs w:val="20"/>
        </w:rPr>
        <w:t>Family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Name</w:t>
      </w:r>
      <w:r w:rsidR="00DE6156">
        <w:rPr>
          <w:rFonts w:asciiTheme="majorHAnsi" w:hAnsiTheme="majorHAnsi" w:cstheme="majorHAnsi"/>
          <w:bCs/>
          <w:sz w:val="20"/>
          <w:szCs w:val="20"/>
        </w:rPr>
        <w:t>: …………………………</w:t>
      </w:r>
    </w:p>
    <w:p w14:paraId="3208A014" w14:textId="77777777" w:rsidR="0013292A" w:rsidRP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0FF1F79C" w14:textId="77777777" w:rsidR="0013292A" w:rsidRDefault="00DE6156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Date of Birth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B513D8">
        <w:rPr>
          <w:rFonts w:asciiTheme="majorHAnsi" w:hAnsiTheme="majorHAnsi" w:cstheme="majorHAnsi"/>
          <w:bCs/>
          <w:sz w:val="20"/>
          <w:szCs w:val="20"/>
        </w:rPr>
        <w:t xml:space="preserve"> ……………………….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B513D8">
        <w:rPr>
          <w:rFonts w:asciiTheme="majorHAnsi" w:hAnsiTheme="majorHAnsi" w:cstheme="majorHAnsi"/>
          <w:bCs/>
          <w:sz w:val="20"/>
          <w:szCs w:val="20"/>
        </w:rPr>
        <w:t>Resident</w:t>
      </w:r>
      <w:r w:rsidR="0013292A">
        <w:rPr>
          <w:rFonts w:asciiTheme="majorHAnsi" w:hAnsiTheme="majorHAnsi" w:cstheme="majorHAnsi"/>
          <w:bCs/>
          <w:sz w:val="20"/>
          <w:szCs w:val="20"/>
        </w:rPr>
        <w:t xml:space="preserve"> of UAE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13292A"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13292A">
        <w:rPr>
          <w:rFonts w:asciiTheme="majorHAnsi" w:hAnsiTheme="majorHAnsi" w:cstheme="majorHAnsi"/>
          <w:bCs/>
          <w:sz w:val="20"/>
          <w:szCs w:val="20"/>
        </w:rPr>
        <w:tab/>
      </w:r>
      <w:r w:rsidR="0013292A" w:rsidRPr="00DE6156">
        <w:rPr>
          <w:rFonts w:asciiTheme="majorHAnsi" w:hAnsiTheme="majorHAnsi" w:cstheme="majorHAnsi"/>
          <w:b/>
          <w:sz w:val="20"/>
          <w:szCs w:val="20"/>
        </w:rPr>
        <w:t>Yes         No</w:t>
      </w:r>
    </w:p>
    <w:p w14:paraId="50B4D511" w14:textId="77777777" w:rsid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445ECC43" w14:textId="77777777" w:rsid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School Name</w:t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B513D8">
        <w:rPr>
          <w:rFonts w:asciiTheme="majorHAnsi" w:hAnsiTheme="majorHAnsi" w:cstheme="majorHAnsi"/>
          <w:bCs/>
          <w:sz w:val="20"/>
          <w:szCs w:val="20"/>
        </w:rPr>
        <w:t xml:space="preserve"> ………………………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School Type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  <w:t>Government</w:t>
      </w:r>
      <w:r w:rsidR="00DE6156">
        <w:rPr>
          <w:rFonts w:asciiTheme="majorHAnsi" w:hAnsiTheme="majorHAnsi" w:cstheme="majorHAnsi"/>
          <w:bCs/>
          <w:sz w:val="20"/>
          <w:szCs w:val="20"/>
        </w:rPr>
        <w:t>/ Private</w:t>
      </w:r>
    </w:p>
    <w:p w14:paraId="03CEED13" w14:textId="77777777" w:rsidR="0013292A" w:rsidRDefault="0013292A" w:rsidP="00DE6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3469B75D" w14:textId="77777777" w:rsid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Grade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 w:rsidR="00B513D8">
        <w:rPr>
          <w:rFonts w:asciiTheme="majorHAnsi" w:hAnsiTheme="majorHAnsi" w:cstheme="majorHAnsi"/>
          <w:bCs/>
          <w:sz w:val="20"/>
          <w:szCs w:val="20"/>
        </w:rPr>
        <w:t xml:space="preserve">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 xml:space="preserve">Current Academic </w:t>
      </w:r>
      <w:r w:rsidR="00B513D8">
        <w:rPr>
          <w:rFonts w:asciiTheme="majorHAnsi" w:hAnsiTheme="majorHAnsi" w:cstheme="majorHAnsi"/>
          <w:bCs/>
          <w:sz w:val="20"/>
          <w:szCs w:val="20"/>
        </w:rPr>
        <w:t>Year</w:t>
      </w:r>
      <w:r w:rsidR="00B513D8">
        <w:rPr>
          <w:rFonts w:asciiTheme="majorHAnsi" w:hAnsiTheme="majorHAnsi" w:cstheme="majorHAnsi"/>
          <w:bCs/>
          <w:sz w:val="20"/>
          <w:szCs w:val="20"/>
        </w:rPr>
        <w:tab/>
        <w:t>: ………………………………………</w:t>
      </w:r>
    </w:p>
    <w:p w14:paraId="56AC2CDF" w14:textId="77777777" w:rsid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264248CC" w14:textId="77777777" w:rsidR="0013292A" w:rsidRDefault="0013292A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Currently </w:t>
      </w:r>
      <w:r w:rsidR="00B513D8">
        <w:rPr>
          <w:rFonts w:asciiTheme="majorHAnsi" w:hAnsiTheme="majorHAnsi" w:cstheme="majorHAnsi"/>
          <w:bCs/>
          <w:sz w:val="20"/>
          <w:szCs w:val="20"/>
        </w:rPr>
        <w:t>under your sponsorship</w:t>
      </w:r>
      <w:r>
        <w:rPr>
          <w:rFonts w:asciiTheme="majorHAnsi" w:hAnsiTheme="majorHAnsi" w:cstheme="majorHAnsi"/>
          <w:bCs/>
          <w:sz w:val="20"/>
          <w:szCs w:val="20"/>
        </w:rPr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No</w:t>
      </w:r>
    </w:p>
    <w:p w14:paraId="57EF6F28" w14:textId="77777777" w:rsidR="0013292A" w:rsidRDefault="0013292A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17884273" w14:textId="77777777" w:rsidR="000B4B80" w:rsidRDefault="000B4B80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616A0559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Child 2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3B5C23CA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13292A">
        <w:rPr>
          <w:rFonts w:asciiTheme="majorHAnsi" w:hAnsiTheme="majorHAnsi" w:cstheme="majorHAnsi"/>
          <w:bCs/>
          <w:sz w:val="20"/>
          <w:szCs w:val="20"/>
        </w:rPr>
        <w:t>First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  <w:t>Middle Name</w:t>
      </w:r>
      <w:r>
        <w:rPr>
          <w:rFonts w:asciiTheme="majorHAnsi" w:hAnsiTheme="majorHAnsi" w:cstheme="majorHAnsi"/>
          <w:bCs/>
          <w:sz w:val="20"/>
          <w:szCs w:val="20"/>
        </w:rPr>
        <w:t>: 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>Family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</w:t>
      </w:r>
    </w:p>
    <w:p w14:paraId="58D5CAE8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1CD60DE9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Date of Birth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Resident of UAE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         No</w:t>
      </w:r>
    </w:p>
    <w:p w14:paraId="5AE05F23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6CAEA418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School Name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School Type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  <w:t>Government/ Private</w:t>
      </w:r>
    </w:p>
    <w:p w14:paraId="02DA1985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0411ACE8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Grade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Current Academic Year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………………………………………</w:t>
      </w:r>
    </w:p>
    <w:p w14:paraId="3522EC7E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17D76EB0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Currently under your sponsorship: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No</w:t>
      </w:r>
    </w:p>
    <w:p w14:paraId="3EBE271F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1FEFB5E7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4A2234C9" w14:textId="77777777" w:rsidR="00B513D8" w:rsidRDefault="00B513D8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1D4FE301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Child 3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1CC46AFE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36494CA5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13292A">
        <w:rPr>
          <w:rFonts w:asciiTheme="majorHAnsi" w:hAnsiTheme="majorHAnsi" w:cstheme="majorHAnsi"/>
          <w:bCs/>
          <w:sz w:val="20"/>
          <w:szCs w:val="20"/>
        </w:rPr>
        <w:t>First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  <w:t>Middle Name</w:t>
      </w:r>
      <w:r>
        <w:rPr>
          <w:rFonts w:asciiTheme="majorHAnsi" w:hAnsiTheme="majorHAnsi" w:cstheme="majorHAnsi"/>
          <w:bCs/>
          <w:sz w:val="20"/>
          <w:szCs w:val="20"/>
        </w:rPr>
        <w:t>: 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>Family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</w:t>
      </w:r>
    </w:p>
    <w:p w14:paraId="350E1C86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79691E90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Date of Birth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Resident of UAE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         No</w:t>
      </w:r>
    </w:p>
    <w:p w14:paraId="50C66B01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6703E665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School Name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School Type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  <w:t>Government/ Private</w:t>
      </w:r>
    </w:p>
    <w:p w14:paraId="1BAA9326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79DBE634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Grade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Current Academic Year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………………………………………</w:t>
      </w:r>
    </w:p>
    <w:p w14:paraId="041B4B16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261C3794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Currently under your sponsorship: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No</w:t>
      </w:r>
    </w:p>
    <w:p w14:paraId="238CDF2A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6E5A2326" w14:textId="77777777" w:rsidR="000B4B80" w:rsidRDefault="000B4B80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1303614B" w14:textId="77777777" w:rsidR="00661DA6" w:rsidRDefault="00B513D8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Child 4</w:t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  <w:r w:rsidR="00661DA6">
        <w:rPr>
          <w:rFonts w:asciiTheme="majorHAnsi" w:hAnsiTheme="majorHAnsi" w:cstheme="majorHAnsi"/>
          <w:b/>
          <w:sz w:val="20"/>
          <w:szCs w:val="20"/>
        </w:rPr>
        <w:tab/>
      </w:r>
    </w:p>
    <w:p w14:paraId="03B830B9" w14:textId="77777777" w:rsidR="00661DA6" w:rsidRDefault="00661DA6" w:rsidP="00661D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4C31DEB5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13292A">
        <w:rPr>
          <w:rFonts w:asciiTheme="majorHAnsi" w:hAnsiTheme="majorHAnsi" w:cstheme="majorHAnsi"/>
          <w:bCs/>
          <w:sz w:val="20"/>
          <w:szCs w:val="20"/>
        </w:rPr>
        <w:t>First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  <w:t>Middle Name</w:t>
      </w:r>
      <w:r>
        <w:rPr>
          <w:rFonts w:asciiTheme="majorHAnsi" w:hAnsiTheme="majorHAnsi" w:cstheme="majorHAnsi"/>
          <w:bCs/>
          <w:sz w:val="20"/>
          <w:szCs w:val="20"/>
        </w:rPr>
        <w:t>: ………………..</w:t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 w:rsidRPr="0013292A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>Family</w:t>
      </w:r>
      <w:r w:rsidRPr="0013292A">
        <w:rPr>
          <w:rFonts w:asciiTheme="majorHAnsi" w:hAnsiTheme="majorHAnsi" w:cstheme="majorHAnsi"/>
          <w:bCs/>
          <w:sz w:val="20"/>
          <w:szCs w:val="20"/>
        </w:rPr>
        <w:t xml:space="preserve"> Name</w:t>
      </w:r>
      <w:r>
        <w:rPr>
          <w:rFonts w:asciiTheme="majorHAnsi" w:hAnsiTheme="majorHAnsi" w:cstheme="majorHAnsi"/>
          <w:bCs/>
          <w:sz w:val="20"/>
          <w:szCs w:val="20"/>
        </w:rPr>
        <w:t>: …………………………</w:t>
      </w:r>
    </w:p>
    <w:p w14:paraId="303993C1" w14:textId="77777777" w:rsidR="00B513D8" w:rsidRPr="0013292A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2BE63053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Date of Birth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Resident of UAE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         No</w:t>
      </w:r>
    </w:p>
    <w:p w14:paraId="38D8B87E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6D2A9988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School Name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School Type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</w:t>
      </w:r>
      <w:r>
        <w:rPr>
          <w:rFonts w:asciiTheme="majorHAnsi" w:hAnsiTheme="majorHAnsi" w:cstheme="majorHAnsi"/>
          <w:bCs/>
          <w:sz w:val="20"/>
          <w:szCs w:val="20"/>
        </w:rPr>
        <w:tab/>
        <w:t>Government/ Private</w:t>
      </w:r>
    </w:p>
    <w:p w14:paraId="1650D57E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</w:p>
    <w:p w14:paraId="361B0995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Grade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……………………….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  <w:t>Current Academic Year</w:t>
      </w:r>
      <w:r>
        <w:rPr>
          <w:rFonts w:asciiTheme="majorHAnsi" w:hAnsiTheme="majorHAnsi" w:cstheme="majorHAnsi"/>
          <w:bCs/>
          <w:sz w:val="20"/>
          <w:szCs w:val="20"/>
        </w:rPr>
        <w:tab/>
        <w:t>: ………………………………………</w:t>
      </w:r>
    </w:p>
    <w:p w14:paraId="464B658E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5583DCEA" w14:textId="77777777" w:rsidR="00B513D8" w:rsidRDefault="00B513D8" w:rsidP="00B513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Currently under your sponsorship: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Yes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DE6156">
        <w:rPr>
          <w:rFonts w:asciiTheme="majorHAnsi" w:hAnsiTheme="majorHAnsi" w:cstheme="majorHAnsi"/>
          <w:b/>
          <w:sz w:val="20"/>
          <w:szCs w:val="20"/>
        </w:rPr>
        <w:t>No</w:t>
      </w:r>
    </w:p>
    <w:p w14:paraId="3EBEDF2A" w14:textId="77777777" w:rsidR="00661DA6" w:rsidRPr="0013292A" w:rsidRDefault="00661DA6" w:rsidP="001329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3B842626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57B85C1D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56B2BC58" w14:textId="77777777" w:rsidR="00D4201F" w:rsidRDefault="00D4201F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</w:p>
    <w:p w14:paraId="21F066D2" w14:textId="77777777" w:rsidR="00337A82" w:rsidRDefault="00597B15" w:rsidP="00686CAA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  <w:r w:rsidRPr="00661DA6">
        <w:rPr>
          <w:rFonts w:asciiTheme="majorHAnsi" w:hAnsiTheme="majorHAnsi" w:cstheme="majorHAnsi"/>
          <w:bCs/>
          <w:sz w:val="20"/>
          <w:szCs w:val="20"/>
        </w:rPr>
        <w:t>I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>, --------------------------------------------------</w:t>
      </w:r>
      <w:r w:rsidRPr="00661DA6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686CAA">
        <w:rPr>
          <w:rFonts w:asciiTheme="majorHAnsi" w:hAnsiTheme="majorHAnsi" w:cstheme="majorHAnsi"/>
          <w:bCs/>
          <w:sz w:val="20"/>
          <w:szCs w:val="20"/>
        </w:rPr>
        <w:t>hereby confirm t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>hat the details</w:t>
      </w:r>
      <w:r w:rsidR="00686CAA">
        <w:rPr>
          <w:rFonts w:asciiTheme="majorHAnsi" w:hAnsiTheme="majorHAnsi" w:cstheme="majorHAnsi"/>
          <w:bCs/>
          <w:sz w:val="20"/>
          <w:szCs w:val="20"/>
        </w:rPr>
        <w:t xml:space="preserve"> furnished above are true and correct to the best of my knowledge and belief and I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686CAA">
        <w:rPr>
          <w:rFonts w:asciiTheme="majorHAnsi" w:hAnsiTheme="majorHAnsi" w:cstheme="majorHAnsi"/>
          <w:bCs/>
          <w:sz w:val="20"/>
          <w:szCs w:val="20"/>
        </w:rPr>
        <w:t>undertake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 xml:space="preserve"> to</w:t>
      </w:r>
      <w:r w:rsidR="00686CAA">
        <w:rPr>
          <w:rFonts w:asciiTheme="majorHAnsi" w:hAnsiTheme="majorHAnsi" w:cstheme="majorHAnsi"/>
          <w:bCs/>
          <w:sz w:val="20"/>
          <w:szCs w:val="20"/>
        </w:rPr>
        <w:t xml:space="preserve"> inform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 xml:space="preserve"> National Ambulance </w:t>
      </w:r>
      <w:r w:rsidR="00B513D8">
        <w:rPr>
          <w:rFonts w:asciiTheme="majorHAnsi" w:hAnsiTheme="majorHAnsi" w:cstheme="majorHAnsi"/>
          <w:bCs/>
          <w:sz w:val="20"/>
          <w:szCs w:val="20"/>
        </w:rPr>
        <w:t>/ Human Resources Division of</w:t>
      </w:r>
      <w:r w:rsidR="00661DA6" w:rsidRPr="00661DA6">
        <w:rPr>
          <w:rFonts w:asciiTheme="majorHAnsi" w:hAnsiTheme="majorHAnsi" w:cstheme="majorHAnsi"/>
          <w:bCs/>
          <w:sz w:val="20"/>
          <w:szCs w:val="20"/>
        </w:rPr>
        <w:t xml:space="preserve"> any changes </w:t>
      </w:r>
      <w:r w:rsidR="00B513D8">
        <w:rPr>
          <w:rFonts w:asciiTheme="majorHAnsi" w:hAnsiTheme="majorHAnsi" w:cstheme="majorHAnsi"/>
          <w:bCs/>
          <w:sz w:val="20"/>
          <w:szCs w:val="20"/>
        </w:rPr>
        <w:t xml:space="preserve">in my </w:t>
      </w:r>
      <w:r w:rsidR="00686CAA">
        <w:rPr>
          <w:rFonts w:asciiTheme="majorHAnsi" w:hAnsiTheme="majorHAnsi" w:cstheme="majorHAnsi"/>
          <w:bCs/>
          <w:sz w:val="20"/>
          <w:szCs w:val="20"/>
        </w:rPr>
        <w:t xml:space="preserve">personal </w:t>
      </w:r>
      <w:r w:rsidR="00661DA6">
        <w:rPr>
          <w:rFonts w:asciiTheme="majorHAnsi" w:hAnsiTheme="majorHAnsi" w:cstheme="majorHAnsi"/>
          <w:bCs/>
          <w:sz w:val="20"/>
          <w:szCs w:val="20"/>
        </w:rPr>
        <w:t>details</w:t>
      </w:r>
      <w:r w:rsidR="00686CAA">
        <w:rPr>
          <w:rFonts w:asciiTheme="majorHAnsi" w:hAnsiTheme="majorHAnsi" w:cstheme="majorHAnsi"/>
          <w:bCs/>
          <w:sz w:val="20"/>
          <w:szCs w:val="20"/>
        </w:rPr>
        <w:t xml:space="preserve"> or family condition</w:t>
      </w:r>
      <w:r w:rsidR="00661DA6">
        <w:rPr>
          <w:rFonts w:asciiTheme="majorHAnsi" w:hAnsiTheme="majorHAnsi" w:cstheme="majorHAnsi"/>
          <w:bCs/>
          <w:sz w:val="20"/>
          <w:szCs w:val="20"/>
        </w:rPr>
        <w:t xml:space="preserve">.  </w:t>
      </w:r>
      <w:r w:rsidR="00686CAA">
        <w:rPr>
          <w:rFonts w:asciiTheme="majorHAnsi" w:hAnsiTheme="majorHAnsi" w:cstheme="majorHAnsi"/>
          <w:bCs/>
          <w:sz w:val="20"/>
          <w:szCs w:val="20"/>
        </w:rPr>
        <w:t>In case any of the above information is found to be false or untrue or misleading or misrepresenting, I am aware that I may be held liable for it.</w:t>
      </w:r>
    </w:p>
    <w:p w14:paraId="1EA53A84" w14:textId="77777777" w:rsidR="00964F68" w:rsidRDefault="00964F68" w:rsidP="000B4B80">
      <w:pPr>
        <w:pStyle w:val="NoSpacing"/>
        <w:ind w:right="-430"/>
        <w:rPr>
          <w:rFonts w:asciiTheme="majorHAnsi" w:hAnsiTheme="majorHAnsi" w:cstheme="majorHAnsi"/>
          <w:bCs/>
          <w:sz w:val="20"/>
          <w:szCs w:val="20"/>
        </w:rPr>
      </w:pPr>
    </w:p>
    <w:p w14:paraId="43C2A495" w14:textId="77777777" w:rsidR="00337A82" w:rsidRDefault="00337A82" w:rsidP="00337A82">
      <w:pPr>
        <w:pStyle w:val="NoSpacing"/>
        <w:ind w:right="-430"/>
      </w:pPr>
    </w:p>
    <w:p w14:paraId="1D30BEAC" w14:textId="77777777" w:rsidR="00686CAA" w:rsidRPr="00FD4B15" w:rsidRDefault="00686CAA" w:rsidP="00337A82">
      <w:pPr>
        <w:pStyle w:val="NoSpacing"/>
        <w:ind w:right="-430"/>
        <w:rPr>
          <w:rFonts w:asciiTheme="majorHAnsi" w:hAnsiTheme="majorHAnsi" w:cstheme="majorHAnsi"/>
          <w:sz w:val="20"/>
          <w:szCs w:val="20"/>
        </w:rPr>
      </w:pPr>
    </w:p>
    <w:p w14:paraId="720F9E74" w14:textId="77777777" w:rsidR="00337A82" w:rsidRPr="00FD4B15" w:rsidRDefault="00337A82" w:rsidP="00337A82">
      <w:pPr>
        <w:pStyle w:val="NoSpacing"/>
        <w:ind w:right="-430"/>
        <w:rPr>
          <w:rFonts w:asciiTheme="majorHAnsi" w:hAnsiTheme="majorHAnsi" w:cstheme="majorHAnsi"/>
          <w:sz w:val="20"/>
          <w:szCs w:val="20"/>
        </w:rPr>
      </w:pPr>
      <w:r w:rsidRPr="00FD4B15">
        <w:rPr>
          <w:rFonts w:asciiTheme="majorHAnsi" w:hAnsiTheme="majorHAnsi" w:cstheme="majorHAnsi"/>
          <w:sz w:val="20"/>
          <w:szCs w:val="20"/>
        </w:rPr>
        <w:t>Signed:</w:t>
      </w:r>
      <w:r w:rsidR="000B4B80">
        <w:rPr>
          <w:rFonts w:asciiTheme="majorHAnsi" w:hAnsiTheme="majorHAnsi" w:cstheme="majorHAnsi"/>
          <w:sz w:val="20"/>
          <w:szCs w:val="20"/>
        </w:rPr>
        <w:t xml:space="preserve"> </w:t>
      </w:r>
      <w:r w:rsidRPr="00FD4B15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…………………………………………………………. </w:t>
      </w:r>
      <w:r w:rsidRPr="00FD4B15">
        <w:rPr>
          <w:rFonts w:asciiTheme="majorHAnsi" w:hAnsiTheme="majorHAnsi" w:cstheme="majorHAnsi"/>
          <w:sz w:val="20"/>
          <w:szCs w:val="20"/>
        </w:rPr>
        <w:tab/>
      </w:r>
      <w:r w:rsidRPr="00FD4B15">
        <w:rPr>
          <w:rFonts w:asciiTheme="majorHAnsi" w:hAnsiTheme="majorHAnsi" w:cstheme="majorHAnsi"/>
          <w:sz w:val="20"/>
          <w:szCs w:val="20"/>
        </w:rPr>
        <w:tab/>
      </w:r>
      <w:r w:rsidRPr="00FD4B15">
        <w:rPr>
          <w:rFonts w:asciiTheme="majorHAnsi" w:hAnsiTheme="majorHAnsi" w:cstheme="majorHAnsi"/>
          <w:sz w:val="20"/>
          <w:szCs w:val="20"/>
        </w:rPr>
        <w:tab/>
        <w:t>Date:</w:t>
      </w:r>
      <w:r w:rsidR="000B4B80">
        <w:rPr>
          <w:rFonts w:asciiTheme="majorHAnsi" w:hAnsiTheme="majorHAnsi" w:cstheme="majorHAnsi"/>
          <w:sz w:val="20"/>
          <w:szCs w:val="20"/>
        </w:rPr>
        <w:t xml:space="preserve"> </w:t>
      </w:r>
      <w:r w:rsidRPr="00FD4B15">
        <w:rPr>
          <w:rFonts w:asciiTheme="majorHAnsi" w:hAnsiTheme="majorHAnsi" w:cstheme="majorHAnsi"/>
          <w:sz w:val="20"/>
          <w:szCs w:val="20"/>
        </w:rPr>
        <w:t>………………………………….</w:t>
      </w:r>
    </w:p>
    <w:p w14:paraId="5C3EBD67" w14:textId="77777777" w:rsidR="00337A82" w:rsidRDefault="00337A82" w:rsidP="00337A82">
      <w:pPr>
        <w:pStyle w:val="NoSpacing"/>
        <w:pBdr>
          <w:bottom w:val="single" w:sz="12" w:space="1" w:color="auto"/>
        </w:pBdr>
        <w:ind w:right="-430"/>
        <w:rPr>
          <w:rFonts w:asciiTheme="majorHAnsi" w:hAnsiTheme="majorHAnsi" w:cstheme="majorHAnsi"/>
          <w:sz w:val="20"/>
          <w:szCs w:val="20"/>
        </w:rPr>
      </w:pPr>
      <w:r w:rsidRPr="00FD4B15">
        <w:rPr>
          <w:rFonts w:asciiTheme="majorHAnsi" w:hAnsiTheme="majorHAnsi" w:cstheme="majorHAnsi"/>
          <w:sz w:val="20"/>
          <w:szCs w:val="20"/>
        </w:rPr>
        <w:t>(Employee)</w:t>
      </w:r>
    </w:p>
    <w:p w14:paraId="6DF4FC98" w14:textId="77777777" w:rsidR="00661DA6" w:rsidRDefault="00661DA6" w:rsidP="00337A82">
      <w:pPr>
        <w:pStyle w:val="NoSpacing"/>
        <w:pBdr>
          <w:bottom w:val="single" w:sz="12" w:space="1" w:color="auto"/>
        </w:pBdr>
        <w:ind w:right="-430"/>
        <w:rPr>
          <w:rFonts w:asciiTheme="majorHAnsi" w:hAnsiTheme="majorHAnsi" w:cstheme="majorHAnsi"/>
          <w:sz w:val="20"/>
          <w:szCs w:val="20"/>
        </w:rPr>
      </w:pPr>
    </w:p>
    <w:p w14:paraId="6A8B4DCD" w14:textId="77777777" w:rsidR="00661DA6" w:rsidRPr="00FD4B15" w:rsidRDefault="00661DA6" w:rsidP="00337A82">
      <w:pPr>
        <w:pStyle w:val="NoSpacing"/>
        <w:pBdr>
          <w:bottom w:val="single" w:sz="12" w:space="1" w:color="auto"/>
        </w:pBdr>
        <w:ind w:right="-430"/>
        <w:rPr>
          <w:rFonts w:asciiTheme="majorHAnsi" w:hAnsiTheme="majorHAnsi" w:cstheme="majorHAnsi"/>
          <w:sz w:val="20"/>
          <w:szCs w:val="20"/>
        </w:rPr>
      </w:pPr>
    </w:p>
    <w:p w14:paraId="7D34919A" w14:textId="77777777" w:rsidR="00597B15" w:rsidRPr="00FD4B15" w:rsidRDefault="00597B15" w:rsidP="00337A82">
      <w:pPr>
        <w:pStyle w:val="NoSpacing"/>
        <w:ind w:right="-430"/>
        <w:rPr>
          <w:rFonts w:asciiTheme="majorHAnsi" w:hAnsiTheme="majorHAnsi" w:cstheme="majorHAnsi"/>
          <w:sz w:val="20"/>
          <w:szCs w:val="20"/>
        </w:rPr>
      </w:pPr>
    </w:p>
    <w:p w14:paraId="64C2C2DE" w14:textId="77777777" w:rsidR="007D6EF0" w:rsidRPr="00FD4B15" w:rsidRDefault="00597B15" w:rsidP="00337A82">
      <w:pPr>
        <w:pStyle w:val="NoSpacing"/>
        <w:ind w:right="-430"/>
        <w:rPr>
          <w:rFonts w:asciiTheme="majorHAnsi" w:hAnsiTheme="majorHAnsi" w:cstheme="majorHAnsi"/>
          <w:b/>
          <w:sz w:val="20"/>
          <w:szCs w:val="20"/>
        </w:rPr>
      </w:pPr>
      <w:r w:rsidRPr="00FD4B15">
        <w:rPr>
          <w:rFonts w:asciiTheme="majorHAnsi" w:hAnsiTheme="majorHAnsi" w:cstheme="majorHAnsi"/>
          <w:b/>
          <w:sz w:val="20"/>
          <w:szCs w:val="20"/>
        </w:rPr>
        <w:t>HR for filing on personal file</w:t>
      </w:r>
    </w:p>
    <w:sectPr w:rsidR="007D6EF0" w:rsidRPr="00FD4B15" w:rsidSect="007D6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4" w:right="1800" w:bottom="0" w:left="1440" w:header="720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3EA5" w14:textId="77777777" w:rsidR="00964F68" w:rsidRDefault="00964F68" w:rsidP="008B2D73">
      <w:pPr>
        <w:spacing w:after="0"/>
      </w:pPr>
      <w:r>
        <w:separator/>
      </w:r>
    </w:p>
  </w:endnote>
  <w:endnote w:type="continuationSeparator" w:id="0">
    <w:p w14:paraId="18631945" w14:textId="77777777" w:rsidR="00964F68" w:rsidRDefault="00964F68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C270" w14:textId="77777777" w:rsidR="00E839B1" w:rsidRDefault="00E83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3D7B" w14:textId="77777777" w:rsidR="00964F68" w:rsidRPr="008721CB" w:rsidRDefault="007F2C8F" w:rsidP="007D6EF0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</w:rPr>
      <w:drawing>
        <wp:anchor distT="0" distB="0" distL="114300" distR="114300" simplePos="0" relativeHeight="251676672" behindDoc="1" locked="0" layoutInCell="1" allowOverlap="1" wp14:anchorId="63597C5E" wp14:editId="7B04FCF5">
          <wp:simplePos x="0" y="0"/>
          <wp:positionH relativeFrom="column">
            <wp:posOffset>-895350</wp:posOffset>
          </wp:positionH>
          <wp:positionV relativeFrom="paragraph">
            <wp:posOffset>-477520</wp:posOffset>
          </wp:positionV>
          <wp:extent cx="7536180" cy="1019175"/>
          <wp:effectExtent l="0" t="0" r="762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024" b="4406"/>
                  <a:stretch/>
                </pic:blipFill>
                <pic:spPr bwMode="auto">
                  <a:xfrm>
                    <a:off x="0" y="0"/>
                    <a:ext cx="7536180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4F68">
      <w:t xml:space="preserve">     </w:t>
    </w:r>
    <w:r w:rsidR="00964F68">
      <w:rPr>
        <w:rFonts w:asciiTheme="minorBidi" w:hAnsiTheme="minorBidi"/>
        <w:sz w:val="16"/>
        <w:szCs w:val="16"/>
      </w:rPr>
      <w:t>w</w:t>
    </w:r>
  </w:p>
  <w:p w14:paraId="080E7652" w14:textId="77777777" w:rsidR="00964F68" w:rsidRDefault="007F2C8F" w:rsidP="007F2C8F">
    <w:pPr>
      <w:pStyle w:val="Footer"/>
      <w:tabs>
        <w:tab w:val="clear" w:pos="4320"/>
        <w:tab w:val="clear" w:pos="8640"/>
        <w:tab w:val="left" w:pos="0"/>
        <w:tab w:val="left" w:pos="8070"/>
      </w:tabs>
      <w:ind w:left="-1800" w:right="-176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6948E8" wp14:editId="271E902C">
              <wp:simplePos x="0" y="0"/>
              <wp:positionH relativeFrom="column">
                <wp:posOffset>5581650</wp:posOffset>
              </wp:positionH>
              <wp:positionV relativeFrom="paragraph">
                <wp:posOffset>91440</wp:posOffset>
              </wp:positionV>
              <wp:extent cx="581025" cy="333375"/>
              <wp:effectExtent l="0" t="0" r="952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7AC037" w14:textId="77777777" w:rsidR="00964F68" w:rsidRPr="00001F21" w:rsidRDefault="00964F68" w:rsidP="0029427C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HRF506</w:t>
                          </w:r>
                        </w:p>
                        <w:p w14:paraId="092CCD55" w14:textId="7DDE05EB" w:rsidR="00964F68" w:rsidRPr="00001F21" w:rsidRDefault="00964F68" w:rsidP="00FD7E36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E839B1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6948E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39.5pt;margin-top:7.2pt;width:45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" fillcolor="white [3201]" stroked="f" strokeweight=".5pt">
              <v:textbox>
                <w:txbxContent>
                  <w:p w14:paraId="1D7AC037" w14:textId="77777777" w:rsidR="00964F68" w:rsidRPr="00001F21" w:rsidRDefault="00964F68" w:rsidP="0029427C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HRF506</w:t>
                    </w:r>
                  </w:p>
                  <w:p w14:paraId="092CCD55" w14:textId="7DDE05EB" w:rsidR="00964F68" w:rsidRPr="00001F21" w:rsidRDefault="00964F68" w:rsidP="00FD7E36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Version </w:t>
                    </w:r>
                    <w:r w:rsidR="00E839B1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DC20C" wp14:editId="0B5A2CF1">
              <wp:simplePos x="0" y="0"/>
              <wp:positionH relativeFrom="column">
                <wp:posOffset>904875</wp:posOffset>
              </wp:positionH>
              <wp:positionV relativeFrom="paragraph">
                <wp:posOffset>45085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8C2210" w14:textId="77777777" w:rsidR="00964F68" w:rsidRPr="00001F21" w:rsidRDefault="00964F68" w:rsidP="007D6EF0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001F21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Personal Details Form</w:t>
                          </w:r>
                        </w:p>
                        <w:p w14:paraId="7903A650" w14:textId="1DBAA355" w:rsidR="00964F68" w:rsidRPr="00001F21" w:rsidRDefault="00E839B1" w:rsidP="007D6EF0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DC20C" id="Text Box 3" o:spid="_x0000_s1027" type="#_x0000_t202" style="position:absolute;left:0;text-align:left;margin-left:71.25pt;margin-top:3.55pt;width:111.7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" fillcolor="white [3201]" stroked="f" strokeweight=".5pt">
              <v:textbox>
                <w:txbxContent>
                  <w:p w14:paraId="768C2210" w14:textId="77777777" w:rsidR="00964F68" w:rsidRPr="00001F21" w:rsidRDefault="00964F68" w:rsidP="007D6EF0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001F21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Personal Details Form</w:t>
                    </w:r>
                  </w:p>
                  <w:p w14:paraId="7903A650" w14:textId="1DBAA355" w:rsidR="00964F68" w:rsidRPr="00001F21" w:rsidRDefault="00E839B1" w:rsidP="007D6EF0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  <w:r w:rsidR="00964F68">
      <w:t xml:space="preserve">              </w:t>
    </w:r>
    <w:r w:rsidR="00964F68">
      <w:tab/>
    </w:r>
    <w:r>
      <w:tab/>
    </w:r>
  </w:p>
  <w:p w14:paraId="2DDDEB13" w14:textId="77777777" w:rsidR="00964F68" w:rsidRDefault="00964F68" w:rsidP="007D6EF0">
    <w:pPr>
      <w:pStyle w:val="Footer"/>
      <w:tabs>
        <w:tab w:val="clear" w:pos="8640"/>
        <w:tab w:val="right" w:pos="8910"/>
      </w:tabs>
    </w:pPr>
  </w:p>
  <w:p w14:paraId="35901617" w14:textId="77777777" w:rsidR="00964F68" w:rsidRPr="00E44415" w:rsidRDefault="00964F68" w:rsidP="007D6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FD94" w14:textId="77777777" w:rsidR="00E839B1" w:rsidRDefault="00E8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BDA7" w14:textId="77777777" w:rsidR="00964F68" w:rsidRDefault="00964F68" w:rsidP="008B2D73">
      <w:pPr>
        <w:spacing w:after="0"/>
      </w:pPr>
      <w:r>
        <w:separator/>
      </w:r>
    </w:p>
  </w:footnote>
  <w:footnote w:type="continuationSeparator" w:id="0">
    <w:p w14:paraId="179AB9CA" w14:textId="77777777" w:rsidR="00964F68" w:rsidRDefault="00964F68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6B07" w14:textId="77777777" w:rsidR="00E839B1" w:rsidRDefault="00E83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6168" w14:textId="77777777" w:rsidR="00964F68" w:rsidRDefault="007F2C8F" w:rsidP="008C6EC6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36BE3026" wp14:editId="3949E817">
          <wp:simplePos x="0" y="0"/>
          <wp:positionH relativeFrom="column">
            <wp:posOffset>-895350</wp:posOffset>
          </wp:positionH>
          <wp:positionV relativeFrom="paragraph">
            <wp:posOffset>-210185</wp:posOffset>
          </wp:positionV>
          <wp:extent cx="7536180" cy="771525"/>
          <wp:effectExtent l="0" t="0" r="762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2" b="89985"/>
                  <a:stretch/>
                </pic:blipFill>
                <pic:spPr bwMode="auto">
                  <a:xfrm>
                    <a:off x="0" y="0"/>
                    <a:ext cx="753618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7D2A" w14:textId="77777777" w:rsidR="00E839B1" w:rsidRDefault="00E83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B5F"/>
    <w:multiLevelType w:val="hybridMultilevel"/>
    <w:tmpl w:val="8B640E14"/>
    <w:lvl w:ilvl="0" w:tplc="59DE0C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1B2DD8"/>
    <w:multiLevelType w:val="hybridMultilevel"/>
    <w:tmpl w:val="95265D30"/>
    <w:lvl w:ilvl="0" w:tplc="B21C79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4213053"/>
    <w:multiLevelType w:val="hybridMultilevel"/>
    <w:tmpl w:val="7F4E403A"/>
    <w:lvl w:ilvl="0" w:tplc="59DE0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BA0CCC"/>
    <w:multiLevelType w:val="hybridMultilevel"/>
    <w:tmpl w:val="4F587444"/>
    <w:lvl w:ilvl="0" w:tplc="073E3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0C7E8A"/>
    <w:multiLevelType w:val="hybridMultilevel"/>
    <w:tmpl w:val="9CAC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B5B7E"/>
    <w:multiLevelType w:val="hybridMultilevel"/>
    <w:tmpl w:val="62A6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64CBE"/>
    <w:multiLevelType w:val="hybridMultilevel"/>
    <w:tmpl w:val="93444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B4"/>
    <w:rsid w:val="00001F21"/>
    <w:rsid w:val="0001653C"/>
    <w:rsid w:val="00030D66"/>
    <w:rsid w:val="00051C05"/>
    <w:rsid w:val="000B4B80"/>
    <w:rsid w:val="0013292A"/>
    <w:rsid w:val="00140437"/>
    <w:rsid w:val="001D0E9E"/>
    <w:rsid w:val="001F6555"/>
    <w:rsid w:val="00210232"/>
    <w:rsid w:val="0023570C"/>
    <w:rsid w:val="00252844"/>
    <w:rsid w:val="0029427C"/>
    <w:rsid w:val="002F585B"/>
    <w:rsid w:val="00305A4E"/>
    <w:rsid w:val="00337A82"/>
    <w:rsid w:val="00367F17"/>
    <w:rsid w:val="003C4264"/>
    <w:rsid w:val="004667C7"/>
    <w:rsid w:val="004A27E7"/>
    <w:rsid w:val="004C1589"/>
    <w:rsid w:val="004C49EB"/>
    <w:rsid w:val="00527D29"/>
    <w:rsid w:val="00561240"/>
    <w:rsid w:val="00594265"/>
    <w:rsid w:val="00597B15"/>
    <w:rsid w:val="005C1C0C"/>
    <w:rsid w:val="0061664A"/>
    <w:rsid w:val="00624342"/>
    <w:rsid w:val="00635CD6"/>
    <w:rsid w:val="00646067"/>
    <w:rsid w:val="006577D0"/>
    <w:rsid w:val="00661DA6"/>
    <w:rsid w:val="00686CAA"/>
    <w:rsid w:val="006901B1"/>
    <w:rsid w:val="00693F6A"/>
    <w:rsid w:val="0073400C"/>
    <w:rsid w:val="007448AB"/>
    <w:rsid w:val="007D6EF0"/>
    <w:rsid w:val="007F1727"/>
    <w:rsid w:val="007F2C8F"/>
    <w:rsid w:val="008042E4"/>
    <w:rsid w:val="00823329"/>
    <w:rsid w:val="008318FA"/>
    <w:rsid w:val="00846B7F"/>
    <w:rsid w:val="00882AA3"/>
    <w:rsid w:val="008B2D73"/>
    <w:rsid w:val="008C6EC6"/>
    <w:rsid w:val="008D12A6"/>
    <w:rsid w:val="008E2667"/>
    <w:rsid w:val="00930FF5"/>
    <w:rsid w:val="00964F68"/>
    <w:rsid w:val="00981C5F"/>
    <w:rsid w:val="009C7BE0"/>
    <w:rsid w:val="00A05215"/>
    <w:rsid w:val="00A5654B"/>
    <w:rsid w:val="00A82FFF"/>
    <w:rsid w:val="00A97A79"/>
    <w:rsid w:val="00AC695A"/>
    <w:rsid w:val="00AF2FC8"/>
    <w:rsid w:val="00B31625"/>
    <w:rsid w:val="00B513D8"/>
    <w:rsid w:val="00B842C6"/>
    <w:rsid w:val="00C271B4"/>
    <w:rsid w:val="00C33B24"/>
    <w:rsid w:val="00C95D35"/>
    <w:rsid w:val="00CE03F7"/>
    <w:rsid w:val="00D26408"/>
    <w:rsid w:val="00D343D2"/>
    <w:rsid w:val="00D4184D"/>
    <w:rsid w:val="00D4201F"/>
    <w:rsid w:val="00DB2E85"/>
    <w:rsid w:val="00DE6156"/>
    <w:rsid w:val="00DF6E95"/>
    <w:rsid w:val="00E35CC7"/>
    <w:rsid w:val="00E65FE7"/>
    <w:rsid w:val="00E839B1"/>
    <w:rsid w:val="00E904B7"/>
    <w:rsid w:val="00F239C5"/>
    <w:rsid w:val="00F3696D"/>
    <w:rsid w:val="00FA0B1B"/>
    <w:rsid w:val="00FC4379"/>
    <w:rsid w:val="00FD4B15"/>
    <w:rsid w:val="00FD7E36"/>
    <w:rsid w:val="00FE7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DEB8849"/>
  <w15:docId w15:val="{53E00580-B53C-4C0C-A4D7-0081B5FD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8AB"/>
    <w:pPr>
      <w:spacing w:after="0"/>
    </w:pPr>
  </w:style>
  <w:style w:type="table" w:styleId="TableGrid">
    <w:name w:val="Table Grid"/>
    <w:basedOn w:val="TableNormal"/>
    <w:uiPriority w:val="59"/>
    <w:rsid w:val="00337A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331%20NAC%20Letterhea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E32C-27B4-42B5-ADFB-38C82817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7331 NAC Letterhead-template</Template>
  <TotalTime>5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6</cp:revision>
  <cp:lastPrinted>2017-01-03T06:16:00Z</cp:lastPrinted>
  <dcterms:created xsi:type="dcterms:W3CDTF">2017-01-03T10:42:00Z</dcterms:created>
  <dcterms:modified xsi:type="dcterms:W3CDTF">2021-07-08T08:36:00Z</dcterms:modified>
</cp:coreProperties>
</file>