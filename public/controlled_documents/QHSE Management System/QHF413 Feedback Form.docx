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59F2C" w14:textId="77777777" w:rsidR="00A6157D" w:rsidRDefault="00A6157D" w:rsidP="008A7C55">
      <w:pPr>
        <w:bidi/>
        <w:rPr>
          <w:rFonts w:asciiTheme="minorHAnsi" w:hAnsiTheme="minorHAnsi"/>
          <w:lang w:bidi="ar-AE"/>
        </w:rPr>
      </w:pPr>
      <w:r w:rsidRPr="00A6157D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720D4" wp14:editId="66BF2DFA">
                <wp:simplePos x="0" y="0"/>
                <wp:positionH relativeFrom="column">
                  <wp:posOffset>1239520</wp:posOffset>
                </wp:positionH>
                <wp:positionV relativeFrom="paragraph">
                  <wp:posOffset>179070</wp:posOffset>
                </wp:positionV>
                <wp:extent cx="407999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F683E" w14:textId="77777777" w:rsidR="00A6157D" w:rsidRPr="00A6157D" w:rsidRDefault="00A6157D" w:rsidP="00A6157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</w:rPr>
                              <w:t>Feedback</w:t>
                            </w:r>
                            <w:r w:rsidRPr="00B953B9"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</w:rPr>
                              <w:t xml:space="preserve"> Form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B953B9"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  <w:rtl/>
                              </w:rPr>
                              <w:t xml:space="preserve">استمارة </w:t>
                            </w:r>
                            <w:r>
                              <w:rPr>
                                <w:rFonts w:asciiTheme="minorHAnsi" w:hAnsiTheme="minorHAnsi" w:hint="cs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  <w:rtl/>
                              </w:rPr>
                              <w:t>ملاحظات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1720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6pt;margin-top:14.1pt;width:321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" filled="f" stroked="f">
                <v:textbox style="mso-fit-shape-to-text:t">
                  <w:txbxContent>
                    <w:p w14:paraId="5C5F683E" w14:textId="77777777" w:rsidR="00A6157D" w:rsidRPr="00A6157D" w:rsidRDefault="00A6157D" w:rsidP="00A6157D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</w:rPr>
                      </w:pPr>
                      <w:bookmarkStart w:id="1" w:name="_GoBack"/>
                      <w:r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</w:rPr>
                        <w:t>Feedback</w:t>
                      </w:r>
                      <w:r w:rsidRPr="00B953B9"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</w:rPr>
                        <w:t xml:space="preserve"> Form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</w:rPr>
                        <w:t xml:space="preserve">  </w:t>
                      </w:r>
                      <w:r w:rsidRPr="00B953B9"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  <w:rtl/>
                        </w:rPr>
                        <w:t xml:space="preserve">استمارة </w:t>
                      </w:r>
                      <w:r>
                        <w:rPr>
                          <w:rFonts w:asciiTheme="minorHAnsi" w:hAnsiTheme="minorHAnsi" w:hint="cs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  <w:rtl/>
                        </w:rPr>
                        <w:t>ملاحظات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5BB8460E" w14:textId="77777777" w:rsidR="00A6157D" w:rsidRDefault="00A6157D" w:rsidP="00A6157D">
      <w:pPr>
        <w:bidi/>
        <w:jc w:val="center"/>
        <w:rPr>
          <w:rFonts w:asciiTheme="minorHAnsi" w:hAnsiTheme="minorHAnsi"/>
          <w:lang w:bidi="ar-AE"/>
        </w:rPr>
      </w:pPr>
    </w:p>
    <w:p w14:paraId="3E9B9B37" w14:textId="77777777" w:rsidR="008A7C55" w:rsidRDefault="008A7C55" w:rsidP="00A6157D">
      <w:pPr>
        <w:bidi/>
        <w:jc w:val="center"/>
        <w:rPr>
          <w:rFonts w:asciiTheme="minorHAnsi" w:hAnsiTheme="minorHAnsi"/>
          <w:lang w:bidi="ar-AE"/>
        </w:rPr>
      </w:pPr>
    </w:p>
    <w:p w14:paraId="476476A7" w14:textId="7D4797E8" w:rsidR="007926F6" w:rsidRPr="00B953B9" w:rsidRDefault="007926F6" w:rsidP="008A7C55">
      <w:pPr>
        <w:bidi/>
        <w:jc w:val="center"/>
        <w:rPr>
          <w:rFonts w:asciiTheme="minorHAnsi" w:hAnsiTheme="minorHAnsi"/>
          <w:rtl/>
          <w:lang w:bidi="ar-AE"/>
        </w:rPr>
      </w:pPr>
      <w:r w:rsidRPr="00B953B9">
        <w:rPr>
          <w:rFonts w:asciiTheme="minorHAnsi" w:hAnsiTheme="minorHAnsi"/>
          <w:rtl/>
          <w:lang w:bidi="ar-AE"/>
        </w:rPr>
        <w:t xml:space="preserve">يجب تعبئة هذه الاستمارة </w:t>
      </w:r>
      <w:r w:rsidR="00A6157D">
        <w:rPr>
          <w:rFonts w:asciiTheme="minorHAnsi" w:hAnsiTheme="minorHAnsi" w:hint="cs"/>
          <w:rtl/>
          <w:lang w:bidi="ar-AE"/>
        </w:rPr>
        <w:t xml:space="preserve">من قبل </w:t>
      </w:r>
      <w:r w:rsidR="00A6157D" w:rsidRPr="00A6157D">
        <w:rPr>
          <w:rFonts w:asciiTheme="minorHAnsi" w:hAnsiTheme="minorHAnsi"/>
          <w:rtl/>
          <w:lang w:bidi="ar-AE"/>
        </w:rPr>
        <w:t>موظفي الإسعاف الوطني</w:t>
      </w:r>
      <w:r w:rsidR="00A6157D" w:rsidRPr="00B953B9">
        <w:rPr>
          <w:rFonts w:asciiTheme="minorHAnsi" w:hAnsiTheme="minorHAnsi"/>
          <w:rtl/>
          <w:lang w:bidi="ar-AE"/>
        </w:rPr>
        <w:t xml:space="preserve"> </w:t>
      </w:r>
      <w:r w:rsidRPr="00B953B9">
        <w:rPr>
          <w:rFonts w:asciiTheme="minorHAnsi" w:hAnsiTheme="minorHAnsi"/>
          <w:rtl/>
          <w:lang w:bidi="ar-AE"/>
        </w:rPr>
        <w:t xml:space="preserve">حالة تلقي </w:t>
      </w:r>
      <w:r w:rsidR="00F9516A">
        <w:rPr>
          <w:rFonts w:asciiTheme="minorHAnsi" w:hAnsiTheme="minorHAnsi" w:hint="cs"/>
          <w:rtl/>
          <w:lang w:bidi="ar-AE"/>
        </w:rPr>
        <w:t>ملاحظة او شكوى او اقتراح</w:t>
      </w:r>
    </w:p>
    <w:p w14:paraId="7428D043" w14:textId="77777777" w:rsidR="002F291E" w:rsidRPr="00B953B9" w:rsidRDefault="00B83D42" w:rsidP="005B1198">
      <w:pPr>
        <w:jc w:val="center"/>
        <w:rPr>
          <w:rFonts w:asciiTheme="minorHAnsi" w:hAnsiTheme="minorHAnsi" w:cs="Calibri"/>
          <w:i/>
          <w:iCs/>
          <w:sz w:val="14"/>
          <w:szCs w:val="14"/>
        </w:rPr>
      </w:pPr>
      <w:r w:rsidRPr="00B953B9">
        <w:rPr>
          <w:rFonts w:asciiTheme="minorHAnsi" w:hAnsiTheme="minorHAnsi"/>
          <w:sz w:val="22"/>
          <w:szCs w:val="22"/>
        </w:rPr>
        <w:t xml:space="preserve">This form is to be </w:t>
      </w:r>
      <w:r w:rsidR="00A6157D">
        <w:rPr>
          <w:rFonts w:asciiTheme="minorHAnsi" w:hAnsiTheme="minorHAnsi"/>
          <w:sz w:val="22"/>
          <w:szCs w:val="22"/>
        </w:rPr>
        <w:t xml:space="preserve">filled by National Ambulance staff </w:t>
      </w:r>
      <w:r w:rsidRPr="00B953B9">
        <w:rPr>
          <w:rFonts w:asciiTheme="minorHAnsi" w:hAnsiTheme="minorHAnsi"/>
          <w:sz w:val="22"/>
          <w:szCs w:val="22"/>
        </w:rPr>
        <w:t xml:space="preserve">when </w:t>
      </w:r>
      <w:r w:rsidR="00501B7B" w:rsidRPr="00B953B9">
        <w:rPr>
          <w:rFonts w:asciiTheme="minorHAnsi" w:hAnsiTheme="minorHAnsi"/>
          <w:sz w:val="22"/>
          <w:szCs w:val="22"/>
        </w:rPr>
        <w:t xml:space="preserve">a </w:t>
      </w:r>
      <w:r w:rsidR="00F9516A">
        <w:rPr>
          <w:rFonts w:asciiTheme="minorHAnsi" w:hAnsiTheme="minorHAnsi"/>
          <w:sz w:val="22"/>
          <w:szCs w:val="22"/>
        </w:rPr>
        <w:t xml:space="preserve">feedback </w:t>
      </w:r>
      <w:r w:rsidR="00501B7B" w:rsidRPr="00B953B9">
        <w:rPr>
          <w:rFonts w:asciiTheme="minorHAnsi" w:hAnsiTheme="minorHAnsi"/>
          <w:sz w:val="22"/>
          <w:szCs w:val="22"/>
        </w:rPr>
        <w:t>is received</w:t>
      </w:r>
      <w:r w:rsidR="005B1198">
        <w:rPr>
          <w:rFonts w:asciiTheme="minorHAnsi" w:hAnsiTheme="minorHAnsi"/>
          <w:sz w:val="22"/>
          <w:szCs w:val="22"/>
        </w:rPr>
        <w:br/>
      </w:r>
      <w:r w:rsidR="000C17DE">
        <w:rPr>
          <w:rFonts w:asciiTheme="minorHAnsi" w:hAnsiTheme="minorHAnsi"/>
          <w:sz w:val="22"/>
          <w:szCs w:val="22"/>
        </w:rPr>
        <w:t>once</w:t>
      </w:r>
      <w:r w:rsidR="005B1198">
        <w:rPr>
          <w:rFonts w:asciiTheme="minorHAnsi" w:hAnsiTheme="minorHAnsi"/>
          <w:sz w:val="22"/>
          <w:szCs w:val="22"/>
        </w:rPr>
        <w:t xml:space="preserve"> completed, e-mail the form to </w:t>
      </w:r>
      <w:hyperlink r:id="rId8" w:history="1">
        <w:r w:rsidR="005B1198" w:rsidRPr="00241E6A">
          <w:rPr>
            <w:rStyle w:val="Hyperlink"/>
            <w:rFonts w:asciiTheme="minorHAnsi" w:hAnsiTheme="minorHAnsi"/>
            <w:sz w:val="22"/>
            <w:szCs w:val="22"/>
          </w:rPr>
          <w:t>feedback@nationalambulance.ae</w:t>
        </w:r>
      </w:hyperlink>
      <w:r w:rsidR="005B1198">
        <w:rPr>
          <w:rFonts w:asciiTheme="minorHAnsi" w:hAnsiTheme="minorHAnsi"/>
          <w:sz w:val="22"/>
          <w:szCs w:val="22"/>
        </w:rPr>
        <w:t xml:space="preserve"> </w:t>
      </w:r>
    </w:p>
    <w:p w14:paraId="5CCA943F" w14:textId="77777777" w:rsidR="00AC121C" w:rsidRPr="00B953B9" w:rsidRDefault="00AC121C" w:rsidP="00C521CA">
      <w:pPr>
        <w:jc w:val="center"/>
        <w:rPr>
          <w:rFonts w:asciiTheme="minorHAnsi" w:hAnsiTheme="minorHAnsi"/>
          <w:b/>
          <w:sz w:val="10"/>
          <w:szCs w:val="10"/>
          <w:u w:val="single"/>
        </w:rPr>
      </w:pPr>
    </w:p>
    <w:tbl>
      <w:tblPr>
        <w:tblStyle w:val="LightList-Accent5"/>
        <w:tblW w:w="10908" w:type="dxa"/>
        <w:tblLook w:val="04A0" w:firstRow="1" w:lastRow="0" w:firstColumn="1" w:lastColumn="0" w:noHBand="0" w:noVBand="1"/>
      </w:tblPr>
      <w:tblGrid>
        <w:gridCol w:w="2268"/>
        <w:gridCol w:w="3150"/>
        <w:gridCol w:w="3330"/>
        <w:gridCol w:w="2160"/>
      </w:tblGrid>
      <w:tr w:rsidR="007926F6" w:rsidRPr="00B953B9" w14:paraId="28F7FEEB" w14:textId="77777777" w:rsidTr="00E0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6231B" w14:textId="77777777" w:rsidR="007926F6" w:rsidRPr="00B953B9" w:rsidRDefault="007926F6" w:rsidP="00C521CA">
            <w:pPr>
              <w:tabs>
                <w:tab w:val="center" w:pos="4963"/>
              </w:tabs>
              <w:jc w:val="center"/>
              <w:rPr>
                <w:rFonts w:asciiTheme="minorHAnsi" w:hAnsiTheme="minorHAnsi"/>
                <w:bCs w:val="0"/>
                <w:sz w:val="22"/>
                <w:szCs w:val="22"/>
                <w:rtl/>
                <w:lang w:bidi="ar-AE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411" w14:textId="77777777" w:rsidR="007926F6" w:rsidRPr="00E02D0D" w:rsidRDefault="00E02D0D" w:rsidP="00EC498A">
            <w:pPr>
              <w:tabs>
                <w:tab w:val="center" w:pos="49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2"/>
                <w:szCs w:val="22"/>
                <w:rtl/>
                <w:lang w:bidi="ar-AE"/>
              </w:rPr>
            </w:pPr>
            <w:r w:rsidRPr="00E02D0D">
              <w:rPr>
                <w:rFonts w:asciiTheme="minorHAnsi" w:hAnsiTheme="minorHAnsi"/>
                <w:sz w:val="22"/>
                <w:szCs w:val="22"/>
              </w:rPr>
              <w:t xml:space="preserve">ABOUT NA STAFF FILLING THE FORM  </w:t>
            </w:r>
            <w:r w:rsidRPr="00E02D0D">
              <w:rPr>
                <w:rFonts w:asciiTheme="minorHAnsi" w:hAnsiTheme="minorHAnsi"/>
                <w:sz w:val="22"/>
                <w:szCs w:val="22"/>
              </w:rPr>
              <w:br/>
            </w:r>
            <w:r w:rsidR="007926F6" w:rsidRPr="00E02D0D">
              <w:rPr>
                <w:rFonts w:asciiTheme="minorHAnsi" w:hAnsiTheme="minorHAnsi"/>
                <w:sz w:val="22"/>
                <w:szCs w:val="22"/>
                <w:rtl/>
              </w:rPr>
              <w:t xml:space="preserve">بيانات </w:t>
            </w:r>
            <w:r w:rsidR="007926F6" w:rsidRPr="00E02D0D">
              <w:rPr>
                <w:rFonts w:asciiTheme="minorHAnsi" w:hAnsiTheme="minorHAnsi"/>
                <w:b w:val="0"/>
                <w:sz w:val="22"/>
                <w:szCs w:val="22"/>
                <w:rtl/>
                <w:lang w:bidi="ar-AE"/>
              </w:rPr>
              <w:t xml:space="preserve">موظف الإسعاف الوطني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F12D" w14:textId="77777777" w:rsidR="007926F6" w:rsidRPr="00E02D0D" w:rsidRDefault="00E02D0D" w:rsidP="00F9516A">
            <w:pPr>
              <w:tabs>
                <w:tab w:val="center" w:pos="49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2"/>
                <w:szCs w:val="22"/>
                <w:rtl/>
                <w:lang w:bidi="ar-AE"/>
              </w:rPr>
            </w:pPr>
            <w:r w:rsidRPr="00E02D0D">
              <w:rPr>
                <w:rFonts w:asciiTheme="minorHAnsi" w:hAnsiTheme="minorHAnsi"/>
                <w:sz w:val="22"/>
                <w:szCs w:val="22"/>
              </w:rPr>
              <w:t xml:space="preserve">ABOUT THE PERSON PROVIDING THE FEEDBACK  </w:t>
            </w:r>
            <w:r w:rsidRPr="00E02D0D">
              <w:rPr>
                <w:rFonts w:asciiTheme="minorHAnsi" w:hAnsiTheme="minorHAnsi"/>
                <w:sz w:val="22"/>
                <w:szCs w:val="22"/>
              </w:rPr>
              <w:br/>
            </w:r>
            <w:r w:rsidR="007926F6" w:rsidRPr="00E02D0D">
              <w:rPr>
                <w:rFonts w:asciiTheme="minorHAnsi" w:hAnsiTheme="minorHAnsi"/>
                <w:sz w:val="22"/>
                <w:szCs w:val="22"/>
                <w:rtl/>
              </w:rPr>
              <w:t xml:space="preserve">بيانات صاحب </w:t>
            </w:r>
            <w:r w:rsidR="00F9516A" w:rsidRPr="00E02D0D">
              <w:rPr>
                <w:rFonts w:asciiTheme="minorHAnsi" w:hAnsiTheme="minorHAnsi" w:hint="cs"/>
                <w:sz w:val="22"/>
                <w:szCs w:val="22"/>
                <w:rtl/>
              </w:rPr>
              <w:t>الملاحظة</w:t>
            </w:r>
            <w:r w:rsidR="007926F6" w:rsidRPr="00E02D0D">
              <w:rPr>
                <w:rFonts w:asciiTheme="minorHAnsi" w:hAnsiTheme="minorHAnsi"/>
                <w:sz w:val="22"/>
                <w:szCs w:val="22"/>
                <w:rtl/>
              </w:rPr>
              <w:t xml:space="preserve"> </w:t>
            </w:r>
            <w:r w:rsidR="007926F6" w:rsidRPr="00E02D0D">
              <w:rPr>
                <w:rFonts w:asciiTheme="minorHAnsi" w:hAnsiTheme="minorHAnsi"/>
                <w:b w:val="0"/>
                <w:sz w:val="22"/>
                <w:szCs w:val="22"/>
                <w:rtl/>
                <w:lang w:bidi="ar-AE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B500C62" w14:textId="77777777" w:rsidR="007926F6" w:rsidRPr="00B953B9" w:rsidRDefault="007926F6" w:rsidP="00EC498A">
            <w:pPr>
              <w:tabs>
                <w:tab w:val="center" w:pos="49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9"/>
                <w:szCs w:val="19"/>
              </w:rPr>
            </w:pPr>
          </w:p>
        </w:tc>
      </w:tr>
      <w:tr w:rsidR="007926F6" w:rsidRPr="00B953B9" w14:paraId="22F936CF" w14:textId="77777777" w:rsidTr="00E0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45C0" w14:textId="77777777" w:rsidR="007926F6" w:rsidRPr="00B953B9" w:rsidRDefault="007926F6" w:rsidP="007926F6">
            <w:pPr>
              <w:rPr>
                <w:rFonts w:asciiTheme="minorHAnsi" w:hAnsiTheme="minorHAnsi"/>
                <w:sz w:val="22"/>
                <w:szCs w:val="22"/>
                <w:rtl/>
                <w:lang w:bidi="ar-AE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 xml:space="preserve">Name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C26C" w14:textId="77777777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83C0" w14:textId="77777777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206A" w14:textId="77777777" w:rsidR="007926F6" w:rsidRPr="00B953B9" w:rsidRDefault="007926F6" w:rsidP="007926F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953B9">
              <w:rPr>
                <w:rFonts w:asciiTheme="minorHAnsi" w:hAnsiTheme="minorHAnsi"/>
                <w:rtl/>
              </w:rPr>
              <w:t>الاسم</w:t>
            </w:r>
          </w:p>
        </w:tc>
      </w:tr>
      <w:tr w:rsidR="004E5E3E" w:rsidRPr="00B953B9" w14:paraId="18EB067E" w14:textId="77777777" w:rsidTr="00E02D0D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74CC" w14:textId="77777777" w:rsidR="004E5E3E" w:rsidRPr="00B953B9" w:rsidRDefault="004E5E3E" w:rsidP="007926F6">
            <w:pPr>
              <w:rPr>
                <w:rFonts w:asciiTheme="minorHAnsi" w:hAnsiTheme="minorHAnsi"/>
                <w:sz w:val="22"/>
                <w:szCs w:val="22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>Date &amp;  Time</w:t>
            </w:r>
            <w:r w:rsidRPr="00B953B9">
              <w:rPr>
                <w:rFonts w:asciiTheme="minorHAnsi" w:hAnsiTheme="minorHAnsi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58888" w14:textId="77777777" w:rsidR="004E5E3E" w:rsidRPr="00B953B9" w:rsidRDefault="004E5E3E" w:rsidP="00A61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9BC1" w14:textId="77777777" w:rsidR="004E5E3E" w:rsidRPr="00B953B9" w:rsidRDefault="004E5E3E" w:rsidP="007926F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rtl/>
              </w:rPr>
            </w:pPr>
            <w:r w:rsidRPr="00B953B9">
              <w:rPr>
                <w:rFonts w:asciiTheme="minorHAnsi" w:hAnsiTheme="minorHAnsi"/>
                <w:rtl/>
              </w:rPr>
              <w:t>التاريخ والساعة</w:t>
            </w:r>
          </w:p>
        </w:tc>
      </w:tr>
      <w:tr w:rsidR="007926F6" w:rsidRPr="00B953B9" w14:paraId="2F2119F4" w14:textId="77777777" w:rsidTr="00E0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DF47" w14:textId="77777777" w:rsidR="007926F6" w:rsidRPr="00B953B9" w:rsidRDefault="007926F6" w:rsidP="007926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>Mobile Number</w:t>
            </w:r>
            <w:r w:rsidRPr="00B953B9">
              <w:rPr>
                <w:rFonts w:asciiTheme="minorHAnsi" w:hAnsiTheme="minorHAnsi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4F8E" w14:textId="77777777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6CD3C" w14:textId="77777777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37B0" w14:textId="77777777" w:rsidR="007926F6" w:rsidRPr="00B953B9" w:rsidRDefault="007926F6" w:rsidP="007926F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953B9">
              <w:rPr>
                <w:rFonts w:asciiTheme="minorHAnsi" w:hAnsiTheme="minorHAnsi"/>
                <w:rtl/>
              </w:rPr>
              <w:t>رقم الهاتف</w:t>
            </w:r>
          </w:p>
        </w:tc>
      </w:tr>
      <w:tr w:rsidR="004E5E3E" w:rsidRPr="00B953B9" w14:paraId="561F4810" w14:textId="77777777" w:rsidTr="00E02D0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7644" w14:textId="77777777" w:rsidR="004E5E3E" w:rsidRPr="00B953B9" w:rsidRDefault="004E5E3E" w:rsidP="007926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 xml:space="preserve">Emirate </w:t>
            </w:r>
            <w:r w:rsidRPr="00B953B9">
              <w:rPr>
                <w:rFonts w:asciiTheme="minorHAnsi" w:hAnsiTheme="minorHAnsi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D343" w14:textId="77777777" w:rsidR="004E5E3E" w:rsidRPr="00B953B9" w:rsidRDefault="004E5E3E" w:rsidP="00A61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92E5" w14:textId="77777777" w:rsidR="004E5E3E" w:rsidRPr="00B953B9" w:rsidRDefault="004E5E3E" w:rsidP="007926F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953B9">
              <w:rPr>
                <w:rFonts w:asciiTheme="minorHAnsi" w:hAnsiTheme="minorHAnsi"/>
                <w:rtl/>
              </w:rPr>
              <w:t>الإمارة</w:t>
            </w:r>
          </w:p>
        </w:tc>
      </w:tr>
      <w:tr w:rsidR="007926F6" w:rsidRPr="00B953B9" w14:paraId="6C184FA5" w14:textId="77777777" w:rsidTr="00E0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64BC" w14:textId="77777777" w:rsidR="007926F6" w:rsidRPr="00B953B9" w:rsidRDefault="007926F6" w:rsidP="007926F6">
            <w:pPr>
              <w:rPr>
                <w:rFonts w:asciiTheme="minorHAnsi" w:hAnsiTheme="minorHAnsi"/>
                <w:sz w:val="22"/>
                <w:szCs w:val="22"/>
                <w:rtl/>
                <w:lang w:bidi="ar-AE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 xml:space="preserve">Department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2863" w14:textId="77777777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1842" w14:textId="77777777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81F3" w14:textId="77777777" w:rsidR="007926F6" w:rsidRPr="00B953B9" w:rsidRDefault="007926F6" w:rsidP="007926F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953B9">
              <w:rPr>
                <w:rFonts w:asciiTheme="minorHAnsi" w:hAnsiTheme="minorHAnsi"/>
                <w:rtl/>
              </w:rPr>
              <w:t>الإدارة أو الجهة</w:t>
            </w:r>
          </w:p>
        </w:tc>
      </w:tr>
      <w:tr w:rsidR="007926F6" w:rsidRPr="00B953B9" w14:paraId="1A8E241A" w14:textId="77777777" w:rsidTr="00E02D0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5D41" w14:textId="77777777" w:rsidR="007926F6" w:rsidRPr="00B953B9" w:rsidRDefault="007926F6" w:rsidP="007077C1">
            <w:pPr>
              <w:rPr>
                <w:rFonts w:asciiTheme="minorHAnsi" w:hAnsiTheme="minorHAnsi"/>
                <w:sz w:val="22"/>
                <w:szCs w:val="22"/>
                <w:lang w:val="en-US" w:bidi="ar-AE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>CAD Number &amp; Vehicle Number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A919B" w14:textId="77777777" w:rsidR="007926F6" w:rsidRPr="00B953B9" w:rsidRDefault="007926F6" w:rsidP="00A61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BF0E" w14:textId="77777777" w:rsidR="007926F6" w:rsidRPr="00B953B9" w:rsidRDefault="007926F6" w:rsidP="007926F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rtl/>
              </w:rPr>
            </w:pPr>
            <w:r w:rsidRPr="00B953B9">
              <w:rPr>
                <w:rFonts w:asciiTheme="minorHAnsi" w:hAnsiTheme="minorHAnsi"/>
                <w:rtl/>
              </w:rPr>
              <w:t>رقم البلاغ ورقم سيارة الإسعاف</w:t>
            </w:r>
          </w:p>
        </w:tc>
      </w:tr>
      <w:tr w:rsidR="009A1FDF" w:rsidRPr="00B953B9" w14:paraId="60A9E44E" w14:textId="77777777" w:rsidTr="00FD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ACC5" w14:textId="77777777" w:rsidR="009A1FDF" w:rsidRPr="009A1FDF" w:rsidRDefault="00FD6851" w:rsidP="00FD6851">
            <w:pPr>
              <w:spacing w:after="100" w:afterAutospacing="1"/>
              <w:contextualSpacing/>
              <w:rPr>
                <w:rFonts w:asciiTheme="minorHAnsi" w:hAnsiTheme="minorHAnsi"/>
                <w:sz w:val="22"/>
                <w:szCs w:val="22"/>
                <w:rtl/>
                <w:lang w:val="en-US" w:bidi="ar-AE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Type of Feedback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FA09" w14:textId="77777777" w:rsidR="009A1FDF" w:rsidRPr="00B953B9" w:rsidRDefault="003C2DCE" w:rsidP="00FD6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  <w:rtl/>
                <w:lang w:bidi="ar-AE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</w:t>
            </w:r>
            <w:r w:rsidRPr="009A1FDF">
              <w:rPr>
                <w:rFonts w:asciiTheme="minorHAnsi" w:hAnsiTheme="minorHAnsi"/>
                <w:sz w:val="22"/>
                <w:szCs w:val="22"/>
                <w:lang w:val="en-US"/>
              </w:rPr>
              <w:t>OMPLAINT</w:t>
            </w:r>
            <w:r>
              <w:rPr>
                <w:rFonts w:asciiTheme="minorHAnsi" w:hAnsiTheme="minorHAnsi" w:cstheme="minorHAnsi"/>
                <w:iCs/>
                <w:sz w:val="18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308706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>
              <w:rPr>
                <w:rFonts w:asciiTheme="minorHAnsi" w:hAnsiTheme="minorHAnsi" w:hint="cs"/>
                <w:sz w:val="22"/>
                <w:szCs w:val="22"/>
                <w:rtl/>
                <w:lang w:val="en-US" w:bidi="ar-AE"/>
              </w:rPr>
              <w:t xml:space="preserve"> شكوى </w:t>
            </w:r>
            <w:r>
              <w:rPr>
                <w:rFonts w:asciiTheme="minorHAnsi" w:hAnsiTheme="minorHAnsi"/>
                <w:sz w:val="22"/>
                <w:szCs w:val="22"/>
                <w:lang w:val="en-US" w:bidi="ar-AE"/>
              </w:rPr>
              <w:t xml:space="preserve"> </w:t>
            </w:r>
            <w:r>
              <w:rPr>
                <w:rFonts w:asciiTheme="minorHAnsi" w:hAnsiTheme="minorHAnsi" w:hint="cs"/>
                <w:sz w:val="22"/>
                <w:szCs w:val="22"/>
                <w:rtl/>
                <w:lang w:val="en-US" w:bidi="ar-AE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 w:bidi="ar-AE"/>
              </w:rPr>
              <w:t xml:space="preserve"> </w:t>
            </w:r>
            <w:r>
              <w:rPr>
                <w:rFonts w:asciiTheme="minorHAnsi" w:hAnsiTheme="minorHAnsi" w:hint="cs"/>
                <w:sz w:val="22"/>
                <w:szCs w:val="22"/>
                <w:rtl/>
                <w:lang w:val="en-US" w:bidi="ar-AE"/>
              </w:rPr>
              <w:t xml:space="preserve">  </w:t>
            </w:r>
            <w:r>
              <w:rPr>
                <w:rFonts w:asciiTheme="minorHAnsi" w:hAnsiTheme="minorHAnsi"/>
                <w:sz w:val="22"/>
                <w:szCs w:val="22"/>
                <w:lang w:val="en-US" w:bidi="ar-AE"/>
              </w:rPr>
              <w:t xml:space="preserve">COMPLIMENT </w:t>
            </w: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68644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>
              <w:rPr>
                <w:rFonts w:asciiTheme="minorHAnsi" w:hAnsiTheme="minorHAnsi" w:hint="cs"/>
                <w:sz w:val="22"/>
                <w:szCs w:val="22"/>
                <w:rtl/>
                <w:lang w:val="en-US" w:bidi="ar-AE"/>
              </w:rPr>
              <w:t xml:space="preserve"> شكر </w:t>
            </w:r>
            <w:r>
              <w:rPr>
                <w:rFonts w:asciiTheme="minorHAnsi" w:hAnsiTheme="minorHAnsi"/>
                <w:sz w:val="22"/>
                <w:szCs w:val="22"/>
                <w:lang w:val="en-US" w:bidi="ar-AE"/>
              </w:rPr>
              <w:t xml:space="preserve">    </w:t>
            </w:r>
            <w:r w:rsidR="00FD6851">
              <w:rPr>
                <w:rFonts w:asciiTheme="minorHAnsi" w:hAnsiTheme="minorHAnsi"/>
                <w:sz w:val="22"/>
                <w:szCs w:val="22"/>
                <w:lang w:val="en-US" w:bidi="ar-AE"/>
              </w:rPr>
              <w:t>SUGGESTION</w:t>
            </w:r>
            <w:r w:rsidR="00FD6851">
              <w:rPr>
                <w:rFonts w:asciiTheme="minorHAnsi" w:hAnsiTheme="minorHAnsi" w:cstheme="minorHAnsi"/>
                <w:iCs/>
                <w:sz w:val="18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436438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>
              <w:rPr>
                <w:rFonts w:asciiTheme="minorHAnsi" w:hAnsiTheme="minorHAnsi"/>
                <w:sz w:val="22"/>
                <w:szCs w:val="22"/>
                <w:lang w:val="en-US" w:bidi="ar-AE"/>
              </w:rPr>
              <w:t xml:space="preserve"> </w:t>
            </w:r>
            <w:r w:rsidR="00FD6851">
              <w:rPr>
                <w:rFonts w:asciiTheme="minorHAnsi" w:hAnsiTheme="minorHAnsi" w:hint="cs"/>
                <w:sz w:val="22"/>
                <w:szCs w:val="22"/>
                <w:rtl/>
                <w:lang w:val="en-US" w:bidi="ar-AE"/>
              </w:rPr>
              <w:t>إقتراح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E99C" w14:textId="77777777" w:rsidR="009A1FDF" w:rsidRPr="00B953B9" w:rsidRDefault="00FD6851" w:rsidP="00FD685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نوع الملاحظة</w:t>
            </w:r>
          </w:p>
        </w:tc>
      </w:tr>
    </w:tbl>
    <w:tbl>
      <w:tblPr>
        <w:tblpPr w:leftFromText="180" w:rightFromText="180" w:vertAnchor="text" w:horzAnchor="margin" w:tblpY="293"/>
        <w:tblW w:w="108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F9516A" w:rsidRPr="00B953B9" w14:paraId="08931A9B" w14:textId="77777777" w:rsidTr="00901B42">
        <w:trPr>
          <w:trHeight w:val="219"/>
        </w:trPr>
        <w:tc>
          <w:tcPr>
            <w:tcW w:w="10890" w:type="dxa"/>
            <w:tcBorders>
              <w:bottom w:val="nil"/>
            </w:tcBorders>
            <w:shd w:val="clear" w:color="auto" w:fill="4BACC6" w:themeFill="accent5"/>
          </w:tcPr>
          <w:p w14:paraId="70A86E0F" w14:textId="77777777" w:rsidR="00F9516A" w:rsidRPr="00F9516A" w:rsidRDefault="00F9516A" w:rsidP="009A1FDF">
            <w:pPr>
              <w:jc w:val="center"/>
              <w:rPr>
                <w:rFonts w:asciiTheme="minorHAnsi" w:hAnsiTheme="minorHAnsi"/>
                <w:b/>
                <w:color w:val="FFFFFF" w:themeColor="background1"/>
                <w:lang w:bidi="ar-AE"/>
              </w:rPr>
            </w:pPr>
            <w:r w:rsidRPr="00F9516A">
              <w:rPr>
                <w:rFonts w:asciiTheme="minorHAnsi" w:hAnsiTheme="minorHAnsi"/>
                <w:b/>
                <w:color w:val="FFFFFF" w:themeColor="background1"/>
              </w:rPr>
              <w:t xml:space="preserve">DESCRIBE THE </w:t>
            </w:r>
            <w:r w:rsidR="009A1FDF">
              <w:rPr>
                <w:rFonts w:asciiTheme="minorHAnsi" w:hAnsiTheme="minorHAnsi"/>
                <w:b/>
                <w:color w:val="FFFFFF" w:themeColor="background1"/>
              </w:rPr>
              <w:t>FEEDBACK</w:t>
            </w:r>
            <w:r w:rsidRPr="00F9516A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r w:rsidR="009A1FDF">
              <w:rPr>
                <w:rFonts w:asciiTheme="minorHAnsi" w:hAnsiTheme="minorHAnsi" w:hint="cs"/>
                <w:b/>
                <w:color w:val="FFFFFF" w:themeColor="background1"/>
                <w:rtl/>
                <w:lang w:bidi="ar-AE"/>
              </w:rPr>
              <w:t xml:space="preserve"> </w:t>
            </w:r>
            <w:r w:rsidRPr="00F9516A">
              <w:rPr>
                <w:rFonts w:asciiTheme="minorHAnsi" w:hAnsiTheme="minorHAnsi"/>
                <w:b/>
                <w:color w:val="FFFFFF" w:themeColor="background1"/>
                <w:rtl/>
                <w:lang w:bidi="ar-AE"/>
              </w:rPr>
              <w:t>وصف الشكوى</w:t>
            </w:r>
          </w:p>
        </w:tc>
      </w:tr>
      <w:tr w:rsidR="00F9516A" w:rsidRPr="00B953B9" w14:paraId="2312B749" w14:textId="77777777" w:rsidTr="000C17DE">
        <w:trPr>
          <w:trHeight w:val="3751"/>
        </w:trPr>
        <w:tc>
          <w:tcPr>
            <w:tcW w:w="10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70682E" w14:textId="77777777" w:rsidR="00C459F2" w:rsidRPr="00A6157D" w:rsidRDefault="00A6157D" w:rsidP="00A6157D">
            <w:pPr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</w:pPr>
            <w:r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>ACC to a</w:t>
            </w:r>
            <w:r w:rsidR="00CA1243"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>ttach</w:t>
            </w:r>
            <w:r w:rsidR="00C459F2"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 xml:space="preserve"> </w:t>
            </w:r>
            <w:r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 xml:space="preserve">with this report </w:t>
            </w:r>
            <w:r w:rsidR="00C459F2"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 xml:space="preserve">available </w:t>
            </w:r>
            <w:r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 xml:space="preserve">evidence </w:t>
            </w:r>
            <w:r w:rsidR="00C459F2"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>(if complaint):</w:t>
            </w:r>
          </w:p>
          <w:p w14:paraId="09596536" w14:textId="49DFAD7E" w:rsidR="00C459F2" w:rsidRPr="00A6157D" w:rsidRDefault="00C459F2" w:rsidP="00F9516A">
            <w:pPr>
              <w:rPr>
                <w:rFonts w:asciiTheme="minorHAnsi" w:hAnsiTheme="minorHAnsi"/>
                <w:bCs/>
                <w:i/>
                <w:iCs/>
                <w:color w:val="808080" w:themeColor="background1" w:themeShade="80"/>
                <w:sz w:val="22"/>
                <w:szCs w:val="22"/>
              </w:rPr>
            </w:pPr>
            <w:r w:rsidRPr="00A6157D">
              <w:rPr>
                <w:rFonts w:asciiTheme="minorHAnsi" w:hAnsiTheme="minorHAnsi"/>
                <w:bCs/>
                <w:i/>
                <w:iCs/>
                <w:color w:val="808080" w:themeColor="background1" w:themeShade="80"/>
                <w:sz w:val="22"/>
                <w:szCs w:val="22"/>
              </w:rPr>
              <w:t>Call Recordings</w:t>
            </w:r>
          </w:p>
          <w:p w14:paraId="3942393D" w14:textId="77777777" w:rsidR="00A6157D" w:rsidRDefault="00A6157D" w:rsidP="00F9516A">
            <w:pPr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C9A9A20" w14:textId="77777777" w:rsidR="00A6157D" w:rsidRDefault="00A6157D" w:rsidP="00F9516A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Description of the Feedback:</w:t>
            </w:r>
          </w:p>
          <w:p w14:paraId="1217839C" w14:textId="77777777" w:rsidR="00A6157D" w:rsidRDefault="00A6157D" w:rsidP="00F9516A">
            <w:pPr>
              <w:rPr>
                <w:rFonts w:asciiTheme="minorHAnsi" w:hAnsiTheme="minorHAnsi"/>
                <w:b/>
                <w:color w:val="000000" w:themeColor="text1"/>
              </w:rPr>
            </w:pPr>
          </w:p>
          <w:p w14:paraId="2B20C42D" w14:textId="77777777" w:rsidR="00A6157D" w:rsidRPr="00A6157D" w:rsidRDefault="00A6157D" w:rsidP="00A6157D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b/>
                <w:color w:val="000000" w:themeColor="text1"/>
                <w:rtl/>
              </w:rPr>
            </w:pPr>
          </w:p>
        </w:tc>
      </w:tr>
      <w:tr w:rsidR="00F9516A" w:rsidRPr="00B953B9" w14:paraId="5968E711" w14:textId="77777777" w:rsidTr="00850A5D">
        <w:trPr>
          <w:trHeight w:val="370"/>
        </w:trPr>
        <w:tc>
          <w:tcPr>
            <w:tcW w:w="10890" w:type="dxa"/>
            <w:tcBorders>
              <w:top w:val="nil"/>
              <w:bottom w:val="nil"/>
              <w:right w:val="single" w:sz="4" w:space="0" w:color="auto"/>
            </w:tcBorders>
            <w:shd w:val="clear" w:color="auto" w:fill="4BACC6" w:themeFill="accent5"/>
          </w:tcPr>
          <w:p w14:paraId="200E2332" w14:textId="77777777" w:rsidR="00F9516A" w:rsidRPr="00F9516A" w:rsidRDefault="00F9516A" w:rsidP="00F9516A">
            <w:pPr>
              <w:jc w:val="center"/>
              <w:rPr>
                <w:rFonts w:asciiTheme="minorHAnsi" w:hAnsiTheme="minorHAnsi"/>
                <w:b/>
                <w:color w:val="FFFFFF" w:themeColor="background1"/>
                <w:rtl/>
                <w:lang w:bidi="ar-AE"/>
              </w:rPr>
            </w:pPr>
            <w:r w:rsidRPr="00F9516A">
              <w:rPr>
                <w:rFonts w:asciiTheme="minorHAnsi" w:hAnsiTheme="minorHAnsi"/>
                <w:b/>
                <w:color w:val="FFFFFF" w:themeColor="background1"/>
                <w:lang w:val="en-US"/>
              </w:rPr>
              <w:t xml:space="preserve">INVESTIGATION </w:t>
            </w:r>
            <w:r w:rsidRPr="00F9516A">
              <w:rPr>
                <w:rFonts w:asciiTheme="minorHAnsi" w:hAnsiTheme="minorHAnsi" w:hint="cs"/>
                <w:b/>
                <w:color w:val="FFFFFF" w:themeColor="background1"/>
                <w:rtl/>
                <w:lang w:val="en-US" w:bidi="ar-AE"/>
              </w:rPr>
              <w:t>التحقيق</w:t>
            </w:r>
          </w:p>
        </w:tc>
      </w:tr>
      <w:tr w:rsidR="00F9516A" w:rsidRPr="00B953B9" w14:paraId="3994476E" w14:textId="77777777" w:rsidTr="00850A5D">
        <w:trPr>
          <w:trHeight w:val="369"/>
        </w:trPr>
        <w:tc>
          <w:tcPr>
            <w:tcW w:w="10890" w:type="dxa"/>
            <w:tcBorders>
              <w:top w:val="nil"/>
            </w:tcBorders>
            <w:shd w:val="clear" w:color="auto" w:fill="auto"/>
          </w:tcPr>
          <w:p w14:paraId="28754FF8" w14:textId="77777777" w:rsidR="000C17DE" w:rsidRDefault="000C17DE" w:rsidP="00C459F2">
            <w:pPr>
              <w:pStyle w:val="NoSpacing"/>
              <w:rPr>
                <w:rFonts w:asciiTheme="minorHAnsi" w:hAnsiTheme="minorHAnsi"/>
                <w:b/>
                <w:bCs/>
              </w:rPr>
            </w:pPr>
          </w:p>
          <w:p w14:paraId="378999F0" w14:textId="77777777" w:rsidR="00C459F2" w:rsidRDefault="00C459F2" w:rsidP="00C459F2">
            <w:pPr>
              <w:pStyle w:val="NoSpacing"/>
              <w:rPr>
                <w:rFonts w:asciiTheme="minorHAnsi" w:hAnsiTheme="minorHAnsi"/>
                <w:b/>
                <w:bCs/>
              </w:rPr>
            </w:pPr>
            <w:r w:rsidRPr="00F9516A">
              <w:rPr>
                <w:rFonts w:asciiTheme="minorHAnsi" w:hAnsiTheme="minorHAnsi"/>
                <w:b/>
                <w:bCs/>
              </w:rPr>
              <w:t>Investigation</w:t>
            </w:r>
            <w:r>
              <w:rPr>
                <w:rFonts w:asciiTheme="minorHAnsi" w:hAnsiTheme="minorHAnsi"/>
                <w:b/>
                <w:bCs/>
              </w:rPr>
              <w:t xml:space="preserve"> conducted by:</w:t>
            </w:r>
          </w:p>
          <w:p w14:paraId="34E3528C" w14:textId="77777777" w:rsidR="000C17DE" w:rsidRDefault="000C17DE" w:rsidP="00F9516A">
            <w:pPr>
              <w:pStyle w:val="NoSpacing"/>
              <w:rPr>
                <w:rFonts w:asciiTheme="minorHAnsi" w:hAnsiTheme="minorHAnsi"/>
                <w:b/>
                <w:bCs/>
              </w:rPr>
            </w:pPr>
          </w:p>
          <w:p w14:paraId="0FE28DD8" w14:textId="77777777" w:rsidR="00F9516A" w:rsidRPr="00F9516A" w:rsidRDefault="00F9516A" w:rsidP="00F9516A">
            <w:pPr>
              <w:pStyle w:val="NoSpacing"/>
              <w:rPr>
                <w:rFonts w:asciiTheme="minorHAnsi" w:hAnsiTheme="minorHAnsi"/>
                <w:b/>
                <w:bCs/>
              </w:rPr>
            </w:pPr>
            <w:r w:rsidRPr="00F9516A">
              <w:rPr>
                <w:rFonts w:asciiTheme="minorHAnsi" w:hAnsiTheme="minorHAnsi"/>
                <w:b/>
                <w:bCs/>
              </w:rPr>
              <w:t>Investigation summary:</w:t>
            </w:r>
          </w:p>
          <w:p w14:paraId="016847CD" w14:textId="77777777" w:rsidR="000C17DE" w:rsidRDefault="000C17DE" w:rsidP="00F9516A">
            <w:pPr>
              <w:pStyle w:val="NoSpacing"/>
              <w:rPr>
                <w:rFonts w:asciiTheme="minorHAnsi" w:hAnsiTheme="minorHAnsi"/>
                <w:b/>
                <w:bCs/>
                <w:lang w:val="en-US"/>
              </w:rPr>
            </w:pPr>
          </w:p>
          <w:p w14:paraId="18973D05" w14:textId="77777777" w:rsidR="00F9516A" w:rsidRPr="00F9516A" w:rsidRDefault="00F9516A" w:rsidP="00F9516A">
            <w:pPr>
              <w:pStyle w:val="NoSpacing"/>
              <w:rPr>
                <w:rFonts w:asciiTheme="minorHAnsi" w:hAnsiTheme="minorHAnsi"/>
                <w:b/>
                <w:bCs/>
              </w:rPr>
            </w:pPr>
            <w:r w:rsidRPr="00F9516A">
              <w:rPr>
                <w:rFonts w:asciiTheme="minorHAnsi" w:hAnsiTheme="minorHAnsi"/>
                <w:b/>
                <w:bCs/>
                <w:lang w:val="en-US"/>
              </w:rPr>
              <w:t>Results of investigation</w:t>
            </w:r>
            <w:r w:rsidR="00C459F2">
              <w:rPr>
                <w:rFonts w:asciiTheme="minorHAnsi" w:hAnsiTheme="minorHAnsi"/>
                <w:b/>
                <w:bCs/>
                <w:lang w:val="en-US"/>
              </w:rPr>
              <w:t xml:space="preserve"> (recommendations)</w:t>
            </w:r>
            <w:r w:rsidRPr="00F9516A">
              <w:rPr>
                <w:rFonts w:asciiTheme="minorHAnsi" w:hAnsiTheme="minorHAnsi"/>
                <w:b/>
                <w:bCs/>
                <w:lang w:val="en-US"/>
              </w:rPr>
              <w:t>:</w:t>
            </w:r>
          </w:p>
          <w:p w14:paraId="7D0CAF79" w14:textId="77777777" w:rsidR="000C17DE" w:rsidRDefault="000C17DE" w:rsidP="00F9516A">
            <w:pPr>
              <w:pStyle w:val="NoSpacing"/>
              <w:rPr>
                <w:rFonts w:asciiTheme="minorHAnsi" w:hAnsiTheme="minorHAnsi"/>
                <w:b/>
                <w:bCs/>
              </w:rPr>
            </w:pPr>
          </w:p>
          <w:p w14:paraId="6AB4A54F" w14:textId="77777777" w:rsidR="00F9516A" w:rsidRDefault="00F9516A" w:rsidP="00F9516A">
            <w:pPr>
              <w:pStyle w:val="NoSpacing"/>
              <w:rPr>
                <w:rFonts w:asciiTheme="minorHAnsi" w:hAnsiTheme="minorHAnsi"/>
              </w:rPr>
            </w:pPr>
            <w:r w:rsidRPr="00F9516A">
              <w:rPr>
                <w:rFonts w:asciiTheme="minorHAnsi" w:hAnsiTheme="minorHAnsi"/>
                <w:b/>
                <w:bCs/>
              </w:rPr>
              <w:t>Corrective action required:</w:t>
            </w:r>
            <w:r>
              <w:rPr>
                <w:rFonts w:asciiTheme="minorHAnsi" w:hAnsiTheme="minorHAnsi"/>
              </w:rPr>
              <w:t xml:space="preserve"> YES/NO</w:t>
            </w:r>
          </w:p>
          <w:p w14:paraId="2F36C2F5" w14:textId="50F9C632" w:rsidR="000C17DE" w:rsidRDefault="00A22878" w:rsidP="00A22878">
            <w:pPr>
              <w:pStyle w:val="NoSpacing"/>
              <w:tabs>
                <w:tab w:val="left" w:pos="579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</w:p>
          <w:p w14:paraId="62E20320" w14:textId="77777777" w:rsidR="00F9516A" w:rsidRDefault="00F9516A" w:rsidP="00F9516A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yes, list the actions required below with allocation:</w:t>
            </w:r>
          </w:p>
          <w:p w14:paraId="139EBF77" w14:textId="77777777" w:rsidR="00F9516A" w:rsidRDefault="00F9516A" w:rsidP="00F9516A">
            <w:pPr>
              <w:pStyle w:val="NoSpacing"/>
              <w:numPr>
                <w:ilvl w:val="0"/>
                <w:numId w:val="4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Action 1 </w:t>
            </w:r>
          </w:p>
          <w:p w14:paraId="4C23EDBB" w14:textId="77777777" w:rsidR="00F9516A" w:rsidRDefault="00F9516A" w:rsidP="00F9516A">
            <w:pPr>
              <w:pStyle w:val="NoSpacing"/>
              <w:numPr>
                <w:ilvl w:val="0"/>
                <w:numId w:val="4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Action 2</w:t>
            </w:r>
          </w:p>
          <w:p w14:paraId="1963ECF0" w14:textId="77777777" w:rsidR="00F9516A" w:rsidRPr="00F9516A" w:rsidRDefault="00F9516A" w:rsidP="00F9516A">
            <w:pPr>
              <w:pStyle w:val="NoSpacing"/>
              <w:numPr>
                <w:ilvl w:val="0"/>
                <w:numId w:val="42"/>
              </w:numPr>
              <w:rPr>
                <w:rFonts w:asciiTheme="minorHAnsi" w:hAnsiTheme="minorHAnsi"/>
                <w:lang w:val="en-US"/>
              </w:rPr>
            </w:pPr>
            <w:r w:rsidRPr="00F9516A">
              <w:rPr>
                <w:rFonts w:asciiTheme="minorHAnsi" w:hAnsiTheme="minorHAnsi"/>
              </w:rPr>
              <w:t>Action 3</w:t>
            </w:r>
          </w:p>
          <w:p w14:paraId="29856A09" w14:textId="77777777" w:rsidR="00F9516A" w:rsidRPr="00B953B9" w:rsidRDefault="00F9516A" w:rsidP="00F9516A">
            <w:pPr>
              <w:pStyle w:val="NoSpacing"/>
              <w:rPr>
                <w:rFonts w:asciiTheme="minorHAnsi" w:hAnsiTheme="minorHAnsi"/>
                <w:lang w:val="en-US"/>
              </w:rPr>
            </w:pPr>
          </w:p>
          <w:p w14:paraId="7E41B39B" w14:textId="77777777" w:rsidR="00F9516A" w:rsidRPr="00B953B9" w:rsidRDefault="00F9516A" w:rsidP="00F9516A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</w:p>
        </w:tc>
      </w:tr>
    </w:tbl>
    <w:p w14:paraId="08852633" w14:textId="77777777" w:rsidR="007077C1" w:rsidRPr="009A1FDF" w:rsidRDefault="007077C1" w:rsidP="00F9516A">
      <w:pPr>
        <w:spacing w:after="100" w:afterAutospacing="1"/>
        <w:contextualSpacing/>
        <w:rPr>
          <w:rFonts w:asciiTheme="minorHAnsi" w:hAnsiTheme="minorHAnsi"/>
          <w:sz w:val="10"/>
          <w:szCs w:val="10"/>
          <w:lang w:val="en-US"/>
        </w:rPr>
      </w:pPr>
    </w:p>
    <w:sectPr w:rsidR="007077C1" w:rsidRPr="009A1FDF" w:rsidSect="00CF722C">
      <w:headerReference w:type="default" r:id="rId9"/>
      <w:footerReference w:type="default" r:id="rId10"/>
      <w:pgSz w:w="11900" w:h="16840"/>
      <w:pgMar w:top="720" w:right="720" w:bottom="720" w:left="720" w:header="43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49B0F" w14:textId="77777777" w:rsidR="00265A52" w:rsidRDefault="00265A52" w:rsidP="00003018">
      <w:r>
        <w:separator/>
      </w:r>
    </w:p>
  </w:endnote>
  <w:endnote w:type="continuationSeparator" w:id="0">
    <w:p w14:paraId="1B0E5329" w14:textId="77777777" w:rsidR="00265A52" w:rsidRDefault="00265A52" w:rsidP="0000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D033" w14:textId="15A3E925" w:rsidR="00EC498A" w:rsidRPr="00F96BDA" w:rsidRDefault="00A22878" w:rsidP="00B9041A">
    <w:pPr>
      <w:pStyle w:val="Footer"/>
      <w:jc w:val="center"/>
      <w:rPr>
        <w:rFonts w:ascii="Calibri" w:hAnsi="Calibri"/>
        <w:sz w:val="14"/>
        <w:szCs w:val="14"/>
      </w:rPr>
    </w:pPr>
    <w:r w:rsidRPr="00527FF6">
      <w:rPr>
        <w:noProof/>
        <w:color w:val="FF0000"/>
        <w:lang w:val="en-US"/>
      </w:rPr>
      <w:drawing>
        <wp:anchor distT="0" distB="0" distL="114300" distR="114300" simplePos="0" relativeHeight="251662848" behindDoc="1" locked="0" layoutInCell="1" allowOverlap="1" wp14:anchorId="103A4CD4" wp14:editId="4C33F79F">
          <wp:simplePos x="0" y="0"/>
          <wp:positionH relativeFrom="page">
            <wp:align>right</wp:align>
          </wp:positionH>
          <wp:positionV relativeFrom="paragraph">
            <wp:posOffset>-419100</wp:posOffset>
          </wp:positionV>
          <wp:extent cx="7467600" cy="1007147"/>
          <wp:effectExtent l="0" t="0" r="0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467600" cy="10071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498A">
      <w:rPr>
        <w:noProof/>
        <w:lang w:val="en-US"/>
      </w:rPr>
      <mc:AlternateContent>
        <mc:Choice Requires="wpg">
          <w:drawing>
            <wp:anchor distT="0" distB="0" distL="114300" distR="114300" simplePos="0" relativeHeight="251635712" behindDoc="0" locked="0" layoutInCell="1" allowOverlap="1" wp14:anchorId="355FFE22" wp14:editId="7EC061FB">
              <wp:simplePos x="0" y="0"/>
              <wp:positionH relativeFrom="column">
                <wp:posOffset>1282065</wp:posOffset>
              </wp:positionH>
              <wp:positionV relativeFrom="paragraph">
                <wp:posOffset>2406650</wp:posOffset>
              </wp:positionV>
              <wp:extent cx="5931535" cy="826135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31535" cy="826135"/>
                        <a:chOff x="0" y="0"/>
                        <a:chExt cx="5931535" cy="826266"/>
                      </a:xfrm>
                    </wpg:grpSpPr>
                    <pic:pic xmlns:pic="http://schemas.openxmlformats.org/drawingml/2006/picture">
                      <pic:nvPicPr>
                        <pic:cNvPr id="4" name="Picture 4" descr="N:\QHSE\3.0 Generic Templates\NA Letterhead - landscape footer 1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153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" name="Text Box 12"/>
                      <wps:cNvSpPr txBox="1"/>
                      <wps:spPr>
                        <a:xfrm>
                          <a:off x="1250731" y="346841"/>
                          <a:ext cx="1828800" cy="47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320E9D" w14:textId="77777777" w:rsidR="00EC498A" w:rsidRPr="0044034D" w:rsidRDefault="00EC498A" w:rsidP="00F96BD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4034D">
                              <w:rPr>
                                <w:sz w:val="14"/>
                                <w:szCs w:val="14"/>
                              </w:rPr>
                              <w:t>Policy and Procedure Template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44034D">
                              <w:rPr>
                                <w:sz w:val="14"/>
                                <w:szCs w:val="14"/>
                              </w:rPr>
                              <w:t>January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Text Box 13"/>
                      <wps:cNvSpPr txBox="1"/>
                      <wps:spPr>
                        <a:xfrm>
                          <a:off x="4939862" y="346841"/>
                          <a:ext cx="69215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C4B57" w14:textId="77777777" w:rsidR="00EC498A" w:rsidRPr="0044034D" w:rsidRDefault="00EC498A" w:rsidP="00F96BDA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44034D">
                              <w:rPr>
                                <w:sz w:val="14"/>
                                <w:szCs w:val="14"/>
                              </w:rPr>
                              <w:t>QHF101</w:t>
                            </w:r>
                            <w:r w:rsidRPr="0044034D">
                              <w:rPr>
                                <w:sz w:val="14"/>
                                <w:szCs w:val="14"/>
                              </w:rPr>
                              <w:br/>
                              <w:t>Version 1</w:t>
                            </w:r>
                          </w:p>
                          <w:p w14:paraId="6C030080" w14:textId="77777777" w:rsidR="00EC498A" w:rsidRPr="0044034D" w:rsidRDefault="00EC498A" w:rsidP="00F96BDA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A371BAC" w14:textId="77777777" w:rsidR="00EC498A" w:rsidRPr="0044034D" w:rsidRDefault="00EC498A" w:rsidP="00F96BDA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44034D">
                              <w:rPr>
                                <w:sz w:val="14"/>
                                <w:szCs w:val="14"/>
                              </w:rPr>
                              <w:t>Version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5FFE22" id="Group 2" o:spid="_x0000_s1027" style="position:absolute;left:0;text-align:left;margin-left:100.95pt;margin-top:189.5pt;width:467.05pt;height:65.05pt;z-index:251635712" coordsize="59315,82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width:59315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">
                <v:imagedata r:id="rId3" o:title="NA Letterhead - landscape footer 1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left:12507;top:3468;width:18288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" fillcolor="window" stroked="f" strokeweight=".5pt">
                <v:textbox>
                  <w:txbxContent>
                    <w:p w14:paraId="32320E9D" w14:textId="77777777" w:rsidR="00EC498A" w:rsidRPr="0044034D" w:rsidRDefault="00EC498A" w:rsidP="00F96BDA">
                      <w:pPr>
                        <w:rPr>
                          <w:sz w:val="14"/>
                          <w:szCs w:val="14"/>
                        </w:rPr>
                      </w:pPr>
                      <w:r w:rsidRPr="0044034D">
                        <w:rPr>
                          <w:sz w:val="14"/>
                          <w:szCs w:val="14"/>
                        </w:rPr>
                        <w:t>Policy and Procedure Template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44034D">
                        <w:rPr>
                          <w:sz w:val="14"/>
                          <w:szCs w:val="14"/>
                        </w:rPr>
                        <w:t>January 2014</w:t>
                      </w:r>
                    </w:p>
                  </w:txbxContent>
                </v:textbox>
              </v:shape>
              <v:shape id="Text Box 13" o:spid="_x0000_s1030" type="#_x0000_t202" style="position:absolute;left:49398;top:3468;width:692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" fillcolor="window" stroked="f" strokeweight=".5pt">
                <v:textbox>
                  <w:txbxContent>
                    <w:p w14:paraId="299C4B57" w14:textId="77777777" w:rsidR="00EC498A" w:rsidRPr="0044034D" w:rsidRDefault="00EC498A" w:rsidP="00F96BDA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44034D">
                        <w:rPr>
                          <w:sz w:val="14"/>
                          <w:szCs w:val="14"/>
                        </w:rPr>
                        <w:t>QHF101</w:t>
                      </w:r>
                      <w:r w:rsidRPr="0044034D">
                        <w:rPr>
                          <w:sz w:val="14"/>
                          <w:szCs w:val="14"/>
                        </w:rPr>
                        <w:br/>
                        <w:t>Version 1</w:t>
                      </w:r>
                    </w:p>
                    <w:p w14:paraId="6C030080" w14:textId="77777777" w:rsidR="00EC498A" w:rsidRPr="0044034D" w:rsidRDefault="00EC498A" w:rsidP="00F96BDA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</w:p>
                    <w:p w14:paraId="4A371BAC" w14:textId="77777777" w:rsidR="00EC498A" w:rsidRPr="0044034D" w:rsidRDefault="00EC498A" w:rsidP="00F96BDA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44034D">
                        <w:rPr>
                          <w:sz w:val="14"/>
                          <w:szCs w:val="14"/>
                        </w:rPr>
                        <w:t>Version 1</w:t>
                      </w:r>
                    </w:p>
                  </w:txbxContent>
                </v:textbox>
              </v:shape>
            </v:group>
          </w:pict>
        </mc:Fallback>
      </mc:AlternateContent>
    </w:r>
    <w:r w:rsidR="00EC498A" w:rsidRPr="00F96BDA">
      <w:rPr>
        <w:rFonts w:ascii="Calibri" w:hAnsi="Calibri"/>
        <w:sz w:val="14"/>
        <w:szCs w:val="14"/>
      </w:rPr>
      <w:tab/>
    </w:r>
    <w:r w:rsidR="00EC498A" w:rsidRPr="00F96BDA">
      <w:rPr>
        <w:rFonts w:ascii="Calibri" w:hAnsi="Calibri"/>
        <w:sz w:val="14"/>
        <w:szCs w:val="14"/>
      </w:rPr>
      <w:tab/>
    </w:r>
    <w:r w:rsidR="00EC498A" w:rsidRPr="00F96BDA">
      <w:rPr>
        <w:rFonts w:ascii="Calibri" w:hAnsi="Calibri"/>
        <w:sz w:val="14"/>
        <w:szCs w:val="14"/>
      </w:rPr>
      <w:tab/>
    </w:r>
  </w:p>
  <w:p w14:paraId="0FA70DFF" w14:textId="5AF34689" w:rsidR="00EC498A" w:rsidRPr="00F96BDA" w:rsidRDefault="00A22878" w:rsidP="00B9041A">
    <w:pPr>
      <w:pStyle w:val="Footer"/>
      <w:jc w:val="center"/>
      <w:rPr>
        <w:rFonts w:ascii="Calibri" w:hAnsi="Calibri"/>
        <w:sz w:val="14"/>
        <w:szCs w:val="1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A07609" wp14:editId="327BC322">
              <wp:simplePos x="0" y="0"/>
              <wp:positionH relativeFrom="column">
                <wp:posOffset>5876925</wp:posOffset>
              </wp:positionH>
              <wp:positionV relativeFrom="paragraph">
                <wp:posOffset>26035</wp:posOffset>
              </wp:positionV>
              <wp:extent cx="661035" cy="368300"/>
              <wp:effectExtent l="0" t="0" r="24765" b="1270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035" cy="368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14EBD8" w14:textId="77777777" w:rsidR="00EC498A" w:rsidRDefault="00FC3FBC" w:rsidP="003A5320">
                          <w:pPr>
                            <w:jc w:val="right"/>
                            <w:rPr>
                              <w:rFonts w:ascii="Calibri" w:hAnsi="Calibri"/>
                              <w:sz w:val="14"/>
                              <w:szCs w:val="14"/>
                              <w:rtl/>
                              <w:lang w:val="en-US"/>
                            </w:rPr>
                          </w:pPr>
                          <w:r w:rsidRPr="00FC3FBC"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>QHF413</w:t>
                          </w:r>
                        </w:p>
                        <w:p w14:paraId="7CA89B80" w14:textId="6A6B2260" w:rsidR="00FC3FBC" w:rsidRPr="00B9041A" w:rsidRDefault="00F9516A" w:rsidP="00F9516A">
                          <w:pPr>
                            <w:jc w:val="right"/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 xml:space="preserve">Version </w:t>
                          </w:r>
                          <w:r w:rsidR="00A22878"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A07609" id="Text Box 10" o:spid="_x0000_s1031" type="#_x0000_t202" style="position:absolute;left:0;text-align:left;margin-left:462.75pt;margin-top:2.05pt;width:52.05pt;height:2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" strokecolor="white">
              <v:textbox>
                <w:txbxContent>
                  <w:p w14:paraId="4B14EBD8" w14:textId="77777777" w:rsidR="00EC498A" w:rsidRDefault="00FC3FBC" w:rsidP="003A5320">
                    <w:pPr>
                      <w:jc w:val="right"/>
                      <w:rPr>
                        <w:rFonts w:ascii="Calibri" w:hAnsi="Calibri"/>
                        <w:sz w:val="14"/>
                        <w:szCs w:val="14"/>
                        <w:rtl/>
                        <w:lang w:val="en-US"/>
                      </w:rPr>
                    </w:pPr>
                    <w:r w:rsidRPr="00FC3FBC"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>QHF413</w:t>
                    </w:r>
                  </w:p>
                  <w:p w14:paraId="7CA89B80" w14:textId="6A6B2260" w:rsidR="00FC3FBC" w:rsidRPr="00B9041A" w:rsidRDefault="00F9516A" w:rsidP="00F9516A">
                    <w:pPr>
                      <w:jc w:val="right"/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 xml:space="preserve">Version </w:t>
                    </w:r>
                    <w:r w:rsidR="00A22878"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34ACC52" wp14:editId="0D990C83">
              <wp:simplePos x="0" y="0"/>
              <wp:positionH relativeFrom="column">
                <wp:posOffset>1472565</wp:posOffset>
              </wp:positionH>
              <wp:positionV relativeFrom="paragraph">
                <wp:posOffset>21590</wp:posOffset>
              </wp:positionV>
              <wp:extent cx="1327785" cy="368300"/>
              <wp:effectExtent l="0" t="0" r="24765" b="1270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68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40D6EE" w14:textId="77777777" w:rsidR="00EC498A" w:rsidRPr="00B9041A" w:rsidRDefault="00F9516A" w:rsidP="00B240D0">
                          <w:pPr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>Feedback</w:t>
                          </w:r>
                          <w:r w:rsidR="00EC498A"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 xml:space="preserve"> Form</w:t>
                          </w:r>
                        </w:p>
                        <w:p w14:paraId="1E823351" w14:textId="637D90ED" w:rsidR="00EC498A" w:rsidRPr="00B9041A" w:rsidRDefault="00A22878">
                          <w:pPr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>February 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4ACC52" id="_x0000_s1032" type="#_x0000_t202" style="position:absolute;left:0;text-align:left;margin-left:115.95pt;margin-top:1.7pt;width:104.55pt;height:2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" strokecolor="white">
              <v:textbox>
                <w:txbxContent>
                  <w:p w14:paraId="3C40D6EE" w14:textId="77777777" w:rsidR="00EC498A" w:rsidRPr="00B9041A" w:rsidRDefault="00F9516A" w:rsidP="00B240D0">
                    <w:pPr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>Feedback</w:t>
                    </w:r>
                    <w:r w:rsidR="00EC498A"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 xml:space="preserve"> Form</w:t>
                    </w:r>
                  </w:p>
                  <w:p w14:paraId="1E823351" w14:textId="637D90ED" w:rsidR="00EC498A" w:rsidRPr="00B9041A" w:rsidRDefault="00A22878">
                    <w:pPr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  <w:r w:rsidR="00EC498A" w:rsidRPr="00F96BDA">
      <w:rPr>
        <w:rFonts w:ascii="Calibri" w:hAnsi="Calibri"/>
        <w:sz w:val="14"/>
        <w:szCs w:val="14"/>
      </w:rPr>
      <w:tab/>
    </w:r>
    <w:r w:rsidR="00EC498A" w:rsidRPr="00F96BDA">
      <w:rPr>
        <w:rFonts w:ascii="Calibri" w:hAnsi="Calibri"/>
        <w:sz w:val="14"/>
        <w:szCs w:val="14"/>
      </w:rPr>
      <w:tab/>
    </w:r>
    <w:r w:rsidR="00EC498A" w:rsidRPr="00F96BDA">
      <w:rPr>
        <w:rFonts w:ascii="Calibri" w:hAnsi="Calibri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49648" w14:textId="77777777" w:rsidR="00265A52" w:rsidRDefault="00265A52" w:rsidP="00003018">
      <w:r>
        <w:separator/>
      </w:r>
    </w:p>
  </w:footnote>
  <w:footnote w:type="continuationSeparator" w:id="0">
    <w:p w14:paraId="281119F2" w14:textId="77777777" w:rsidR="00265A52" w:rsidRDefault="00265A52" w:rsidP="0000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04892" w14:textId="4BB657DB" w:rsidR="00EC498A" w:rsidRPr="00003018" w:rsidRDefault="008A7C55" w:rsidP="00003018">
    <w:pPr>
      <w:pStyle w:val="Header"/>
    </w:pPr>
    <w:r>
      <w:rPr>
        <w:noProof/>
        <w:lang w:val="en-US"/>
      </w:rPr>
      <w:drawing>
        <wp:anchor distT="0" distB="0" distL="114300" distR="114300" simplePos="0" relativeHeight="251664896" behindDoc="1" locked="0" layoutInCell="1" allowOverlap="1" wp14:anchorId="2D554136" wp14:editId="40A461C5">
          <wp:simplePos x="0" y="0"/>
          <wp:positionH relativeFrom="column">
            <wp:posOffset>-440055</wp:posOffset>
          </wp:positionH>
          <wp:positionV relativeFrom="paragraph">
            <wp:posOffset>-278130</wp:posOffset>
          </wp:positionV>
          <wp:extent cx="7536180" cy="89535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67" b="89628"/>
                  <a:stretch/>
                </pic:blipFill>
                <pic:spPr bwMode="auto">
                  <a:xfrm>
                    <a:off x="0" y="0"/>
                    <a:ext cx="7536180" cy="895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033"/>
    <w:multiLevelType w:val="hybridMultilevel"/>
    <w:tmpl w:val="CB32D978"/>
    <w:lvl w:ilvl="0" w:tplc="13D634CC">
      <w:start w:val="1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63B2D96"/>
    <w:multiLevelType w:val="hybridMultilevel"/>
    <w:tmpl w:val="0148A502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12C78"/>
    <w:multiLevelType w:val="hybridMultilevel"/>
    <w:tmpl w:val="5C18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6675B"/>
    <w:multiLevelType w:val="hybridMultilevel"/>
    <w:tmpl w:val="D868A4D2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B971EC"/>
    <w:multiLevelType w:val="hybridMultilevel"/>
    <w:tmpl w:val="96581ACA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21019"/>
    <w:multiLevelType w:val="hybridMultilevel"/>
    <w:tmpl w:val="60DC63C2"/>
    <w:lvl w:ilvl="0" w:tplc="664CE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08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C4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2B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AC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EE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8A8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BC6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D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406F20"/>
    <w:multiLevelType w:val="hybridMultilevel"/>
    <w:tmpl w:val="56F8D212"/>
    <w:lvl w:ilvl="0" w:tplc="7F94D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2C08"/>
    <w:multiLevelType w:val="hybridMultilevel"/>
    <w:tmpl w:val="00FE5B96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87723"/>
    <w:multiLevelType w:val="hybridMultilevel"/>
    <w:tmpl w:val="70F86106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0769D"/>
    <w:multiLevelType w:val="hybridMultilevel"/>
    <w:tmpl w:val="8948369C"/>
    <w:lvl w:ilvl="0" w:tplc="9148109A">
      <w:start w:val="1"/>
      <w:numFmt w:val="decimal"/>
      <w:lvlText w:val="%1"/>
      <w:lvlJc w:val="left"/>
      <w:pPr>
        <w:ind w:left="8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0" w15:restartNumberingAfterBreak="0">
    <w:nsid w:val="22BE1E4F"/>
    <w:multiLevelType w:val="hybridMultilevel"/>
    <w:tmpl w:val="EDD2308C"/>
    <w:lvl w:ilvl="0" w:tplc="A88A2280">
      <w:start w:val="1"/>
      <w:numFmt w:val="bullet"/>
      <w:lvlText w:val=""/>
      <w:lvlJc w:val="left"/>
      <w:pPr>
        <w:ind w:left="615" w:hanging="360"/>
      </w:pPr>
      <w:rPr>
        <w:rFonts w:ascii="Webdings" w:hAnsi="Webdings"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 w15:restartNumberingAfterBreak="0">
    <w:nsid w:val="22D46AA9"/>
    <w:multiLevelType w:val="hybridMultilevel"/>
    <w:tmpl w:val="61706900"/>
    <w:lvl w:ilvl="0" w:tplc="9148109A">
      <w:start w:val="1"/>
      <w:numFmt w:val="decimal"/>
      <w:lvlText w:val="%1"/>
      <w:lvlJc w:val="left"/>
      <w:pPr>
        <w:ind w:left="8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2825502E"/>
    <w:multiLevelType w:val="hybridMultilevel"/>
    <w:tmpl w:val="5A9EEEC2"/>
    <w:lvl w:ilvl="0" w:tplc="352ADB3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060455"/>
    <w:multiLevelType w:val="hybridMultilevel"/>
    <w:tmpl w:val="E52EC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B15CD2"/>
    <w:multiLevelType w:val="multilevel"/>
    <w:tmpl w:val="D7882EBA"/>
    <w:lvl w:ilvl="0">
      <w:start w:val="1"/>
      <w:numFmt w:val="decimal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48C208D"/>
    <w:multiLevelType w:val="hybridMultilevel"/>
    <w:tmpl w:val="E0163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41F64"/>
    <w:multiLevelType w:val="hybridMultilevel"/>
    <w:tmpl w:val="C12417A4"/>
    <w:lvl w:ilvl="0" w:tplc="A88A2280">
      <w:start w:val="1"/>
      <w:numFmt w:val="bullet"/>
      <w:lvlText w:val=""/>
      <w:lvlJc w:val="left"/>
      <w:pPr>
        <w:ind w:left="27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3C426CB6"/>
    <w:multiLevelType w:val="hybridMultilevel"/>
    <w:tmpl w:val="A8AE9448"/>
    <w:lvl w:ilvl="0" w:tplc="A88A2280">
      <w:start w:val="1"/>
      <w:numFmt w:val="bullet"/>
      <w:lvlText w:val=""/>
      <w:lvlJc w:val="left"/>
      <w:pPr>
        <w:ind w:left="615" w:hanging="360"/>
      </w:pPr>
      <w:rPr>
        <w:rFonts w:ascii="Webdings" w:hAnsi="Web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27CC5"/>
    <w:multiLevelType w:val="hybridMultilevel"/>
    <w:tmpl w:val="B148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53C22"/>
    <w:multiLevelType w:val="hybridMultilevel"/>
    <w:tmpl w:val="678CE2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BD2C94"/>
    <w:multiLevelType w:val="hybridMultilevel"/>
    <w:tmpl w:val="829AD45C"/>
    <w:lvl w:ilvl="0" w:tplc="82325092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Aria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15086"/>
    <w:multiLevelType w:val="hybridMultilevel"/>
    <w:tmpl w:val="7BFE2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807E1"/>
    <w:multiLevelType w:val="hybridMultilevel"/>
    <w:tmpl w:val="D7882EBA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4675DE2"/>
    <w:multiLevelType w:val="hybridMultilevel"/>
    <w:tmpl w:val="0938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22778"/>
    <w:multiLevelType w:val="hybridMultilevel"/>
    <w:tmpl w:val="D682E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6608C"/>
    <w:multiLevelType w:val="hybridMultilevel"/>
    <w:tmpl w:val="63AC3B4E"/>
    <w:lvl w:ilvl="0" w:tplc="9148109A">
      <w:start w:val="1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02529"/>
    <w:multiLevelType w:val="multilevel"/>
    <w:tmpl w:val="2174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A065B"/>
    <w:multiLevelType w:val="multilevel"/>
    <w:tmpl w:val="21AA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72A9D"/>
    <w:multiLevelType w:val="hybridMultilevel"/>
    <w:tmpl w:val="F322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10D10"/>
    <w:multiLevelType w:val="hybridMultilevel"/>
    <w:tmpl w:val="A138584A"/>
    <w:lvl w:ilvl="0" w:tplc="9148109A">
      <w:start w:val="1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 w15:restartNumberingAfterBreak="0">
    <w:nsid w:val="52402FBD"/>
    <w:multiLevelType w:val="hybridMultilevel"/>
    <w:tmpl w:val="51CC66F4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B636C"/>
    <w:multiLevelType w:val="hybridMultilevel"/>
    <w:tmpl w:val="E4F898BC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D7A61"/>
    <w:multiLevelType w:val="hybridMultilevel"/>
    <w:tmpl w:val="393E54CC"/>
    <w:lvl w:ilvl="0" w:tplc="7F94D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964A8"/>
    <w:multiLevelType w:val="hybridMultilevel"/>
    <w:tmpl w:val="AAEA584E"/>
    <w:lvl w:ilvl="0" w:tplc="A88A2280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1E21CE"/>
    <w:multiLevelType w:val="hybridMultilevel"/>
    <w:tmpl w:val="236EAA1E"/>
    <w:lvl w:ilvl="0" w:tplc="E1BED782">
      <w:start w:val="6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5" w15:restartNumberingAfterBreak="0">
    <w:nsid w:val="5DDD24AD"/>
    <w:multiLevelType w:val="hybridMultilevel"/>
    <w:tmpl w:val="79DC5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BD072D"/>
    <w:multiLevelType w:val="multilevel"/>
    <w:tmpl w:val="168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27054E"/>
    <w:multiLevelType w:val="hybridMultilevel"/>
    <w:tmpl w:val="4D98355E"/>
    <w:lvl w:ilvl="0" w:tplc="9148109A">
      <w:start w:val="1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8" w15:restartNumberingAfterBreak="0">
    <w:nsid w:val="685012CC"/>
    <w:multiLevelType w:val="multilevel"/>
    <w:tmpl w:val="9E7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C568A4"/>
    <w:multiLevelType w:val="hybridMultilevel"/>
    <w:tmpl w:val="6352D1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004D28"/>
    <w:multiLevelType w:val="hybridMultilevel"/>
    <w:tmpl w:val="0428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F6EB4"/>
    <w:multiLevelType w:val="hybridMultilevel"/>
    <w:tmpl w:val="29C49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223D6"/>
    <w:multiLevelType w:val="hybridMultilevel"/>
    <w:tmpl w:val="E7B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1"/>
  </w:num>
  <w:num w:numId="3">
    <w:abstractNumId w:val="3"/>
  </w:num>
  <w:num w:numId="4">
    <w:abstractNumId w:val="22"/>
  </w:num>
  <w:num w:numId="5">
    <w:abstractNumId w:val="14"/>
  </w:num>
  <w:num w:numId="6">
    <w:abstractNumId w:val="15"/>
  </w:num>
  <w:num w:numId="7">
    <w:abstractNumId w:val="5"/>
  </w:num>
  <w:num w:numId="8">
    <w:abstractNumId w:val="7"/>
  </w:num>
  <w:num w:numId="9">
    <w:abstractNumId w:val="13"/>
  </w:num>
  <w:num w:numId="10">
    <w:abstractNumId w:val="42"/>
  </w:num>
  <w:num w:numId="11">
    <w:abstractNumId w:val="28"/>
  </w:num>
  <w:num w:numId="12">
    <w:abstractNumId w:val="24"/>
  </w:num>
  <w:num w:numId="13">
    <w:abstractNumId w:val="12"/>
  </w:num>
  <w:num w:numId="14">
    <w:abstractNumId w:val="2"/>
  </w:num>
  <w:num w:numId="15">
    <w:abstractNumId w:val="27"/>
  </w:num>
  <w:num w:numId="16">
    <w:abstractNumId w:val="40"/>
  </w:num>
  <w:num w:numId="17">
    <w:abstractNumId w:val="18"/>
  </w:num>
  <w:num w:numId="18">
    <w:abstractNumId w:val="38"/>
  </w:num>
  <w:num w:numId="19">
    <w:abstractNumId w:val="26"/>
  </w:num>
  <w:num w:numId="20">
    <w:abstractNumId w:val="6"/>
  </w:num>
  <w:num w:numId="21">
    <w:abstractNumId w:val="32"/>
  </w:num>
  <w:num w:numId="22">
    <w:abstractNumId w:val="16"/>
  </w:num>
  <w:num w:numId="23">
    <w:abstractNumId w:val="8"/>
  </w:num>
  <w:num w:numId="24">
    <w:abstractNumId w:val="31"/>
  </w:num>
  <w:num w:numId="25">
    <w:abstractNumId w:val="1"/>
  </w:num>
  <w:num w:numId="26">
    <w:abstractNumId w:val="4"/>
  </w:num>
  <w:num w:numId="27">
    <w:abstractNumId w:val="0"/>
  </w:num>
  <w:num w:numId="28">
    <w:abstractNumId w:val="37"/>
  </w:num>
  <w:num w:numId="29">
    <w:abstractNumId w:val="34"/>
  </w:num>
  <w:num w:numId="30">
    <w:abstractNumId w:val="9"/>
  </w:num>
  <w:num w:numId="31">
    <w:abstractNumId w:val="11"/>
  </w:num>
  <w:num w:numId="32">
    <w:abstractNumId w:val="29"/>
  </w:num>
  <w:num w:numId="33">
    <w:abstractNumId w:val="25"/>
  </w:num>
  <w:num w:numId="34">
    <w:abstractNumId w:val="10"/>
  </w:num>
  <w:num w:numId="35">
    <w:abstractNumId w:val="17"/>
  </w:num>
  <w:num w:numId="36">
    <w:abstractNumId w:val="33"/>
  </w:num>
  <w:num w:numId="37">
    <w:abstractNumId w:val="36"/>
  </w:num>
  <w:num w:numId="38">
    <w:abstractNumId w:val="30"/>
  </w:num>
  <w:num w:numId="39">
    <w:abstractNumId w:val="35"/>
  </w:num>
  <w:num w:numId="40">
    <w:abstractNumId w:val="19"/>
  </w:num>
  <w:num w:numId="41">
    <w:abstractNumId w:val="39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edit="forms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E8"/>
    <w:rsid w:val="00000CB5"/>
    <w:rsid w:val="00003018"/>
    <w:rsid w:val="00005949"/>
    <w:rsid w:val="00011D87"/>
    <w:rsid w:val="00020BF3"/>
    <w:rsid w:val="00024FFA"/>
    <w:rsid w:val="000504AC"/>
    <w:rsid w:val="0005508A"/>
    <w:rsid w:val="00071451"/>
    <w:rsid w:val="00072139"/>
    <w:rsid w:val="000769EA"/>
    <w:rsid w:val="00081E13"/>
    <w:rsid w:val="00084E34"/>
    <w:rsid w:val="000A6F8C"/>
    <w:rsid w:val="000C17DE"/>
    <w:rsid w:val="000E108D"/>
    <w:rsid w:val="000F782F"/>
    <w:rsid w:val="00106DA7"/>
    <w:rsid w:val="00125449"/>
    <w:rsid w:val="00131078"/>
    <w:rsid w:val="0015707E"/>
    <w:rsid w:val="0016491C"/>
    <w:rsid w:val="00175B51"/>
    <w:rsid w:val="00181D3E"/>
    <w:rsid w:val="001A1567"/>
    <w:rsid w:val="001B3EFC"/>
    <w:rsid w:val="001C5B4A"/>
    <w:rsid w:val="001D1EDA"/>
    <w:rsid w:val="001E5F7D"/>
    <w:rsid w:val="001F3020"/>
    <w:rsid w:val="001F3E39"/>
    <w:rsid w:val="00203F49"/>
    <w:rsid w:val="00212342"/>
    <w:rsid w:val="002154B2"/>
    <w:rsid w:val="00227D3A"/>
    <w:rsid w:val="00242082"/>
    <w:rsid w:val="00251317"/>
    <w:rsid w:val="00251F9C"/>
    <w:rsid w:val="00256507"/>
    <w:rsid w:val="00265A52"/>
    <w:rsid w:val="002709F5"/>
    <w:rsid w:val="00271DD6"/>
    <w:rsid w:val="00275272"/>
    <w:rsid w:val="00295EA8"/>
    <w:rsid w:val="002C1C49"/>
    <w:rsid w:val="002D2F92"/>
    <w:rsid w:val="002D7A0F"/>
    <w:rsid w:val="002E0D72"/>
    <w:rsid w:val="002F291E"/>
    <w:rsid w:val="002F5A93"/>
    <w:rsid w:val="002F7DC4"/>
    <w:rsid w:val="0033393B"/>
    <w:rsid w:val="00336967"/>
    <w:rsid w:val="003508A3"/>
    <w:rsid w:val="00375155"/>
    <w:rsid w:val="003860DF"/>
    <w:rsid w:val="003922AA"/>
    <w:rsid w:val="003A5320"/>
    <w:rsid w:val="003B0F70"/>
    <w:rsid w:val="003C2DCE"/>
    <w:rsid w:val="003F2767"/>
    <w:rsid w:val="003F27FD"/>
    <w:rsid w:val="00440CEF"/>
    <w:rsid w:val="00450EE8"/>
    <w:rsid w:val="0045532E"/>
    <w:rsid w:val="00477E35"/>
    <w:rsid w:val="004952DF"/>
    <w:rsid w:val="004A04F5"/>
    <w:rsid w:val="004A2FF5"/>
    <w:rsid w:val="004D3941"/>
    <w:rsid w:val="004E5E3E"/>
    <w:rsid w:val="004E77E7"/>
    <w:rsid w:val="004E7E57"/>
    <w:rsid w:val="00501B7B"/>
    <w:rsid w:val="00506382"/>
    <w:rsid w:val="0051638A"/>
    <w:rsid w:val="00520F0C"/>
    <w:rsid w:val="00523169"/>
    <w:rsid w:val="00533CF5"/>
    <w:rsid w:val="00545048"/>
    <w:rsid w:val="005468D7"/>
    <w:rsid w:val="005472D6"/>
    <w:rsid w:val="005903BB"/>
    <w:rsid w:val="005976DF"/>
    <w:rsid w:val="00597951"/>
    <w:rsid w:val="005A5D23"/>
    <w:rsid w:val="005B1198"/>
    <w:rsid w:val="005C6576"/>
    <w:rsid w:val="005D6BEA"/>
    <w:rsid w:val="0060653C"/>
    <w:rsid w:val="00613A89"/>
    <w:rsid w:val="006265CE"/>
    <w:rsid w:val="00633B5E"/>
    <w:rsid w:val="00643BD2"/>
    <w:rsid w:val="00653505"/>
    <w:rsid w:val="006602AE"/>
    <w:rsid w:val="00672F3E"/>
    <w:rsid w:val="0067471E"/>
    <w:rsid w:val="0067677B"/>
    <w:rsid w:val="0068290A"/>
    <w:rsid w:val="0069678F"/>
    <w:rsid w:val="006A07E6"/>
    <w:rsid w:val="006A7AE3"/>
    <w:rsid w:val="006B3EA8"/>
    <w:rsid w:val="006B653F"/>
    <w:rsid w:val="006B658D"/>
    <w:rsid w:val="006D20CE"/>
    <w:rsid w:val="006D5E33"/>
    <w:rsid w:val="006D7C06"/>
    <w:rsid w:val="006E1E86"/>
    <w:rsid w:val="00701188"/>
    <w:rsid w:val="007077C1"/>
    <w:rsid w:val="00721B1B"/>
    <w:rsid w:val="007225AE"/>
    <w:rsid w:val="00751E36"/>
    <w:rsid w:val="007554B9"/>
    <w:rsid w:val="0077773C"/>
    <w:rsid w:val="00782F9E"/>
    <w:rsid w:val="007926F6"/>
    <w:rsid w:val="007A4FE4"/>
    <w:rsid w:val="007C2991"/>
    <w:rsid w:val="007D037D"/>
    <w:rsid w:val="007D5492"/>
    <w:rsid w:val="007D682A"/>
    <w:rsid w:val="007E59EF"/>
    <w:rsid w:val="00850A5D"/>
    <w:rsid w:val="008529FD"/>
    <w:rsid w:val="00856C44"/>
    <w:rsid w:val="00857050"/>
    <w:rsid w:val="0086097D"/>
    <w:rsid w:val="008805FC"/>
    <w:rsid w:val="008914E0"/>
    <w:rsid w:val="00892CE8"/>
    <w:rsid w:val="00896388"/>
    <w:rsid w:val="008971AD"/>
    <w:rsid w:val="008A65D7"/>
    <w:rsid w:val="008A7C55"/>
    <w:rsid w:val="008D5C78"/>
    <w:rsid w:val="008D706E"/>
    <w:rsid w:val="008D7ABF"/>
    <w:rsid w:val="008F26A7"/>
    <w:rsid w:val="008F72B6"/>
    <w:rsid w:val="009452FE"/>
    <w:rsid w:val="009847E1"/>
    <w:rsid w:val="00985F2A"/>
    <w:rsid w:val="0099243C"/>
    <w:rsid w:val="00993B19"/>
    <w:rsid w:val="0099547D"/>
    <w:rsid w:val="009A0C5C"/>
    <w:rsid w:val="009A1158"/>
    <w:rsid w:val="009A1FDF"/>
    <w:rsid w:val="009C6A08"/>
    <w:rsid w:val="009C71A8"/>
    <w:rsid w:val="009F5109"/>
    <w:rsid w:val="00A07116"/>
    <w:rsid w:val="00A14C1C"/>
    <w:rsid w:val="00A22878"/>
    <w:rsid w:val="00A27322"/>
    <w:rsid w:val="00A32C22"/>
    <w:rsid w:val="00A4142C"/>
    <w:rsid w:val="00A6157D"/>
    <w:rsid w:val="00A741AE"/>
    <w:rsid w:val="00A852DE"/>
    <w:rsid w:val="00AA0DFA"/>
    <w:rsid w:val="00AA35F9"/>
    <w:rsid w:val="00AB55D6"/>
    <w:rsid w:val="00AB6FF9"/>
    <w:rsid w:val="00AC121C"/>
    <w:rsid w:val="00AC5C21"/>
    <w:rsid w:val="00AD312C"/>
    <w:rsid w:val="00AE5366"/>
    <w:rsid w:val="00B05E01"/>
    <w:rsid w:val="00B113C3"/>
    <w:rsid w:val="00B240D0"/>
    <w:rsid w:val="00B32B87"/>
    <w:rsid w:val="00B356FE"/>
    <w:rsid w:val="00B36203"/>
    <w:rsid w:val="00B373DF"/>
    <w:rsid w:val="00B51CF1"/>
    <w:rsid w:val="00B54802"/>
    <w:rsid w:val="00B83D42"/>
    <w:rsid w:val="00B9041A"/>
    <w:rsid w:val="00B9329E"/>
    <w:rsid w:val="00B953B9"/>
    <w:rsid w:val="00B97306"/>
    <w:rsid w:val="00BA50F5"/>
    <w:rsid w:val="00BC587A"/>
    <w:rsid w:val="00BD252D"/>
    <w:rsid w:val="00BE2877"/>
    <w:rsid w:val="00BE4CC9"/>
    <w:rsid w:val="00C072BC"/>
    <w:rsid w:val="00C15FD0"/>
    <w:rsid w:val="00C2123B"/>
    <w:rsid w:val="00C27798"/>
    <w:rsid w:val="00C37A8A"/>
    <w:rsid w:val="00C459F2"/>
    <w:rsid w:val="00C51644"/>
    <w:rsid w:val="00C521CA"/>
    <w:rsid w:val="00C64F80"/>
    <w:rsid w:val="00C7498B"/>
    <w:rsid w:val="00C862AC"/>
    <w:rsid w:val="00C90881"/>
    <w:rsid w:val="00CA1243"/>
    <w:rsid w:val="00CA5859"/>
    <w:rsid w:val="00CB0DE1"/>
    <w:rsid w:val="00CB4DD8"/>
    <w:rsid w:val="00CB647C"/>
    <w:rsid w:val="00CB6B54"/>
    <w:rsid w:val="00CD05D2"/>
    <w:rsid w:val="00CF5F19"/>
    <w:rsid w:val="00CF722C"/>
    <w:rsid w:val="00D016C7"/>
    <w:rsid w:val="00D03D0D"/>
    <w:rsid w:val="00D04633"/>
    <w:rsid w:val="00D20B27"/>
    <w:rsid w:val="00D34FC6"/>
    <w:rsid w:val="00D35AA3"/>
    <w:rsid w:val="00D7293D"/>
    <w:rsid w:val="00D7428E"/>
    <w:rsid w:val="00D764FF"/>
    <w:rsid w:val="00DA13BF"/>
    <w:rsid w:val="00DB346A"/>
    <w:rsid w:val="00E02D0D"/>
    <w:rsid w:val="00E0527B"/>
    <w:rsid w:val="00E1196C"/>
    <w:rsid w:val="00E20120"/>
    <w:rsid w:val="00E2458A"/>
    <w:rsid w:val="00E31703"/>
    <w:rsid w:val="00E3393A"/>
    <w:rsid w:val="00E47CC5"/>
    <w:rsid w:val="00E66B66"/>
    <w:rsid w:val="00EB2D75"/>
    <w:rsid w:val="00EC3C9C"/>
    <w:rsid w:val="00EC498A"/>
    <w:rsid w:val="00EE000A"/>
    <w:rsid w:val="00EE3757"/>
    <w:rsid w:val="00F04CC9"/>
    <w:rsid w:val="00F17729"/>
    <w:rsid w:val="00F20EF0"/>
    <w:rsid w:val="00F251E6"/>
    <w:rsid w:val="00F27CB7"/>
    <w:rsid w:val="00F44279"/>
    <w:rsid w:val="00F444DC"/>
    <w:rsid w:val="00F44855"/>
    <w:rsid w:val="00F462F4"/>
    <w:rsid w:val="00F46433"/>
    <w:rsid w:val="00F52331"/>
    <w:rsid w:val="00F524BA"/>
    <w:rsid w:val="00F6621D"/>
    <w:rsid w:val="00F6756B"/>
    <w:rsid w:val="00F9516A"/>
    <w:rsid w:val="00F96BDA"/>
    <w:rsid w:val="00FC3FBC"/>
    <w:rsid w:val="00FC6D39"/>
    <w:rsid w:val="00FD6851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6BD128C2"/>
  <w14:defaultImageDpi w14:val="300"/>
  <w15:docId w15:val="{F447BB48-9F92-4CF4-B730-2DF80201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2">
    <w:name w:val="heading 2"/>
    <w:basedOn w:val="Normal"/>
    <w:link w:val="Heading2Char"/>
    <w:uiPriority w:val="9"/>
    <w:qFormat/>
    <w:rsid w:val="000504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01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030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030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03018"/>
    <w:rPr>
      <w:lang w:val="en-GB"/>
    </w:rPr>
  </w:style>
  <w:style w:type="table" w:styleId="TableGrid">
    <w:name w:val="Table Grid"/>
    <w:basedOn w:val="TableNormal"/>
    <w:uiPriority w:val="59"/>
    <w:rsid w:val="00003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AE3"/>
    <w:pPr>
      <w:ind w:left="720"/>
      <w:contextualSpacing/>
    </w:pPr>
  </w:style>
  <w:style w:type="character" w:styleId="Hyperlink">
    <w:name w:val="Hyperlink"/>
    <w:uiPriority w:val="99"/>
    <w:unhideWhenUsed/>
    <w:rsid w:val="006A7AE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F510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2B6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F96BDA"/>
    <w:rPr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504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04A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styleId="LightList-Accent5">
    <w:name w:val="Light List Accent 5"/>
    <w:basedOn w:val="TableNormal"/>
    <w:uiPriority w:val="61"/>
    <w:rsid w:val="00501B7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dback@nationalambulance.a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kharusi\Desktop\Pending\Update%20to%20Action%20Plan%20Process\QHF202%20QHSE%20Reporting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5DD241-B9E3-4107-98C2-BB7D698C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QHF202 QHSE Reporting Form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1107</CharactersWithSpaces>
  <SharedDoc>false</SharedDoc>
  <HLinks>
    <vt:vector size="24" baseType="variant">
      <vt:variant>
        <vt:i4>5832793</vt:i4>
      </vt:variant>
      <vt:variant>
        <vt:i4>6</vt:i4>
      </vt:variant>
      <vt:variant>
        <vt:i4>0</vt:i4>
      </vt:variant>
      <vt:variant>
        <vt:i4>5</vt:i4>
      </vt:variant>
      <vt:variant>
        <vt:lpwstr>\\192.168.10.12\NAC\QHSE\7.0 QHSE Registers and Submitted Forms\Submitted QHF202 QHSE Reporting Forms</vt:lpwstr>
      </vt:variant>
      <vt:variant>
        <vt:lpwstr/>
      </vt:variant>
      <vt:variant>
        <vt:i4>4522106</vt:i4>
      </vt:variant>
      <vt:variant>
        <vt:i4>3</vt:i4>
      </vt:variant>
      <vt:variant>
        <vt:i4>0</vt:i4>
      </vt:variant>
      <vt:variant>
        <vt:i4>5</vt:i4>
      </vt:variant>
      <vt:variant>
        <vt:lpwstr>\\192.168.10.12\NAC\QHSE\7.0 QHSE Registers and Submitted Forms\Registers\QHF201 QHSE Report Register.xlsm</vt:lpwstr>
      </vt:variant>
      <vt:variant>
        <vt:lpwstr/>
      </vt:variant>
      <vt:variant>
        <vt:i4>4522106</vt:i4>
      </vt:variant>
      <vt:variant>
        <vt:i4>0</vt:i4>
      </vt:variant>
      <vt:variant>
        <vt:i4>0</vt:i4>
      </vt:variant>
      <vt:variant>
        <vt:i4>5</vt:i4>
      </vt:variant>
      <vt:variant>
        <vt:lpwstr>\\192.168.10.12\NAC\QHSE\7.0 QHSE Registers and Submitted Forms\Registers\QHF201 QHSE Report Register.xlsm</vt:lpwstr>
      </vt:variant>
      <vt:variant>
        <vt:lpwstr/>
      </vt:variant>
      <vt:variant>
        <vt:i4>8061014</vt:i4>
      </vt:variant>
      <vt:variant>
        <vt:i4>0</vt:i4>
      </vt:variant>
      <vt:variant>
        <vt:i4>0</vt:i4>
      </vt:variant>
      <vt:variant>
        <vt:i4>5</vt:i4>
      </vt:variant>
      <vt:variant>
        <vt:lpwstr>mailto:qhse@nationalambulance.ae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Ziyad AlKharusi</dc:creator>
  <cp:lastModifiedBy>Suzan Abumousa</cp:lastModifiedBy>
  <cp:revision>4</cp:revision>
  <cp:lastPrinted>2017-07-02T07:43:00Z</cp:lastPrinted>
  <dcterms:created xsi:type="dcterms:W3CDTF">2020-03-10T07:26:00Z</dcterms:created>
  <dcterms:modified xsi:type="dcterms:W3CDTF">2021-03-23T08:25:00Z</dcterms:modified>
</cp:coreProperties>
</file>