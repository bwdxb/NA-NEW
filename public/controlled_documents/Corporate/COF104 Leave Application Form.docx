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077DA" w14:textId="77777777" w:rsidR="00732D4E" w:rsidRPr="00A62FCF" w:rsidRDefault="00732D4E" w:rsidP="00432562">
      <w:pPr>
        <w:jc w:val="center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bookmarkStart w:id="0" w:name="_GoBack"/>
      <w:bookmarkEnd w:id="0"/>
      <w:r w:rsidRPr="00A62FCF">
        <w:rPr>
          <w:rFonts w:asciiTheme="minorHAnsi" w:hAnsiTheme="minorHAnsi" w:cstheme="minorHAnsi"/>
          <w:b/>
          <w:bCs/>
          <w:color w:val="002060"/>
          <w:sz w:val="32"/>
          <w:szCs w:val="32"/>
        </w:rPr>
        <w:t>LEAVE APPLICATION FORM</w:t>
      </w:r>
    </w:p>
    <w:p w14:paraId="3072D371" w14:textId="77777777" w:rsidR="0042284D" w:rsidRPr="00FD2837" w:rsidRDefault="0042284D" w:rsidP="00432562">
      <w:pPr>
        <w:jc w:val="center"/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</w:p>
    <w:tbl>
      <w:tblPr>
        <w:tblStyle w:val="TableGrid"/>
        <w:tblW w:w="9412" w:type="dxa"/>
        <w:jc w:val="center"/>
        <w:tblLayout w:type="fixed"/>
        <w:tblLook w:val="04A0" w:firstRow="1" w:lastRow="0" w:firstColumn="1" w:lastColumn="0" w:noHBand="0" w:noVBand="1"/>
      </w:tblPr>
      <w:tblGrid>
        <w:gridCol w:w="2109"/>
        <w:gridCol w:w="3032"/>
        <w:gridCol w:w="2504"/>
        <w:gridCol w:w="1767"/>
      </w:tblGrid>
      <w:tr w:rsidR="007B3DC3" w:rsidRPr="00F056DF" w14:paraId="1873B8D8" w14:textId="77777777" w:rsidTr="00CE118D">
        <w:trPr>
          <w:trHeight w:val="576"/>
          <w:jc w:val="center"/>
        </w:trPr>
        <w:tc>
          <w:tcPr>
            <w:tcW w:w="2109" w:type="dxa"/>
            <w:shd w:val="clear" w:color="auto" w:fill="DBE5F1" w:themeFill="accent1" w:themeFillTint="33"/>
            <w:vAlign w:val="center"/>
          </w:tcPr>
          <w:p w14:paraId="40266999" w14:textId="77777777" w:rsidR="00B67AE4" w:rsidRPr="00CE118D" w:rsidRDefault="00B67AE4" w:rsidP="00CE11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032" w:type="dxa"/>
            <w:vAlign w:val="center"/>
          </w:tcPr>
          <w:p w14:paraId="1CADDA5E" w14:textId="77777777" w:rsidR="00B67AE4" w:rsidRPr="00CE118D" w:rsidRDefault="00B67AE4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DBE5F1" w:themeFill="accent1" w:themeFillTint="33"/>
            <w:vAlign w:val="center"/>
          </w:tcPr>
          <w:p w14:paraId="549EFC13" w14:textId="77777777" w:rsidR="00B67AE4" w:rsidRPr="00CE118D" w:rsidRDefault="00E35022" w:rsidP="00CE11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Employee No</w:t>
            </w:r>
            <w:r w:rsidR="007B3DC3"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767" w:type="dxa"/>
            <w:vAlign w:val="center"/>
          </w:tcPr>
          <w:p w14:paraId="72393A05" w14:textId="77777777" w:rsidR="00B67AE4" w:rsidRPr="00CE118D" w:rsidRDefault="00B67AE4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7B3DC3" w:rsidRPr="00F056DF" w14:paraId="13A01671" w14:textId="77777777" w:rsidTr="00CE118D">
        <w:trPr>
          <w:trHeight w:val="576"/>
          <w:jc w:val="center"/>
        </w:trPr>
        <w:tc>
          <w:tcPr>
            <w:tcW w:w="2109" w:type="dxa"/>
            <w:shd w:val="clear" w:color="auto" w:fill="DBE5F1" w:themeFill="accent1" w:themeFillTint="33"/>
            <w:vAlign w:val="center"/>
          </w:tcPr>
          <w:p w14:paraId="2A870705" w14:textId="77777777" w:rsidR="00B67AE4" w:rsidRPr="00CE118D" w:rsidRDefault="00B67AE4" w:rsidP="00CE11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Position:</w:t>
            </w:r>
          </w:p>
        </w:tc>
        <w:tc>
          <w:tcPr>
            <w:tcW w:w="3032" w:type="dxa"/>
            <w:vAlign w:val="center"/>
          </w:tcPr>
          <w:p w14:paraId="19250869" w14:textId="77777777" w:rsidR="00B67AE4" w:rsidRPr="00CE118D" w:rsidRDefault="00B67AE4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DBE5F1" w:themeFill="accent1" w:themeFillTint="33"/>
            <w:vAlign w:val="center"/>
          </w:tcPr>
          <w:p w14:paraId="3CC06376" w14:textId="77777777" w:rsidR="00B67AE4" w:rsidRPr="00CE118D" w:rsidRDefault="00D90ED2" w:rsidP="00CE11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 joined Company:</w:t>
            </w:r>
          </w:p>
        </w:tc>
        <w:tc>
          <w:tcPr>
            <w:tcW w:w="1767" w:type="dxa"/>
            <w:vAlign w:val="center"/>
          </w:tcPr>
          <w:p w14:paraId="3BB46C00" w14:textId="77777777" w:rsidR="00B67AE4" w:rsidRPr="00CE118D" w:rsidRDefault="00B67AE4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7B3DC3" w:rsidRPr="00F056DF" w14:paraId="39349231" w14:textId="77777777" w:rsidTr="00CE118D">
        <w:trPr>
          <w:trHeight w:val="576"/>
          <w:jc w:val="center"/>
        </w:trPr>
        <w:tc>
          <w:tcPr>
            <w:tcW w:w="2109" w:type="dxa"/>
            <w:shd w:val="clear" w:color="auto" w:fill="DBE5F1" w:themeFill="accent1" w:themeFillTint="33"/>
            <w:vAlign w:val="center"/>
          </w:tcPr>
          <w:p w14:paraId="7F89A9BD" w14:textId="77777777" w:rsidR="007B3DC3" w:rsidRPr="00CE118D" w:rsidRDefault="007B3DC3" w:rsidP="00CE11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Project/Contract: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F41BCCE" w14:textId="77777777" w:rsidR="007B3DC3" w:rsidRPr="00CE118D" w:rsidRDefault="007B3DC3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DBE5F1" w:themeFill="accent1" w:themeFillTint="33"/>
            <w:vAlign w:val="center"/>
          </w:tcPr>
          <w:p w14:paraId="77F5227E" w14:textId="77777777" w:rsidR="007B3DC3" w:rsidRPr="00CE118D" w:rsidRDefault="007B3DC3" w:rsidP="00CE11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 of application:</w:t>
            </w:r>
          </w:p>
        </w:tc>
        <w:tc>
          <w:tcPr>
            <w:tcW w:w="1767" w:type="dxa"/>
            <w:vAlign w:val="center"/>
          </w:tcPr>
          <w:p w14:paraId="12393F0D" w14:textId="77777777" w:rsidR="007B3DC3" w:rsidRPr="00CE118D" w:rsidRDefault="007B3DC3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7B3DC3" w:rsidRPr="00F056DF" w14:paraId="0EA6F0C4" w14:textId="77777777" w:rsidTr="00CE118D">
        <w:trPr>
          <w:trHeight w:val="576"/>
          <w:jc w:val="center"/>
        </w:trPr>
        <w:tc>
          <w:tcPr>
            <w:tcW w:w="2109" w:type="dxa"/>
            <w:shd w:val="clear" w:color="auto" w:fill="DBE5F1" w:themeFill="accent1" w:themeFillTint="33"/>
            <w:vAlign w:val="center"/>
          </w:tcPr>
          <w:p w14:paraId="30D92BAE" w14:textId="77777777" w:rsidR="00E35022" w:rsidRPr="00CE118D" w:rsidRDefault="00E35022" w:rsidP="007B3DC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Type:</w:t>
            </w:r>
          </w:p>
          <w:p w14:paraId="166D8FCD" w14:textId="77777777" w:rsidR="00EF3EAA" w:rsidRPr="00CE118D" w:rsidRDefault="00EF3EAA" w:rsidP="00751AB7">
            <w:pPr>
              <w:rPr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</w:rPr>
              <w:t>AL, SL, BL, UPL</w:t>
            </w:r>
            <w:r w:rsidR="007B3DC3" w:rsidRPr="00CE118D">
              <w:rPr>
                <w:rFonts w:asciiTheme="minorHAnsi" w:hAnsiTheme="minorHAnsi" w:cstheme="minorHAnsi"/>
                <w:b/>
                <w:bCs/>
              </w:rPr>
              <w:t>, ML</w:t>
            </w:r>
          </w:p>
        </w:tc>
        <w:tc>
          <w:tcPr>
            <w:tcW w:w="3032" w:type="dxa"/>
            <w:vAlign w:val="center"/>
          </w:tcPr>
          <w:p w14:paraId="043259EF" w14:textId="77777777" w:rsidR="00E35022" w:rsidRPr="00CE118D" w:rsidRDefault="00E35022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DBE5F1" w:themeFill="accent1" w:themeFillTint="33"/>
            <w:vAlign w:val="center"/>
          </w:tcPr>
          <w:p w14:paraId="1AB0CA9E" w14:textId="77777777" w:rsidR="00E35022" w:rsidRPr="00CE118D" w:rsidRDefault="00E35022" w:rsidP="00D62221">
            <w:pPr>
              <w:spacing w:before="12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14:paraId="0B59C9FF" w14:textId="77777777" w:rsidR="00E35022" w:rsidRPr="00CE118D" w:rsidRDefault="00E35022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751AB7" w:rsidRPr="00F056DF" w14:paraId="197CE04C" w14:textId="77777777" w:rsidTr="00CE118D">
        <w:trPr>
          <w:trHeight w:val="576"/>
          <w:jc w:val="center"/>
        </w:trPr>
        <w:tc>
          <w:tcPr>
            <w:tcW w:w="2109" w:type="dxa"/>
            <w:vMerge w:val="restart"/>
            <w:shd w:val="clear" w:color="auto" w:fill="DBE5F1" w:themeFill="accent1" w:themeFillTint="33"/>
          </w:tcPr>
          <w:p w14:paraId="356F3A5D" w14:textId="77777777" w:rsidR="00751AB7" w:rsidRPr="00CE118D" w:rsidRDefault="00751AB7" w:rsidP="00C6500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71ECD3E" w14:textId="77777777" w:rsidR="00751AB7" w:rsidRPr="00F056DF" w:rsidRDefault="00751AB7" w:rsidP="00CE11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Dates </w:t>
            </w:r>
          </w:p>
          <w:p w14:paraId="43B473A1" w14:textId="77777777" w:rsidR="00751AB7" w:rsidRPr="00CE118D" w:rsidRDefault="00751AB7" w:rsidP="00CE11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(inclusive</w:t>
            </w:r>
            <w:r w:rsidRPr="00F056D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dates):</w:t>
            </w:r>
          </w:p>
        </w:tc>
        <w:tc>
          <w:tcPr>
            <w:tcW w:w="3032" w:type="dxa"/>
            <w:shd w:val="clear" w:color="auto" w:fill="EEECE1" w:themeFill="background2"/>
          </w:tcPr>
          <w:p w14:paraId="7CC4B27D" w14:textId="77777777" w:rsidR="00751AB7" w:rsidRPr="00CE118D" w:rsidRDefault="00751AB7" w:rsidP="00CE11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From:</w:t>
            </w:r>
          </w:p>
          <w:p w14:paraId="21005ECC" w14:textId="77777777" w:rsidR="00751AB7" w:rsidRPr="00CE118D" w:rsidRDefault="00751AB7" w:rsidP="00CE11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</w:rPr>
              <w:t>(day/month/year)</w:t>
            </w:r>
          </w:p>
        </w:tc>
        <w:tc>
          <w:tcPr>
            <w:tcW w:w="2504" w:type="dxa"/>
            <w:shd w:val="clear" w:color="auto" w:fill="EEECE1" w:themeFill="background2"/>
          </w:tcPr>
          <w:p w14:paraId="2641757A" w14:textId="77777777" w:rsidR="00751AB7" w:rsidRPr="00CE118D" w:rsidRDefault="00751AB7" w:rsidP="00CE11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To:</w:t>
            </w:r>
          </w:p>
          <w:p w14:paraId="38449A18" w14:textId="77777777" w:rsidR="00751AB7" w:rsidRPr="00CE118D" w:rsidRDefault="00751AB7" w:rsidP="00CE11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</w:rPr>
              <w:t>(day/month/year)</w:t>
            </w:r>
          </w:p>
        </w:tc>
        <w:tc>
          <w:tcPr>
            <w:tcW w:w="1767" w:type="dxa"/>
            <w:shd w:val="clear" w:color="auto" w:fill="EEECE1" w:themeFill="background2"/>
          </w:tcPr>
          <w:p w14:paraId="3AD85D37" w14:textId="77777777" w:rsidR="00751AB7" w:rsidRPr="00CE118D" w:rsidRDefault="00751AB7" w:rsidP="00CE11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Number of Leave Days:</w:t>
            </w:r>
          </w:p>
        </w:tc>
      </w:tr>
      <w:tr w:rsidR="00751AB7" w:rsidRPr="00F056DF" w14:paraId="51027B13" w14:textId="77777777" w:rsidTr="00CE118D">
        <w:trPr>
          <w:trHeight w:val="576"/>
          <w:jc w:val="center"/>
        </w:trPr>
        <w:tc>
          <w:tcPr>
            <w:tcW w:w="2109" w:type="dxa"/>
            <w:vMerge/>
            <w:shd w:val="clear" w:color="auto" w:fill="DBE5F1" w:themeFill="accent1" w:themeFillTint="33"/>
          </w:tcPr>
          <w:p w14:paraId="66B58ADD" w14:textId="77777777" w:rsidR="00751AB7" w:rsidRPr="00CE118D" w:rsidRDefault="00751AB7" w:rsidP="0043256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  <w:vAlign w:val="center"/>
          </w:tcPr>
          <w:p w14:paraId="5D9D3685" w14:textId="77777777" w:rsidR="00751AB7" w:rsidRPr="00CE118D" w:rsidRDefault="00751AB7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04" w:type="dxa"/>
            <w:vAlign w:val="center"/>
          </w:tcPr>
          <w:p w14:paraId="73417E48" w14:textId="77777777" w:rsidR="00751AB7" w:rsidRPr="00CE118D" w:rsidRDefault="00751AB7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14:paraId="32967490" w14:textId="77777777" w:rsidR="00751AB7" w:rsidRPr="00CE118D" w:rsidRDefault="00751AB7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7B3DC3" w:rsidRPr="00F056DF" w14:paraId="628B67ED" w14:textId="77777777" w:rsidTr="00CE118D">
        <w:trPr>
          <w:trHeight w:val="576"/>
          <w:jc w:val="center"/>
        </w:trPr>
        <w:tc>
          <w:tcPr>
            <w:tcW w:w="2109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7385BAC" w14:textId="77777777" w:rsidR="00E35022" w:rsidRPr="00CE118D" w:rsidRDefault="00E35022" w:rsidP="00CE11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Last Working Day</w:t>
            </w:r>
          </w:p>
        </w:tc>
        <w:tc>
          <w:tcPr>
            <w:tcW w:w="3032" w:type="dxa"/>
            <w:tcBorders>
              <w:bottom w:val="single" w:sz="4" w:space="0" w:color="auto"/>
            </w:tcBorders>
            <w:vAlign w:val="center"/>
          </w:tcPr>
          <w:p w14:paraId="7821B22B" w14:textId="77777777" w:rsidR="000F089B" w:rsidRPr="00CE118D" w:rsidRDefault="000F089B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FBD0FE9" w14:textId="77777777" w:rsidR="00E35022" w:rsidRPr="00CE118D" w:rsidRDefault="00E35022" w:rsidP="00CE11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First Working Day - Returning On Duty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1833E3" w14:textId="77777777" w:rsidR="000F089B" w:rsidRPr="00CE118D" w:rsidRDefault="000F089B" w:rsidP="00F056DF">
            <w:pPr>
              <w:jc w:val="center"/>
              <w:rPr>
                <w:rFonts w:asciiTheme="minorHAnsi" w:hAnsiTheme="minorHAnsi" w:cstheme="minorHAnsi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</w:tbl>
    <w:p w14:paraId="191ECE7C" w14:textId="77777777" w:rsidR="00804874" w:rsidRPr="00B550CB" w:rsidRDefault="00804874" w:rsidP="00432562">
      <w:pPr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94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3371"/>
        <w:gridCol w:w="2034"/>
        <w:gridCol w:w="2233"/>
      </w:tblGrid>
      <w:tr w:rsidR="00804874" w:rsidRPr="00B550CB" w14:paraId="2B1B9245" w14:textId="77777777" w:rsidTr="00CE118D">
        <w:trPr>
          <w:trHeight w:val="299"/>
          <w:jc w:val="center"/>
        </w:trPr>
        <w:tc>
          <w:tcPr>
            <w:tcW w:w="1776" w:type="dxa"/>
            <w:vAlign w:val="center"/>
          </w:tcPr>
          <w:p w14:paraId="4DE4274A" w14:textId="77777777" w:rsidR="00804874" w:rsidRPr="00CE118D" w:rsidRDefault="00804874" w:rsidP="0027266A">
            <w:pPr>
              <w:rPr>
                <w:rFonts w:asciiTheme="minorHAnsi" w:hAnsiTheme="minorHAnsi" w:cstheme="minorHAnsi"/>
                <w:b/>
                <w:bCs/>
              </w:rPr>
            </w:pPr>
            <w:r w:rsidRPr="00CE118D">
              <w:rPr>
                <w:rFonts w:asciiTheme="minorHAnsi" w:hAnsiTheme="minorHAnsi" w:cstheme="minorHAnsi"/>
                <w:b/>
                <w:bCs/>
              </w:rPr>
              <w:t>Leave Address:</w:t>
            </w:r>
          </w:p>
        </w:tc>
        <w:tc>
          <w:tcPr>
            <w:tcW w:w="3371" w:type="dxa"/>
            <w:tcBorders>
              <w:bottom w:val="single" w:sz="4" w:space="0" w:color="auto"/>
            </w:tcBorders>
          </w:tcPr>
          <w:p w14:paraId="44C41D38" w14:textId="77777777" w:rsidR="00804874" w:rsidRPr="00CE118D" w:rsidRDefault="00804874" w:rsidP="00432562">
            <w:pPr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  <w:tc>
          <w:tcPr>
            <w:tcW w:w="2034" w:type="dxa"/>
            <w:vAlign w:val="center"/>
          </w:tcPr>
          <w:p w14:paraId="32A1D74B" w14:textId="77777777" w:rsidR="00804874" w:rsidRPr="00CE118D" w:rsidRDefault="00804874" w:rsidP="0027266A">
            <w:pPr>
              <w:rPr>
                <w:rFonts w:asciiTheme="minorHAnsi" w:hAnsiTheme="minorHAnsi" w:cstheme="minorHAnsi"/>
                <w:b/>
                <w:bCs/>
              </w:rPr>
            </w:pPr>
            <w:r w:rsidRPr="00CE118D">
              <w:rPr>
                <w:rFonts w:asciiTheme="minorHAnsi" w:hAnsiTheme="minorHAnsi" w:cstheme="minorHAnsi"/>
                <w:b/>
                <w:bCs/>
              </w:rPr>
              <w:t>Contact Numbers: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05CD2BF2" w14:textId="77777777" w:rsidR="00804874" w:rsidRPr="00CE118D" w:rsidRDefault="00804874" w:rsidP="00432562">
            <w:pPr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</w:tr>
    </w:tbl>
    <w:p w14:paraId="5BC7331D" w14:textId="77777777" w:rsidR="00804874" w:rsidRPr="00B550CB" w:rsidRDefault="00804874" w:rsidP="00432562">
      <w:pPr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"/>
        <w:gridCol w:w="3565"/>
      </w:tblGrid>
      <w:tr w:rsidR="00235AB2" w:rsidRPr="00B550CB" w14:paraId="5D4E0D0B" w14:textId="77777777" w:rsidTr="00CE118D">
        <w:trPr>
          <w:trHeight w:val="286"/>
        </w:trPr>
        <w:tc>
          <w:tcPr>
            <w:tcW w:w="1385" w:type="dxa"/>
            <w:vAlign w:val="center"/>
          </w:tcPr>
          <w:p w14:paraId="0400B568" w14:textId="77777777" w:rsidR="00235AB2" w:rsidRPr="00B550CB" w:rsidRDefault="00235AB2" w:rsidP="0042284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E118D">
              <w:rPr>
                <w:rFonts w:asciiTheme="minorHAnsi" w:hAnsiTheme="minorHAnsi" w:cstheme="minorHAnsi"/>
                <w:b/>
                <w:bCs/>
              </w:rPr>
              <w:t>Signed:</w:t>
            </w:r>
          </w:p>
        </w:tc>
        <w:tc>
          <w:tcPr>
            <w:tcW w:w="3565" w:type="dxa"/>
            <w:tcBorders>
              <w:bottom w:val="single" w:sz="4" w:space="0" w:color="auto"/>
            </w:tcBorders>
          </w:tcPr>
          <w:p w14:paraId="2A3C1067" w14:textId="77777777" w:rsidR="00235AB2" w:rsidRPr="00B550CB" w:rsidRDefault="00235AB2" w:rsidP="0043256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14:paraId="16573FBB" w14:textId="77777777" w:rsidR="008A3D0A" w:rsidRPr="00B550CB" w:rsidRDefault="00732D4E" w:rsidP="00F056DF">
      <w:pPr>
        <w:pBdr>
          <w:top w:val="single" w:sz="4" w:space="1" w:color="auto"/>
        </w:pBdr>
        <w:spacing w:before="360" w:after="120"/>
        <w:rPr>
          <w:rFonts w:asciiTheme="minorHAnsi" w:hAnsiTheme="minorHAnsi" w:cstheme="minorHAnsi"/>
          <w:b/>
          <w:bCs/>
          <w:sz w:val="16"/>
          <w:szCs w:val="16"/>
        </w:rPr>
      </w:pPr>
      <w:r w:rsidRPr="00CE118D">
        <w:rPr>
          <w:rFonts w:asciiTheme="minorHAnsi" w:hAnsiTheme="minorHAnsi" w:cstheme="minorHAnsi"/>
          <w:b/>
          <w:bCs/>
          <w:sz w:val="18"/>
          <w:szCs w:val="18"/>
        </w:rPr>
        <w:t>For Official Use:</w:t>
      </w:r>
      <w:r w:rsidR="00235AB2" w:rsidRPr="00CE118D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235AB2" w:rsidRPr="00CE118D">
        <w:rPr>
          <w:rFonts w:asciiTheme="minorHAnsi" w:hAnsiTheme="minorHAnsi" w:cstheme="minorHAnsi"/>
          <w:sz w:val="18"/>
          <w:szCs w:val="18"/>
        </w:rPr>
        <w:t xml:space="preserve">Actioned by: </w:t>
      </w:r>
      <w:r w:rsidR="00235AB2" w:rsidRPr="00B550CB">
        <w:rPr>
          <w:rFonts w:asciiTheme="minorHAnsi" w:hAnsiTheme="minorHAnsi" w:cstheme="minorHAnsi"/>
          <w:sz w:val="16"/>
          <w:szCs w:val="16"/>
        </w:rPr>
        <w:t>____________________</w:t>
      </w:r>
    </w:p>
    <w:tbl>
      <w:tblPr>
        <w:tblpPr w:leftFromText="180" w:rightFromText="180" w:vertAnchor="text" w:tblpXSpec="center" w:tblpY="151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5"/>
        <w:gridCol w:w="990"/>
        <w:gridCol w:w="630"/>
        <w:gridCol w:w="2273"/>
        <w:gridCol w:w="697"/>
        <w:gridCol w:w="720"/>
      </w:tblGrid>
      <w:tr w:rsidR="00CE118D" w:rsidRPr="00751AB7" w14:paraId="328D4FA6" w14:textId="77777777" w:rsidTr="00E8127A">
        <w:trPr>
          <w:trHeight w:val="432"/>
        </w:trPr>
        <w:tc>
          <w:tcPr>
            <w:tcW w:w="4135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C34AF85" w14:textId="77777777" w:rsidR="00426AC2" w:rsidRPr="00CE118D" w:rsidRDefault="00426AC2" w:rsidP="00D62221">
            <w:pPr>
              <w:rPr>
                <w:rFonts w:asciiTheme="minorHAnsi" w:hAnsiTheme="minorHAnsi" w:cstheme="minorHAnsi"/>
                <w:b/>
              </w:rPr>
            </w:pPr>
            <w:r w:rsidRPr="00CE118D">
              <w:rPr>
                <w:rFonts w:asciiTheme="minorHAnsi" w:hAnsiTheme="minorHAnsi" w:cstheme="minorHAnsi"/>
                <w:b/>
              </w:rPr>
              <w:t>Annual Entitlement</w:t>
            </w:r>
            <w:r w:rsidR="002C3D06" w:rsidRPr="00CE118D">
              <w:rPr>
                <w:rFonts w:asciiTheme="minorHAnsi" w:hAnsiTheme="minorHAnsi" w:cstheme="minorHAnsi"/>
                <w:b/>
              </w:rPr>
              <w:t xml:space="preserve"> + carry over</w:t>
            </w:r>
            <w:r w:rsidR="00751AB7" w:rsidRPr="00CE118D">
              <w:rPr>
                <w:rFonts w:asciiTheme="minorHAnsi" w:hAnsiTheme="minorHAnsi" w:cstheme="minorHAnsi"/>
                <w:b/>
              </w:rPr>
              <w:t xml:space="preserve"> </w:t>
            </w:r>
            <w:r w:rsidR="00751AB7" w:rsidRPr="0042284D">
              <w:rPr>
                <w:rFonts w:asciiTheme="minorHAnsi" w:hAnsiTheme="minorHAnsi" w:cstheme="minorHAnsi"/>
                <w:b/>
                <w:sz w:val="16"/>
                <w:szCs w:val="16"/>
              </w:rPr>
              <w:t>(if applicable)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C3E38D6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75A6E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CF5355B" w14:textId="77777777" w:rsidR="00426AC2" w:rsidRPr="00CE118D" w:rsidRDefault="007B3DC3" w:rsidP="00D62221">
            <w:pPr>
              <w:rPr>
                <w:rFonts w:asciiTheme="minorHAnsi" w:hAnsiTheme="minorHAnsi" w:cstheme="minorHAnsi"/>
                <w:b/>
              </w:rPr>
            </w:pPr>
            <w:r w:rsidRPr="00CE118D">
              <w:rPr>
                <w:rFonts w:asciiTheme="minorHAnsi" w:hAnsiTheme="minorHAnsi" w:cstheme="minorHAnsi"/>
                <w:b/>
              </w:rPr>
              <w:t>Entered on ERP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160CC698" w14:textId="77777777" w:rsidR="00426AC2" w:rsidRPr="00CE118D" w:rsidRDefault="00426AC2" w:rsidP="00D62221">
            <w:pPr>
              <w:jc w:val="center"/>
              <w:rPr>
                <w:rFonts w:asciiTheme="minorHAnsi" w:hAnsiTheme="minorHAnsi" w:cstheme="minorHAnsi"/>
              </w:rPr>
            </w:pPr>
            <w:r w:rsidRPr="00CE118D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32B634E" w14:textId="77777777" w:rsidR="00426AC2" w:rsidRPr="00CE118D" w:rsidRDefault="00426AC2" w:rsidP="00D62221">
            <w:pPr>
              <w:jc w:val="center"/>
              <w:rPr>
                <w:rFonts w:asciiTheme="minorHAnsi" w:hAnsiTheme="minorHAnsi" w:cstheme="minorHAnsi"/>
              </w:rPr>
            </w:pPr>
            <w:r w:rsidRPr="00CE118D">
              <w:rPr>
                <w:rFonts w:asciiTheme="minorHAnsi" w:hAnsiTheme="minorHAnsi" w:cstheme="minorHAnsi"/>
              </w:rPr>
              <w:t>No</w:t>
            </w:r>
          </w:p>
        </w:tc>
      </w:tr>
      <w:tr w:rsidR="00CE118D" w:rsidRPr="00751AB7" w14:paraId="5C3F125A" w14:textId="77777777" w:rsidTr="00E8127A">
        <w:trPr>
          <w:trHeight w:val="432"/>
        </w:trPr>
        <w:tc>
          <w:tcPr>
            <w:tcW w:w="4135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2356281" w14:textId="77777777" w:rsidR="00426AC2" w:rsidRPr="00CE118D" w:rsidRDefault="00426AC2" w:rsidP="00D62221">
            <w:pPr>
              <w:rPr>
                <w:rFonts w:asciiTheme="minorHAnsi" w:hAnsiTheme="minorHAnsi" w:cstheme="minorHAnsi"/>
                <w:b/>
              </w:rPr>
            </w:pPr>
            <w:r w:rsidRPr="00CE118D">
              <w:rPr>
                <w:rFonts w:asciiTheme="minorHAnsi" w:hAnsiTheme="minorHAnsi" w:cstheme="minorHAnsi"/>
                <w:b/>
              </w:rPr>
              <w:t>Leave taken to date: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510DF7C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5A4BD2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BA4D5" w14:textId="77777777" w:rsidR="00426AC2" w:rsidRPr="00CE118D" w:rsidRDefault="00426AC2" w:rsidP="00D6222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8F6ECC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9A65C5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</w:tr>
      <w:tr w:rsidR="00CE118D" w:rsidRPr="00751AB7" w14:paraId="6367E540" w14:textId="77777777" w:rsidTr="00E8127A">
        <w:trPr>
          <w:trHeight w:val="432"/>
        </w:trPr>
        <w:tc>
          <w:tcPr>
            <w:tcW w:w="4135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AAFF416" w14:textId="77777777" w:rsidR="00426AC2" w:rsidRPr="00CE118D" w:rsidRDefault="00426AC2" w:rsidP="00D62221">
            <w:pPr>
              <w:rPr>
                <w:rFonts w:asciiTheme="minorHAnsi" w:hAnsiTheme="minorHAnsi" w:cstheme="minorHAnsi"/>
                <w:b/>
              </w:rPr>
            </w:pPr>
            <w:r w:rsidRPr="00CE118D">
              <w:rPr>
                <w:rFonts w:asciiTheme="minorHAnsi" w:hAnsiTheme="minorHAnsi" w:cstheme="minorHAnsi"/>
                <w:b/>
              </w:rPr>
              <w:t>This leave application: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4B33F7B0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1F2FB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34B11" w14:textId="77777777" w:rsidR="00426AC2" w:rsidRPr="00CE118D" w:rsidRDefault="00426AC2" w:rsidP="00D6222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3BABE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FF6B2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</w:tr>
      <w:tr w:rsidR="00426AC2" w:rsidRPr="00751AB7" w14:paraId="75079C25" w14:textId="77777777" w:rsidTr="00E8127A">
        <w:trPr>
          <w:gridAfter w:val="4"/>
          <w:wAfter w:w="4320" w:type="dxa"/>
          <w:trHeight w:val="432"/>
        </w:trPr>
        <w:tc>
          <w:tcPr>
            <w:tcW w:w="4135" w:type="dxa"/>
            <w:shd w:val="clear" w:color="auto" w:fill="DBE5F1" w:themeFill="accent1" w:themeFillTint="33"/>
            <w:vAlign w:val="center"/>
          </w:tcPr>
          <w:p w14:paraId="23D2B93E" w14:textId="77777777" w:rsidR="00426AC2" w:rsidRPr="00CE118D" w:rsidRDefault="00426AC2" w:rsidP="00D62221">
            <w:pPr>
              <w:rPr>
                <w:rFonts w:asciiTheme="minorHAnsi" w:hAnsiTheme="minorHAnsi" w:cstheme="minorHAnsi"/>
                <w:b/>
              </w:rPr>
            </w:pPr>
            <w:r w:rsidRPr="00CE118D">
              <w:rPr>
                <w:rFonts w:asciiTheme="minorHAnsi" w:hAnsiTheme="minorHAnsi" w:cstheme="minorHAnsi"/>
                <w:b/>
              </w:rPr>
              <w:t>Days remaining for leave year:</w:t>
            </w:r>
          </w:p>
        </w:tc>
        <w:tc>
          <w:tcPr>
            <w:tcW w:w="990" w:type="dxa"/>
          </w:tcPr>
          <w:p w14:paraId="66195610" w14:textId="77777777" w:rsidR="00426AC2" w:rsidRPr="00CE118D" w:rsidRDefault="00426AC2" w:rsidP="00B550CB">
            <w:pPr>
              <w:rPr>
                <w:rFonts w:asciiTheme="minorHAnsi" w:hAnsiTheme="minorHAnsi" w:cstheme="minorHAnsi"/>
              </w:rPr>
            </w:pPr>
          </w:p>
        </w:tc>
      </w:tr>
    </w:tbl>
    <w:p w14:paraId="3FFE2CB4" w14:textId="77777777" w:rsidR="004A4099" w:rsidRDefault="004A4099" w:rsidP="001B1ED9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505D993" w14:textId="77777777" w:rsidR="001B1ED9" w:rsidRPr="0027266A" w:rsidRDefault="001B1ED9" w:rsidP="00426AC2">
      <w:pPr>
        <w:pBdr>
          <w:top w:val="single" w:sz="4" w:space="1" w:color="auto"/>
        </w:pBdr>
        <w:rPr>
          <w:rFonts w:asciiTheme="minorHAnsi" w:hAnsiTheme="minorHAnsi" w:cstheme="minorHAnsi"/>
          <w:b/>
          <w:bCs/>
          <w:sz w:val="25"/>
          <w:szCs w:val="25"/>
        </w:rPr>
      </w:pPr>
      <w:r w:rsidRPr="0027266A">
        <w:rPr>
          <w:rFonts w:asciiTheme="minorHAnsi" w:hAnsiTheme="minorHAnsi" w:cstheme="minorHAnsi"/>
          <w:b/>
          <w:bCs/>
          <w:sz w:val="25"/>
          <w:szCs w:val="25"/>
        </w:rPr>
        <w:t>APPROVED / NOT APPROVED:</w:t>
      </w:r>
    </w:p>
    <w:p w14:paraId="1C788A43" w14:textId="77777777" w:rsidR="00751AB7" w:rsidRPr="00B67AE4" w:rsidRDefault="00751AB7" w:rsidP="00426AC2">
      <w:pPr>
        <w:pBdr>
          <w:top w:val="single" w:sz="4" w:space="1" w:color="auto"/>
        </w:pBdr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3676"/>
        <w:gridCol w:w="1350"/>
        <w:gridCol w:w="2880"/>
      </w:tblGrid>
      <w:tr w:rsidR="001B1ED9" w:rsidRPr="00751AB7" w14:paraId="789ACA52" w14:textId="77777777" w:rsidTr="00CE118D">
        <w:trPr>
          <w:trHeight w:val="432"/>
          <w:jc w:val="center"/>
        </w:trPr>
        <w:tc>
          <w:tcPr>
            <w:tcW w:w="1454" w:type="dxa"/>
            <w:vAlign w:val="center"/>
          </w:tcPr>
          <w:p w14:paraId="575CE61C" w14:textId="77777777" w:rsidR="001B1ED9" w:rsidRPr="00CE118D" w:rsidRDefault="001B1ED9" w:rsidP="0042284D">
            <w:pPr>
              <w:rPr>
                <w:rFonts w:asciiTheme="minorHAnsi" w:hAnsiTheme="minorHAnsi" w:cstheme="minorHAnsi"/>
              </w:rPr>
            </w:pPr>
            <w:r w:rsidRPr="00CE118D">
              <w:rPr>
                <w:rFonts w:asciiTheme="minorHAnsi" w:hAnsiTheme="minorHAnsi" w:cstheme="minorHAnsi"/>
              </w:rPr>
              <w:t>Signature:</w:t>
            </w:r>
          </w:p>
        </w:tc>
        <w:tc>
          <w:tcPr>
            <w:tcW w:w="3676" w:type="dxa"/>
            <w:tcBorders>
              <w:bottom w:val="single" w:sz="4" w:space="0" w:color="auto"/>
            </w:tcBorders>
          </w:tcPr>
          <w:p w14:paraId="21F49BBD" w14:textId="77777777" w:rsidR="001B1ED9" w:rsidRPr="00CE118D" w:rsidRDefault="001B1ED9" w:rsidP="00274B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Align w:val="center"/>
          </w:tcPr>
          <w:p w14:paraId="400753CA" w14:textId="77777777" w:rsidR="001B1ED9" w:rsidRPr="00CE118D" w:rsidRDefault="001B1ED9" w:rsidP="00CE118D">
            <w:pPr>
              <w:jc w:val="right"/>
              <w:rPr>
                <w:rFonts w:asciiTheme="minorHAnsi" w:hAnsiTheme="minorHAnsi" w:cstheme="minorHAnsi"/>
              </w:rPr>
            </w:pPr>
            <w:r w:rsidRPr="00CE118D">
              <w:rPr>
                <w:rFonts w:asciiTheme="minorHAnsi" w:hAnsiTheme="minorHAnsi" w:cstheme="minorHAnsi"/>
              </w:rPr>
              <w:t xml:space="preserve"> Date: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42633B6" w14:textId="77777777" w:rsidR="001B1ED9" w:rsidRPr="00CE118D" w:rsidRDefault="001B1ED9" w:rsidP="00274B2A">
            <w:pPr>
              <w:rPr>
                <w:rFonts w:asciiTheme="minorHAnsi" w:hAnsiTheme="minorHAnsi" w:cstheme="minorHAnsi"/>
              </w:rPr>
            </w:pPr>
          </w:p>
        </w:tc>
      </w:tr>
      <w:tr w:rsidR="001B1ED9" w:rsidRPr="00751AB7" w14:paraId="1E8E0FDB" w14:textId="77777777" w:rsidTr="00CE118D">
        <w:trPr>
          <w:gridAfter w:val="2"/>
          <w:wAfter w:w="4230" w:type="dxa"/>
          <w:trHeight w:val="432"/>
          <w:jc w:val="center"/>
        </w:trPr>
        <w:tc>
          <w:tcPr>
            <w:tcW w:w="1454" w:type="dxa"/>
            <w:vAlign w:val="center"/>
          </w:tcPr>
          <w:p w14:paraId="655099B5" w14:textId="77777777" w:rsidR="001B1ED9" w:rsidRPr="00CE118D" w:rsidRDefault="001B1ED9" w:rsidP="00CE118D">
            <w:pPr>
              <w:rPr>
                <w:rFonts w:asciiTheme="minorHAnsi" w:hAnsiTheme="minorHAnsi" w:cstheme="minorHAnsi"/>
              </w:rPr>
            </w:pPr>
            <w:r w:rsidRPr="00CE118D"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14:paraId="6025A093" w14:textId="77777777" w:rsidR="001B1ED9" w:rsidRPr="00CE118D" w:rsidRDefault="001B1ED9" w:rsidP="00274B2A">
            <w:pPr>
              <w:rPr>
                <w:rFonts w:asciiTheme="minorHAnsi" w:hAnsiTheme="minorHAnsi" w:cstheme="minorHAnsi"/>
              </w:rPr>
            </w:pPr>
          </w:p>
        </w:tc>
      </w:tr>
      <w:tr w:rsidR="001B1ED9" w:rsidRPr="00751AB7" w14:paraId="5126C95A" w14:textId="77777777" w:rsidTr="00CE118D">
        <w:trPr>
          <w:gridAfter w:val="2"/>
          <w:wAfter w:w="4230" w:type="dxa"/>
          <w:trHeight w:val="432"/>
          <w:jc w:val="center"/>
        </w:trPr>
        <w:tc>
          <w:tcPr>
            <w:tcW w:w="1454" w:type="dxa"/>
            <w:vAlign w:val="center"/>
          </w:tcPr>
          <w:p w14:paraId="4B02FFFA" w14:textId="77777777" w:rsidR="001B1ED9" w:rsidRPr="00CE118D" w:rsidRDefault="001B1ED9" w:rsidP="00CE118D">
            <w:pPr>
              <w:rPr>
                <w:rFonts w:asciiTheme="minorHAnsi" w:hAnsiTheme="minorHAnsi" w:cstheme="minorHAnsi"/>
              </w:rPr>
            </w:pPr>
            <w:r w:rsidRPr="00CE118D">
              <w:rPr>
                <w:rFonts w:asciiTheme="minorHAnsi" w:hAnsiTheme="minorHAnsi" w:cstheme="minorHAnsi"/>
              </w:rPr>
              <w:t>Position: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</w:tcPr>
          <w:p w14:paraId="4D22F53B" w14:textId="77777777" w:rsidR="001B1ED9" w:rsidRPr="00CE118D" w:rsidRDefault="001B1ED9" w:rsidP="00274B2A">
            <w:pPr>
              <w:rPr>
                <w:rFonts w:asciiTheme="minorHAnsi" w:hAnsiTheme="minorHAnsi" w:cstheme="minorHAnsi"/>
              </w:rPr>
            </w:pPr>
          </w:p>
        </w:tc>
      </w:tr>
    </w:tbl>
    <w:p w14:paraId="58075145" w14:textId="77777777" w:rsidR="00751AB7" w:rsidRDefault="00751AB7" w:rsidP="00432562">
      <w:pPr>
        <w:rPr>
          <w:rFonts w:asciiTheme="minorHAnsi" w:hAnsiTheme="minorHAnsi" w:cstheme="minorHAnsi"/>
          <w:b/>
          <w:sz w:val="20"/>
          <w:szCs w:val="20"/>
        </w:rPr>
      </w:pPr>
    </w:p>
    <w:p w14:paraId="2BC59A29" w14:textId="77777777" w:rsidR="00751AB7" w:rsidRDefault="00751AB7" w:rsidP="00432562">
      <w:pPr>
        <w:rPr>
          <w:rFonts w:asciiTheme="minorHAnsi" w:hAnsiTheme="minorHAnsi" w:cstheme="minorHAnsi"/>
          <w:b/>
          <w:sz w:val="20"/>
          <w:szCs w:val="20"/>
        </w:rPr>
      </w:pPr>
    </w:p>
    <w:p w14:paraId="56B7E56B" w14:textId="77777777" w:rsidR="00432562" w:rsidRPr="00CE118D" w:rsidRDefault="007B3DC3" w:rsidP="00432562">
      <w:pPr>
        <w:rPr>
          <w:rFonts w:asciiTheme="minorHAnsi" w:hAnsiTheme="minorHAnsi" w:cstheme="minorHAnsi"/>
          <w:b/>
          <w:sz w:val="24"/>
          <w:szCs w:val="24"/>
        </w:rPr>
      </w:pPr>
      <w:r w:rsidRPr="00CE118D">
        <w:rPr>
          <w:rFonts w:asciiTheme="minorHAnsi" w:hAnsiTheme="minorHAnsi" w:cstheme="minorHAnsi"/>
          <w:b/>
          <w:sz w:val="24"/>
          <w:szCs w:val="24"/>
        </w:rPr>
        <w:t>Payroll Action (if applicable):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446"/>
        <w:gridCol w:w="2684"/>
      </w:tblGrid>
      <w:tr w:rsidR="007B3DC3" w:rsidRPr="007B3DC3" w14:paraId="04C880A9" w14:textId="77777777" w:rsidTr="00CE118D">
        <w:trPr>
          <w:trHeight w:val="432"/>
        </w:trPr>
        <w:tc>
          <w:tcPr>
            <w:tcW w:w="2446" w:type="dxa"/>
            <w:shd w:val="clear" w:color="auto" w:fill="DBE5F1" w:themeFill="accent1" w:themeFillTint="33"/>
            <w:vAlign w:val="center"/>
          </w:tcPr>
          <w:p w14:paraId="67E9217F" w14:textId="77777777" w:rsidR="007B3DC3" w:rsidRPr="00CE118D" w:rsidRDefault="007B3DC3" w:rsidP="0042284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2684" w:type="dxa"/>
          </w:tcPr>
          <w:p w14:paraId="75B6E6FD" w14:textId="77777777" w:rsidR="007B3DC3" w:rsidRPr="00CE118D" w:rsidRDefault="007B3DC3" w:rsidP="0043256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7B3DC3" w:rsidRPr="007B3DC3" w14:paraId="4E175D2C" w14:textId="77777777" w:rsidTr="00CE118D">
        <w:trPr>
          <w:trHeight w:val="432"/>
        </w:trPr>
        <w:tc>
          <w:tcPr>
            <w:tcW w:w="2446" w:type="dxa"/>
            <w:shd w:val="clear" w:color="auto" w:fill="DBE5F1" w:themeFill="accent1" w:themeFillTint="33"/>
            <w:vAlign w:val="center"/>
          </w:tcPr>
          <w:p w14:paraId="1AFC738B" w14:textId="77777777" w:rsidR="007B3DC3" w:rsidRPr="00CE118D" w:rsidRDefault="007B3DC3" w:rsidP="0042284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sz w:val="24"/>
                <w:szCs w:val="24"/>
              </w:rPr>
              <w:t>Date Actioned:</w:t>
            </w:r>
          </w:p>
        </w:tc>
        <w:tc>
          <w:tcPr>
            <w:tcW w:w="2684" w:type="dxa"/>
          </w:tcPr>
          <w:p w14:paraId="61E94C0C" w14:textId="77777777" w:rsidR="007B3DC3" w:rsidRPr="00CE118D" w:rsidRDefault="007B3DC3" w:rsidP="0043256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7B3DC3" w:rsidRPr="007B3DC3" w14:paraId="1FB327AB" w14:textId="77777777" w:rsidTr="00CE118D">
        <w:trPr>
          <w:trHeight w:val="432"/>
        </w:trPr>
        <w:tc>
          <w:tcPr>
            <w:tcW w:w="2446" w:type="dxa"/>
            <w:shd w:val="clear" w:color="auto" w:fill="DBE5F1" w:themeFill="accent1" w:themeFillTint="33"/>
            <w:vAlign w:val="center"/>
          </w:tcPr>
          <w:p w14:paraId="715E41A4" w14:textId="77777777" w:rsidR="007B3DC3" w:rsidRPr="00CE118D" w:rsidRDefault="007B3DC3" w:rsidP="0042284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E118D">
              <w:rPr>
                <w:rFonts w:asciiTheme="minorHAnsi" w:hAnsiTheme="minorHAnsi" w:cstheme="minorHAnsi"/>
                <w:b/>
                <w:sz w:val="24"/>
                <w:szCs w:val="24"/>
              </w:rPr>
              <w:t>Remarks/Comments</w:t>
            </w:r>
          </w:p>
        </w:tc>
        <w:tc>
          <w:tcPr>
            <w:tcW w:w="2684" w:type="dxa"/>
          </w:tcPr>
          <w:p w14:paraId="4809168E" w14:textId="77777777" w:rsidR="007B3DC3" w:rsidRPr="00CE118D" w:rsidRDefault="007B3DC3" w:rsidP="00432562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37059C0B" w14:textId="77777777" w:rsidR="008A3D0A" w:rsidRPr="00202BB1" w:rsidRDefault="008A3D0A" w:rsidP="0012788B">
      <w:pPr>
        <w:rPr>
          <w:rFonts w:asciiTheme="minorHAnsi" w:hAnsiTheme="minorHAnsi" w:cstheme="minorHAnsi"/>
          <w:b/>
          <w:sz w:val="20"/>
          <w:szCs w:val="20"/>
        </w:rPr>
      </w:pPr>
    </w:p>
    <w:sectPr w:rsidR="008A3D0A" w:rsidRPr="00202BB1" w:rsidSect="00CE118D"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0F6FD" w14:textId="77777777" w:rsidR="00C13CF6" w:rsidRDefault="00C13CF6" w:rsidP="00A71C92">
      <w:r>
        <w:separator/>
      </w:r>
    </w:p>
  </w:endnote>
  <w:endnote w:type="continuationSeparator" w:id="0">
    <w:p w14:paraId="6D495C70" w14:textId="77777777" w:rsidR="00C13CF6" w:rsidRDefault="00C13CF6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33FB5" w14:textId="77777777" w:rsidR="00751AB7" w:rsidRPr="00A71C92" w:rsidRDefault="00751AB7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199F7304" wp14:editId="150C1F9F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40326D" w14:textId="77777777" w:rsidR="00751AB7" w:rsidRPr="004C051F" w:rsidRDefault="00751AB7" w:rsidP="00A71C92">
                          <w:pP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PO Box 113100  </w:t>
                          </w:r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Abu Dhabi, </w:t>
                          </w:r>
                        </w:p>
                        <w:p w14:paraId="52DB7708" w14:textId="77777777" w:rsidR="00751AB7" w:rsidRDefault="00751AB7" w:rsidP="00A71C92">
                          <w:r w:rsidRPr="004C051F">
                            <w:rPr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99F73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" fillcolor="white [3201]" stroked="f" strokeweight=".5pt">
              <v:textbox>
                <w:txbxContent>
                  <w:p w14:paraId="6D40326D" w14:textId="77777777" w:rsidR="00751AB7" w:rsidRPr="004C051F" w:rsidRDefault="00751AB7" w:rsidP="00A71C92">
                    <w:pPr>
                      <w:rPr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PO Box 113100  </w:t>
                    </w:r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Abu Dhabi, </w:t>
                    </w:r>
                  </w:p>
                  <w:p w14:paraId="52DB7708" w14:textId="77777777" w:rsidR="00751AB7" w:rsidRDefault="00751AB7" w:rsidP="00A71C92">
                    <w:r w:rsidRPr="004C051F">
                      <w:rPr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Pr="00A236D3">
      <w:rPr>
        <w:sz w:val="16"/>
        <w:szCs w:val="16"/>
      </w:rPr>
      <w:fldChar w:fldCharType="begin"/>
    </w:r>
    <w:r w:rsidRPr="00A236D3">
      <w:rPr>
        <w:sz w:val="16"/>
        <w:szCs w:val="16"/>
      </w:rPr>
      <w:instrText xml:space="preserve"> PAGE   \* MERGEFORMAT </w:instrText>
    </w:r>
    <w:r w:rsidRPr="00A236D3">
      <w:rPr>
        <w:sz w:val="16"/>
        <w:szCs w:val="16"/>
      </w:rPr>
      <w:fldChar w:fldCharType="separate"/>
    </w:r>
    <w:r w:rsidR="00771C88">
      <w:rPr>
        <w:noProof/>
        <w:sz w:val="16"/>
        <w:szCs w:val="16"/>
      </w:rPr>
      <w:t>2</w:t>
    </w:r>
    <w:r w:rsidRPr="00A236D3">
      <w:rPr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25CEF6" wp14:editId="7E816FAE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85C3092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" fillcolor="white [3212]" stroked="f" strokeweight="2pt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743232" behindDoc="0" locked="0" layoutInCell="1" allowOverlap="1" wp14:anchorId="46A66EE1" wp14:editId="79F89390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AD41E" w14:textId="1633A199" w:rsidR="00751AB7" w:rsidRPr="008721CB" w:rsidRDefault="00751AB7" w:rsidP="000056A7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t xml:space="preserve">   </w:t>
    </w:r>
  </w:p>
  <w:p w14:paraId="12F85300" w14:textId="77777777" w:rsidR="00751AB7" w:rsidRDefault="00751AB7" w:rsidP="00771C88">
    <w:pPr>
      <w:pStyle w:val="Footer"/>
      <w:tabs>
        <w:tab w:val="clear" w:pos="4513"/>
        <w:tab w:val="clear" w:pos="9026"/>
        <w:tab w:val="left" w:pos="0"/>
        <w:tab w:val="left" w:pos="1785"/>
      </w:tabs>
      <w:ind w:left="-1800" w:right="-1765"/>
      <w:jc w:val="both"/>
    </w:pPr>
    <w:r>
      <w:t xml:space="preserve">              </w:t>
    </w:r>
    <w:r>
      <w:tab/>
    </w:r>
    <w:r w:rsidR="00771C88">
      <w:tab/>
    </w:r>
  </w:p>
  <w:p w14:paraId="5B94E125" w14:textId="77777777" w:rsidR="00751AB7" w:rsidRPr="00DA055A" w:rsidRDefault="00751AB7" w:rsidP="000F0F2B">
    <w:pPr>
      <w:pStyle w:val="Footer"/>
    </w:pPr>
  </w:p>
  <w:p w14:paraId="798E207B" w14:textId="5C356A66" w:rsidR="00751AB7" w:rsidRDefault="00F015C1" w:rsidP="000056A7">
    <w:pPr>
      <w:pStyle w:val="Footer"/>
      <w:tabs>
        <w:tab w:val="right" w:pos="891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14DA5E7" wp14:editId="6023105C">
              <wp:simplePos x="0" y="0"/>
              <wp:positionH relativeFrom="column">
                <wp:posOffset>5562600</wp:posOffset>
              </wp:positionH>
              <wp:positionV relativeFrom="paragraph">
                <wp:posOffset>53076</wp:posOffset>
              </wp:positionV>
              <wp:extent cx="561975" cy="333375"/>
              <wp:effectExtent l="0" t="0" r="952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9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46EC7A" w14:textId="77777777" w:rsidR="00751AB7" w:rsidRPr="00307B5B" w:rsidRDefault="00751AB7" w:rsidP="000F0F2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307B5B">
                            <w:rPr>
                              <w:rFonts w:cstheme="minorHAnsi"/>
                              <w:sz w:val="14"/>
                              <w:szCs w:val="14"/>
                            </w:rPr>
                            <w:t>COF104</w:t>
                          </w:r>
                        </w:p>
                        <w:p w14:paraId="2CEAC702" w14:textId="77777777" w:rsidR="00751AB7" w:rsidRPr="00307B5B" w:rsidRDefault="00751AB7" w:rsidP="00771C88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771C88">
                            <w:rPr>
                              <w:rFonts w:cstheme="minorHAnsi"/>
                              <w:sz w:val="14"/>
                              <w:szCs w:val="14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DA5E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438pt;margin-top:4.2pt;width:44.2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" fillcolor="white [3201]" stroked="f" strokeweight=".5pt">
              <v:textbox>
                <w:txbxContent>
                  <w:p w14:paraId="2546EC7A" w14:textId="77777777" w:rsidR="00751AB7" w:rsidRPr="00307B5B" w:rsidRDefault="00751AB7" w:rsidP="000F0F2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307B5B">
                      <w:rPr>
                        <w:rFonts w:cstheme="minorHAnsi"/>
                        <w:sz w:val="14"/>
                        <w:szCs w:val="14"/>
                      </w:rPr>
                      <w:t>COF104</w:t>
                    </w:r>
                  </w:p>
                  <w:p w14:paraId="2CEAC702" w14:textId="77777777" w:rsidR="00751AB7" w:rsidRPr="00307B5B" w:rsidRDefault="00751AB7" w:rsidP="00771C88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Version </w:t>
                    </w:r>
                    <w:r w:rsidR="00771C88">
                      <w:rPr>
                        <w:rFonts w:cstheme="minorHAnsi"/>
                        <w:sz w:val="14"/>
                        <w:szCs w:val="14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24C3405" wp14:editId="0E5B25AD">
              <wp:simplePos x="0" y="0"/>
              <wp:positionH relativeFrom="column">
                <wp:posOffset>988695</wp:posOffset>
              </wp:positionH>
              <wp:positionV relativeFrom="paragraph">
                <wp:posOffset>54346</wp:posOffset>
              </wp:positionV>
              <wp:extent cx="109537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3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50985D" w14:textId="77777777" w:rsidR="00751AB7" w:rsidRPr="00307B5B" w:rsidRDefault="00751AB7" w:rsidP="000F0F2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307B5B">
                            <w:rPr>
                              <w:rFonts w:cstheme="minorHAnsi"/>
                              <w:sz w:val="14"/>
                              <w:szCs w:val="14"/>
                            </w:rPr>
                            <w:t>Leave Application Form</w:t>
                          </w:r>
                        </w:p>
                        <w:p w14:paraId="3CF20EAA" w14:textId="77777777" w:rsidR="00751AB7" w:rsidRPr="00307B5B" w:rsidRDefault="00771C88" w:rsidP="00771C88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February </w:t>
                          </w:r>
                          <w:r w:rsidR="0042284D">
                            <w:rPr>
                              <w:rFonts w:cstheme="minorHAnsi"/>
                              <w:sz w:val="14"/>
                              <w:szCs w:val="14"/>
                            </w:rPr>
                            <w:t>20</w:t>
                          </w: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4C3405" id="_x0000_s1028" type="#_x0000_t202" style="position:absolute;margin-left:77.85pt;margin-top:4.3pt;width:86.25pt;height:26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" fillcolor="white [3201]" stroked="f" strokeweight=".5pt">
              <v:textbox>
                <w:txbxContent>
                  <w:p w14:paraId="6650985D" w14:textId="77777777" w:rsidR="00751AB7" w:rsidRPr="00307B5B" w:rsidRDefault="00751AB7" w:rsidP="000F0F2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307B5B">
                      <w:rPr>
                        <w:rFonts w:cstheme="minorHAnsi"/>
                        <w:sz w:val="14"/>
                        <w:szCs w:val="14"/>
                      </w:rPr>
                      <w:t>Leave Application Form</w:t>
                    </w:r>
                  </w:p>
                  <w:p w14:paraId="3CF20EAA" w14:textId="77777777" w:rsidR="00751AB7" w:rsidRPr="00307B5B" w:rsidRDefault="00771C88" w:rsidP="00771C88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February </w:t>
                    </w:r>
                    <w:r w:rsidR="0042284D">
                      <w:rPr>
                        <w:rFonts w:cstheme="minorHAnsi"/>
                        <w:sz w:val="14"/>
                        <w:szCs w:val="14"/>
                      </w:rPr>
                      <w:t>20</w:t>
                    </w:r>
                    <w:r>
                      <w:rPr>
                        <w:rFonts w:cstheme="minorHAnsi"/>
                        <w:sz w:val="14"/>
                        <w:szCs w:val="14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</w:p>
  <w:p w14:paraId="5C80F8EE" w14:textId="22597049" w:rsidR="00751AB7" w:rsidRPr="00E44415" w:rsidRDefault="00751AB7" w:rsidP="000056A7">
    <w:pPr>
      <w:pStyle w:val="Footer"/>
    </w:pPr>
  </w:p>
  <w:p w14:paraId="5ADAB22D" w14:textId="77777777" w:rsidR="00751AB7" w:rsidRPr="000056A7" w:rsidRDefault="009E3F87" w:rsidP="009E3F87">
    <w:pPr>
      <w:pStyle w:val="Footer"/>
      <w:tabs>
        <w:tab w:val="clear" w:pos="4513"/>
        <w:tab w:val="clear" w:pos="9026"/>
        <w:tab w:val="left" w:pos="55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D7993" w14:textId="77777777" w:rsidR="00C13CF6" w:rsidRDefault="00C13CF6" w:rsidP="00A71C92">
      <w:r>
        <w:separator/>
      </w:r>
    </w:p>
  </w:footnote>
  <w:footnote w:type="continuationSeparator" w:id="0">
    <w:p w14:paraId="3199BA33" w14:textId="77777777" w:rsidR="00C13CF6" w:rsidRDefault="00C13CF6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9A4DA" w14:textId="55CB1BCF" w:rsidR="00771C88" w:rsidRDefault="00F015C1">
    <w:pPr>
      <w:pStyle w:val="Header"/>
    </w:pPr>
    <w:r>
      <w:rPr>
        <w:noProof/>
        <w:lang w:val="en-US"/>
      </w:rPr>
      <w:drawing>
        <wp:anchor distT="0" distB="0" distL="114300" distR="114300" simplePos="0" relativeHeight="251745280" behindDoc="1" locked="0" layoutInCell="1" allowOverlap="1" wp14:anchorId="6E59AEAA" wp14:editId="50A93DD2">
          <wp:simplePos x="0" y="0"/>
          <wp:positionH relativeFrom="column">
            <wp:posOffset>-914400</wp:posOffset>
          </wp:positionH>
          <wp:positionV relativeFrom="paragraph">
            <wp:posOffset>-412055</wp:posOffset>
          </wp:positionV>
          <wp:extent cx="7536478" cy="10652400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332AA2"/>
    <w:multiLevelType w:val="hybridMultilevel"/>
    <w:tmpl w:val="FB825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7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2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0B"/>
    <w:rsid w:val="000012C8"/>
    <w:rsid w:val="000056A7"/>
    <w:rsid w:val="0000667F"/>
    <w:rsid w:val="00013EEF"/>
    <w:rsid w:val="000221D1"/>
    <w:rsid w:val="0002671D"/>
    <w:rsid w:val="00054CC6"/>
    <w:rsid w:val="00085F49"/>
    <w:rsid w:val="000A03BF"/>
    <w:rsid w:val="000D091F"/>
    <w:rsid w:val="000E6EA8"/>
    <w:rsid w:val="000F052E"/>
    <w:rsid w:val="000F089B"/>
    <w:rsid w:val="000F0F2B"/>
    <w:rsid w:val="00102239"/>
    <w:rsid w:val="0012262A"/>
    <w:rsid w:val="0012788B"/>
    <w:rsid w:val="00154C90"/>
    <w:rsid w:val="00167738"/>
    <w:rsid w:val="0017508E"/>
    <w:rsid w:val="001A0431"/>
    <w:rsid w:val="001B1ED9"/>
    <w:rsid w:val="001E27A1"/>
    <w:rsid w:val="00202BB1"/>
    <w:rsid w:val="00235AB2"/>
    <w:rsid w:val="002424D9"/>
    <w:rsid w:val="00246232"/>
    <w:rsid w:val="00263A2F"/>
    <w:rsid w:val="0027266A"/>
    <w:rsid w:val="00274B2A"/>
    <w:rsid w:val="00294349"/>
    <w:rsid w:val="002A2675"/>
    <w:rsid w:val="002B18A9"/>
    <w:rsid w:val="002B4641"/>
    <w:rsid w:val="002C3D06"/>
    <w:rsid w:val="00300546"/>
    <w:rsid w:val="00303EFA"/>
    <w:rsid w:val="00307B5B"/>
    <w:rsid w:val="00327D9A"/>
    <w:rsid w:val="00330457"/>
    <w:rsid w:val="00331337"/>
    <w:rsid w:val="003371FD"/>
    <w:rsid w:val="0034297D"/>
    <w:rsid w:val="00351B09"/>
    <w:rsid w:val="003644E0"/>
    <w:rsid w:val="00375669"/>
    <w:rsid w:val="00377DBE"/>
    <w:rsid w:val="0038137B"/>
    <w:rsid w:val="00390257"/>
    <w:rsid w:val="00394EF7"/>
    <w:rsid w:val="0039535E"/>
    <w:rsid w:val="003A04C7"/>
    <w:rsid w:val="003B31A4"/>
    <w:rsid w:val="003D5387"/>
    <w:rsid w:val="003E37B4"/>
    <w:rsid w:val="00406A87"/>
    <w:rsid w:val="0042284D"/>
    <w:rsid w:val="00426AC2"/>
    <w:rsid w:val="00432562"/>
    <w:rsid w:val="00445774"/>
    <w:rsid w:val="004539B7"/>
    <w:rsid w:val="00462C98"/>
    <w:rsid w:val="00480360"/>
    <w:rsid w:val="004807CD"/>
    <w:rsid w:val="00491C0B"/>
    <w:rsid w:val="004A3797"/>
    <w:rsid w:val="004A4099"/>
    <w:rsid w:val="004C694F"/>
    <w:rsid w:val="004E1BF0"/>
    <w:rsid w:val="004E2E93"/>
    <w:rsid w:val="004E33D6"/>
    <w:rsid w:val="005106D2"/>
    <w:rsid w:val="00516B86"/>
    <w:rsid w:val="00527E7F"/>
    <w:rsid w:val="00555F2A"/>
    <w:rsid w:val="005809BE"/>
    <w:rsid w:val="005833C7"/>
    <w:rsid w:val="005A3FE9"/>
    <w:rsid w:val="005B0182"/>
    <w:rsid w:val="005B6106"/>
    <w:rsid w:val="005B645D"/>
    <w:rsid w:val="005C720D"/>
    <w:rsid w:val="005E61A9"/>
    <w:rsid w:val="005F080B"/>
    <w:rsid w:val="005F1E7A"/>
    <w:rsid w:val="00607EE9"/>
    <w:rsid w:val="00617B93"/>
    <w:rsid w:val="0062511F"/>
    <w:rsid w:val="00636621"/>
    <w:rsid w:val="0068570B"/>
    <w:rsid w:val="00691C1A"/>
    <w:rsid w:val="00692120"/>
    <w:rsid w:val="006A23BE"/>
    <w:rsid w:val="006A513B"/>
    <w:rsid w:val="006B42A7"/>
    <w:rsid w:val="006C2BE7"/>
    <w:rsid w:val="006E4CB2"/>
    <w:rsid w:val="0070339B"/>
    <w:rsid w:val="00712BBF"/>
    <w:rsid w:val="007148F8"/>
    <w:rsid w:val="00714AB8"/>
    <w:rsid w:val="00724352"/>
    <w:rsid w:val="007268CC"/>
    <w:rsid w:val="00732D4E"/>
    <w:rsid w:val="00750B97"/>
    <w:rsid w:val="00751AB7"/>
    <w:rsid w:val="00753693"/>
    <w:rsid w:val="0077162D"/>
    <w:rsid w:val="00771C88"/>
    <w:rsid w:val="007801C5"/>
    <w:rsid w:val="007B3DC3"/>
    <w:rsid w:val="007C174C"/>
    <w:rsid w:val="007C701C"/>
    <w:rsid w:val="007D2028"/>
    <w:rsid w:val="007D21E5"/>
    <w:rsid w:val="007E165F"/>
    <w:rsid w:val="007E6493"/>
    <w:rsid w:val="007F0146"/>
    <w:rsid w:val="0080130C"/>
    <w:rsid w:val="0080159C"/>
    <w:rsid w:val="00804874"/>
    <w:rsid w:val="00811CEB"/>
    <w:rsid w:val="0083082C"/>
    <w:rsid w:val="008314BC"/>
    <w:rsid w:val="0087572B"/>
    <w:rsid w:val="00883112"/>
    <w:rsid w:val="008A3D0A"/>
    <w:rsid w:val="008A3F21"/>
    <w:rsid w:val="008E608B"/>
    <w:rsid w:val="008F0BD0"/>
    <w:rsid w:val="00900A99"/>
    <w:rsid w:val="00904E77"/>
    <w:rsid w:val="00905174"/>
    <w:rsid w:val="00925077"/>
    <w:rsid w:val="009672F7"/>
    <w:rsid w:val="00983E57"/>
    <w:rsid w:val="0098560D"/>
    <w:rsid w:val="0099732F"/>
    <w:rsid w:val="009978E2"/>
    <w:rsid w:val="009A1437"/>
    <w:rsid w:val="009A2D15"/>
    <w:rsid w:val="009B7D62"/>
    <w:rsid w:val="009C20CB"/>
    <w:rsid w:val="009C4220"/>
    <w:rsid w:val="009E3F87"/>
    <w:rsid w:val="009E6ABE"/>
    <w:rsid w:val="00A114E2"/>
    <w:rsid w:val="00A131AE"/>
    <w:rsid w:val="00A235F5"/>
    <w:rsid w:val="00A236D3"/>
    <w:rsid w:val="00A25397"/>
    <w:rsid w:val="00A42F2B"/>
    <w:rsid w:val="00A62FCF"/>
    <w:rsid w:val="00A6300E"/>
    <w:rsid w:val="00A67C5C"/>
    <w:rsid w:val="00A71C92"/>
    <w:rsid w:val="00A764A2"/>
    <w:rsid w:val="00A820F0"/>
    <w:rsid w:val="00A83EF0"/>
    <w:rsid w:val="00A856D6"/>
    <w:rsid w:val="00A90869"/>
    <w:rsid w:val="00AA51F5"/>
    <w:rsid w:val="00AB20EB"/>
    <w:rsid w:val="00AB6405"/>
    <w:rsid w:val="00AD42A2"/>
    <w:rsid w:val="00AF3D39"/>
    <w:rsid w:val="00B0664F"/>
    <w:rsid w:val="00B14AF2"/>
    <w:rsid w:val="00B27C7B"/>
    <w:rsid w:val="00B3524D"/>
    <w:rsid w:val="00B41F06"/>
    <w:rsid w:val="00B550CB"/>
    <w:rsid w:val="00B6534A"/>
    <w:rsid w:val="00B67AE4"/>
    <w:rsid w:val="00B724E6"/>
    <w:rsid w:val="00B7405B"/>
    <w:rsid w:val="00B827CC"/>
    <w:rsid w:val="00BE5633"/>
    <w:rsid w:val="00BF1B99"/>
    <w:rsid w:val="00C13CF6"/>
    <w:rsid w:val="00C1501A"/>
    <w:rsid w:val="00C155A8"/>
    <w:rsid w:val="00C369C3"/>
    <w:rsid w:val="00C40B78"/>
    <w:rsid w:val="00C41659"/>
    <w:rsid w:val="00C46B53"/>
    <w:rsid w:val="00C47C3B"/>
    <w:rsid w:val="00C539F8"/>
    <w:rsid w:val="00C54A4F"/>
    <w:rsid w:val="00C64381"/>
    <w:rsid w:val="00C6500F"/>
    <w:rsid w:val="00C74B13"/>
    <w:rsid w:val="00C81E30"/>
    <w:rsid w:val="00C9107A"/>
    <w:rsid w:val="00CC3C65"/>
    <w:rsid w:val="00CC5816"/>
    <w:rsid w:val="00CD4470"/>
    <w:rsid w:val="00CD4D55"/>
    <w:rsid w:val="00CE118D"/>
    <w:rsid w:val="00CE5119"/>
    <w:rsid w:val="00D141E2"/>
    <w:rsid w:val="00D34485"/>
    <w:rsid w:val="00D37AF0"/>
    <w:rsid w:val="00D4277E"/>
    <w:rsid w:val="00D60471"/>
    <w:rsid w:val="00D62221"/>
    <w:rsid w:val="00D72BFD"/>
    <w:rsid w:val="00D735C6"/>
    <w:rsid w:val="00D7450F"/>
    <w:rsid w:val="00D85D98"/>
    <w:rsid w:val="00D90ED2"/>
    <w:rsid w:val="00D95FF2"/>
    <w:rsid w:val="00DA6B6E"/>
    <w:rsid w:val="00DC06DE"/>
    <w:rsid w:val="00DC650D"/>
    <w:rsid w:val="00DC6E08"/>
    <w:rsid w:val="00DE06E1"/>
    <w:rsid w:val="00DF5AFC"/>
    <w:rsid w:val="00DF5E34"/>
    <w:rsid w:val="00E1371C"/>
    <w:rsid w:val="00E25B94"/>
    <w:rsid w:val="00E35022"/>
    <w:rsid w:val="00E508A9"/>
    <w:rsid w:val="00E7633D"/>
    <w:rsid w:val="00E76C60"/>
    <w:rsid w:val="00E776F9"/>
    <w:rsid w:val="00E8127A"/>
    <w:rsid w:val="00E81665"/>
    <w:rsid w:val="00E903E4"/>
    <w:rsid w:val="00EA2172"/>
    <w:rsid w:val="00EC11E7"/>
    <w:rsid w:val="00EC1DC2"/>
    <w:rsid w:val="00EC3917"/>
    <w:rsid w:val="00ED3B6E"/>
    <w:rsid w:val="00ED7200"/>
    <w:rsid w:val="00EF3EAA"/>
    <w:rsid w:val="00F015C1"/>
    <w:rsid w:val="00F056DF"/>
    <w:rsid w:val="00F2438E"/>
    <w:rsid w:val="00F406C2"/>
    <w:rsid w:val="00F47FD6"/>
    <w:rsid w:val="00F61D68"/>
    <w:rsid w:val="00F7303D"/>
    <w:rsid w:val="00F92E7B"/>
    <w:rsid w:val="00FA6554"/>
    <w:rsid w:val="00FB6732"/>
    <w:rsid w:val="00FC53A6"/>
    <w:rsid w:val="00FD1D18"/>
    <w:rsid w:val="00FD2837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0DCB9EF-C907-4A0E-AE45-4F981C3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08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056A7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ox\Documents\Master%20Documents\COF104%20Leave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98C5D9A-947D-4D06-A4E2-9A7EC2C3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COF104 Leave Application Form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Lalaine</dc:creator>
  <cp:lastModifiedBy>Maisan Alwatarr</cp:lastModifiedBy>
  <cp:revision>3</cp:revision>
  <cp:lastPrinted>2017-11-08T11:19:00Z</cp:lastPrinted>
  <dcterms:created xsi:type="dcterms:W3CDTF">2020-02-20T12:05:00Z</dcterms:created>
  <dcterms:modified xsi:type="dcterms:W3CDTF">2021-02-08T11:46:00Z</dcterms:modified>
</cp:coreProperties>
</file>