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"/>
        <w:gridCol w:w="738"/>
        <w:gridCol w:w="1202"/>
        <w:gridCol w:w="277"/>
        <w:gridCol w:w="1757"/>
        <w:gridCol w:w="368"/>
        <w:gridCol w:w="3883"/>
      </w:tblGrid>
      <w:tr w:rsidR="00376354" w:rsidRPr="005D5E44" w14:paraId="72F802CB" w14:textId="77777777" w:rsidTr="00175970">
        <w:trPr>
          <w:trHeight w:val="614"/>
        </w:trPr>
        <w:tc>
          <w:tcPr>
            <w:tcW w:w="9242" w:type="dxa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C07C60E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5145F647" w14:textId="77777777" w:rsidR="00376354" w:rsidRPr="005D5E44" w:rsidRDefault="00DB350C" w:rsidP="005D5E44">
            <w:pPr>
              <w:ind w:right="-18"/>
              <w:jc w:val="center"/>
              <w:rPr>
                <w:rFonts w:asciiTheme="majorHAnsi" w:hAnsiTheme="majorHAnsi" w:cstheme="majorHAnsi"/>
                <w:b/>
                <w:sz w:val="28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RECOMMENDATION </w:t>
            </w:r>
            <w:r w:rsidR="003226A4"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 </w:t>
            </w:r>
            <w:r w:rsidR="00233879">
              <w:rPr>
                <w:rFonts w:asciiTheme="majorHAnsi" w:hAnsiTheme="majorHAnsi" w:cstheme="majorHAnsi"/>
                <w:b/>
                <w:sz w:val="28"/>
                <w:lang w:val="en-GB"/>
              </w:rPr>
              <w:t xml:space="preserve">TO SUPPLY </w:t>
            </w:r>
          </w:p>
          <w:p w14:paraId="0405F0EA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76354" w:rsidRPr="005D5E44" w14:paraId="14549723" w14:textId="77777777" w:rsidTr="00175970">
        <w:trPr>
          <w:trHeight w:val="502"/>
        </w:trPr>
        <w:tc>
          <w:tcPr>
            <w:tcW w:w="1755" w:type="dxa"/>
            <w:gridSpan w:val="3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2F901205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45100F6D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Project:</w:t>
            </w:r>
          </w:p>
        </w:tc>
        <w:tc>
          <w:tcPr>
            <w:tcW w:w="7487" w:type="dxa"/>
            <w:gridSpan w:val="5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142C98A0" w14:textId="77777777" w:rsidR="00376354" w:rsidRDefault="00376354" w:rsidP="00A53D2E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0DE7E54E" w14:textId="77777777" w:rsidR="00237348" w:rsidRPr="005D5E44" w:rsidRDefault="00237348" w:rsidP="00A53D2E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76354" w:rsidRPr="005D5E44" w14:paraId="1DC459F3" w14:textId="77777777" w:rsidTr="00175970">
        <w:trPr>
          <w:trHeight w:val="258"/>
        </w:trPr>
        <w:tc>
          <w:tcPr>
            <w:tcW w:w="1755" w:type="dxa"/>
            <w:gridSpan w:val="3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0C36DD3B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7487" w:type="dxa"/>
            <w:gridSpan w:val="5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2FD1C6CC" w14:textId="77777777" w:rsidR="00376354" w:rsidRPr="005D5E44" w:rsidRDefault="0037635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0678B4" w:rsidRPr="005D5E44" w14:paraId="5891D558" w14:textId="77777777" w:rsidTr="00175970">
        <w:trPr>
          <w:trHeight w:val="448"/>
        </w:trPr>
        <w:tc>
          <w:tcPr>
            <w:tcW w:w="9242" w:type="dxa"/>
            <w:gridSpan w:val="8"/>
            <w:tcBorders>
              <w:top w:val="nil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10BB90F4" w14:textId="77777777" w:rsidR="000678B4" w:rsidRPr="005D5E44" w:rsidRDefault="000678B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06B493AC" w14:textId="77777777" w:rsidR="000678B4" w:rsidRPr="005D5E44" w:rsidRDefault="000678B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Receive</w:t>
            </w:r>
            <w:r w:rsidR="002B56EC"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</w:t>
            </w: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 xml:space="preserve"> Quotations from the following:</w:t>
            </w:r>
          </w:p>
        </w:tc>
      </w:tr>
      <w:tr w:rsidR="00D94AC8" w:rsidRPr="005D5E44" w14:paraId="47534B28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DB28315" w14:textId="77777777" w:rsidR="00D94AC8" w:rsidRPr="005D5E44" w:rsidRDefault="00D94AC8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745BAEF7" w14:textId="77777777" w:rsidR="00D94AC8" w:rsidRPr="005D5E44" w:rsidRDefault="00D94AC8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4411F" w14:textId="77777777" w:rsidR="00D94AC8" w:rsidRPr="005D5E44" w:rsidRDefault="00D94AC8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D94AC8" w:rsidRPr="005D5E44" w14:paraId="119959DC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808080" w:themeColor="background1" w:themeShade="80"/>
            </w:tcBorders>
          </w:tcPr>
          <w:p w14:paraId="617711F9" w14:textId="77777777" w:rsidR="00D94AC8" w:rsidRPr="005D5E44" w:rsidRDefault="007E4D40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No</w:t>
            </w:r>
          </w:p>
        </w:tc>
        <w:tc>
          <w:tcPr>
            <w:tcW w:w="3974" w:type="dxa"/>
            <w:gridSpan w:val="4"/>
            <w:tcBorders>
              <w:top w:val="single" w:sz="4" w:space="0" w:color="808080" w:themeColor="background1" w:themeShade="80"/>
            </w:tcBorders>
          </w:tcPr>
          <w:p w14:paraId="2FF9727F" w14:textId="77777777" w:rsidR="00D94AC8" w:rsidRPr="005D5E44" w:rsidRDefault="007E4D40" w:rsidP="00EC3F57">
            <w:pPr>
              <w:ind w:right="-250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4251" w:type="dxa"/>
            <w:gridSpan w:val="2"/>
            <w:tcBorders>
              <w:top w:val="single" w:sz="4" w:space="0" w:color="808080" w:themeColor="background1" w:themeShade="80"/>
            </w:tcBorders>
          </w:tcPr>
          <w:p w14:paraId="0FAA4157" w14:textId="77777777" w:rsidR="00D94AC8" w:rsidRPr="005D5E44" w:rsidRDefault="007E4D40" w:rsidP="00EC3F57">
            <w:pPr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Details</w:t>
            </w:r>
          </w:p>
        </w:tc>
      </w:tr>
      <w:tr w:rsidR="007E4D40" w:rsidRPr="005D5E44" w14:paraId="14A8A3D6" w14:textId="77777777" w:rsidTr="005D5E44">
        <w:trPr>
          <w:trHeight w:val="244"/>
        </w:trPr>
        <w:tc>
          <w:tcPr>
            <w:tcW w:w="1017" w:type="dxa"/>
            <w:gridSpan w:val="2"/>
            <w:vMerge w:val="restart"/>
          </w:tcPr>
          <w:p w14:paraId="431909B0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32958AB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1</w:t>
            </w:r>
          </w:p>
        </w:tc>
        <w:tc>
          <w:tcPr>
            <w:tcW w:w="3974" w:type="dxa"/>
            <w:gridSpan w:val="4"/>
            <w:vMerge w:val="restart"/>
          </w:tcPr>
          <w:p w14:paraId="2DF67567" w14:textId="77777777" w:rsidR="007E4D40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6302C6BC" w14:textId="77777777" w:rsidR="00237348" w:rsidRPr="005D5E44" w:rsidRDefault="00237348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7C8EFDB9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3581C1EA" w14:textId="77777777" w:rsidTr="005D5E44">
        <w:trPr>
          <w:trHeight w:val="272"/>
        </w:trPr>
        <w:tc>
          <w:tcPr>
            <w:tcW w:w="1017" w:type="dxa"/>
            <w:gridSpan w:val="2"/>
            <w:vMerge/>
          </w:tcPr>
          <w:p w14:paraId="24A2058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76BA31F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601C3748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E47BFD5" w14:textId="77777777" w:rsidTr="005D5E44">
        <w:trPr>
          <w:trHeight w:val="272"/>
        </w:trPr>
        <w:tc>
          <w:tcPr>
            <w:tcW w:w="1017" w:type="dxa"/>
            <w:gridSpan w:val="2"/>
            <w:vMerge/>
            <w:tcBorders>
              <w:bottom w:val="single" w:sz="4" w:space="0" w:color="A6A6A6" w:themeColor="background1" w:themeShade="A6"/>
            </w:tcBorders>
          </w:tcPr>
          <w:p w14:paraId="4DF8F20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  <w:tcBorders>
              <w:bottom w:val="single" w:sz="4" w:space="0" w:color="A6A6A6" w:themeColor="background1" w:themeShade="A6"/>
            </w:tcBorders>
          </w:tcPr>
          <w:p w14:paraId="626A672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bottom w:val="single" w:sz="4" w:space="0" w:color="A6A6A6" w:themeColor="background1" w:themeShade="A6"/>
            </w:tcBorders>
          </w:tcPr>
          <w:p w14:paraId="27038D12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73783895" w14:textId="77777777" w:rsidTr="005D5E44">
        <w:trPr>
          <w:trHeight w:val="244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197357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0EB872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ABAF7E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3BD31EF" w14:textId="77777777" w:rsidTr="005D5E44">
        <w:trPr>
          <w:trHeight w:val="258"/>
        </w:trPr>
        <w:tc>
          <w:tcPr>
            <w:tcW w:w="1017" w:type="dxa"/>
            <w:gridSpan w:val="2"/>
            <w:vMerge w:val="restart"/>
            <w:tcBorders>
              <w:top w:val="single" w:sz="4" w:space="0" w:color="A6A6A6" w:themeColor="background1" w:themeShade="A6"/>
            </w:tcBorders>
          </w:tcPr>
          <w:p w14:paraId="661F94B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6499934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2</w:t>
            </w:r>
          </w:p>
        </w:tc>
        <w:tc>
          <w:tcPr>
            <w:tcW w:w="3974" w:type="dxa"/>
            <w:gridSpan w:val="4"/>
            <w:vMerge w:val="restart"/>
            <w:tcBorders>
              <w:top w:val="single" w:sz="4" w:space="0" w:color="A6A6A6" w:themeColor="background1" w:themeShade="A6"/>
            </w:tcBorders>
          </w:tcPr>
          <w:p w14:paraId="72B4510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</w:tcBorders>
          </w:tcPr>
          <w:p w14:paraId="0A965164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223CF2F0" w14:textId="77777777" w:rsidTr="005D5E44">
        <w:trPr>
          <w:trHeight w:val="142"/>
        </w:trPr>
        <w:tc>
          <w:tcPr>
            <w:tcW w:w="1017" w:type="dxa"/>
            <w:gridSpan w:val="2"/>
            <w:vMerge/>
          </w:tcPr>
          <w:p w14:paraId="4C31780A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20D6E5C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6F3A14CD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6787252B" w14:textId="77777777" w:rsidTr="005D5E44">
        <w:trPr>
          <w:trHeight w:val="258"/>
        </w:trPr>
        <w:tc>
          <w:tcPr>
            <w:tcW w:w="1017" w:type="dxa"/>
            <w:gridSpan w:val="2"/>
            <w:vMerge/>
            <w:tcBorders>
              <w:bottom w:val="single" w:sz="4" w:space="0" w:color="A6A6A6" w:themeColor="background1" w:themeShade="A6"/>
            </w:tcBorders>
          </w:tcPr>
          <w:p w14:paraId="17409B69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  <w:tcBorders>
              <w:bottom w:val="single" w:sz="4" w:space="0" w:color="A6A6A6" w:themeColor="background1" w:themeShade="A6"/>
            </w:tcBorders>
          </w:tcPr>
          <w:p w14:paraId="2496C3CB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bottom w:val="single" w:sz="4" w:space="0" w:color="A6A6A6" w:themeColor="background1" w:themeShade="A6"/>
            </w:tcBorders>
          </w:tcPr>
          <w:p w14:paraId="46E20283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9711C3" w:rsidRPr="005D5E44" w14:paraId="229FA082" w14:textId="77777777" w:rsidTr="005D5E44">
        <w:trPr>
          <w:trHeight w:val="258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46A9CAB2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AD1F3F7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893ABF" w14:textId="77777777" w:rsidR="009711C3" w:rsidRPr="005D5E44" w:rsidRDefault="009711C3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22CAB21" w14:textId="77777777" w:rsidTr="005D5E44">
        <w:trPr>
          <w:trHeight w:val="258"/>
        </w:trPr>
        <w:tc>
          <w:tcPr>
            <w:tcW w:w="1017" w:type="dxa"/>
            <w:gridSpan w:val="2"/>
            <w:vMerge w:val="restart"/>
            <w:tcBorders>
              <w:top w:val="single" w:sz="4" w:space="0" w:color="A6A6A6" w:themeColor="background1" w:themeShade="A6"/>
            </w:tcBorders>
          </w:tcPr>
          <w:p w14:paraId="60DD5D03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2746285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Quote 3</w:t>
            </w:r>
          </w:p>
        </w:tc>
        <w:tc>
          <w:tcPr>
            <w:tcW w:w="3974" w:type="dxa"/>
            <w:gridSpan w:val="4"/>
            <w:vMerge w:val="restart"/>
            <w:tcBorders>
              <w:top w:val="single" w:sz="4" w:space="0" w:color="A6A6A6" w:themeColor="background1" w:themeShade="A6"/>
            </w:tcBorders>
          </w:tcPr>
          <w:p w14:paraId="49873D51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</w:tcBorders>
          </w:tcPr>
          <w:p w14:paraId="64483BD8" w14:textId="77777777" w:rsidR="007E4D40" w:rsidRPr="005D5E44" w:rsidRDefault="007E4D40" w:rsidP="00BF48AC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69849703" w14:textId="77777777" w:rsidTr="005D5E44">
        <w:trPr>
          <w:trHeight w:val="258"/>
        </w:trPr>
        <w:tc>
          <w:tcPr>
            <w:tcW w:w="1017" w:type="dxa"/>
            <w:gridSpan w:val="2"/>
            <w:vMerge/>
          </w:tcPr>
          <w:p w14:paraId="46ADECC6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19615554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4613327C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7E4D40" w:rsidRPr="005D5E44" w14:paraId="4F436CCC" w14:textId="77777777" w:rsidTr="005D5E44">
        <w:trPr>
          <w:trHeight w:val="272"/>
        </w:trPr>
        <w:tc>
          <w:tcPr>
            <w:tcW w:w="1017" w:type="dxa"/>
            <w:gridSpan w:val="2"/>
            <w:vMerge/>
          </w:tcPr>
          <w:p w14:paraId="1EA2315F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vMerge/>
          </w:tcPr>
          <w:p w14:paraId="4F4CD6D6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</w:tcPr>
          <w:p w14:paraId="51DABAF7" w14:textId="77777777" w:rsidR="007E4D40" w:rsidRPr="005D5E44" w:rsidRDefault="007E4D40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9711C3" w:rsidRPr="005D5E44" w14:paraId="6E47023D" w14:textId="77777777" w:rsidTr="005D5E44">
        <w:trPr>
          <w:trHeight w:val="244"/>
        </w:trPr>
        <w:tc>
          <w:tcPr>
            <w:tcW w:w="101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8B1AA7E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974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2E6A28E" w14:textId="77777777" w:rsidR="009711C3" w:rsidRPr="005D5E44" w:rsidRDefault="009711C3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F6E1F3" w14:textId="77777777" w:rsidR="009711C3" w:rsidRPr="005D5E44" w:rsidRDefault="009711C3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5D2124" w:rsidRPr="005D5E44" w14:paraId="2B2E37A8" w14:textId="77777777" w:rsidTr="005D5E44">
        <w:trPr>
          <w:trHeight w:val="632"/>
        </w:trPr>
        <w:tc>
          <w:tcPr>
            <w:tcW w:w="2957" w:type="dxa"/>
            <w:gridSpan w:val="4"/>
            <w:tcBorders>
              <w:top w:val="single" w:sz="4" w:space="0" w:color="A6A6A6" w:themeColor="background1" w:themeShade="A6"/>
            </w:tcBorders>
          </w:tcPr>
          <w:p w14:paraId="352DE2A2" w14:textId="77777777" w:rsidR="005D2124" w:rsidRPr="005D5E44" w:rsidRDefault="005D212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3C5C4016" w14:textId="77777777" w:rsidR="005D2124" w:rsidRPr="005D5E44" w:rsidRDefault="005D2124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RECOMMENDED QUOTE:</w:t>
            </w:r>
          </w:p>
        </w:tc>
        <w:tc>
          <w:tcPr>
            <w:tcW w:w="6285" w:type="dxa"/>
            <w:gridSpan w:val="4"/>
            <w:tcBorders>
              <w:top w:val="single" w:sz="4" w:space="0" w:color="A6A6A6" w:themeColor="background1" w:themeShade="A6"/>
            </w:tcBorders>
          </w:tcPr>
          <w:p w14:paraId="3A1360A9" w14:textId="77777777" w:rsidR="005D2124" w:rsidRDefault="005D2124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  <w:p w14:paraId="147016FA" w14:textId="77777777" w:rsidR="00237348" w:rsidRPr="005D5E44" w:rsidRDefault="00237348" w:rsidP="00EC3F57">
            <w:pPr>
              <w:ind w:right="-18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3E48C8" w:rsidRPr="005D5E44" w14:paraId="2BE91822" w14:textId="77777777" w:rsidTr="00175970">
        <w:trPr>
          <w:trHeight w:val="258"/>
        </w:trPr>
        <w:tc>
          <w:tcPr>
            <w:tcW w:w="9242" w:type="dxa"/>
            <w:gridSpan w:val="8"/>
          </w:tcPr>
          <w:p w14:paraId="271A02C5" w14:textId="77777777" w:rsidR="003E48C8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Reasons for Recommendation (Please tick) </w:t>
            </w:r>
          </w:p>
        </w:tc>
      </w:tr>
      <w:tr w:rsidR="007E4D40" w:rsidRPr="005D5E44" w14:paraId="663AA72F" w14:textId="77777777" w:rsidTr="00175970">
        <w:trPr>
          <w:trHeight w:val="244"/>
        </w:trPr>
        <w:tc>
          <w:tcPr>
            <w:tcW w:w="990" w:type="dxa"/>
          </w:tcPr>
          <w:p w14:paraId="284F9EA7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11863F64" w14:textId="77777777" w:rsidR="007E4D40" w:rsidRPr="005D5E44" w:rsidRDefault="00175970" w:rsidP="00A53D2E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Capable of meeting requirements</w:t>
            </w:r>
          </w:p>
        </w:tc>
      </w:tr>
      <w:tr w:rsidR="007E4D40" w:rsidRPr="005D5E44" w14:paraId="40E240DA" w14:textId="77777777" w:rsidTr="00175970">
        <w:trPr>
          <w:trHeight w:val="258"/>
        </w:trPr>
        <w:tc>
          <w:tcPr>
            <w:tcW w:w="990" w:type="dxa"/>
          </w:tcPr>
          <w:p w14:paraId="732C9754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10B668E1" w14:textId="77777777" w:rsidR="007E4D40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Value for money</w:t>
            </w:r>
          </w:p>
        </w:tc>
      </w:tr>
      <w:tr w:rsidR="007E4D40" w:rsidRPr="005D5E44" w14:paraId="75313893" w14:textId="77777777" w:rsidTr="00175970">
        <w:trPr>
          <w:trHeight w:val="244"/>
        </w:trPr>
        <w:tc>
          <w:tcPr>
            <w:tcW w:w="990" w:type="dxa"/>
          </w:tcPr>
          <w:p w14:paraId="42DEBF1D" w14:textId="77777777" w:rsidR="007E4D40" w:rsidRPr="005D5E44" w:rsidRDefault="007E4D4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8252" w:type="dxa"/>
            <w:gridSpan w:val="7"/>
          </w:tcPr>
          <w:p w14:paraId="7656A628" w14:textId="77777777" w:rsidR="007E4D40" w:rsidRPr="005D5E44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QHSE compliant</w:t>
            </w:r>
          </w:p>
        </w:tc>
      </w:tr>
      <w:tr w:rsidR="00175970" w:rsidRPr="005D5E44" w14:paraId="186A0875" w14:textId="77777777" w:rsidTr="00175970">
        <w:trPr>
          <w:trHeight w:val="244"/>
        </w:trPr>
        <w:tc>
          <w:tcPr>
            <w:tcW w:w="990" w:type="dxa"/>
          </w:tcPr>
          <w:p w14:paraId="7C545CE7" w14:textId="77777777" w:rsidR="00175970" w:rsidRPr="005D5E44" w:rsidRDefault="00175970" w:rsidP="00EC3F57">
            <w:pPr>
              <w:ind w:right="-250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Others: </w:t>
            </w:r>
          </w:p>
        </w:tc>
        <w:tc>
          <w:tcPr>
            <w:tcW w:w="8252" w:type="dxa"/>
            <w:gridSpan w:val="7"/>
          </w:tcPr>
          <w:p w14:paraId="4B7D13B6" w14:textId="77777777" w:rsidR="00175970" w:rsidRDefault="00175970" w:rsidP="00EC3F57">
            <w:pPr>
              <w:ind w:right="-18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376354" w:rsidRPr="005D5E44" w14:paraId="2781DD0B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36D33417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lang w:val="en-GB"/>
              </w:rPr>
              <w:t xml:space="preserve">                </w:t>
            </w:r>
          </w:p>
          <w:p w14:paraId="5F822A0C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1F940A71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Requested By:</w:t>
            </w:r>
          </w:p>
        </w:tc>
        <w:tc>
          <w:tcPr>
            <w:tcW w:w="2125" w:type="dxa"/>
            <w:gridSpan w:val="2"/>
          </w:tcPr>
          <w:p w14:paraId="0D61631A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6C238BF3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883" w:type="dxa"/>
          </w:tcPr>
          <w:p w14:paraId="2ABCC943" w14:textId="77777777" w:rsidR="00376354" w:rsidRPr="005D5E44" w:rsidRDefault="00376354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376354" w:rsidRPr="005D5E44" w14:paraId="326C45C0" w14:textId="77777777" w:rsidTr="00175970">
        <w:trPr>
          <w:trHeight w:val="272"/>
        </w:trPr>
        <w:tc>
          <w:tcPr>
            <w:tcW w:w="3234" w:type="dxa"/>
            <w:gridSpan w:val="5"/>
            <w:vMerge/>
          </w:tcPr>
          <w:p w14:paraId="3C09B056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5ABE95B4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5C81F8A6" w14:textId="77777777" w:rsidR="00376354" w:rsidRPr="005D5E44" w:rsidRDefault="00376354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883" w:type="dxa"/>
          </w:tcPr>
          <w:p w14:paraId="012CE57B" w14:textId="77777777" w:rsidR="00376354" w:rsidRPr="005D5E44" w:rsidRDefault="00376354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00A8475C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7EBC94B7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23A21E24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1D6B0B4B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Approved / Not Approved</w:t>
            </w:r>
          </w:p>
        </w:tc>
        <w:tc>
          <w:tcPr>
            <w:tcW w:w="2125" w:type="dxa"/>
            <w:gridSpan w:val="2"/>
          </w:tcPr>
          <w:p w14:paraId="2E9D0946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597991C7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3883" w:type="dxa"/>
          </w:tcPr>
          <w:p w14:paraId="27DA66D8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4326021A" w14:textId="77777777" w:rsidTr="00175970">
        <w:trPr>
          <w:trHeight w:val="272"/>
        </w:trPr>
        <w:tc>
          <w:tcPr>
            <w:tcW w:w="3234" w:type="dxa"/>
            <w:gridSpan w:val="5"/>
            <w:vMerge/>
          </w:tcPr>
          <w:p w14:paraId="52C6548F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1DA6DE60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25ADC173" w14:textId="77777777" w:rsidR="00454B2B" w:rsidRPr="005D5E44" w:rsidRDefault="00454B2B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Signature:</w:t>
            </w:r>
          </w:p>
        </w:tc>
        <w:tc>
          <w:tcPr>
            <w:tcW w:w="3883" w:type="dxa"/>
          </w:tcPr>
          <w:p w14:paraId="15E31193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15CF76D8" w14:textId="77777777" w:rsidTr="00175970">
        <w:trPr>
          <w:trHeight w:val="272"/>
        </w:trPr>
        <w:tc>
          <w:tcPr>
            <w:tcW w:w="3234" w:type="dxa"/>
            <w:gridSpan w:val="5"/>
            <w:vMerge w:val="restart"/>
          </w:tcPr>
          <w:p w14:paraId="242B8726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34EC7F44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6FDB31F6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b/>
                <w:lang w:val="en-GB"/>
              </w:rPr>
            </w:pPr>
            <w:r w:rsidRPr="005D5E44">
              <w:rPr>
                <w:rFonts w:asciiTheme="majorHAnsi" w:hAnsiTheme="majorHAnsi" w:cstheme="majorHAnsi"/>
                <w:b/>
                <w:lang w:val="en-GB"/>
              </w:rPr>
              <w:t>In Budget: Yes / No</w:t>
            </w:r>
          </w:p>
        </w:tc>
        <w:tc>
          <w:tcPr>
            <w:tcW w:w="2125" w:type="dxa"/>
            <w:gridSpan w:val="2"/>
          </w:tcPr>
          <w:p w14:paraId="4718978A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157A55A3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Cost Centre</w:t>
            </w:r>
          </w:p>
        </w:tc>
        <w:tc>
          <w:tcPr>
            <w:tcW w:w="3883" w:type="dxa"/>
          </w:tcPr>
          <w:p w14:paraId="11341327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0E1EE686" w14:textId="77777777" w:rsidTr="00175970">
        <w:trPr>
          <w:trHeight w:val="272"/>
        </w:trPr>
        <w:tc>
          <w:tcPr>
            <w:tcW w:w="3234" w:type="dxa"/>
            <w:gridSpan w:val="5"/>
            <w:vMerge/>
            <w:tcBorders>
              <w:bottom w:val="nil"/>
            </w:tcBorders>
          </w:tcPr>
          <w:p w14:paraId="530EEE5F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7EDB8B4C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477BEC2D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Account Code</w:t>
            </w:r>
          </w:p>
        </w:tc>
        <w:tc>
          <w:tcPr>
            <w:tcW w:w="3883" w:type="dxa"/>
          </w:tcPr>
          <w:p w14:paraId="78206711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7274E" w:rsidRPr="005D5E44" w14:paraId="5E011698" w14:textId="77777777" w:rsidTr="00175970">
        <w:trPr>
          <w:trHeight w:val="272"/>
        </w:trPr>
        <w:tc>
          <w:tcPr>
            <w:tcW w:w="3234" w:type="dxa"/>
            <w:gridSpan w:val="5"/>
            <w:tcBorders>
              <w:top w:val="nil"/>
            </w:tcBorders>
          </w:tcPr>
          <w:p w14:paraId="527E5328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  <w:tc>
          <w:tcPr>
            <w:tcW w:w="2125" w:type="dxa"/>
            <w:gridSpan w:val="2"/>
          </w:tcPr>
          <w:p w14:paraId="53491360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  <w:p w14:paraId="35792EA8" w14:textId="77777777" w:rsidR="0047274E" w:rsidRPr="005D5E44" w:rsidRDefault="0047274E" w:rsidP="00EC3F57">
            <w:pPr>
              <w:ind w:right="-25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Remaining in Budget</w:t>
            </w:r>
          </w:p>
        </w:tc>
        <w:tc>
          <w:tcPr>
            <w:tcW w:w="3883" w:type="dxa"/>
          </w:tcPr>
          <w:p w14:paraId="04FFA246" w14:textId="77777777" w:rsidR="0047274E" w:rsidRPr="005D5E44" w:rsidRDefault="0047274E" w:rsidP="00EC3F57">
            <w:pPr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54B2B" w:rsidRPr="005D5E44" w14:paraId="47B3EBF9" w14:textId="77777777" w:rsidTr="00175970">
        <w:trPr>
          <w:trHeight w:val="502"/>
        </w:trPr>
        <w:tc>
          <w:tcPr>
            <w:tcW w:w="9242" w:type="dxa"/>
            <w:gridSpan w:val="8"/>
          </w:tcPr>
          <w:p w14:paraId="6ACCA3C7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5D5E4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Comments / Remarks</w:t>
            </w:r>
          </w:p>
        </w:tc>
      </w:tr>
      <w:tr w:rsidR="00454B2B" w:rsidRPr="005D5E44" w14:paraId="6597AB89" w14:textId="77777777" w:rsidTr="00175970">
        <w:trPr>
          <w:trHeight w:val="79"/>
        </w:trPr>
        <w:tc>
          <w:tcPr>
            <w:tcW w:w="9242" w:type="dxa"/>
            <w:gridSpan w:val="8"/>
          </w:tcPr>
          <w:p w14:paraId="5C7091D6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454B2B" w:rsidRPr="005D5E44" w14:paraId="41430133" w14:textId="77777777" w:rsidTr="00175970">
        <w:trPr>
          <w:trHeight w:val="258"/>
        </w:trPr>
        <w:tc>
          <w:tcPr>
            <w:tcW w:w="9242" w:type="dxa"/>
            <w:gridSpan w:val="8"/>
          </w:tcPr>
          <w:p w14:paraId="069C9D16" w14:textId="77777777" w:rsidR="00454B2B" w:rsidRPr="005D5E44" w:rsidRDefault="00454B2B" w:rsidP="00EC3F57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</w:tbl>
    <w:p w14:paraId="4291E1CF" w14:textId="77777777" w:rsidR="00657B04" w:rsidRDefault="00657B04" w:rsidP="00D4184D">
      <w:pPr>
        <w:ind w:left="-993" w:right="-914"/>
        <w:rPr>
          <w:rFonts w:asciiTheme="majorHAnsi" w:hAnsiTheme="majorHAnsi" w:cstheme="majorHAnsi"/>
          <w:lang w:val="en-GB"/>
        </w:rPr>
      </w:pPr>
    </w:p>
    <w:p w14:paraId="7190ABB2" w14:textId="77777777" w:rsidR="00657B04" w:rsidRPr="00657B04" w:rsidRDefault="00657B04" w:rsidP="00657B04">
      <w:pPr>
        <w:rPr>
          <w:rFonts w:asciiTheme="majorHAnsi" w:hAnsiTheme="majorHAnsi" w:cstheme="majorHAnsi"/>
          <w:lang w:val="en-GB"/>
        </w:rPr>
      </w:pPr>
    </w:p>
    <w:p w14:paraId="5617C246" w14:textId="77777777" w:rsidR="00657B04" w:rsidRDefault="00657B04" w:rsidP="00657B04">
      <w:pPr>
        <w:rPr>
          <w:rFonts w:asciiTheme="majorHAnsi" w:hAnsiTheme="majorHAnsi" w:cstheme="majorHAnsi"/>
          <w:lang w:val="en-GB"/>
        </w:rPr>
      </w:pPr>
    </w:p>
    <w:p w14:paraId="6884E5F2" w14:textId="77777777" w:rsidR="00454B2B" w:rsidRPr="00657B04" w:rsidRDefault="00657B04" w:rsidP="00657B04">
      <w:pPr>
        <w:tabs>
          <w:tab w:val="left" w:pos="7455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</w:p>
    <w:sectPr w:rsidR="00454B2B" w:rsidRPr="00657B04" w:rsidSect="00107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39" w:right="1100" w:bottom="0" w:left="1440" w:header="90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6800F" w14:textId="77777777" w:rsidR="00EE04F7" w:rsidRDefault="00EE04F7" w:rsidP="008B2D73">
      <w:pPr>
        <w:spacing w:after="0"/>
      </w:pPr>
      <w:r>
        <w:separator/>
      </w:r>
    </w:p>
  </w:endnote>
  <w:endnote w:type="continuationSeparator" w:id="0">
    <w:p w14:paraId="05D011EC" w14:textId="77777777" w:rsidR="00EE04F7" w:rsidRDefault="00EE04F7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7D68C" w14:textId="77777777" w:rsidR="00747A8B" w:rsidRDefault="00747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6468" w14:textId="576D12D8" w:rsidR="00BF48AC" w:rsidRDefault="00747A8B" w:rsidP="001070F7">
    <w:pPr>
      <w:pStyle w:val="Footer"/>
      <w:tabs>
        <w:tab w:val="clear" w:pos="4320"/>
        <w:tab w:val="clear" w:pos="8640"/>
        <w:tab w:val="left" w:pos="152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59416D" wp14:editId="30A8E72F">
              <wp:simplePos x="0" y="0"/>
              <wp:positionH relativeFrom="column">
                <wp:posOffset>5575300</wp:posOffset>
              </wp:positionH>
              <wp:positionV relativeFrom="paragraph">
                <wp:posOffset>-467995</wp:posOffset>
              </wp:positionV>
              <wp:extent cx="647700" cy="3524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73EDB2" w14:textId="77777777" w:rsidR="00BF48AC" w:rsidRPr="009413AD" w:rsidRDefault="00BF48AC" w:rsidP="009413AD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bookmarkStart w:id="0" w:name="_GoBack"/>
                          <w:r w:rsidRPr="009413AD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   PUF103</w:t>
                          </w:r>
                        </w:p>
                        <w:p w14:paraId="0972A49A" w14:textId="77777777" w:rsidR="00BF48AC" w:rsidRPr="009413AD" w:rsidRDefault="00BF48AC" w:rsidP="009413AD">
                          <w:pPr>
                            <w:pStyle w:val="NoSpacing"/>
                            <w:jc w:val="right"/>
                            <w:rPr>
                              <w:rFonts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9413AD">
                            <w:rPr>
                              <w:rFonts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D40A2D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35082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6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941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9pt;margin-top:-36.85pt;width:51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" fillcolor="white [3201]" stroked="f" strokeweight=".5pt">
              <v:textbox>
                <w:txbxContent>
                  <w:p w14:paraId="5B73EDB2" w14:textId="77777777" w:rsidR="00BF48AC" w:rsidRPr="009413AD" w:rsidRDefault="00BF48AC" w:rsidP="009413AD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bookmarkStart w:id="1" w:name="_GoBack"/>
                    <w:r w:rsidRPr="009413AD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   PUF103</w:t>
                    </w:r>
                  </w:p>
                  <w:p w14:paraId="0972A49A" w14:textId="77777777" w:rsidR="00BF48AC" w:rsidRPr="009413AD" w:rsidRDefault="00BF48AC" w:rsidP="009413AD">
                    <w:pPr>
                      <w:pStyle w:val="NoSpacing"/>
                      <w:jc w:val="right"/>
                      <w:rPr>
                        <w:rFonts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9413AD">
                      <w:rPr>
                        <w:rFonts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D40A2D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235082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6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7A29540" wp14:editId="1B9293C0">
              <wp:simplePos x="0" y="0"/>
              <wp:positionH relativeFrom="column">
                <wp:posOffset>1029335</wp:posOffset>
              </wp:positionH>
              <wp:positionV relativeFrom="paragraph">
                <wp:posOffset>-467995</wp:posOffset>
              </wp:positionV>
              <wp:extent cx="1409700" cy="381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97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926BA" w14:textId="77777777" w:rsidR="00BF48AC" w:rsidRPr="009413AD" w:rsidRDefault="00D40A2D" w:rsidP="00CB11F6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Recommendation to Supply</w:t>
                          </w:r>
                        </w:p>
                        <w:p w14:paraId="759F6EE8" w14:textId="77777777" w:rsidR="00BF48AC" w:rsidRPr="009413AD" w:rsidRDefault="00B630CE" w:rsidP="00CB11F6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Ju</w:t>
                          </w:r>
                          <w:r w:rsidR="00235082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ly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A29540" id="Text Box 3" o:spid="_x0000_s1027" type="#_x0000_t202" style="position:absolute;margin-left:81.05pt;margin-top:-36.85pt;width:111pt;height:3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" fillcolor="white [3201]" stroked="f" strokeweight=".5pt">
              <v:textbox>
                <w:txbxContent>
                  <w:p w14:paraId="318926BA" w14:textId="77777777" w:rsidR="00BF48AC" w:rsidRPr="009413AD" w:rsidRDefault="00D40A2D" w:rsidP="00CB11F6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Recommendation to Supply</w:t>
                    </w:r>
                  </w:p>
                  <w:p w14:paraId="759F6EE8" w14:textId="77777777" w:rsidR="00BF48AC" w:rsidRPr="009413AD" w:rsidRDefault="00B630CE" w:rsidP="00CB11F6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Ju</w:t>
                    </w:r>
                    <w:r w:rsidR="00235082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ly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</w:p>
  <w:p w14:paraId="60C4D753" w14:textId="77777777" w:rsidR="00BF48AC" w:rsidRPr="009A4B40" w:rsidRDefault="00BF48AC" w:rsidP="00CB1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0896D" w14:textId="77777777" w:rsidR="00747A8B" w:rsidRDefault="00747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6720B" w14:textId="77777777" w:rsidR="00EE04F7" w:rsidRDefault="00EE04F7" w:rsidP="008B2D73">
      <w:pPr>
        <w:spacing w:after="0"/>
      </w:pPr>
      <w:r>
        <w:separator/>
      </w:r>
    </w:p>
  </w:footnote>
  <w:footnote w:type="continuationSeparator" w:id="0">
    <w:p w14:paraId="6A68B1E9" w14:textId="77777777" w:rsidR="00EE04F7" w:rsidRDefault="00EE04F7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569B9" w14:textId="77777777" w:rsidR="00747A8B" w:rsidRDefault="00747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F5878" w14:textId="11E2FBB4" w:rsidR="00BF48AC" w:rsidRDefault="00747A8B" w:rsidP="005D5E4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DEE109" wp14:editId="0CB88CC8">
          <wp:simplePos x="0" y="0"/>
          <wp:positionH relativeFrom="column">
            <wp:posOffset>-895350</wp:posOffset>
          </wp:positionH>
          <wp:positionV relativeFrom="paragraph">
            <wp:posOffset>-571500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9F2F" w14:textId="77777777" w:rsidR="00747A8B" w:rsidRDefault="00747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C8"/>
    <w:rsid w:val="000526CD"/>
    <w:rsid w:val="000678B4"/>
    <w:rsid w:val="000C5F37"/>
    <w:rsid w:val="000E42FF"/>
    <w:rsid w:val="000F0307"/>
    <w:rsid w:val="001070F7"/>
    <w:rsid w:val="00175970"/>
    <w:rsid w:val="00233879"/>
    <w:rsid w:val="00235082"/>
    <w:rsid w:val="00237348"/>
    <w:rsid w:val="00245D17"/>
    <w:rsid w:val="002B56EC"/>
    <w:rsid w:val="002F585B"/>
    <w:rsid w:val="00305A4E"/>
    <w:rsid w:val="003226A4"/>
    <w:rsid w:val="0032297D"/>
    <w:rsid w:val="0033674D"/>
    <w:rsid w:val="00337C0C"/>
    <w:rsid w:val="00376354"/>
    <w:rsid w:val="00394463"/>
    <w:rsid w:val="003E48C8"/>
    <w:rsid w:val="003F647C"/>
    <w:rsid w:val="00454B2B"/>
    <w:rsid w:val="0047274E"/>
    <w:rsid w:val="00472F01"/>
    <w:rsid w:val="004C49EB"/>
    <w:rsid w:val="005052A6"/>
    <w:rsid w:val="00566170"/>
    <w:rsid w:val="005B61EC"/>
    <w:rsid w:val="005D2124"/>
    <w:rsid w:val="005D5E44"/>
    <w:rsid w:val="006140B5"/>
    <w:rsid w:val="00646067"/>
    <w:rsid w:val="006577D0"/>
    <w:rsid w:val="00657B04"/>
    <w:rsid w:val="0073254A"/>
    <w:rsid w:val="00741012"/>
    <w:rsid w:val="00747A8B"/>
    <w:rsid w:val="007E4D40"/>
    <w:rsid w:val="00823329"/>
    <w:rsid w:val="00870151"/>
    <w:rsid w:val="00880425"/>
    <w:rsid w:val="00882AA3"/>
    <w:rsid w:val="008B2D73"/>
    <w:rsid w:val="009413AD"/>
    <w:rsid w:val="00946493"/>
    <w:rsid w:val="009711C3"/>
    <w:rsid w:val="009E3112"/>
    <w:rsid w:val="00A26A67"/>
    <w:rsid w:val="00A53D2E"/>
    <w:rsid w:val="00A665CD"/>
    <w:rsid w:val="00A6759B"/>
    <w:rsid w:val="00A767FC"/>
    <w:rsid w:val="00AA5571"/>
    <w:rsid w:val="00AD29A4"/>
    <w:rsid w:val="00B01BE9"/>
    <w:rsid w:val="00B258C4"/>
    <w:rsid w:val="00B630CE"/>
    <w:rsid w:val="00BA6FD3"/>
    <w:rsid w:val="00BD68B4"/>
    <w:rsid w:val="00BF48AC"/>
    <w:rsid w:val="00CA697A"/>
    <w:rsid w:val="00CB11F6"/>
    <w:rsid w:val="00CE29AA"/>
    <w:rsid w:val="00CE737F"/>
    <w:rsid w:val="00D12FFE"/>
    <w:rsid w:val="00D16554"/>
    <w:rsid w:val="00D1684F"/>
    <w:rsid w:val="00D26408"/>
    <w:rsid w:val="00D40A2D"/>
    <w:rsid w:val="00D411CE"/>
    <w:rsid w:val="00D4184D"/>
    <w:rsid w:val="00D94AC8"/>
    <w:rsid w:val="00DA4F01"/>
    <w:rsid w:val="00DB2E85"/>
    <w:rsid w:val="00DB350C"/>
    <w:rsid w:val="00DE2F35"/>
    <w:rsid w:val="00E35CC7"/>
    <w:rsid w:val="00E620C0"/>
    <w:rsid w:val="00EC3F57"/>
    <w:rsid w:val="00EE04F7"/>
    <w:rsid w:val="00F3696D"/>
    <w:rsid w:val="00F830FA"/>
    <w:rsid w:val="00F87C44"/>
    <w:rsid w:val="00F905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807627"/>
  <w15:docId w15:val="{2B323C68-03AB-404A-A47A-291C1316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4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7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orminal\Desktop\TEMPLATE%20DRAFTS\RECOMMENDATION%20RE%20QU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9F71C-67F0-485C-A522-E7FD52C3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RECOMMENDATION RE QUOTES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2014-10-21T10:47:00Z</cp:lastPrinted>
  <dcterms:created xsi:type="dcterms:W3CDTF">2020-07-26T05:35:00Z</dcterms:created>
  <dcterms:modified xsi:type="dcterms:W3CDTF">2021-02-09T04:52:00Z</dcterms:modified>
</cp:coreProperties>
</file>