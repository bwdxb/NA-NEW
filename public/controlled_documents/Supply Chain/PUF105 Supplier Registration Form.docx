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69E4A" w14:textId="77777777" w:rsidR="00885328" w:rsidRPr="009D2F41" w:rsidRDefault="00C61B97" w:rsidP="006811E3">
      <w:pPr>
        <w:spacing w:after="0"/>
        <w:jc w:val="center"/>
        <w:rPr>
          <w:b/>
          <w:sz w:val="36"/>
          <w:szCs w:val="36"/>
          <w:lang w:val="en-GB"/>
        </w:rPr>
      </w:pPr>
      <w:r w:rsidRPr="009D2F41">
        <w:rPr>
          <w:b/>
          <w:sz w:val="36"/>
          <w:szCs w:val="36"/>
          <w:lang w:val="en-GB"/>
        </w:rPr>
        <w:t>SUPPLIER REGISTRATION</w:t>
      </w:r>
      <w:r w:rsidR="00B768AB" w:rsidRPr="009D2F41">
        <w:rPr>
          <w:b/>
          <w:sz w:val="36"/>
          <w:szCs w:val="36"/>
          <w:lang w:val="en-GB"/>
        </w:rPr>
        <w:t xml:space="preserve"> FORM</w:t>
      </w:r>
    </w:p>
    <w:p w14:paraId="1023202D" w14:textId="77777777" w:rsidR="00F2266A" w:rsidRPr="009D2F41" w:rsidRDefault="00F2266A" w:rsidP="00813EE9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480"/>
        <w:jc w:val="both"/>
        <w:rPr>
          <w:rFonts w:cs="Times New Roman"/>
          <w:lang w:val="en-GB"/>
        </w:rPr>
      </w:pPr>
      <w:r w:rsidRPr="009D2F41">
        <w:rPr>
          <w:rFonts w:cs="Times New Roman"/>
          <w:lang w:val="en-GB"/>
        </w:rPr>
        <w:t xml:space="preserve">The following section asks for general details about your </w:t>
      </w:r>
      <w:r w:rsidR="00B768AB" w:rsidRPr="009D2F41">
        <w:rPr>
          <w:rFonts w:cs="Times New Roman"/>
          <w:lang w:val="en-GB"/>
        </w:rPr>
        <w:t>organi</w:t>
      </w:r>
      <w:r w:rsidR="00813EE9">
        <w:rPr>
          <w:rFonts w:cs="Times New Roman"/>
          <w:lang w:val="en-GB"/>
        </w:rPr>
        <w:t>s</w:t>
      </w:r>
      <w:r w:rsidR="00B768AB" w:rsidRPr="009D2F41">
        <w:rPr>
          <w:rFonts w:cs="Times New Roman"/>
          <w:lang w:val="en-GB"/>
        </w:rPr>
        <w:t>ation</w:t>
      </w:r>
      <w:r w:rsidR="00813EE9">
        <w:rPr>
          <w:rFonts w:cs="Times New Roman"/>
          <w:lang w:val="en-GB"/>
        </w:rPr>
        <w:t xml:space="preserve"> and </w:t>
      </w:r>
      <w:r w:rsidR="00185245">
        <w:rPr>
          <w:rFonts w:cs="Times New Roman"/>
          <w:lang w:val="en-GB"/>
        </w:rPr>
        <w:t>its</w:t>
      </w:r>
      <w:r w:rsidR="00592218" w:rsidRPr="009D2F41">
        <w:rPr>
          <w:rFonts w:cs="Times New Roman"/>
          <w:lang w:val="en-GB"/>
        </w:rPr>
        <w:t xml:space="preserve"> products</w:t>
      </w:r>
      <w:r w:rsidR="00813EE9">
        <w:rPr>
          <w:rFonts w:cs="Times New Roman"/>
          <w:lang w:val="en-GB"/>
        </w:rPr>
        <w:t xml:space="preserve"> and </w:t>
      </w:r>
      <w:r w:rsidR="00813EE9" w:rsidRPr="009D2F41">
        <w:rPr>
          <w:rFonts w:cs="Times New Roman"/>
          <w:lang w:val="en-GB"/>
        </w:rPr>
        <w:t>services</w:t>
      </w:r>
      <w:r w:rsidRPr="009D2F41">
        <w:rPr>
          <w:rFonts w:cs="Times New Roman"/>
          <w:lang w:val="en-GB"/>
        </w:rPr>
        <w:t>. Please complete each section as fully as possible and attach any additional material you consider relevant.</w:t>
      </w:r>
      <w:r w:rsidR="00813EE9">
        <w:rPr>
          <w:rFonts w:cs="Times New Roman"/>
          <w:lang w:val="en-GB"/>
        </w:rPr>
        <w:t xml:space="preserve"> </w:t>
      </w:r>
      <w:r w:rsidRPr="009D2F41">
        <w:rPr>
          <w:rFonts w:cs="Times New Roman"/>
          <w:lang w:val="en-GB"/>
        </w:rPr>
        <w:t>All information will be treated by NA’s staff as given in strict confidence.</w:t>
      </w:r>
    </w:p>
    <w:p w14:paraId="2E962708" w14:textId="77777777" w:rsidR="00F2266A" w:rsidRPr="009D2F41" w:rsidRDefault="00F2266A" w:rsidP="00F2266A">
      <w:pPr>
        <w:widowControl w:val="0"/>
        <w:autoSpaceDE w:val="0"/>
        <w:autoSpaceDN w:val="0"/>
        <w:adjustRightInd w:val="0"/>
        <w:spacing w:after="0" w:line="254" w:lineRule="exact"/>
        <w:rPr>
          <w:rFonts w:cs="Times New Roman"/>
          <w:lang w:val="en-GB"/>
        </w:rPr>
      </w:pPr>
    </w:p>
    <w:p w14:paraId="5164243A" w14:textId="77777777" w:rsidR="00F2266A" w:rsidRPr="009D2F41" w:rsidRDefault="00F2266A" w:rsidP="00B768AB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100"/>
        <w:rPr>
          <w:rFonts w:cs="Times New Roman"/>
          <w:lang w:val="en-GB"/>
        </w:rPr>
      </w:pPr>
      <w:r w:rsidRPr="009D2F41">
        <w:rPr>
          <w:rFonts w:cs="Times New Roman"/>
          <w:lang w:val="en-GB"/>
        </w:rPr>
        <w:t xml:space="preserve">Placement on the NA\s list of approved suppliers means that while your </w:t>
      </w:r>
      <w:r w:rsidR="00B768AB" w:rsidRPr="009D2F41">
        <w:rPr>
          <w:rFonts w:cs="Times New Roman"/>
          <w:lang w:val="en-GB"/>
        </w:rPr>
        <w:t>organi</w:t>
      </w:r>
      <w:r w:rsidR="00813EE9">
        <w:rPr>
          <w:rFonts w:cs="Times New Roman"/>
          <w:lang w:val="en-GB"/>
        </w:rPr>
        <w:t>s</w:t>
      </w:r>
      <w:r w:rsidR="00B768AB" w:rsidRPr="009D2F41">
        <w:rPr>
          <w:rFonts w:cs="Times New Roman"/>
          <w:lang w:val="en-GB"/>
        </w:rPr>
        <w:t>ation</w:t>
      </w:r>
      <w:r w:rsidRPr="009D2F41">
        <w:rPr>
          <w:rFonts w:cs="Times New Roman"/>
          <w:lang w:val="en-GB"/>
        </w:rPr>
        <w:t xml:space="preserve"> will be considered as a possible supplier of the products or services you </w:t>
      </w:r>
      <w:proofErr w:type="gramStart"/>
      <w:r w:rsidRPr="009D2F41">
        <w:rPr>
          <w:rFonts w:cs="Times New Roman"/>
          <w:lang w:val="en-GB"/>
        </w:rPr>
        <w:t>offer,</w:t>
      </w:r>
      <w:proofErr w:type="gramEnd"/>
      <w:r w:rsidRPr="009D2F41">
        <w:rPr>
          <w:rFonts w:cs="Times New Roman"/>
          <w:lang w:val="en-GB"/>
        </w:rPr>
        <w:t xml:space="preserve"> it does not imply that you will be asked to quote or tender on every occasion.</w:t>
      </w:r>
    </w:p>
    <w:p w14:paraId="09CE9DC0" w14:textId="77777777" w:rsidR="00B768AB" w:rsidRPr="009D2F41" w:rsidRDefault="00B768AB" w:rsidP="00B768AB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100"/>
        <w:rPr>
          <w:rFonts w:cs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266A" w:rsidRPr="009D2F41" w14:paraId="03F37D94" w14:textId="77777777" w:rsidTr="00592218">
        <w:tc>
          <w:tcPr>
            <w:tcW w:w="9350" w:type="dxa"/>
            <w:shd w:val="clear" w:color="auto" w:fill="auto"/>
          </w:tcPr>
          <w:p w14:paraId="56869448" w14:textId="77777777" w:rsidR="00F2266A" w:rsidRPr="009D2F41" w:rsidRDefault="00592218" w:rsidP="00D31DC9">
            <w:pPr>
              <w:rPr>
                <w:b/>
                <w:lang w:val="en-GB"/>
              </w:rPr>
            </w:pPr>
            <w:r w:rsidRPr="009D2F41">
              <w:rPr>
                <w:b/>
                <w:lang w:val="en-GB"/>
              </w:rPr>
              <w:t xml:space="preserve">Date: </w:t>
            </w:r>
          </w:p>
        </w:tc>
      </w:tr>
      <w:tr w:rsidR="00592218" w:rsidRPr="009D2F41" w14:paraId="4530979A" w14:textId="77777777" w:rsidTr="00B768AB">
        <w:tc>
          <w:tcPr>
            <w:tcW w:w="9350" w:type="dxa"/>
            <w:shd w:val="pct40" w:color="auto" w:fill="auto"/>
          </w:tcPr>
          <w:p w14:paraId="2F254E10" w14:textId="77777777" w:rsidR="00592218" w:rsidRPr="009D2F41" w:rsidRDefault="00592218" w:rsidP="00D31DC9">
            <w:pPr>
              <w:rPr>
                <w:b/>
                <w:lang w:val="en-GB"/>
              </w:rPr>
            </w:pPr>
            <w:r w:rsidRPr="009D2F41">
              <w:rPr>
                <w:b/>
                <w:lang w:val="en-GB"/>
              </w:rPr>
              <w:t>A: GENERAL INFORMATION</w:t>
            </w:r>
          </w:p>
        </w:tc>
      </w:tr>
      <w:tr w:rsidR="00F2266A" w:rsidRPr="009D2F41" w14:paraId="25361927" w14:textId="77777777" w:rsidTr="00B768AB">
        <w:tc>
          <w:tcPr>
            <w:tcW w:w="9350" w:type="dxa"/>
          </w:tcPr>
          <w:p w14:paraId="7434B5F9" w14:textId="77777777" w:rsidR="00F2266A" w:rsidRPr="009D2F41" w:rsidRDefault="00F2266A" w:rsidP="009D2F41">
            <w:pPr>
              <w:rPr>
                <w:lang w:val="en-GB"/>
              </w:rPr>
            </w:pPr>
            <w:r w:rsidRPr="009D2F41">
              <w:rPr>
                <w:lang w:val="en-GB"/>
              </w:rPr>
              <w:t xml:space="preserve">A1 </w:t>
            </w:r>
            <w:r w:rsidR="00C96B42" w:rsidRPr="009D2F41">
              <w:rPr>
                <w:lang w:val="en-GB"/>
              </w:rPr>
              <w:t>Legal name</w:t>
            </w:r>
            <w:r w:rsidRPr="009D2F41">
              <w:rPr>
                <w:lang w:val="en-GB"/>
              </w:rPr>
              <w:t xml:space="preserve"> of organi</w:t>
            </w:r>
            <w:r w:rsidR="009D2F41">
              <w:rPr>
                <w:lang w:val="en-GB"/>
              </w:rPr>
              <w:t>s</w:t>
            </w:r>
            <w:r w:rsidRPr="009D2F41">
              <w:rPr>
                <w:lang w:val="en-GB"/>
              </w:rPr>
              <w:t>ation:</w:t>
            </w:r>
          </w:p>
        </w:tc>
      </w:tr>
      <w:tr w:rsidR="00B768AB" w:rsidRPr="009D2F41" w14:paraId="05ED6C82" w14:textId="77777777" w:rsidTr="00B768AB">
        <w:tc>
          <w:tcPr>
            <w:tcW w:w="9350" w:type="dxa"/>
          </w:tcPr>
          <w:p w14:paraId="276FC536" w14:textId="77777777" w:rsidR="00B768AB" w:rsidRPr="009D2F41" w:rsidRDefault="00B768AB" w:rsidP="00D31DC9">
            <w:pPr>
              <w:rPr>
                <w:lang w:val="en-GB"/>
              </w:rPr>
            </w:pPr>
          </w:p>
        </w:tc>
      </w:tr>
      <w:tr w:rsidR="00F2266A" w:rsidRPr="009D2F41" w14:paraId="3E5429C6" w14:textId="77777777" w:rsidTr="00B768AB">
        <w:tc>
          <w:tcPr>
            <w:tcW w:w="9350" w:type="dxa"/>
          </w:tcPr>
          <w:p w14:paraId="00685A13" w14:textId="77777777" w:rsidR="00F2266A" w:rsidRPr="009D2F41" w:rsidRDefault="00F2266A" w:rsidP="00D31DC9">
            <w:pPr>
              <w:rPr>
                <w:lang w:val="en-GB"/>
              </w:rPr>
            </w:pPr>
            <w:r w:rsidRPr="009D2F41">
              <w:rPr>
                <w:lang w:val="en-GB"/>
              </w:rPr>
              <w:t xml:space="preserve">A2 </w:t>
            </w:r>
            <w:r w:rsidR="00C96B42" w:rsidRPr="009D2F41">
              <w:rPr>
                <w:lang w:val="en-GB"/>
              </w:rPr>
              <w:t xml:space="preserve">Registered </w:t>
            </w:r>
            <w:r w:rsidR="009D2F41" w:rsidRPr="009D2F41">
              <w:rPr>
                <w:lang w:val="en-GB"/>
              </w:rPr>
              <w:t>a</w:t>
            </w:r>
            <w:r w:rsidRPr="009D2F41">
              <w:rPr>
                <w:lang w:val="en-GB"/>
              </w:rPr>
              <w:t>ddress:</w:t>
            </w:r>
          </w:p>
        </w:tc>
      </w:tr>
      <w:tr w:rsidR="00B768AB" w:rsidRPr="009D2F41" w14:paraId="71C2727C" w14:textId="77777777" w:rsidTr="00B768AB">
        <w:tc>
          <w:tcPr>
            <w:tcW w:w="9350" w:type="dxa"/>
          </w:tcPr>
          <w:p w14:paraId="3DD3647A" w14:textId="77777777" w:rsidR="00B768AB" w:rsidRPr="009D2F41" w:rsidRDefault="00B768AB" w:rsidP="00D31DC9">
            <w:pPr>
              <w:rPr>
                <w:lang w:val="en-GB"/>
              </w:rPr>
            </w:pPr>
          </w:p>
        </w:tc>
      </w:tr>
      <w:tr w:rsidR="000D39D1" w:rsidRPr="009D2F41" w14:paraId="12DC5380" w14:textId="77777777" w:rsidTr="00B768AB">
        <w:tc>
          <w:tcPr>
            <w:tcW w:w="9350" w:type="dxa"/>
          </w:tcPr>
          <w:p w14:paraId="4BAEFAE7" w14:textId="77777777" w:rsidR="000D39D1" w:rsidRPr="009D2F41" w:rsidRDefault="009D2F41" w:rsidP="00D31DC9">
            <w:pPr>
              <w:rPr>
                <w:lang w:val="en-GB"/>
              </w:rPr>
            </w:pPr>
            <w:r w:rsidRPr="009D2F41">
              <w:rPr>
                <w:lang w:val="en-GB"/>
              </w:rPr>
              <w:t>A3 Contact p</w:t>
            </w:r>
            <w:r w:rsidR="000D39D1" w:rsidRPr="009D2F41">
              <w:rPr>
                <w:lang w:val="en-GB"/>
              </w:rPr>
              <w:t xml:space="preserve">erson: </w:t>
            </w:r>
          </w:p>
        </w:tc>
      </w:tr>
      <w:tr w:rsidR="00F2266A" w:rsidRPr="009D2F41" w14:paraId="18BE75FC" w14:textId="77777777" w:rsidTr="00B768AB">
        <w:tc>
          <w:tcPr>
            <w:tcW w:w="9350" w:type="dxa"/>
          </w:tcPr>
          <w:p w14:paraId="297C1856" w14:textId="77777777" w:rsidR="00F2266A" w:rsidRPr="009D2F41" w:rsidRDefault="00F2266A" w:rsidP="00D31DC9">
            <w:pPr>
              <w:rPr>
                <w:lang w:val="en-GB"/>
              </w:rPr>
            </w:pPr>
          </w:p>
        </w:tc>
      </w:tr>
      <w:tr w:rsidR="000D39D1" w:rsidRPr="009D2F41" w14:paraId="4EC6F20D" w14:textId="77777777" w:rsidTr="00B768AB">
        <w:tc>
          <w:tcPr>
            <w:tcW w:w="9350" w:type="dxa"/>
          </w:tcPr>
          <w:p w14:paraId="5DC0F6BF" w14:textId="77777777" w:rsidR="000D39D1" w:rsidRPr="009D2F41" w:rsidRDefault="000D39D1" w:rsidP="00D31DC9">
            <w:pPr>
              <w:rPr>
                <w:lang w:val="en-GB"/>
              </w:rPr>
            </w:pPr>
            <w:r w:rsidRPr="009D2F41">
              <w:rPr>
                <w:lang w:val="en-GB"/>
              </w:rPr>
              <w:t>A4 Telephone:</w:t>
            </w:r>
          </w:p>
        </w:tc>
      </w:tr>
      <w:tr w:rsidR="00B768AB" w:rsidRPr="009D2F41" w14:paraId="69977045" w14:textId="77777777" w:rsidTr="00B768AB">
        <w:tc>
          <w:tcPr>
            <w:tcW w:w="9350" w:type="dxa"/>
          </w:tcPr>
          <w:p w14:paraId="4140AF72" w14:textId="77777777" w:rsidR="00B768AB" w:rsidRPr="009D2F41" w:rsidRDefault="00B768AB" w:rsidP="00D31DC9">
            <w:pPr>
              <w:rPr>
                <w:lang w:val="en-GB"/>
              </w:rPr>
            </w:pPr>
          </w:p>
        </w:tc>
      </w:tr>
      <w:tr w:rsidR="00F2266A" w:rsidRPr="009D2F41" w14:paraId="2A6F8927" w14:textId="77777777" w:rsidTr="00B768AB">
        <w:tc>
          <w:tcPr>
            <w:tcW w:w="9350" w:type="dxa"/>
          </w:tcPr>
          <w:p w14:paraId="71BAE852" w14:textId="77777777" w:rsidR="00F2266A" w:rsidRPr="009D2F41" w:rsidRDefault="000D39D1" w:rsidP="00D31DC9">
            <w:pPr>
              <w:rPr>
                <w:lang w:val="en-GB"/>
              </w:rPr>
            </w:pPr>
            <w:r w:rsidRPr="009D2F41">
              <w:rPr>
                <w:lang w:val="en-GB"/>
              </w:rPr>
              <w:t>A5</w:t>
            </w:r>
            <w:r w:rsidR="00F2266A" w:rsidRPr="009D2F41">
              <w:rPr>
                <w:lang w:val="en-GB"/>
              </w:rPr>
              <w:t xml:space="preserve"> Email:</w:t>
            </w:r>
          </w:p>
        </w:tc>
      </w:tr>
      <w:tr w:rsidR="00B768AB" w:rsidRPr="009D2F41" w14:paraId="1446C414" w14:textId="77777777" w:rsidTr="00B768AB">
        <w:tc>
          <w:tcPr>
            <w:tcW w:w="9350" w:type="dxa"/>
          </w:tcPr>
          <w:p w14:paraId="13ED5E49" w14:textId="77777777" w:rsidR="00B768AB" w:rsidRPr="009D2F41" w:rsidRDefault="00B768AB" w:rsidP="00D31DC9">
            <w:pPr>
              <w:rPr>
                <w:lang w:val="en-GB"/>
              </w:rPr>
            </w:pPr>
          </w:p>
        </w:tc>
      </w:tr>
      <w:tr w:rsidR="00F2266A" w:rsidRPr="009D2F41" w14:paraId="2D10BBBA" w14:textId="77777777" w:rsidTr="00B768AB">
        <w:tc>
          <w:tcPr>
            <w:tcW w:w="9350" w:type="dxa"/>
          </w:tcPr>
          <w:p w14:paraId="79DCF786" w14:textId="77777777" w:rsidR="00F2266A" w:rsidRPr="009D2F41" w:rsidRDefault="000D39D1" w:rsidP="00D31DC9">
            <w:pPr>
              <w:rPr>
                <w:lang w:val="en-GB"/>
              </w:rPr>
            </w:pPr>
            <w:r w:rsidRPr="009D2F41">
              <w:rPr>
                <w:lang w:val="en-GB"/>
              </w:rPr>
              <w:t>A6</w:t>
            </w:r>
            <w:r w:rsidR="009D2F41" w:rsidRPr="009D2F41">
              <w:rPr>
                <w:lang w:val="en-GB"/>
              </w:rPr>
              <w:t xml:space="preserve"> Legal s</w:t>
            </w:r>
            <w:r w:rsidR="00F2266A" w:rsidRPr="009D2F41">
              <w:rPr>
                <w:lang w:val="en-GB"/>
              </w:rPr>
              <w:t>tatus</w:t>
            </w:r>
            <w:r w:rsidR="00C96B42" w:rsidRPr="009D2F41">
              <w:rPr>
                <w:lang w:val="en-GB"/>
              </w:rPr>
              <w:t xml:space="preserve"> e.g. LLC, Free zone etc.</w:t>
            </w:r>
            <w:r w:rsidR="00F2266A" w:rsidRPr="009D2F41">
              <w:rPr>
                <w:lang w:val="en-GB"/>
              </w:rPr>
              <w:t>:</w:t>
            </w:r>
          </w:p>
        </w:tc>
      </w:tr>
      <w:tr w:rsidR="00B768AB" w:rsidRPr="009D2F41" w14:paraId="45281A79" w14:textId="77777777" w:rsidTr="00B768AB">
        <w:tc>
          <w:tcPr>
            <w:tcW w:w="9350" w:type="dxa"/>
          </w:tcPr>
          <w:p w14:paraId="75FEA5B5" w14:textId="77777777" w:rsidR="00B768AB" w:rsidRPr="009D2F41" w:rsidRDefault="00B768AB" w:rsidP="00D31DC9">
            <w:pPr>
              <w:rPr>
                <w:lang w:val="en-GB"/>
              </w:rPr>
            </w:pPr>
          </w:p>
        </w:tc>
      </w:tr>
      <w:tr w:rsidR="00F2266A" w:rsidRPr="009D2F41" w14:paraId="5B8E0617" w14:textId="77777777" w:rsidTr="00B768AB">
        <w:tc>
          <w:tcPr>
            <w:tcW w:w="9350" w:type="dxa"/>
          </w:tcPr>
          <w:p w14:paraId="2E8C6867" w14:textId="77777777" w:rsidR="00F2266A" w:rsidRPr="009D2F41" w:rsidRDefault="000D39D1" w:rsidP="009D2F41">
            <w:pPr>
              <w:rPr>
                <w:lang w:val="en-GB"/>
              </w:rPr>
            </w:pPr>
            <w:r w:rsidRPr="009D2F41">
              <w:rPr>
                <w:lang w:val="en-GB"/>
              </w:rPr>
              <w:t>A7</w:t>
            </w:r>
            <w:r w:rsidR="009D2F41" w:rsidRPr="009D2F41">
              <w:rPr>
                <w:lang w:val="en-GB"/>
              </w:rPr>
              <w:t xml:space="preserve"> Year o</w:t>
            </w:r>
            <w:r w:rsidR="009D2F41">
              <w:rPr>
                <w:lang w:val="en-GB"/>
              </w:rPr>
              <w:t>rganis</w:t>
            </w:r>
            <w:r w:rsidR="00F2266A" w:rsidRPr="009D2F41">
              <w:rPr>
                <w:lang w:val="en-GB"/>
              </w:rPr>
              <w:t xml:space="preserve">ation </w:t>
            </w:r>
            <w:r w:rsidR="009D2F41" w:rsidRPr="009D2F41">
              <w:rPr>
                <w:lang w:val="en-GB"/>
              </w:rPr>
              <w:t>e</w:t>
            </w:r>
            <w:r w:rsidR="00F2266A" w:rsidRPr="009D2F41">
              <w:rPr>
                <w:lang w:val="en-GB"/>
              </w:rPr>
              <w:t>stablished:</w:t>
            </w:r>
          </w:p>
        </w:tc>
      </w:tr>
      <w:tr w:rsidR="00B768AB" w:rsidRPr="009D2F41" w14:paraId="166031FD" w14:textId="77777777" w:rsidTr="00B768AB">
        <w:tc>
          <w:tcPr>
            <w:tcW w:w="9350" w:type="dxa"/>
          </w:tcPr>
          <w:p w14:paraId="728C95EA" w14:textId="77777777" w:rsidR="00B768AB" w:rsidRPr="009D2F41" w:rsidRDefault="00B768AB" w:rsidP="00D31DC9">
            <w:pPr>
              <w:rPr>
                <w:lang w:val="en-GB"/>
              </w:rPr>
            </w:pPr>
          </w:p>
        </w:tc>
      </w:tr>
      <w:tr w:rsidR="00B768AB" w:rsidRPr="009D2F41" w14:paraId="25E4999A" w14:textId="77777777" w:rsidTr="00B768AB">
        <w:tc>
          <w:tcPr>
            <w:tcW w:w="9350" w:type="dxa"/>
          </w:tcPr>
          <w:p w14:paraId="036A73AE" w14:textId="77777777" w:rsidR="00B768AB" w:rsidRPr="009D2F41" w:rsidRDefault="00C96B42" w:rsidP="00DC4403">
            <w:pPr>
              <w:rPr>
                <w:lang w:val="en-GB"/>
              </w:rPr>
            </w:pPr>
            <w:r w:rsidRPr="009D2F41">
              <w:rPr>
                <w:lang w:val="en-GB"/>
              </w:rPr>
              <w:t>A8</w:t>
            </w:r>
            <w:r w:rsidR="00B768AB" w:rsidRPr="009D2F41">
              <w:rPr>
                <w:lang w:val="en-GB"/>
              </w:rPr>
              <w:t xml:space="preserve"> Please provide </w:t>
            </w:r>
            <w:r w:rsidRPr="009D2F41">
              <w:rPr>
                <w:lang w:val="en-GB"/>
              </w:rPr>
              <w:t>a</w:t>
            </w:r>
            <w:r w:rsidR="00B768AB" w:rsidRPr="009D2F41">
              <w:rPr>
                <w:lang w:val="en-GB"/>
              </w:rPr>
              <w:t xml:space="preserve"> copy of your </w:t>
            </w:r>
            <w:r w:rsidR="00EC473C" w:rsidRPr="009D2F41">
              <w:rPr>
                <w:lang w:val="en-GB"/>
              </w:rPr>
              <w:t xml:space="preserve">industrial and/or </w:t>
            </w:r>
            <w:r w:rsidR="00B768AB" w:rsidRPr="009D2F41">
              <w:rPr>
                <w:lang w:val="en-GB"/>
              </w:rPr>
              <w:t xml:space="preserve">trade </w:t>
            </w:r>
            <w:r w:rsidR="008C0C4E" w:rsidRPr="009D2F41">
              <w:rPr>
                <w:lang w:val="en-GB"/>
              </w:rPr>
              <w:t>license</w:t>
            </w:r>
            <w:r w:rsidRPr="009D2F41">
              <w:rPr>
                <w:lang w:val="en-GB"/>
              </w:rPr>
              <w:t>:</w:t>
            </w:r>
          </w:p>
        </w:tc>
      </w:tr>
      <w:tr w:rsidR="00D2585A" w:rsidRPr="009D2F41" w14:paraId="76EE80AC" w14:textId="77777777" w:rsidTr="00B768AB">
        <w:tc>
          <w:tcPr>
            <w:tcW w:w="9350" w:type="dxa"/>
          </w:tcPr>
          <w:p w14:paraId="4DE5760C" w14:textId="77777777" w:rsidR="00D2585A" w:rsidRPr="009D2F41" w:rsidRDefault="00D2585A" w:rsidP="00D31DC9">
            <w:pPr>
              <w:rPr>
                <w:lang w:val="en-GB"/>
              </w:rPr>
            </w:pPr>
          </w:p>
        </w:tc>
      </w:tr>
      <w:tr w:rsidR="00F2266A" w:rsidRPr="009D2F41" w14:paraId="30D38F22" w14:textId="77777777" w:rsidTr="00B768AB">
        <w:tc>
          <w:tcPr>
            <w:tcW w:w="9350" w:type="dxa"/>
            <w:shd w:val="pct40" w:color="auto" w:fill="auto"/>
          </w:tcPr>
          <w:p w14:paraId="36CB5047" w14:textId="77777777" w:rsidR="00F2266A" w:rsidRPr="009D2F41" w:rsidRDefault="00B81621" w:rsidP="00D31DC9">
            <w:pPr>
              <w:rPr>
                <w:b/>
                <w:lang w:val="en-GB"/>
              </w:rPr>
            </w:pPr>
            <w:r w:rsidRPr="009D2F41">
              <w:rPr>
                <w:b/>
                <w:lang w:val="en-GB"/>
              </w:rPr>
              <w:t>B: FINANCE</w:t>
            </w:r>
          </w:p>
        </w:tc>
      </w:tr>
      <w:tr w:rsidR="001D331F" w:rsidRPr="009D2F41" w14:paraId="4EDDA0E2" w14:textId="77777777" w:rsidTr="00B768AB">
        <w:tc>
          <w:tcPr>
            <w:tcW w:w="9350" w:type="dxa"/>
          </w:tcPr>
          <w:p w14:paraId="3F26CEF0" w14:textId="77777777" w:rsidR="001D331F" w:rsidRPr="009D2F41" w:rsidRDefault="001D331F" w:rsidP="00DC4403">
            <w:pPr>
              <w:rPr>
                <w:rFonts w:cs="Times New Roman"/>
                <w:lang w:val="en-GB"/>
              </w:rPr>
            </w:pPr>
            <w:r w:rsidRPr="009D2F41">
              <w:rPr>
                <w:rFonts w:cs="Times New Roman"/>
                <w:lang w:val="en-GB"/>
              </w:rPr>
              <w:t>B</w:t>
            </w:r>
            <w:r w:rsidR="00DC4403">
              <w:rPr>
                <w:rFonts w:cs="Times New Roman"/>
                <w:lang w:val="en-GB"/>
              </w:rPr>
              <w:t>1</w:t>
            </w:r>
            <w:r w:rsidRPr="009D2F41">
              <w:rPr>
                <w:rFonts w:cs="Times New Roman"/>
                <w:lang w:val="en-GB"/>
              </w:rPr>
              <w:t xml:space="preserve"> </w:t>
            </w:r>
            <w:r w:rsidR="00DC4403">
              <w:rPr>
                <w:rFonts w:cs="Times New Roman"/>
                <w:lang w:val="en-GB"/>
              </w:rPr>
              <w:t>P</w:t>
            </w:r>
            <w:r w:rsidRPr="009D2F41">
              <w:rPr>
                <w:rFonts w:cs="Times New Roman"/>
                <w:lang w:val="en-GB"/>
              </w:rPr>
              <w:t>r</w:t>
            </w:r>
            <w:r w:rsidR="00CA4BD4" w:rsidRPr="009D2F41">
              <w:rPr>
                <w:rFonts w:cs="Times New Roman"/>
                <w:lang w:val="en-GB"/>
              </w:rPr>
              <w:t>o</w:t>
            </w:r>
            <w:r w:rsidR="00C96B42" w:rsidRPr="009D2F41">
              <w:rPr>
                <w:rFonts w:cs="Times New Roman"/>
                <w:lang w:val="en-GB"/>
              </w:rPr>
              <w:t>vide your full banking details</w:t>
            </w:r>
            <w:r w:rsidR="00DC4403">
              <w:rPr>
                <w:rFonts w:cs="Times New Roman"/>
                <w:lang w:val="en-GB"/>
              </w:rPr>
              <w:t xml:space="preserve"> for payment including</w:t>
            </w:r>
            <w:r w:rsidR="00C96B42" w:rsidRPr="009D2F41">
              <w:rPr>
                <w:rFonts w:cs="Times New Roman"/>
                <w:lang w:val="en-GB"/>
              </w:rPr>
              <w:t xml:space="preserve"> </w:t>
            </w:r>
            <w:r w:rsidR="00CA4BD4" w:rsidRPr="009D2F41">
              <w:rPr>
                <w:rFonts w:cs="Times New Roman"/>
                <w:lang w:val="en-GB"/>
              </w:rPr>
              <w:t xml:space="preserve">: </w:t>
            </w:r>
          </w:p>
        </w:tc>
      </w:tr>
      <w:tr w:rsidR="001D331F" w:rsidRPr="009D2F41" w14:paraId="54D7F156" w14:textId="77777777" w:rsidTr="00B768AB">
        <w:tc>
          <w:tcPr>
            <w:tcW w:w="9350" w:type="dxa"/>
          </w:tcPr>
          <w:p w14:paraId="2771D3D2" w14:textId="77777777" w:rsidR="001D331F" w:rsidRPr="009D2F41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Bank</w:t>
            </w:r>
            <w:r w:rsidR="00185245">
              <w:rPr>
                <w:rFonts w:cs="Times New Roman"/>
                <w:lang w:val="en-GB"/>
              </w:rPr>
              <w:t>:</w:t>
            </w:r>
          </w:p>
        </w:tc>
      </w:tr>
      <w:tr w:rsidR="00DC4403" w:rsidRPr="009D2F41" w14:paraId="1E588028" w14:textId="77777777" w:rsidTr="00B768AB">
        <w:tc>
          <w:tcPr>
            <w:tcW w:w="9350" w:type="dxa"/>
          </w:tcPr>
          <w:p w14:paraId="7B52461B" w14:textId="77777777" w:rsidR="00DC4403" w:rsidRPr="009D2F41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Address</w:t>
            </w:r>
            <w:r w:rsidR="00185245">
              <w:rPr>
                <w:rFonts w:cs="Times New Roman"/>
                <w:lang w:val="en-GB"/>
              </w:rPr>
              <w:t>:</w:t>
            </w:r>
          </w:p>
        </w:tc>
      </w:tr>
      <w:tr w:rsidR="00DC4403" w:rsidRPr="009D2F41" w14:paraId="652E5B22" w14:textId="77777777" w:rsidTr="00B768AB">
        <w:tc>
          <w:tcPr>
            <w:tcW w:w="9350" w:type="dxa"/>
          </w:tcPr>
          <w:p w14:paraId="44394C3B" w14:textId="77777777" w:rsidR="00DC4403" w:rsidRPr="009D2F41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Sort Code</w:t>
            </w:r>
            <w:r w:rsidR="00185245">
              <w:rPr>
                <w:rFonts w:cs="Times New Roman"/>
                <w:lang w:val="en-GB"/>
              </w:rPr>
              <w:t>:</w:t>
            </w:r>
          </w:p>
        </w:tc>
      </w:tr>
      <w:tr w:rsidR="00DC4403" w:rsidRPr="009D2F41" w14:paraId="2C586C9C" w14:textId="77777777" w:rsidTr="00B768AB">
        <w:tc>
          <w:tcPr>
            <w:tcW w:w="9350" w:type="dxa"/>
          </w:tcPr>
          <w:p w14:paraId="3E6B102D" w14:textId="77777777" w:rsidR="00DC4403" w:rsidRPr="009D2F41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Account</w:t>
            </w:r>
            <w:r w:rsidR="00185245">
              <w:rPr>
                <w:rFonts w:cs="Times New Roman"/>
                <w:lang w:val="en-GB"/>
              </w:rPr>
              <w:t>:</w:t>
            </w:r>
          </w:p>
        </w:tc>
      </w:tr>
      <w:tr w:rsidR="00DC4403" w:rsidRPr="009D2F41" w14:paraId="0234321D" w14:textId="77777777" w:rsidTr="00B768AB">
        <w:tc>
          <w:tcPr>
            <w:tcW w:w="9350" w:type="dxa"/>
          </w:tcPr>
          <w:p w14:paraId="574B637A" w14:textId="77777777" w:rsidR="00DC4403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IBAN</w:t>
            </w:r>
            <w:r w:rsidR="00185245">
              <w:rPr>
                <w:rFonts w:cs="Times New Roman"/>
                <w:lang w:val="en-GB"/>
              </w:rPr>
              <w:t>:</w:t>
            </w:r>
          </w:p>
        </w:tc>
      </w:tr>
      <w:tr w:rsidR="00DC4403" w:rsidRPr="009D2F41" w14:paraId="0B7E50A9" w14:textId="77777777" w:rsidTr="00B768AB">
        <w:tc>
          <w:tcPr>
            <w:tcW w:w="9350" w:type="dxa"/>
          </w:tcPr>
          <w:p w14:paraId="27734081" w14:textId="77777777" w:rsidR="00DC4403" w:rsidRDefault="00DC4403" w:rsidP="00D31DC9">
            <w:pPr>
              <w:rPr>
                <w:rFonts w:cs="Times New Roman"/>
                <w:lang w:val="en-GB"/>
              </w:rPr>
            </w:pPr>
          </w:p>
        </w:tc>
      </w:tr>
      <w:tr w:rsidR="00CA4BD4" w:rsidRPr="009D2F41" w14:paraId="1746F659" w14:textId="77777777" w:rsidTr="00B768AB">
        <w:tc>
          <w:tcPr>
            <w:tcW w:w="9350" w:type="dxa"/>
          </w:tcPr>
          <w:p w14:paraId="07E92BEE" w14:textId="77777777" w:rsidR="00CA4BD4" w:rsidRPr="009D2F41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B2</w:t>
            </w:r>
            <w:r w:rsidR="00CA4BD4" w:rsidRPr="009D2F41">
              <w:rPr>
                <w:rFonts w:cs="Times New Roman"/>
                <w:lang w:val="en-GB"/>
              </w:rPr>
              <w:t xml:space="preserve"> Payment terms:</w:t>
            </w:r>
            <w:r>
              <w:rPr>
                <w:rFonts w:cs="Times New Roman"/>
                <w:lang w:val="en-GB"/>
              </w:rPr>
              <w:t xml:space="preserve"> As per National Ambulance Purchase Order Terms and Conditions:</w:t>
            </w:r>
          </w:p>
        </w:tc>
      </w:tr>
      <w:tr w:rsidR="00DC4403" w:rsidRPr="009D2F41" w14:paraId="0429EEF0" w14:textId="77777777" w:rsidTr="00B768AB">
        <w:tc>
          <w:tcPr>
            <w:tcW w:w="9350" w:type="dxa"/>
          </w:tcPr>
          <w:p w14:paraId="1865603E" w14:textId="77777777" w:rsidR="00DC4403" w:rsidRPr="009D2F41" w:rsidRDefault="00DC4403" w:rsidP="00D31DC9">
            <w:pPr>
              <w:rPr>
                <w:rFonts w:cs="Times New Roman"/>
                <w:lang w:val="en-GB"/>
              </w:rPr>
            </w:pPr>
          </w:p>
        </w:tc>
      </w:tr>
      <w:tr w:rsidR="00C96B42" w:rsidRPr="009D2F41" w14:paraId="7FC35629" w14:textId="77777777" w:rsidTr="00B768AB">
        <w:tc>
          <w:tcPr>
            <w:tcW w:w="9350" w:type="dxa"/>
          </w:tcPr>
          <w:p w14:paraId="57C01A71" w14:textId="77777777" w:rsidR="00C96B42" w:rsidRPr="009D2F41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B3</w:t>
            </w:r>
            <w:r w:rsidR="00C96B42" w:rsidRPr="009D2F41">
              <w:rPr>
                <w:rFonts w:cs="Times New Roman"/>
                <w:lang w:val="en-GB"/>
              </w:rPr>
              <w:t xml:space="preserve"> Preferred currency (based on registered address):</w:t>
            </w:r>
          </w:p>
        </w:tc>
      </w:tr>
      <w:tr w:rsidR="0091111E" w:rsidRPr="009D2F41" w14:paraId="78D2AE3D" w14:textId="77777777" w:rsidTr="00B768AB">
        <w:tc>
          <w:tcPr>
            <w:tcW w:w="9350" w:type="dxa"/>
          </w:tcPr>
          <w:p w14:paraId="03CD5F6E" w14:textId="77777777" w:rsidR="0091111E" w:rsidRPr="009D2F41" w:rsidRDefault="0091111E" w:rsidP="00D31DC9">
            <w:pPr>
              <w:rPr>
                <w:rFonts w:cs="Times New Roman"/>
                <w:lang w:val="en-GB"/>
              </w:rPr>
            </w:pPr>
          </w:p>
        </w:tc>
      </w:tr>
      <w:tr w:rsidR="00F2266A" w:rsidRPr="009D2F41" w14:paraId="73282D15" w14:textId="77777777" w:rsidTr="00B768AB">
        <w:tc>
          <w:tcPr>
            <w:tcW w:w="9350" w:type="dxa"/>
            <w:shd w:val="pct40" w:color="auto" w:fill="auto"/>
          </w:tcPr>
          <w:p w14:paraId="45734B9A" w14:textId="77777777" w:rsidR="00F2266A" w:rsidRPr="009D2F41" w:rsidRDefault="00B81621" w:rsidP="00D31DC9">
            <w:pPr>
              <w:rPr>
                <w:b/>
                <w:lang w:val="en-GB"/>
              </w:rPr>
            </w:pPr>
            <w:r w:rsidRPr="009D2F41">
              <w:rPr>
                <w:b/>
                <w:lang w:val="en-GB"/>
              </w:rPr>
              <w:t xml:space="preserve">C: </w:t>
            </w:r>
            <w:r w:rsidR="0091111E" w:rsidRPr="009D2F41">
              <w:rPr>
                <w:b/>
                <w:lang w:val="en-GB"/>
              </w:rPr>
              <w:t>PRODUCTS AND SERVICES</w:t>
            </w:r>
          </w:p>
        </w:tc>
      </w:tr>
      <w:tr w:rsidR="00F2266A" w:rsidRPr="009D2F41" w14:paraId="7980C366" w14:textId="77777777" w:rsidTr="00B768AB">
        <w:tc>
          <w:tcPr>
            <w:tcW w:w="9350" w:type="dxa"/>
          </w:tcPr>
          <w:p w14:paraId="67566C2C" w14:textId="77777777" w:rsidR="00F2266A" w:rsidRPr="009D2F41" w:rsidRDefault="0091111E" w:rsidP="00DC4403">
            <w:pPr>
              <w:rPr>
                <w:b/>
                <w:lang w:val="en-GB"/>
              </w:rPr>
            </w:pPr>
            <w:r w:rsidRPr="009D2F41">
              <w:rPr>
                <w:rFonts w:cs="Times New Roman"/>
                <w:lang w:val="en-GB"/>
              </w:rPr>
              <w:t xml:space="preserve">C1 </w:t>
            </w:r>
            <w:r w:rsidR="00DC4403">
              <w:rPr>
                <w:rFonts w:cs="Times New Roman"/>
                <w:lang w:val="en-GB"/>
              </w:rPr>
              <w:t>L</w:t>
            </w:r>
            <w:r w:rsidRPr="009D2F41">
              <w:rPr>
                <w:rFonts w:cs="Times New Roman"/>
                <w:lang w:val="en-GB"/>
              </w:rPr>
              <w:t>ist the main products/services that you provide</w:t>
            </w:r>
            <w:r w:rsidR="00DC4403">
              <w:rPr>
                <w:rFonts w:cs="Times New Roman"/>
                <w:lang w:val="en-GB"/>
              </w:rPr>
              <w:t>:</w:t>
            </w:r>
          </w:p>
        </w:tc>
      </w:tr>
      <w:tr w:rsidR="0091111E" w:rsidRPr="009D2F41" w14:paraId="1AD5EF35" w14:textId="77777777" w:rsidTr="00B768AB">
        <w:tc>
          <w:tcPr>
            <w:tcW w:w="9350" w:type="dxa"/>
          </w:tcPr>
          <w:p w14:paraId="5BD52414" w14:textId="77777777" w:rsidR="0091111E" w:rsidRPr="009D2F41" w:rsidRDefault="0091111E" w:rsidP="00C96B42">
            <w:pPr>
              <w:rPr>
                <w:rFonts w:cs="Times New Roman"/>
                <w:lang w:val="en-GB"/>
              </w:rPr>
            </w:pPr>
          </w:p>
        </w:tc>
      </w:tr>
      <w:tr w:rsidR="00B768AB" w:rsidRPr="009D2F41" w14:paraId="55B13B03" w14:textId="77777777" w:rsidTr="00B768AB">
        <w:tc>
          <w:tcPr>
            <w:tcW w:w="9350" w:type="dxa"/>
          </w:tcPr>
          <w:p w14:paraId="1C4672DD" w14:textId="77777777" w:rsidR="00B768AB" w:rsidRPr="009D2F41" w:rsidRDefault="0091111E" w:rsidP="00DC4403">
            <w:pPr>
              <w:rPr>
                <w:rFonts w:cs="Times New Roman"/>
                <w:lang w:val="en-GB"/>
              </w:rPr>
            </w:pPr>
            <w:r w:rsidRPr="009D2F41">
              <w:rPr>
                <w:rFonts w:cs="Times New Roman"/>
                <w:lang w:val="en-GB"/>
              </w:rPr>
              <w:t xml:space="preserve">C2 </w:t>
            </w:r>
            <w:r w:rsidR="00DC4403">
              <w:rPr>
                <w:rFonts w:cs="Times New Roman"/>
                <w:lang w:val="en-GB"/>
              </w:rPr>
              <w:t>S</w:t>
            </w:r>
            <w:r w:rsidRPr="009D2F41">
              <w:rPr>
                <w:rFonts w:cs="Times New Roman"/>
                <w:lang w:val="en-GB"/>
              </w:rPr>
              <w:t>tate whether your company is an authorized distributor, wholesaler, manufacturer, trading company or authorized agent of the products or services we are purchasing:</w:t>
            </w:r>
          </w:p>
        </w:tc>
      </w:tr>
      <w:tr w:rsidR="0091111E" w:rsidRPr="009D2F41" w14:paraId="0DD84D13" w14:textId="77777777" w:rsidTr="00B768AB">
        <w:tc>
          <w:tcPr>
            <w:tcW w:w="9350" w:type="dxa"/>
          </w:tcPr>
          <w:p w14:paraId="0B31BACF" w14:textId="77777777" w:rsidR="0091111E" w:rsidRPr="009D2F41" w:rsidRDefault="0091111E" w:rsidP="0091111E">
            <w:pPr>
              <w:rPr>
                <w:rFonts w:cs="Times New Roman"/>
                <w:lang w:val="en-GB"/>
              </w:rPr>
            </w:pPr>
          </w:p>
        </w:tc>
      </w:tr>
      <w:tr w:rsidR="00F2266A" w:rsidRPr="009D2F41" w14:paraId="44A92435" w14:textId="77777777" w:rsidTr="00B768AB">
        <w:tc>
          <w:tcPr>
            <w:tcW w:w="9350" w:type="dxa"/>
          </w:tcPr>
          <w:p w14:paraId="3E119C62" w14:textId="77777777" w:rsidR="00F2266A" w:rsidRPr="009D2F41" w:rsidRDefault="00EC473C" w:rsidP="00DC4403">
            <w:pPr>
              <w:rPr>
                <w:b/>
                <w:lang w:val="en-GB"/>
              </w:rPr>
            </w:pPr>
            <w:r w:rsidRPr="009D2F41">
              <w:rPr>
                <w:rFonts w:cs="Times New Roman"/>
                <w:lang w:val="en-GB"/>
              </w:rPr>
              <w:t>C</w:t>
            </w:r>
            <w:r w:rsidR="0091111E" w:rsidRPr="009D2F41">
              <w:rPr>
                <w:rFonts w:cs="Times New Roman"/>
                <w:lang w:val="en-GB"/>
              </w:rPr>
              <w:t>3</w:t>
            </w:r>
            <w:r w:rsidRPr="009D2F41">
              <w:rPr>
                <w:rFonts w:cs="Times New Roman"/>
                <w:lang w:val="en-GB"/>
              </w:rPr>
              <w:t xml:space="preserve"> </w:t>
            </w:r>
            <w:r w:rsidR="00DC4403">
              <w:rPr>
                <w:rFonts w:cs="Times New Roman"/>
                <w:lang w:val="en-GB"/>
              </w:rPr>
              <w:t>P</w:t>
            </w:r>
            <w:r w:rsidR="00C96B42" w:rsidRPr="009D2F41">
              <w:rPr>
                <w:rFonts w:cs="Times New Roman"/>
                <w:lang w:val="en-GB"/>
              </w:rPr>
              <w:t xml:space="preserve">rovide a copy of </w:t>
            </w:r>
            <w:r w:rsidR="00DC4403">
              <w:rPr>
                <w:rFonts w:cs="Times New Roman"/>
                <w:lang w:val="en-GB"/>
              </w:rPr>
              <w:t>your</w:t>
            </w:r>
            <w:r w:rsidR="00C96B42" w:rsidRPr="009D2F41">
              <w:rPr>
                <w:rFonts w:cs="Times New Roman"/>
                <w:lang w:val="en-GB"/>
              </w:rPr>
              <w:t xml:space="preserve"> official  agency or distribution</w:t>
            </w:r>
            <w:r w:rsidR="00DC4403">
              <w:rPr>
                <w:rFonts w:cs="Times New Roman"/>
                <w:lang w:val="en-GB"/>
              </w:rPr>
              <w:t xml:space="preserve"> licence</w:t>
            </w:r>
            <w:r w:rsidR="00C96B42" w:rsidRPr="009D2F41">
              <w:rPr>
                <w:rFonts w:cs="Times New Roman"/>
                <w:lang w:val="en-GB"/>
              </w:rPr>
              <w:t>:</w:t>
            </w:r>
          </w:p>
        </w:tc>
      </w:tr>
      <w:tr w:rsidR="0091111E" w:rsidRPr="009D2F41" w14:paraId="2C2FCCBF" w14:textId="77777777" w:rsidTr="00B768AB">
        <w:tc>
          <w:tcPr>
            <w:tcW w:w="9350" w:type="dxa"/>
          </w:tcPr>
          <w:p w14:paraId="3D2EC8C6" w14:textId="46D92647" w:rsidR="0091111E" w:rsidRPr="00531A8D" w:rsidRDefault="00531A8D" w:rsidP="00531A8D">
            <w:pPr>
              <w:tabs>
                <w:tab w:val="left" w:pos="5460"/>
              </w:tabs>
              <w:rPr>
                <w:rFonts w:cs="Times New Roman"/>
                <w:lang w:val="en-GB"/>
              </w:rPr>
            </w:pPr>
            <w:bookmarkStart w:id="0" w:name="_GoBack"/>
            <w:bookmarkEnd w:id="0"/>
            <w:r>
              <w:rPr>
                <w:rFonts w:cs="Times New Roman"/>
                <w:lang w:val="en-GB"/>
              </w:rPr>
              <w:tab/>
            </w:r>
          </w:p>
        </w:tc>
      </w:tr>
      <w:tr w:rsidR="0009098A" w:rsidRPr="009D2F41" w14:paraId="4D17E815" w14:textId="77777777" w:rsidTr="00B768AB">
        <w:tc>
          <w:tcPr>
            <w:tcW w:w="9350" w:type="dxa"/>
          </w:tcPr>
          <w:p w14:paraId="40CE802C" w14:textId="77777777" w:rsidR="0009098A" w:rsidRPr="009D2F41" w:rsidRDefault="0091111E" w:rsidP="00DC4403">
            <w:pPr>
              <w:rPr>
                <w:rFonts w:cs="Times New Roman"/>
                <w:lang w:val="en-GB"/>
              </w:rPr>
            </w:pPr>
            <w:r w:rsidRPr="009D2F41">
              <w:rPr>
                <w:rFonts w:cs="Times New Roman"/>
                <w:lang w:val="en-GB"/>
              </w:rPr>
              <w:lastRenderedPageBreak/>
              <w:t>C4</w:t>
            </w:r>
            <w:r w:rsidR="0009098A" w:rsidRPr="009D2F41">
              <w:rPr>
                <w:rFonts w:cs="Times New Roman"/>
                <w:lang w:val="en-GB"/>
              </w:rPr>
              <w:t xml:space="preserve"> </w:t>
            </w:r>
            <w:r w:rsidR="00DC4403">
              <w:rPr>
                <w:rFonts w:cs="Times New Roman"/>
                <w:lang w:val="en-GB"/>
              </w:rPr>
              <w:t>C</w:t>
            </w:r>
            <w:r w:rsidRPr="009D2F41">
              <w:rPr>
                <w:rFonts w:cs="Times New Roman"/>
                <w:lang w:val="en-GB"/>
              </w:rPr>
              <w:t xml:space="preserve">onfirm </w:t>
            </w:r>
            <w:r w:rsidR="00DC4403">
              <w:rPr>
                <w:rFonts w:cs="Times New Roman"/>
                <w:lang w:val="en-GB"/>
              </w:rPr>
              <w:t xml:space="preserve">and provide </w:t>
            </w:r>
            <w:r w:rsidRPr="009D2F41">
              <w:rPr>
                <w:rFonts w:cs="Times New Roman"/>
                <w:lang w:val="en-GB"/>
              </w:rPr>
              <w:t>you</w:t>
            </w:r>
            <w:r w:rsidR="00DC4403">
              <w:rPr>
                <w:rFonts w:cs="Times New Roman"/>
                <w:lang w:val="en-GB"/>
              </w:rPr>
              <w:t>r license</w:t>
            </w:r>
            <w:r w:rsidRPr="009D2F41">
              <w:rPr>
                <w:rFonts w:cs="Times New Roman"/>
                <w:lang w:val="en-GB"/>
              </w:rPr>
              <w:t xml:space="preserve"> to </w:t>
            </w:r>
            <w:r w:rsidR="00DC4403">
              <w:rPr>
                <w:rFonts w:cs="Times New Roman"/>
                <w:lang w:val="en-GB"/>
              </w:rPr>
              <w:t>perform</w:t>
            </w:r>
            <w:r w:rsidR="0009098A" w:rsidRPr="009D2F41">
              <w:rPr>
                <w:rFonts w:cs="Times New Roman"/>
                <w:lang w:val="en-GB"/>
              </w:rPr>
              <w:t xml:space="preserve"> warranty or maintenance</w:t>
            </w:r>
            <w:r w:rsidR="00DC4403">
              <w:rPr>
                <w:rFonts w:cs="Times New Roman"/>
                <w:lang w:val="en-GB"/>
              </w:rPr>
              <w:t xml:space="preserve"> services</w:t>
            </w:r>
            <w:r w:rsidR="0009098A" w:rsidRPr="009D2F41">
              <w:rPr>
                <w:rFonts w:cs="Times New Roman"/>
                <w:lang w:val="en-GB"/>
              </w:rPr>
              <w:t xml:space="preserve"> in relation to the products/ service</w:t>
            </w:r>
            <w:r w:rsidR="00DC4403">
              <w:rPr>
                <w:rFonts w:cs="Times New Roman"/>
                <w:lang w:val="en-GB"/>
              </w:rPr>
              <w:t>s</w:t>
            </w:r>
            <w:r w:rsidR="0009098A" w:rsidRPr="009D2F41">
              <w:rPr>
                <w:rFonts w:cs="Times New Roman"/>
                <w:lang w:val="en-GB"/>
              </w:rPr>
              <w:t xml:space="preserve"> </w:t>
            </w:r>
            <w:r w:rsidR="00DC4403">
              <w:rPr>
                <w:rFonts w:cs="Times New Roman"/>
                <w:lang w:val="en-GB"/>
              </w:rPr>
              <w:t xml:space="preserve">NA is </w:t>
            </w:r>
            <w:r w:rsidRPr="009D2F41">
              <w:rPr>
                <w:rFonts w:cs="Times New Roman"/>
                <w:lang w:val="en-GB"/>
              </w:rPr>
              <w:t>purchasing</w:t>
            </w:r>
            <w:r w:rsidR="0009098A" w:rsidRPr="009D2F41">
              <w:rPr>
                <w:rFonts w:cs="Times New Roman"/>
                <w:lang w:val="en-GB"/>
              </w:rPr>
              <w:t xml:space="preserve"> (Please give details.)</w:t>
            </w:r>
            <w:r w:rsidR="00DC4403">
              <w:rPr>
                <w:rFonts w:cs="Times New Roman"/>
                <w:lang w:val="en-GB"/>
              </w:rPr>
              <w:t>:</w:t>
            </w:r>
          </w:p>
        </w:tc>
      </w:tr>
      <w:tr w:rsidR="0009098A" w:rsidRPr="009D2F41" w14:paraId="16D56CC2" w14:textId="77777777" w:rsidTr="00B768AB">
        <w:tc>
          <w:tcPr>
            <w:tcW w:w="9350" w:type="dxa"/>
          </w:tcPr>
          <w:p w14:paraId="292F4E23" w14:textId="77777777" w:rsidR="0009098A" w:rsidRPr="009D2F41" w:rsidRDefault="0009098A" w:rsidP="00D31DC9">
            <w:pPr>
              <w:rPr>
                <w:rFonts w:cs="Times New Roman"/>
                <w:lang w:val="en-GB"/>
              </w:rPr>
            </w:pPr>
          </w:p>
        </w:tc>
      </w:tr>
      <w:tr w:rsidR="00F2266A" w:rsidRPr="009D2F41" w14:paraId="415F42FE" w14:textId="77777777" w:rsidTr="008C0C4E">
        <w:tc>
          <w:tcPr>
            <w:tcW w:w="9350" w:type="dxa"/>
            <w:shd w:val="pct40" w:color="auto" w:fill="auto"/>
          </w:tcPr>
          <w:p w14:paraId="14BA125D" w14:textId="7CC7AFB4" w:rsidR="00F2266A" w:rsidRPr="009D2F41" w:rsidRDefault="0091111E" w:rsidP="00D31DC9">
            <w:pPr>
              <w:rPr>
                <w:b/>
                <w:lang w:val="en-GB"/>
              </w:rPr>
            </w:pPr>
            <w:r w:rsidRPr="009D2F41">
              <w:rPr>
                <w:b/>
                <w:lang w:val="en-GB"/>
              </w:rPr>
              <w:t>D</w:t>
            </w:r>
            <w:r w:rsidR="00B81621" w:rsidRPr="009D2F41">
              <w:rPr>
                <w:b/>
                <w:lang w:val="en-GB"/>
              </w:rPr>
              <w:t>: QUALITY</w:t>
            </w:r>
            <w:r w:rsidR="00A41BCE">
              <w:rPr>
                <w:b/>
                <w:lang w:val="en-GB"/>
              </w:rPr>
              <w:t xml:space="preserve"> (ISO 9000), HEALTH AND SAFETY (ISO</w:t>
            </w:r>
            <w:r w:rsidR="00A15747" w:rsidRPr="00A15747">
              <w:rPr>
                <w:b/>
                <w:lang w:val="en-GB"/>
              </w:rPr>
              <w:t xml:space="preserve">45001/ OHSAS </w:t>
            </w:r>
            <w:r w:rsidR="00A41BCE">
              <w:rPr>
                <w:b/>
                <w:lang w:val="en-GB"/>
              </w:rPr>
              <w:t>18001), ENVIRONMENTAL (ISO14001)</w:t>
            </w:r>
          </w:p>
        </w:tc>
      </w:tr>
      <w:tr w:rsidR="00F2266A" w:rsidRPr="009D2F41" w14:paraId="6DBA81C5" w14:textId="77777777" w:rsidTr="00B768AB">
        <w:tc>
          <w:tcPr>
            <w:tcW w:w="9350" w:type="dxa"/>
          </w:tcPr>
          <w:p w14:paraId="7E99CF81" w14:textId="77777777" w:rsidR="00F2266A" w:rsidRPr="00185245" w:rsidRDefault="0091111E" w:rsidP="00DC4403">
            <w:pPr>
              <w:rPr>
                <w:rFonts w:cs="Times New Roman"/>
                <w:lang w:val="en-GB"/>
              </w:rPr>
            </w:pPr>
            <w:r w:rsidRPr="009D2F41">
              <w:rPr>
                <w:rFonts w:cs="Times New Roman"/>
                <w:lang w:val="en-GB"/>
              </w:rPr>
              <w:t>D</w:t>
            </w:r>
            <w:r w:rsidR="008C0C4E" w:rsidRPr="009D2F41">
              <w:rPr>
                <w:rFonts w:cs="Times New Roman"/>
                <w:lang w:val="en-GB"/>
              </w:rPr>
              <w:t xml:space="preserve">1 </w:t>
            </w:r>
            <w:r w:rsidR="00DC4403">
              <w:rPr>
                <w:rFonts w:cs="Times New Roman"/>
                <w:lang w:val="en-GB"/>
              </w:rPr>
              <w:t>Confirm y</w:t>
            </w:r>
            <w:r w:rsidR="00B81621" w:rsidRPr="009D2F41">
              <w:rPr>
                <w:rFonts w:cs="Times New Roman"/>
                <w:lang w:val="en-GB"/>
              </w:rPr>
              <w:t xml:space="preserve">our </w:t>
            </w:r>
            <w:r w:rsidR="008C0C4E" w:rsidRPr="009D2F41">
              <w:rPr>
                <w:rFonts w:cs="Times New Roman"/>
                <w:lang w:val="en-GB"/>
              </w:rPr>
              <w:t>organization</w:t>
            </w:r>
            <w:r w:rsidR="00B81621" w:rsidRPr="009D2F41">
              <w:rPr>
                <w:rFonts w:cs="Times New Roman"/>
                <w:lang w:val="en-GB"/>
              </w:rPr>
              <w:t xml:space="preserve"> </w:t>
            </w:r>
            <w:r w:rsidR="00DC4403">
              <w:rPr>
                <w:rFonts w:cs="Times New Roman"/>
                <w:lang w:val="en-GB"/>
              </w:rPr>
              <w:t xml:space="preserve">has </w:t>
            </w:r>
            <w:r w:rsidR="00B81621" w:rsidRPr="009D2F41">
              <w:rPr>
                <w:rFonts w:cs="Times New Roman"/>
                <w:lang w:val="en-GB"/>
              </w:rPr>
              <w:t>ISO 9000 or</w:t>
            </w:r>
            <w:r w:rsidRPr="009D2F41">
              <w:rPr>
                <w:rFonts w:cs="Times New Roman"/>
                <w:lang w:val="en-GB"/>
              </w:rPr>
              <w:t xml:space="preserve"> an</w:t>
            </w:r>
            <w:r w:rsidR="00B81621" w:rsidRPr="009D2F41">
              <w:rPr>
                <w:rFonts w:cs="Times New Roman"/>
                <w:lang w:val="en-GB"/>
              </w:rPr>
              <w:t xml:space="preserve"> equivalent Quality Assurance Cert</w:t>
            </w:r>
            <w:r w:rsidR="00DC4403">
              <w:rPr>
                <w:rFonts w:cs="Times New Roman"/>
                <w:lang w:val="en-GB"/>
              </w:rPr>
              <w:t>ification:</w:t>
            </w:r>
          </w:p>
        </w:tc>
      </w:tr>
      <w:tr w:rsidR="008C0C4E" w:rsidRPr="009D2F41" w14:paraId="5E55105A" w14:textId="77777777" w:rsidTr="00B768AB">
        <w:tc>
          <w:tcPr>
            <w:tcW w:w="9350" w:type="dxa"/>
          </w:tcPr>
          <w:p w14:paraId="271150CA" w14:textId="77777777" w:rsidR="008C0C4E" w:rsidRPr="009D2F41" w:rsidRDefault="008C0C4E" w:rsidP="00D31DC9">
            <w:pPr>
              <w:rPr>
                <w:rFonts w:cs="Times New Roman"/>
                <w:lang w:val="en-GB"/>
              </w:rPr>
            </w:pPr>
          </w:p>
        </w:tc>
      </w:tr>
      <w:tr w:rsidR="00DC4403" w:rsidRPr="009D2F41" w14:paraId="29C84AAD" w14:textId="77777777" w:rsidTr="00B768AB">
        <w:tc>
          <w:tcPr>
            <w:tcW w:w="9350" w:type="dxa"/>
          </w:tcPr>
          <w:p w14:paraId="006124AA" w14:textId="77777777" w:rsidR="00DC4403" w:rsidRPr="009D2F41" w:rsidRDefault="00DC4403" w:rsidP="00DC4403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D2 Provide a </w:t>
            </w:r>
            <w:r w:rsidRPr="009D2F41">
              <w:rPr>
                <w:rFonts w:cs="Times New Roman"/>
                <w:lang w:val="en-GB"/>
              </w:rPr>
              <w:t xml:space="preserve">copy </w:t>
            </w:r>
            <w:r>
              <w:rPr>
                <w:rFonts w:cs="Times New Roman"/>
                <w:lang w:val="en-GB"/>
              </w:rPr>
              <w:t xml:space="preserve">of your </w:t>
            </w:r>
            <w:r w:rsidRPr="009D2F41">
              <w:rPr>
                <w:rFonts w:cs="Times New Roman"/>
                <w:lang w:val="en-GB"/>
              </w:rPr>
              <w:t>certificat</w:t>
            </w:r>
            <w:r>
              <w:rPr>
                <w:rFonts w:cs="Times New Roman"/>
                <w:lang w:val="en-GB"/>
              </w:rPr>
              <w:t>ion:</w:t>
            </w:r>
          </w:p>
        </w:tc>
      </w:tr>
      <w:tr w:rsidR="00DC4403" w:rsidRPr="009D2F41" w14:paraId="1AA53D98" w14:textId="77777777" w:rsidTr="00B768AB">
        <w:tc>
          <w:tcPr>
            <w:tcW w:w="9350" w:type="dxa"/>
          </w:tcPr>
          <w:p w14:paraId="03E59C2E" w14:textId="77777777" w:rsidR="00DC4403" w:rsidRDefault="00DC4403" w:rsidP="00DC4403">
            <w:pPr>
              <w:rPr>
                <w:rFonts w:cs="Times New Roman"/>
                <w:lang w:val="en-GB"/>
              </w:rPr>
            </w:pPr>
          </w:p>
        </w:tc>
      </w:tr>
      <w:tr w:rsidR="00DC4403" w:rsidRPr="009D2F41" w14:paraId="2C8A202F" w14:textId="77777777" w:rsidTr="00B768AB">
        <w:tc>
          <w:tcPr>
            <w:tcW w:w="9350" w:type="dxa"/>
          </w:tcPr>
          <w:p w14:paraId="5038C27D" w14:textId="77777777" w:rsidR="00DC4403" w:rsidRDefault="00DC4403" w:rsidP="00116666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D3 Please confirm if you hold the necessary licence to provide the products or services NA are purchasing (e.g. hazardous </w:t>
            </w:r>
            <w:r w:rsidR="00116666">
              <w:rPr>
                <w:rFonts w:cs="Times New Roman"/>
                <w:lang w:val="en-GB"/>
              </w:rPr>
              <w:t>licence):</w:t>
            </w:r>
            <w:r>
              <w:rPr>
                <w:rFonts w:cs="Times New Roman"/>
                <w:lang w:val="en-GB"/>
              </w:rPr>
              <w:t xml:space="preserve"> </w:t>
            </w:r>
          </w:p>
        </w:tc>
      </w:tr>
      <w:tr w:rsidR="00116666" w:rsidRPr="009D2F41" w14:paraId="3666416A" w14:textId="77777777" w:rsidTr="00B768AB">
        <w:tc>
          <w:tcPr>
            <w:tcW w:w="9350" w:type="dxa"/>
          </w:tcPr>
          <w:p w14:paraId="4A017EB2" w14:textId="77777777" w:rsidR="00116666" w:rsidRDefault="00116666" w:rsidP="00116666">
            <w:pPr>
              <w:rPr>
                <w:rFonts w:cs="Times New Roman"/>
                <w:lang w:val="en-GB"/>
              </w:rPr>
            </w:pPr>
          </w:p>
        </w:tc>
      </w:tr>
      <w:tr w:rsidR="00116666" w:rsidRPr="009D2F41" w14:paraId="6B2BA357" w14:textId="77777777" w:rsidTr="00B768AB">
        <w:tc>
          <w:tcPr>
            <w:tcW w:w="9350" w:type="dxa"/>
          </w:tcPr>
          <w:p w14:paraId="0BE855AE" w14:textId="77777777" w:rsidR="00116666" w:rsidRDefault="00116666" w:rsidP="00116666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D4 Provide a copy of your certification:</w:t>
            </w:r>
          </w:p>
        </w:tc>
      </w:tr>
      <w:tr w:rsidR="00116666" w:rsidRPr="009D2F41" w14:paraId="46442867" w14:textId="77777777" w:rsidTr="00B768AB">
        <w:tc>
          <w:tcPr>
            <w:tcW w:w="9350" w:type="dxa"/>
          </w:tcPr>
          <w:p w14:paraId="0426241D" w14:textId="77777777" w:rsidR="00116666" w:rsidRDefault="00116666" w:rsidP="00116666">
            <w:pPr>
              <w:rPr>
                <w:rFonts w:cs="Times New Roman"/>
                <w:lang w:val="en-GB"/>
              </w:rPr>
            </w:pPr>
          </w:p>
        </w:tc>
      </w:tr>
      <w:tr w:rsidR="00116666" w:rsidRPr="009D2F41" w14:paraId="7CFF39FB" w14:textId="77777777" w:rsidTr="00B768AB">
        <w:tc>
          <w:tcPr>
            <w:tcW w:w="9350" w:type="dxa"/>
          </w:tcPr>
          <w:p w14:paraId="3FCED647" w14:textId="77777777" w:rsidR="00116666" w:rsidRDefault="00116666" w:rsidP="00116666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D5 Provide a copy of your company indemnity insurance related to the products and services NA are purchasing:</w:t>
            </w:r>
          </w:p>
        </w:tc>
      </w:tr>
      <w:tr w:rsidR="00DC4403" w:rsidRPr="009D2F41" w14:paraId="1711DF7A" w14:textId="77777777" w:rsidTr="00B768AB">
        <w:tc>
          <w:tcPr>
            <w:tcW w:w="9350" w:type="dxa"/>
          </w:tcPr>
          <w:p w14:paraId="66604A5E" w14:textId="77777777" w:rsidR="00DC4403" w:rsidRPr="009D2F41" w:rsidRDefault="00DC4403" w:rsidP="00D31DC9">
            <w:pPr>
              <w:rPr>
                <w:rFonts w:cs="Times New Roman"/>
                <w:lang w:val="en-GB"/>
              </w:rPr>
            </w:pPr>
          </w:p>
        </w:tc>
      </w:tr>
      <w:tr w:rsidR="00A41BCE" w:rsidRPr="009D2F41" w14:paraId="411FA9D7" w14:textId="77777777" w:rsidTr="00B768AB">
        <w:tc>
          <w:tcPr>
            <w:tcW w:w="9350" w:type="dxa"/>
          </w:tcPr>
          <w:p w14:paraId="23B7114E" w14:textId="0F979D46" w:rsidR="00A41BCE" w:rsidRPr="009D2F41" w:rsidRDefault="00A41BCE" w:rsidP="00A41BCE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D6 Confirm y</w:t>
            </w:r>
            <w:r w:rsidRPr="009D2F41">
              <w:rPr>
                <w:rFonts w:cs="Times New Roman"/>
                <w:lang w:val="en-GB"/>
              </w:rPr>
              <w:t xml:space="preserve">our organization </w:t>
            </w:r>
            <w:r>
              <w:rPr>
                <w:rFonts w:cs="Times New Roman"/>
                <w:lang w:val="en-GB"/>
              </w:rPr>
              <w:t xml:space="preserve">has ISO 18001 </w:t>
            </w:r>
            <w:r w:rsidR="00A15747">
              <w:rPr>
                <w:rFonts w:cs="Times New Roman"/>
                <w:lang w:val="en-GB"/>
              </w:rPr>
              <w:t xml:space="preserve">/ 45001 </w:t>
            </w:r>
            <w:r>
              <w:rPr>
                <w:rFonts w:cs="Times New Roman"/>
                <w:lang w:val="en-GB"/>
              </w:rPr>
              <w:t>or an equivalent Health and Safety Policy. Provide a copy of your certificate:</w:t>
            </w:r>
          </w:p>
        </w:tc>
      </w:tr>
      <w:tr w:rsidR="00A41BCE" w:rsidRPr="009D2F41" w14:paraId="4094F7AB" w14:textId="77777777" w:rsidTr="00B768AB">
        <w:tc>
          <w:tcPr>
            <w:tcW w:w="9350" w:type="dxa"/>
          </w:tcPr>
          <w:p w14:paraId="76C36209" w14:textId="77777777" w:rsidR="00A41BCE" w:rsidRDefault="00A41BCE" w:rsidP="00A41BCE">
            <w:pPr>
              <w:rPr>
                <w:rFonts w:cs="Times New Roman"/>
                <w:lang w:val="en-GB"/>
              </w:rPr>
            </w:pPr>
          </w:p>
        </w:tc>
      </w:tr>
      <w:tr w:rsidR="00A41BCE" w:rsidRPr="009D2F41" w14:paraId="263915A1" w14:textId="77777777" w:rsidTr="00B768AB">
        <w:tc>
          <w:tcPr>
            <w:tcW w:w="9350" w:type="dxa"/>
          </w:tcPr>
          <w:p w14:paraId="2DEE3377" w14:textId="77777777" w:rsidR="00A41BCE" w:rsidRDefault="00A41BCE" w:rsidP="00A41BCE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D7 Confirm y</w:t>
            </w:r>
            <w:r w:rsidRPr="009D2F41">
              <w:rPr>
                <w:rFonts w:cs="Times New Roman"/>
                <w:lang w:val="en-GB"/>
              </w:rPr>
              <w:t xml:space="preserve">our organization </w:t>
            </w:r>
            <w:r>
              <w:rPr>
                <w:rFonts w:cs="Times New Roman"/>
                <w:lang w:val="en-GB"/>
              </w:rPr>
              <w:t>has ISO 14001 or an equivalent Environmental Policy. Provide a copy of your certificate:</w:t>
            </w:r>
          </w:p>
        </w:tc>
      </w:tr>
      <w:tr w:rsidR="00A41BCE" w:rsidRPr="009D2F41" w14:paraId="4200305A" w14:textId="77777777" w:rsidTr="00B768AB">
        <w:tc>
          <w:tcPr>
            <w:tcW w:w="9350" w:type="dxa"/>
          </w:tcPr>
          <w:p w14:paraId="76FF7A35" w14:textId="77777777" w:rsidR="00A41BCE" w:rsidRDefault="00A41BCE" w:rsidP="00A41BCE">
            <w:pPr>
              <w:rPr>
                <w:rFonts w:cs="Times New Roman"/>
                <w:lang w:val="en-GB"/>
              </w:rPr>
            </w:pPr>
          </w:p>
        </w:tc>
      </w:tr>
      <w:tr w:rsidR="00CA4BD4" w:rsidRPr="009D2F41" w14:paraId="1EFE6A9F" w14:textId="77777777" w:rsidTr="008C0C4E">
        <w:tc>
          <w:tcPr>
            <w:tcW w:w="9350" w:type="dxa"/>
            <w:shd w:val="clear" w:color="auto" w:fill="A6A6A6" w:themeFill="background1" w:themeFillShade="A6"/>
          </w:tcPr>
          <w:p w14:paraId="1C4BB228" w14:textId="77777777" w:rsidR="00CA4BD4" w:rsidRPr="009D2F41" w:rsidRDefault="009D2F41" w:rsidP="00CA4BD4">
            <w:pPr>
              <w:rPr>
                <w:rFonts w:cs="Times New Roman"/>
                <w:b/>
                <w:lang w:val="en-GB"/>
              </w:rPr>
            </w:pPr>
            <w:r w:rsidRPr="009D2F41">
              <w:rPr>
                <w:rFonts w:cs="Times New Roman"/>
                <w:b/>
                <w:lang w:val="en-GB"/>
              </w:rPr>
              <w:t>E</w:t>
            </w:r>
            <w:r w:rsidR="00CA4BD4" w:rsidRPr="009D2F41">
              <w:rPr>
                <w:rFonts w:cs="Times New Roman"/>
                <w:b/>
                <w:lang w:val="en-GB"/>
              </w:rPr>
              <w:t>: OTHER INFORMATION</w:t>
            </w:r>
            <w:r w:rsidR="00CA4BD4" w:rsidRPr="009D2F41">
              <w:rPr>
                <w:rFonts w:cs="Times New Roman"/>
                <w:lang w:val="en-GB"/>
              </w:rPr>
              <w:t xml:space="preserve"> (Please provide any additional relevant information.)</w:t>
            </w:r>
          </w:p>
        </w:tc>
      </w:tr>
      <w:tr w:rsidR="00CA4BD4" w:rsidRPr="009D2F41" w14:paraId="2498ED20" w14:textId="77777777" w:rsidTr="00B768AB">
        <w:tc>
          <w:tcPr>
            <w:tcW w:w="9350" w:type="dxa"/>
          </w:tcPr>
          <w:p w14:paraId="214D112F" w14:textId="77777777" w:rsidR="00CA4BD4" w:rsidRPr="009D2F41" w:rsidRDefault="00CA4BD4" w:rsidP="00CA4BD4">
            <w:pPr>
              <w:rPr>
                <w:rFonts w:cs="Times New Roman"/>
                <w:lang w:val="en-GB"/>
              </w:rPr>
            </w:pPr>
          </w:p>
        </w:tc>
      </w:tr>
    </w:tbl>
    <w:p w14:paraId="19CDAF2E" w14:textId="77777777" w:rsidR="00F2266A" w:rsidRPr="009D2F41" w:rsidRDefault="00CA4BD4" w:rsidP="00CA4BD4">
      <w:pPr>
        <w:spacing w:after="0"/>
        <w:rPr>
          <w:b/>
          <w:lang w:val="en-GB"/>
        </w:rPr>
      </w:pPr>
      <w:r w:rsidRPr="009D2F41">
        <w:rPr>
          <w:b/>
          <w:lang w:val="en-GB"/>
        </w:rPr>
        <w:t xml:space="preserve">Note: </w:t>
      </w:r>
      <w:r w:rsidRPr="009D2F41">
        <w:rPr>
          <w:lang w:val="en-GB"/>
        </w:rPr>
        <w:t>if non applicable, please mention NA.</w:t>
      </w:r>
    </w:p>
    <w:p w14:paraId="02C6474A" w14:textId="77777777" w:rsidR="00CA4BD4" w:rsidRPr="009D2F41" w:rsidRDefault="00CA4BD4" w:rsidP="00F2266A">
      <w:pPr>
        <w:spacing w:after="0"/>
        <w:jc w:val="center"/>
        <w:rPr>
          <w:b/>
          <w:lang w:val="en-GB"/>
        </w:rPr>
      </w:pPr>
    </w:p>
    <w:p w14:paraId="0BA9919E" w14:textId="77777777" w:rsidR="00B768AB" w:rsidRPr="009D2F41" w:rsidRDefault="00B768AB" w:rsidP="00B768AB">
      <w:pPr>
        <w:spacing w:after="0"/>
        <w:rPr>
          <w:b/>
          <w:lang w:val="en-GB"/>
        </w:rPr>
      </w:pPr>
      <w:r w:rsidRPr="009D2F41">
        <w:rPr>
          <w:b/>
          <w:lang w:val="en-GB"/>
        </w:rPr>
        <w:t>DECLARATION</w:t>
      </w:r>
    </w:p>
    <w:p w14:paraId="03440291" w14:textId="77777777" w:rsidR="00625E2B" w:rsidRPr="009D2F41" w:rsidRDefault="00EC473C" w:rsidP="00B768AB">
      <w:pPr>
        <w:spacing w:after="0"/>
        <w:rPr>
          <w:rFonts w:cs="Times New Roman"/>
          <w:lang w:val="en-GB"/>
        </w:rPr>
      </w:pPr>
      <w:r w:rsidRPr="009D2F4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8559EFB" wp14:editId="47C0CF29">
                <wp:simplePos x="0" y="0"/>
                <wp:positionH relativeFrom="column">
                  <wp:posOffset>2868295</wp:posOffset>
                </wp:positionH>
                <wp:positionV relativeFrom="paragraph">
                  <wp:posOffset>5540375</wp:posOffset>
                </wp:positionV>
                <wp:extent cx="17684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8475" cy="0"/>
                        </a:xfrm>
                        <a:prstGeom prst="line">
                          <a:avLst/>
                        </a:prstGeom>
                        <a:noFill/>
                        <a:ln w="15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1430EF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85pt,436.25pt" to="365.1pt,4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" o:allowincell="f" strokeweight=".04408mm"/>
            </w:pict>
          </mc:Fallback>
        </mc:AlternateContent>
      </w:r>
      <w:r w:rsidR="00625E2B" w:rsidRPr="009D2F41">
        <w:rPr>
          <w:rFonts w:cs="Times New Roman"/>
          <w:lang w:val="en-GB"/>
        </w:rPr>
        <w:t xml:space="preserve">I/we declare that the replies given to the questions in this Supplier </w:t>
      </w:r>
      <w:r w:rsidR="009D2F41" w:rsidRPr="009D2F41">
        <w:rPr>
          <w:rFonts w:cs="Times New Roman"/>
          <w:lang w:val="en-GB"/>
        </w:rPr>
        <w:t xml:space="preserve">Registration </w:t>
      </w:r>
      <w:r w:rsidR="00625E2B" w:rsidRPr="009D2F41">
        <w:rPr>
          <w:rFonts w:cs="Times New Roman"/>
          <w:lang w:val="en-GB"/>
        </w:rPr>
        <w:t>Form are to the best of my/our knowledge true and accurate as at the date of signature</w:t>
      </w:r>
      <w:r w:rsidRPr="009D2F41">
        <w:rPr>
          <w:rFonts w:cs="Times New Roman"/>
          <w:lang w:val="en-GB"/>
        </w:rPr>
        <w:t xml:space="preserve">. </w:t>
      </w:r>
    </w:p>
    <w:p w14:paraId="63232691" w14:textId="77777777" w:rsidR="00EC473C" w:rsidRPr="009D2F41" w:rsidRDefault="00EC473C" w:rsidP="00B768AB">
      <w:pPr>
        <w:spacing w:after="0"/>
        <w:rPr>
          <w:rFonts w:cs="Times New Roman"/>
          <w:lang w:val="en-GB"/>
        </w:rPr>
      </w:pPr>
    </w:p>
    <w:p w14:paraId="568B7893" w14:textId="77777777" w:rsidR="00EC473C" w:rsidRPr="009D2F41" w:rsidRDefault="00EC473C" w:rsidP="00813EE9">
      <w:pPr>
        <w:spacing w:after="0" w:line="240" w:lineRule="auto"/>
        <w:rPr>
          <w:rFonts w:cs="Times New Roman"/>
          <w:lang w:val="en-GB"/>
        </w:rPr>
      </w:pPr>
      <w:r w:rsidRPr="009D2F41">
        <w:rPr>
          <w:rFonts w:cs="Times New Roman"/>
          <w:lang w:val="en-GB"/>
        </w:rPr>
        <w:t xml:space="preserve">Name: </w:t>
      </w:r>
    </w:p>
    <w:p w14:paraId="3F9D7891" w14:textId="77777777" w:rsidR="009D2F41" w:rsidRPr="009D2F41" w:rsidRDefault="009D2F41" w:rsidP="00813EE9">
      <w:pPr>
        <w:spacing w:after="0" w:line="240" w:lineRule="auto"/>
        <w:rPr>
          <w:rFonts w:cs="Times New Roman"/>
          <w:lang w:val="en-GB"/>
        </w:rPr>
      </w:pPr>
    </w:p>
    <w:p w14:paraId="1727325D" w14:textId="77777777" w:rsidR="00EC473C" w:rsidRPr="009D2F41" w:rsidRDefault="00EC473C" w:rsidP="00813EE9">
      <w:pPr>
        <w:spacing w:after="0" w:line="240" w:lineRule="auto"/>
        <w:rPr>
          <w:rFonts w:cs="Times New Roman"/>
          <w:lang w:val="en-GB"/>
        </w:rPr>
      </w:pPr>
      <w:r w:rsidRPr="009D2F41">
        <w:rPr>
          <w:rFonts w:cs="Times New Roman"/>
          <w:lang w:val="en-GB"/>
        </w:rPr>
        <w:t xml:space="preserve">Position: </w:t>
      </w:r>
    </w:p>
    <w:p w14:paraId="55C3CB89" w14:textId="77777777" w:rsidR="009D2F41" w:rsidRPr="009D2F41" w:rsidRDefault="009D2F41" w:rsidP="00813EE9">
      <w:pPr>
        <w:spacing w:after="0" w:line="240" w:lineRule="auto"/>
        <w:rPr>
          <w:rFonts w:cs="Times New Roman"/>
          <w:lang w:val="en-GB"/>
        </w:rPr>
      </w:pPr>
    </w:p>
    <w:p w14:paraId="536437FC" w14:textId="77777777" w:rsidR="00EC473C" w:rsidRPr="009D2F41" w:rsidRDefault="00EC473C" w:rsidP="00813EE9">
      <w:pPr>
        <w:spacing w:after="0" w:line="240" w:lineRule="auto"/>
        <w:rPr>
          <w:rFonts w:cs="Times New Roman"/>
          <w:lang w:val="en-GB"/>
        </w:rPr>
      </w:pPr>
      <w:r w:rsidRPr="009D2F41">
        <w:rPr>
          <w:rFonts w:cs="Times New Roman"/>
          <w:lang w:val="en-GB"/>
        </w:rPr>
        <w:t xml:space="preserve">Date: </w:t>
      </w:r>
    </w:p>
    <w:p w14:paraId="46C4A9FE" w14:textId="77777777" w:rsidR="00EC473C" w:rsidRPr="009D2F41" w:rsidRDefault="00EC473C" w:rsidP="00813EE9">
      <w:pPr>
        <w:spacing w:after="0" w:line="240" w:lineRule="auto"/>
        <w:rPr>
          <w:rFonts w:cs="Times New Roman"/>
          <w:lang w:val="en-GB"/>
        </w:rPr>
      </w:pPr>
    </w:p>
    <w:p w14:paraId="01BA6140" w14:textId="77777777" w:rsidR="00EC473C" w:rsidRPr="009D2F41" w:rsidRDefault="00EC473C" w:rsidP="00813EE9">
      <w:pPr>
        <w:pBdr>
          <w:bottom w:val="single" w:sz="12" w:space="1" w:color="auto"/>
        </w:pBdr>
        <w:spacing w:after="0" w:line="240" w:lineRule="auto"/>
        <w:rPr>
          <w:rFonts w:cs="Times New Roman"/>
          <w:lang w:val="en-GB"/>
        </w:rPr>
      </w:pPr>
      <w:r w:rsidRPr="009D2F41">
        <w:rPr>
          <w:rFonts w:cs="Times New Roman"/>
          <w:lang w:val="en-GB"/>
        </w:rPr>
        <w:t>Signature and Stamp:</w:t>
      </w:r>
    </w:p>
    <w:p w14:paraId="66317DE8" w14:textId="77777777" w:rsidR="008A7EF7" w:rsidRDefault="008A7EF7" w:rsidP="008764EB">
      <w:pPr>
        <w:spacing w:after="0"/>
        <w:rPr>
          <w:lang w:val="en-GB"/>
        </w:rPr>
      </w:pPr>
    </w:p>
    <w:p w14:paraId="13B82D30" w14:textId="77777777" w:rsidR="008A7EF7" w:rsidRDefault="008A7EF7" w:rsidP="008764EB">
      <w:pPr>
        <w:spacing w:after="0"/>
        <w:rPr>
          <w:lang w:val="en-GB"/>
        </w:rPr>
      </w:pPr>
    </w:p>
    <w:p w14:paraId="1BAA573E" w14:textId="77777777" w:rsidR="00813EE9" w:rsidRDefault="00813EE9" w:rsidP="008764EB">
      <w:pPr>
        <w:spacing w:after="0"/>
        <w:rPr>
          <w:lang w:val="en-GB"/>
        </w:rPr>
      </w:pPr>
      <w:r>
        <w:rPr>
          <w:lang w:val="en-GB"/>
        </w:rPr>
        <w:t>NA Official Approval</w:t>
      </w:r>
    </w:p>
    <w:p w14:paraId="70E19FF7" w14:textId="77777777" w:rsidR="00813EE9" w:rsidRDefault="00813EE9" w:rsidP="008764EB">
      <w:pPr>
        <w:spacing w:after="0"/>
        <w:rPr>
          <w:lang w:val="en-GB"/>
        </w:rPr>
      </w:pPr>
    </w:p>
    <w:p w14:paraId="1AC2BAA6" w14:textId="77777777" w:rsidR="008A7EF7" w:rsidRDefault="008A7EF7" w:rsidP="008A7EF7">
      <w:pPr>
        <w:spacing w:after="0"/>
        <w:rPr>
          <w:lang w:val="en-GB"/>
        </w:rPr>
      </w:pPr>
      <w:r>
        <w:rPr>
          <w:rFonts w:cs="Times New Roman"/>
          <w:lang w:val="en-GB"/>
        </w:rPr>
        <w:t xml:space="preserve">Internal Justification: </w:t>
      </w:r>
      <w:r>
        <w:rPr>
          <w:lang w:val="en-GB"/>
        </w:rPr>
        <w:t>___________________________________________________________________</w:t>
      </w:r>
    </w:p>
    <w:p w14:paraId="17D93B55" w14:textId="77777777" w:rsidR="008A7EF7" w:rsidRDefault="008A7EF7" w:rsidP="008A7EF7">
      <w:pPr>
        <w:spacing w:after="0"/>
        <w:rPr>
          <w:lang w:val="en-GB"/>
        </w:rPr>
      </w:pPr>
    </w:p>
    <w:p w14:paraId="03C5DEE9" w14:textId="77777777" w:rsidR="00813EE9" w:rsidRDefault="00813EE9" w:rsidP="008764EB">
      <w:pPr>
        <w:spacing w:after="0"/>
        <w:rPr>
          <w:lang w:val="en-GB"/>
        </w:rPr>
      </w:pPr>
      <w:r>
        <w:rPr>
          <w:lang w:val="en-GB"/>
        </w:rPr>
        <w:t>Date: __________________________________ Approved: _____________________________________</w:t>
      </w:r>
    </w:p>
    <w:p w14:paraId="59053881" w14:textId="77777777" w:rsidR="00813EE9" w:rsidRDefault="00813EE9" w:rsidP="008764EB">
      <w:pPr>
        <w:spacing w:after="0"/>
        <w:rPr>
          <w:rFonts w:cs="Times New Roman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r w:rsidR="00D5361A">
        <w:rPr>
          <w:lang w:val="en-GB"/>
        </w:rPr>
        <w:t xml:space="preserve">Supply Chain </w:t>
      </w:r>
      <w:r w:rsidR="00747D54">
        <w:rPr>
          <w:lang w:val="en-GB"/>
        </w:rPr>
        <w:t xml:space="preserve">&amp; Facilities </w:t>
      </w:r>
      <w:r w:rsidR="00D5361A">
        <w:rPr>
          <w:lang w:val="en-GB"/>
        </w:rPr>
        <w:t>Director</w:t>
      </w:r>
      <w:r>
        <w:rPr>
          <w:lang w:val="en-GB"/>
        </w:rPr>
        <w:t xml:space="preserve"> / </w:t>
      </w:r>
      <w:r>
        <w:rPr>
          <w:rFonts w:cs="Times New Roman"/>
          <w:lang w:val="en-GB"/>
        </w:rPr>
        <w:t>Stamp</w:t>
      </w:r>
    </w:p>
    <w:sectPr w:rsidR="00813EE9" w:rsidSect="008A7EF7">
      <w:headerReference w:type="default" r:id="rId7"/>
      <w:footerReference w:type="default" r:id="rId8"/>
      <w:pgSz w:w="12240" w:h="15840"/>
      <w:pgMar w:top="1080" w:right="1440" w:bottom="99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20AA5" w14:textId="77777777" w:rsidR="00766B5C" w:rsidRDefault="00766B5C" w:rsidP="00677D89">
      <w:pPr>
        <w:spacing w:after="0" w:line="240" w:lineRule="auto"/>
      </w:pPr>
      <w:r>
        <w:separator/>
      </w:r>
    </w:p>
  </w:endnote>
  <w:endnote w:type="continuationSeparator" w:id="0">
    <w:p w14:paraId="31E0DBD0" w14:textId="77777777" w:rsidR="00766B5C" w:rsidRDefault="00766B5C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953FC" w14:textId="67319541" w:rsidR="00DC4403" w:rsidRPr="00E347C6" w:rsidRDefault="00531A8D" w:rsidP="004143E4">
    <w:pPr>
      <w:pStyle w:val="Footer"/>
      <w:jc w:val="center"/>
      <w:rPr>
        <w:sz w:val="18"/>
        <w:szCs w:val="18"/>
      </w:rPr>
    </w:pPr>
    <w:r w:rsidRPr="00E140C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87AB17" wp14:editId="5AFB4207">
              <wp:simplePos x="0" y="0"/>
              <wp:positionH relativeFrom="rightMargin">
                <wp:posOffset>-47625</wp:posOffset>
              </wp:positionH>
              <wp:positionV relativeFrom="paragraph">
                <wp:posOffset>17780</wp:posOffset>
              </wp:positionV>
              <wp:extent cx="542925" cy="347980"/>
              <wp:effectExtent l="0" t="0" r="9525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CC82F1" w14:textId="77777777" w:rsidR="00DC4403" w:rsidRPr="004143E4" w:rsidRDefault="00DC4403" w:rsidP="004143E4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PUF105</w:t>
                          </w:r>
                        </w:p>
                        <w:p w14:paraId="50C82C4B" w14:textId="45A90912" w:rsidR="00DC4403" w:rsidRPr="004143E4" w:rsidRDefault="009C278A" w:rsidP="004143E4">
                          <w:pPr>
                            <w:jc w:val="right"/>
                            <w:rPr>
                              <w:rFonts w:cs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507CA4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87AB1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3.75pt;margin-top:1.4pt;width:42.75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" fillcolor="window" stroked="f" strokeweight=".5pt">
              <v:textbox>
                <w:txbxContent>
                  <w:p w14:paraId="50CC82F1" w14:textId="77777777" w:rsidR="00DC4403" w:rsidRPr="004143E4" w:rsidRDefault="00DC4403" w:rsidP="004143E4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PUF105</w:t>
                    </w:r>
                  </w:p>
                  <w:p w14:paraId="50C82C4B" w14:textId="45A90912" w:rsidR="00DC4403" w:rsidRPr="004143E4" w:rsidRDefault="009C278A" w:rsidP="004143E4">
                    <w:pPr>
                      <w:jc w:val="right"/>
                      <w:rPr>
                        <w:rFonts w:cs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507CA4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E140C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903D60" wp14:editId="2A95A82E">
              <wp:simplePos x="0" y="0"/>
              <wp:positionH relativeFrom="column">
                <wp:posOffset>1190625</wp:posOffset>
              </wp:positionH>
              <wp:positionV relativeFrom="paragraph">
                <wp:posOffset>17780</wp:posOffset>
              </wp:positionV>
              <wp:extent cx="1190625" cy="347980"/>
              <wp:effectExtent l="0" t="0" r="9525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0625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26207D4" w14:textId="77777777" w:rsidR="00DC4403" w:rsidRPr="004143E4" w:rsidRDefault="00DC4403" w:rsidP="004143E4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4143E4">
                            <w:rPr>
                              <w:sz w:val="14"/>
                              <w:szCs w:val="14"/>
                            </w:rPr>
                            <w:t>Supplier Registration Form</w:t>
                          </w:r>
                        </w:p>
                        <w:p w14:paraId="55D304C4" w14:textId="4CE4B8C1" w:rsidR="00DC4403" w:rsidRPr="004143E4" w:rsidRDefault="00507CA4" w:rsidP="004143E4">
                          <w:pPr>
                            <w:rPr>
                              <w:rFonts w:cs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Ju</w:t>
                          </w:r>
                          <w:r w:rsidR="00777998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ly</w:t>
                          </w:r>
                          <w:r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03D60" id="Text Box 21" o:spid="_x0000_s1027" type="#_x0000_t202" style="position:absolute;left:0;text-align:left;margin-left:93.75pt;margin-top:1.4pt;width:93.7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" fillcolor="window" stroked="f" strokeweight=".5pt">
              <v:textbox>
                <w:txbxContent>
                  <w:p w14:paraId="126207D4" w14:textId="77777777" w:rsidR="00DC4403" w:rsidRPr="004143E4" w:rsidRDefault="00DC4403" w:rsidP="004143E4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4143E4">
                      <w:rPr>
                        <w:sz w:val="14"/>
                        <w:szCs w:val="14"/>
                      </w:rPr>
                      <w:t>Supplier Registration Form</w:t>
                    </w:r>
                  </w:p>
                  <w:p w14:paraId="55D304C4" w14:textId="4CE4B8C1" w:rsidR="00DC4403" w:rsidRPr="004143E4" w:rsidRDefault="00507CA4" w:rsidP="004143E4">
                    <w:pPr>
                      <w:rPr>
                        <w:rFonts w:cs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Ju</w:t>
                    </w:r>
                    <w:r w:rsidR="00777998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ly</w:t>
                    </w:r>
                    <w:r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2020</w:t>
                    </w: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</w:rPr>
      <w:drawing>
        <wp:anchor distT="0" distB="0" distL="114300" distR="114300" simplePos="0" relativeHeight="251667456" behindDoc="1" locked="0" layoutInCell="1" allowOverlap="1" wp14:anchorId="4EEEF2C5" wp14:editId="53BF2847">
          <wp:simplePos x="0" y="0"/>
          <wp:positionH relativeFrom="margin">
            <wp:posOffset>-885825</wp:posOffset>
          </wp:positionH>
          <wp:positionV relativeFrom="paragraph">
            <wp:posOffset>-638810</wp:posOffset>
          </wp:positionV>
          <wp:extent cx="7962466" cy="1073889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962466" cy="1073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87ACF0" w14:textId="77777777" w:rsidR="00DC4403" w:rsidRPr="00E347C6" w:rsidRDefault="00DC4403" w:rsidP="004143E4">
    <w:pPr>
      <w:pStyle w:val="Footer"/>
      <w:tabs>
        <w:tab w:val="clear" w:pos="4680"/>
        <w:tab w:val="clear" w:pos="9360"/>
        <w:tab w:val="left" w:pos="4125"/>
      </w:tabs>
      <w:rPr>
        <w:sz w:val="18"/>
        <w:szCs w:val="18"/>
      </w:rPr>
    </w:pP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6A083" w14:textId="77777777" w:rsidR="00766B5C" w:rsidRDefault="00766B5C" w:rsidP="00677D89">
      <w:pPr>
        <w:spacing w:after="0" w:line="240" w:lineRule="auto"/>
      </w:pPr>
      <w:r>
        <w:separator/>
      </w:r>
    </w:p>
  </w:footnote>
  <w:footnote w:type="continuationSeparator" w:id="0">
    <w:p w14:paraId="1AF60EAB" w14:textId="77777777" w:rsidR="00766B5C" w:rsidRDefault="00766B5C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2BB64" w14:textId="42124B2C" w:rsidR="00DC4403" w:rsidRDefault="00531A8D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52DABBD6" wp14:editId="6F08248E">
          <wp:simplePos x="0" y="0"/>
          <wp:positionH relativeFrom="column">
            <wp:posOffset>-780415</wp:posOffset>
          </wp:positionH>
          <wp:positionV relativeFrom="paragraph">
            <wp:posOffset>-438150</wp:posOffset>
          </wp:positionV>
          <wp:extent cx="7535545" cy="79057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93" b="89984"/>
                  <a:stretch/>
                </pic:blipFill>
                <pic:spPr bwMode="auto">
                  <a:xfrm>
                    <a:off x="0" y="0"/>
                    <a:ext cx="7535545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6A"/>
    <w:rsid w:val="00012F87"/>
    <w:rsid w:val="00032F9B"/>
    <w:rsid w:val="0009098A"/>
    <w:rsid w:val="000D39D1"/>
    <w:rsid w:val="001165BC"/>
    <w:rsid w:val="00116666"/>
    <w:rsid w:val="00133FEC"/>
    <w:rsid w:val="0015489A"/>
    <w:rsid w:val="00185245"/>
    <w:rsid w:val="001D331F"/>
    <w:rsid w:val="001D6458"/>
    <w:rsid w:val="001F7FF5"/>
    <w:rsid w:val="002468D7"/>
    <w:rsid w:val="002C3B21"/>
    <w:rsid w:val="002C4EFF"/>
    <w:rsid w:val="002E18ED"/>
    <w:rsid w:val="003D3A68"/>
    <w:rsid w:val="003F3EC9"/>
    <w:rsid w:val="00410E28"/>
    <w:rsid w:val="004143E4"/>
    <w:rsid w:val="00414600"/>
    <w:rsid w:val="004612C4"/>
    <w:rsid w:val="00495A1B"/>
    <w:rsid w:val="004C16DB"/>
    <w:rsid w:val="004C44BF"/>
    <w:rsid w:val="004C6C16"/>
    <w:rsid w:val="004D6561"/>
    <w:rsid w:val="005042FB"/>
    <w:rsid w:val="00507CA4"/>
    <w:rsid w:val="00531A8D"/>
    <w:rsid w:val="00592218"/>
    <w:rsid w:val="005F4972"/>
    <w:rsid w:val="00625E2B"/>
    <w:rsid w:val="0064065D"/>
    <w:rsid w:val="00677D89"/>
    <w:rsid w:val="006811E3"/>
    <w:rsid w:val="006D02E2"/>
    <w:rsid w:val="00747D54"/>
    <w:rsid w:val="00766B5C"/>
    <w:rsid w:val="00777998"/>
    <w:rsid w:val="0079518E"/>
    <w:rsid w:val="007B2713"/>
    <w:rsid w:val="007D2ECF"/>
    <w:rsid w:val="00813EE9"/>
    <w:rsid w:val="008764EB"/>
    <w:rsid w:val="00883C38"/>
    <w:rsid w:val="00885328"/>
    <w:rsid w:val="008A7EF7"/>
    <w:rsid w:val="008C0C4E"/>
    <w:rsid w:val="008D1839"/>
    <w:rsid w:val="0091111E"/>
    <w:rsid w:val="00920962"/>
    <w:rsid w:val="009A6504"/>
    <w:rsid w:val="009B048C"/>
    <w:rsid w:val="009B1ED9"/>
    <w:rsid w:val="009C278A"/>
    <w:rsid w:val="009D2F41"/>
    <w:rsid w:val="00A15747"/>
    <w:rsid w:val="00A41BCE"/>
    <w:rsid w:val="00A43527"/>
    <w:rsid w:val="00AA4B16"/>
    <w:rsid w:val="00AC1895"/>
    <w:rsid w:val="00B768AB"/>
    <w:rsid w:val="00B81621"/>
    <w:rsid w:val="00BA0743"/>
    <w:rsid w:val="00BE61F2"/>
    <w:rsid w:val="00C15B5E"/>
    <w:rsid w:val="00C60090"/>
    <w:rsid w:val="00C61B97"/>
    <w:rsid w:val="00C73CF6"/>
    <w:rsid w:val="00C96B42"/>
    <w:rsid w:val="00CA4BD4"/>
    <w:rsid w:val="00CB2623"/>
    <w:rsid w:val="00CD4356"/>
    <w:rsid w:val="00D16027"/>
    <w:rsid w:val="00D2585A"/>
    <w:rsid w:val="00D31DC9"/>
    <w:rsid w:val="00D46BCE"/>
    <w:rsid w:val="00D5361A"/>
    <w:rsid w:val="00DB2C46"/>
    <w:rsid w:val="00DC4403"/>
    <w:rsid w:val="00DF3BDD"/>
    <w:rsid w:val="00E33A1B"/>
    <w:rsid w:val="00E347C6"/>
    <w:rsid w:val="00EC473C"/>
    <w:rsid w:val="00EE45E1"/>
    <w:rsid w:val="00EF0327"/>
    <w:rsid w:val="00EF0DF5"/>
    <w:rsid w:val="00F15740"/>
    <w:rsid w:val="00F2266A"/>
    <w:rsid w:val="00F3790B"/>
    <w:rsid w:val="00FA4384"/>
    <w:rsid w:val="00FB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77027D7"/>
  <w15:docId w15:val="{E92FF04C-18CA-463A-BACA-6239972C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D1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8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8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839"/>
    <w:rPr>
      <w:b/>
      <w:bCs/>
      <w:sz w:val="20"/>
      <w:szCs w:val="20"/>
    </w:rPr>
  </w:style>
  <w:style w:type="paragraph" w:styleId="NoSpacing">
    <w:name w:val="No Spacing"/>
    <w:uiPriority w:val="1"/>
    <w:qFormat/>
    <w:rsid w:val="004143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gier\Desktop\PROJECTS\QUESTIONAIRE%20%20EVALUATION%20FOR%20SUPPLIERS\SUPPLIER%20EVALUATION%20FORM%20N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SUPPLIER EVALUATION FORM NA</Template>
  <TotalTime>4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 Igier</dc:creator>
  <cp:lastModifiedBy>Maisan Alwatarr</cp:lastModifiedBy>
  <cp:revision>5</cp:revision>
  <cp:lastPrinted>2016-02-16T09:43:00Z</cp:lastPrinted>
  <dcterms:created xsi:type="dcterms:W3CDTF">2020-07-26T05:36:00Z</dcterms:created>
  <dcterms:modified xsi:type="dcterms:W3CDTF">2021-02-09T04:56:00Z</dcterms:modified>
</cp:coreProperties>
</file>