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2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7"/>
        <w:gridCol w:w="738"/>
        <w:gridCol w:w="1202"/>
        <w:gridCol w:w="277"/>
        <w:gridCol w:w="1757"/>
        <w:gridCol w:w="368"/>
        <w:gridCol w:w="3883"/>
      </w:tblGrid>
      <w:tr w:rsidR="00376354" w:rsidRPr="005D5E44" w14:paraId="72F802CB" w14:textId="77777777" w:rsidTr="00175970">
        <w:trPr>
          <w:trHeight w:val="614"/>
        </w:trPr>
        <w:tc>
          <w:tcPr>
            <w:tcW w:w="9242" w:type="dxa"/>
            <w:gridSpan w:val="8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C07C60E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  <w:p w14:paraId="5145F647" w14:textId="77777777" w:rsidR="00376354" w:rsidRPr="005D5E44" w:rsidRDefault="00DB350C" w:rsidP="005D5E44">
            <w:pPr>
              <w:ind w:right="-18"/>
              <w:jc w:val="center"/>
              <w:rPr>
                <w:rFonts w:asciiTheme="majorHAnsi" w:hAnsiTheme="majorHAnsi" w:cstheme="majorHAnsi"/>
                <w:b/>
                <w:sz w:val="2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8"/>
                <w:lang w:val="en-GB"/>
              </w:rPr>
              <w:t xml:space="preserve">RECOMMENDATION </w:t>
            </w:r>
            <w:r w:rsidR="003226A4">
              <w:rPr>
                <w:rFonts w:asciiTheme="majorHAnsi" w:hAnsiTheme="majorHAnsi" w:cstheme="majorHAnsi"/>
                <w:b/>
                <w:sz w:val="28"/>
                <w:lang w:val="en-GB"/>
              </w:rPr>
              <w:t xml:space="preserve"> </w:t>
            </w:r>
            <w:r w:rsidR="00233879">
              <w:rPr>
                <w:rFonts w:asciiTheme="majorHAnsi" w:hAnsiTheme="majorHAnsi" w:cstheme="majorHAnsi"/>
                <w:b/>
                <w:sz w:val="28"/>
                <w:lang w:val="en-GB"/>
              </w:rPr>
              <w:t xml:space="preserve">TO SUPPLY </w:t>
            </w:r>
          </w:p>
          <w:p w14:paraId="0405F0EA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</w:tc>
      </w:tr>
      <w:tr w:rsidR="00376354" w:rsidRPr="005D5E44" w14:paraId="14549723" w14:textId="77777777" w:rsidTr="00175970">
        <w:trPr>
          <w:trHeight w:val="502"/>
        </w:trPr>
        <w:tc>
          <w:tcPr>
            <w:tcW w:w="1755" w:type="dxa"/>
            <w:gridSpan w:val="3"/>
            <w:tcBorders>
              <w:top w:val="single" w:sz="4" w:space="0" w:color="A6A6A6" w:themeColor="background1" w:themeShade="A6"/>
            </w:tcBorders>
            <w:shd w:val="clear" w:color="auto" w:fill="FFFFFF" w:themeFill="background1"/>
          </w:tcPr>
          <w:p w14:paraId="2F901205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  <w:p w14:paraId="45100F6D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Project:</w:t>
            </w:r>
          </w:p>
        </w:tc>
        <w:tc>
          <w:tcPr>
            <w:tcW w:w="7487" w:type="dxa"/>
            <w:gridSpan w:val="5"/>
            <w:tcBorders>
              <w:top w:val="single" w:sz="4" w:space="0" w:color="A6A6A6" w:themeColor="background1" w:themeShade="A6"/>
            </w:tcBorders>
            <w:shd w:val="clear" w:color="auto" w:fill="FFFFFF" w:themeFill="background1"/>
          </w:tcPr>
          <w:p w14:paraId="142C98A0" w14:textId="77777777" w:rsidR="00376354" w:rsidRDefault="00376354" w:rsidP="00A53D2E">
            <w:pPr>
              <w:ind w:right="-18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  <w:p w14:paraId="0DE7E54E" w14:textId="77777777" w:rsidR="00237348" w:rsidRPr="005D5E44" w:rsidRDefault="00237348" w:rsidP="00A53D2E">
            <w:pPr>
              <w:ind w:right="-18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</w:tc>
      </w:tr>
      <w:tr w:rsidR="00376354" w:rsidRPr="005D5E44" w14:paraId="1DC459F3" w14:textId="77777777" w:rsidTr="00175970">
        <w:trPr>
          <w:trHeight w:val="258"/>
        </w:trPr>
        <w:tc>
          <w:tcPr>
            <w:tcW w:w="1755" w:type="dxa"/>
            <w:gridSpan w:val="3"/>
            <w:tcBorders>
              <w:top w:val="single" w:sz="4" w:space="0" w:color="A6A6A6" w:themeColor="background1" w:themeShade="A6"/>
            </w:tcBorders>
            <w:shd w:val="clear" w:color="auto" w:fill="FFFFFF" w:themeFill="background1"/>
          </w:tcPr>
          <w:p w14:paraId="0C36DD3B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Date:</w:t>
            </w:r>
          </w:p>
        </w:tc>
        <w:tc>
          <w:tcPr>
            <w:tcW w:w="7487" w:type="dxa"/>
            <w:gridSpan w:val="5"/>
            <w:tcBorders>
              <w:top w:val="single" w:sz="4" w:space="0" w:color="A6A6A6" w:themeColor="background1" w:themeShade="A6"/>
            </w:tcBorders>
            <w:shd w:val="clear" w:color="auto" w:fill="FFFFFF" w:themeFill="background1"/>
          </w:tcPr>
          <w:p w14:paraId="2FD1C6CC" w14:textId="77777777" w:rsidR="00376354" w:rsidRPr="005D5E44" w:rsidRDefault="00376354" w:rsidP="00EC3F57">
            <w:pPr>
              <w:ind w:right="-18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</w:tc>
      </w:tr>
      <w:tr w:rsidR="000678B4" w:rsidRPr="005D5E44" w14:paraId="5891D558" w14:textId="77777777" w:rsidTr="00175970">
        <w:trPr>
          <w:trHeight w:val="448"/>
        </w:trPr>
        <w:tc>
          <w:tcPr>
            <w:tcW w:w="9242" w:type="dxa"/>
            <w:gridSpan w:val="8"/>
            <w:tcBorders>
              <w:top w:val="nil"/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14:paraId="10BB90F4" w14:textId="77777777" w:rsidR="000678B4" w:rsidRPr="005D5E44" w:rsidRDefault="000678B4" w:rsidP="00EC3F57">
            <w:pPr>
              <w:ind w:right="-18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  <w:p w14:paraId="06B493AC" w14:textId="77777777" w:rsidR="000678B4" w:rsidRPr="005D5E44" w:rsidRDefault="000678B4" w:rsidP="00EC3F57">
            <w:pPr>
              <w:ind w:right="-18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Receive</w:t>
            </w:r>
            <w:r w:rsidR="002B56EC" w:rsidRPr="005D5E4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d</w:t>
            </w:r>
            <w:r w:rsidRPr="005D5E4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 xml:space="preserve"> Quotations from the following:</w:t>
            </w:r>
          </w:p>
        </w:tc>
      </w:tr>
      <w:tr w:rsidR="00D94AC8" w:rsidRPr="005D5E44" w14:paraId="47534B28" w14:textId="77777777" w:rsidTr="005D5E44">
        <w:trPr>
          <w:trHeight w:val="258"/>
        </w:trPr>
        <w:tc>
          <w:tcPr>
            <w:tcW w:w="1017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DB28315" w14:textId="77777777" w:rsidR="00D94AC8" w:rsidRPr="005D5E44" w:rsidRDefault="00D94AC8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974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14:paraId="745BAEF7" w14:textId="77777777" w:rsidR="00D94AC8" w:rsidRPr="005D5E44" w:rsidRDefault="00D94AC8" w:rsidP="00EC3F57">
            <w:pPr>
              <w:ind w:right="-18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54411F" w14:textId="77777777" w:rsidR="00D94AC8" w:rsidRPr="005D5E44" w:rsidRDefault="00D94AC8" w:rsidP="00EC3F57">
            <w:pPr>
              <w:ind w:right="-18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D94AC8" w:rsidRPr="005D5E44" w14:paraId="119959DC" w14:textId="77777777" w:rsidTr="005D5E44">
        <w:trPr>
          <w:trHeight w:val="258"/>
        </w:trPr>
        <w:tc>
          <w:tcPr>
            <w:tcW w:w="1017" w:type="dxa"/>
            <w:gridSpan w:val="2"/>
            <w:tcBorders>
              <w:top w:val="single" w:sz="4" w:space="0" w:color="808080" w:themeColor="background1" w:themeShade="80"/>
            </w:tcBorders>
          </w:tcPr>
          <w:p w14:paraId="617711F9" w14:textId="77777777" w:rsidR="00D94AC8" w:rsidRPr="005D5E44" w:rsidRDefault="007E4D40" w:rsidP="00EC3F57">
            <w:pPr>
              <w:ind w:right="-250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No</w:t>
            </w:r>
          </w:p>
        </w:tc>
        <w:tc>
          <w:tcPr>
            <w:tcW w:w="3974" w:type="dxa"/>
            <w:gridSpan w:val="4"/>
            <w:tcBorders>
              <w:top w:val="single" w:sz="4" w:space="0" w:color="808080" w:themeColor="background1" w:themeShade="80"/>
            </w:tcBorders>
          </w:tcPr>
          <w:p w14:paraId="2FF9727F" w14:textId="77777777" w:rsidR="00D94AC8" w:rsidRPr="005D5E44" w:rsidRDefault="007E4D40" w:rsidP="00EC3F57">
            <w:pPr>
              <w:ind w:right="-250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Company</w:t>
            </w:r>
          </w:p>
        </w:tc>
        <w:tc>
          <w:tcPr>
            <w:tcW w:w="4251" w:type="dxa"/>
            <w:gridSpan w:val="2"/>
            <w:tcBorders>
              <w:top w:val="single" w:sz="4" w:space="0" w:color="808080" w:themeColor="background1" w:themeShade="80"/>
            </w:tcBorders>
          </w:tcPr>
          <w:p w14:paraId="0FAA4157" w14:textId="77777777" w:rsidR="00D94AC8" w:rsidRPr="005D5E44" w:rsidRDefault="007E4D40" w:rsidP="00EC3F57">
            <w:pPr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Details</w:t>
            </w:r>
          </w:p>
        </w:tc>
      </w:tr>
      <w:tr w:rsidR="007E4D40" w:rsidRPr="005D5E44" w14:paraId="14A8A3D6" w14:textId="77777777" w:rsidTr="005D5E44">
        <w:trPr>
          <w:trHeight w:val="244"/>
        </w:trPr>
        <w:tc>
          <w:tcPr>
            <w:tcW w:w="1017" w:type="dxa"/>
            <w:gridSpan w:val="2"/>
            <w:vMerge w:val="restart"/>
          </w:tcPr>
          <w:p w14:paraId="431909B0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32958AB1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Quote 1</w:t>
            </w:r>
          </w:p>
        </w:tc>
        <w:tc>
          <w:tcPr>
            <w:tcW w:w="3974" w:type="dxa"/>
            <w:gridSpan w:val="4"/>
            <w:vMerge w:val="restart"/>
          </w:tcPr>
          <w:p w14:paraId="2DF67567" w14:textId="77777777" w:rsidR="007E4D40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6302C6BC" w14:textId="77777777" w:rsidR="00237348" w:rsidRPr="005D5E44" w:rsidRDefault="00237348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</w:tcPr>
          <w:p w14:paraId="7C8EFDB9" w14:textId="77777777" w:rsidR="007E4D40" w:rsidRPr="005D5E44" w:rsidRDefault="007E4D40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7E4D40" w:rsidRPr="005D5E44" w14:paraId="3581C1EA" w14:textId="77777777" w:rsidTr="005D5E44">
        <w:trPr>
          <w:trHeight w:val="272"/>
        </w:trPr>
        <w:tc>
          <w:tcPr>
            <w:tcW w:w="1017" w:type="dxa"/>
            <w:gridSpan w:val="2"/>
            <w:vMerge/>
          </w:tcPr>
          <w:p w14:paraId="24A20583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974" w:type="dxa"/>
            <w:gridSpan w:val="4"/>
            <w:vMerge/>
          </w:tcPr>
          <w:p w14:paraId="76BA31FA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</w:tcPr>
          <w:p w14:paraId="601C3748" w14:textId="77777777" w:rsidR="007E4D40" w:rsidRPr="005D5E44" w:rsidRDefault="007E4D40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7E4D40" w:rsidRPr="005D5E44" w14:paraId="4E47BFD5" w14:textId="77777777" w:rsidTr="005D5E44">
        <w:trPr>
          <w:trHeight w:val="272"/>
        </w:trPr>
        <w:tc>
          <w:tcPr>
            <w:tcW w:w="1017" w:type="dxa"/>
            <w:gridSpan w:val="2"/>
            <w:vMerge/>
            <w:tcBorders>
              <w:bottom w:val="single" w:sz="4" w:space="0" w:color="A6A6A6" w:themeColor="background1" w:themeShade="A6"/>
            </w:tcBorders>
          </w:tcPr>
          <w:p w14:paraId="4DF8F20B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974" w:type="dxa"/>
            <w:gridSpan w:val="4"/>
            <w:vMerge/>
            <w:tcBorders>
              <w:bottom w:val="single" w:sz="4" w:space="0" w:color="A6A6A6" w:themeColor="background1" w:themeShade="A6"/>
            </w:tcBorders>
          </w:tcPr>
          <w:p w14:paraId="626A6723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  <w:tcBorders>
              <w:bottom w:val="single" w:sz="4" w:space="0" w:color="A6A6A6" w:themeColor="background1" w:themeShade="A6"/>
            </w:tcBorders>
          </w:tcPr>
          <w:p w14:paraId="27038D12" w14:textId="77777777" w:rsidR="007E4D40" w:rsidRPr="005D5E44" w:rsidRDefault="007E4D40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7E4D40" w:rsidRPr="005D5E44" w14:paraId="73783895" w14:textId="77777777" w:rsidTr="005D5E44">
        <w:trPr>
          <w:trHeight w:val="244"/>
        </w:trPr>
        <w:tc>
          <w:tcPr>
            <w:tcW w:w="101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197357B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974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0EB8721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ABAF7E" w14:textId="77777777" w:rsidR="007E4D40" w:rsidRPr="005D5E44" w:rsidRDefault="007E4D40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7E4D40" w:rsidRPr="005D5E44" w14:paraId="43BD31EF" w14:textId="77777777" w:rsidTr="005D5E44">
        <w:trPr>
          <w:trHeight w:val="258"/>
        </w:trPr>
        <w:tc>
          <w:tcPr>
            <w:tcW w:w="1017" w:type="dxa"/>
            <w:gridSpan w:val="2"/>
            <w:vMerge w:val="restart"/>
            <w:tcBorders>
              <w:top w:val="single" w:sz="4" w:space="0" w:color="A6A6A6" w:themeColor="background1" w:themeShade="A6"/>
            </w:tcBorders>
          </w:tcPr>
          <w:p w14:paraId="661F94BA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64999349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Quote 2</w:t>
            </w:r>
          </w:p>
        </w:tc>
        <w:tc>
          <w:tcPr>
            <w:tcW w:w="3974" w:type="dxa"/>
            <w:gridSpan w:val="4"/>
            <w:vMerge w:val="restart"/>
            <w:tcBorders>
              <w:top w:val="single" w:sz="4" w:space="0" w:color="A6A6A6" w:themeColor="background1" w:themeShade="A6"/>
            </w:tcBorders>
          </w:tcPr>
          <w:p w14:paraId="72B4510D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  <w:tcBorders>
              <w:top w:val="single" w:sz="4" w:space="0" w:color="A6A6A6" w:themeColor="background1" w:themeShade="A6"/>
            </w:tcBorders>
          </w:tcPr>
          <w:p w14:paraId="0A965164" w14:textId="77777777" w:rsidR="007E4D40" w:rsidRPr="005D5E44" w:rsidRDefault="007E4D40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7E4D40" w:rsidRPr="005D5E44" w14:paraId="223CF2F0" w14:textId="77777777" w:rsidTr="005D5E44">
        <w:trPr>
          <w:trHeight w:val="142"/>
        </w:trPr>
        <w:tc>
          <w:tcPr>
            <w:tcW w:w="1017" w:type="dxa"/>
            <w:gridSpan w:val="2"/>
            <w:vMerge/>
          </w:tcPr>
          <w:p w14:paraId="4C31780A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974" w:type="dxa"/>
            <w:gridSpan w:val="4"/>
            <w:vMerge/>
          </w:tcPr>
          <w:p w14:paraId="20D6E5C9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</w:tcPr>
          <w:p w14:paraId="6F3A14CD" w14:textId="77777777" w:rsidR="007E4D40" w:rsidRPr="005D5E44" w:rsidRDefault="007E4D40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7E4D40" w:rsidRPr="005D5E44" w14:paraId="6787252B" w14:textId="77777777" w:rsidTr="005D5E44">
        <w:trPr>
          <w:trHeight w:val="258"/>
        </w:trPr>
        <w:tc>
          <w:tcPr>
            <w:tcW w:w="1017" w:type="dxa"/>
            <w:gridSpan w:val="2"/>
            <w:vMerge/>
            <w:tcBorders>
              <w:bottom w:val="single" w:sz="4" w:space="0" w:color="A6A6A6" w:themeColor="background1" w:themeShade="A6"/>
            </w:tcBorders>
          </w:tcPr>
          <w:p w14:paraId="17409B69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974" w:type="dxa"/>
            <w:gridSpan w:val="4"/>
            <w:vMerge/>
            <w:tcBorders>
              <w:bottom w:val="single" w:sz="4" w:space="0" w:color="A6A6A6" w:themeColor="background1" w:themeShade="A6"/>
            </w:tcBorders>
          </w:tcPr>
          <w:p w14:paraId="2496C3CB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  <w:tcBorders>
              <w:bottom w:val="single" w:sz="4" w:space="0" w:color="A6A6A6" w:themeColor="background1" w:themeShade="A6"/>
            </w:tcBorders>
          </w:tcPr>
          <w:p w14:paraId="46E20283" w14:textId="77777777" w:rsidR="007E4D40" w:rsidRPr="005D5E44" w:rsidRDefault="007E4D40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9711C3" w:rsidRPr="005D5E44" w14:paraId="229FA082" w14:textId="77777777" w:rsidTr="005D5E44">
        <w:trPr>
          <w:trHeight w:val="258"/>
        </w:trPr>
        <w:tc>
          <w:tcPr>
            <w:tcW w:w="101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46A9CAB2" w14:textId="77777777" w:rsidR="009711C3" w:rsidRPr="005D5E44" w:rsidRDefault="009711C3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974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AD1F3F7" w14:textId="77777777" w:rsidR="009711C3" w:rsidRPr="005D5E44" w:rsidRDefault="009711C3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893ABF" w14:textId="77777777" w:rsidR="009711C3" w:rsidRPr="005D5E44" w:rsidRDefault="009711C3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7E4D40" w:rsidRPr="005D5E44" w14:paraId="422CAB21" w14:textId="77777777" w:rsidTr="005D5E44">
        <w:trPr>
          <w:trHeight w:val="258"/>
        </w:trPr>
        <w:tc>
          <w:tcPr>
            <w:tcW w:w="1017" w:type="dxa"/>
            <w:gridSpan w:val="2"/>
            <w:vMerge w:val="restart"/>
            <w:tcBorders>
              <w:top w:val="single" w:sz="4" w:space="0" w:color="A6A6A6" w:themeColor="background1" w:themeShade="A6"/>
            </w:tcBorders>
          </w:tcPr>
          <w:p w14:paraId="60DD5D03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2746285D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Quote 3</w:t>
            </w:r>
          </w:p>
        </w:tc>
        <w:tc>
          <w:tcPr>
            <w:tcW w:w="3974" w:type="dxa"/>
            <w:gridSpan w:val="4"/>
            <w:vMerge w:val="restart"/>
            <w:tcBorders>
              <w:top w:val="single" w:sz="4" w:space="0" w:color="A6A6A6" w:themeColor="background1" w:themeShade="A6"/>
            </w:tcBorders>
          </w:tcPr>
          <w:p w14:paraId="49873D51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  <w:tcBorders>
              <w:top w:val="single" w:sz="4" w:space="0" w:color="A6A6A6" w:themeColor="background1" w:themeShade="A6"/>
            </w:tcBorders>
          </w:tcPr>
          <w:p w14:paraId="64483BD8" w14:textId="77777777" w:rsidR="007E4D40" w:rsidRPr="005D5E44" w:rsidRDefault="007E4D40" w:rsidP="00BF48AC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7E4D40" w:rsidRPr="005D5E44" w14:paraId="69849703" w14:textId="77777777" w:rsidTr="005D5E44">
        <w:trPr>
          <w:trHeight w:val="258"/>
        </w:trPr>
        <w:tc>
          <w:tcPr>
            <w:tcW w:w="1017" w:type="dxa"/>
            <w:gridSpan w:val="2"/>
            <w:vMerge/>
          </w:tcPr>
          <w:p w14:paraId="46ADECC6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974" w:type="dxa"/>
            <w:gridSpan w:val="4"/>
            <w:vMerge/>
          </w:tcPr>
          <w:p w14:paraId="19615554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</w:tcPr>
          <w:p w14:paraId="4613327C" w14:textId="77777777" w:rsidR="007E4D40" w:rsidRPr="005D5E44" w:rsidRDefault="007E4D40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7E4D40" w:rsidRPr="005D5E44" w14:paraId="4F436CCC" w14:textId="77777777" w:rsidTr="005D5E44">
        <w:trPr>
          <w:trHeight w:val="272"/>
        </w:trPr>
        <w:tc>
          <w:tcPr>
            <w:tcW w:w="1017" w:type="dxa"/>
            <w:gridSpan w:val="2"/>
            <w:vMerge/>
          </w:tcPr>
          <w:p w14:paraId="1EA2315F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974" w:type="dxa"/>
            <w:gridSpan w:val="4"/>
            <w:vMerge/>
          </w:tcPr>
          <w:p w14:paraId="4F4CD6D6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</w:tcPr>
          <w:p w14:paraId="51DABAF7" w14:textId="77777777" w:rsidR="007E4D40" w:rsidRPr="005D5E44" w:rsidRDefault="007E4D40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9711C3" w:rsidRPr="005D5E44" w14:paraId="6E47023D" w14:textId="77777777" w:rsidTr="005D5E44">
        <w:trPr>
          <w:trHeight w:val="244"/>
        </w:trPr>
        <w:tc>
          <w:tcPr>
            <w:tcW w:w="101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8B1AA7E" w14:textId="77777777" w:rsidR="009711C3" w:rsidRPr="005D5E44" w:rsidRDefault="009711C3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974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2E6A28E" w14:textId="77777777" w:rsidR="009711C3" w:rsidRPr="005D5E44" w:rsidRDefault="009711C3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F6E1F3" w14:textId="77777777" w:rsidR="009711C3" w:rsidRPr="005D5E44" w:rsidRDefault="009711C3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5D2124" w:rsidRPr="005D5E44" w14:paraId="2B2E37A8" w14:textId="77777777" w:rsidTr="005D5E44">
        <w:trPr>
          <w:trHeight w:val="632"/>
        </w:trPr>
        <w:tc>
          <w:tcPr>
            <w:tcW w:w="2957" w:type="dxa"/>
            <w:gridSpan w:val="4"/>
            <w:tcBorders>
              <w:top w:val="single" w:sz="4" w:space="0" w:color="A6A6A6" w:themeColor="background1" w:themeShade="A6"/>
            </w:tcBorders>
          </w:tcPr>
          <w:p w14:paraId="352DE2A2" w14:textId="77777777" w:rsidR="005D2124" w:rsidRPr="005D5E44" w:rsidRDefault="005D2124" w:rsidP="00EC3F57">
            <w:pPr>
              <w:ind w:right="-18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  <w:p w14:paraId="3C5C4016" w14:textId="77777777" w:rsidR="005D2124" w:rsidRPr="005D5E44" w:rsidRDefault="005D2124" w:rsidP="00EC3F57">
            <w:pPr>
              <w:ind w:right="-18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RECOMMENDED QUOTE:</w:t>
            </w:r>
          </w:p>
        </w:tc>
        <w:tc>
          <w:tcPr>
            <w:tcW w:w="6285" w:type="dxa"/>
            <w:gridSpan w:val="4"/>
            <w:tcBorders>
              <w:top w:val="single" w:sz="4" w:space="0" w:color="A6A6A6" w:themeColor="background1" w:themeShade="A6"/>
            </w:tcBorders>
          </w:tcPr>
          <w:p w14:paraId="3A1360A9" w14:textId="77777777" w:rsidR="005D2124" w:rsidRDefault="005D2124" w:rsidP="00EC3F57">
            <w:pPr>
              <w:ind w:right="-18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  <w:p w14:paraId="147016FA" w14:textId="77777777" w:rsidR="00237348" w:rsidRPr="005D5E44" w:rsidRDefault="00237348" w:rsidP="00EC3F57">
            <w:pPr>
              <w:ind w:right="-18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</w:tc>
      </w:tr>
      <w:tr w:rsidR="003E48C8" w:rsidRPr="005D5E44" w14:paraId="2BE91822" w14:textId="77777777" w:rsidTr="00175970">
        <w:trPr>
          <w:trHeight w:val="258"/>
        </w:trPr>
        <w:tc>
          <w:tcPr>
            <w:tcW w:w="9242" w:type="dxa"/>
            <w:gridSpan w:val="8"/>
          </w:tcPr>
          <w:p w14:paraId="271A02C5" w14:textId="77777777" w:rsidR="003E48C8" w:rsidRPr="005D5E44" w:rsidRDefault="00175970" w:rsidP="00EC3F57">
            <w:pPr>
              <w:ind w:right="-18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Reasons for Recommendation (Please tick) </w:t>
            </w:r>
          </w:p>
        </w:tc>
      </w:tr>
      <w:tr w:rsidR="007E4D40" w:rsidRPr="005D5E44" w14:paraId="663AA72F" w14:textId="77777777" w:rsidTr="00175970">
        <w:trPr>
          <w:trHeight w:val="244"/>
        </w:trPr>
        <w:tc>
          <w:tcPr>
            <w:tcW w:w="990" w:type="dxa"/>
          </w:tcPr>
          <w:p w14:paraId="284F9EA7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8252" w:type="dxa"/>
            <w:gridSpan w:val="7"/>
          </w:tcPr>
          <w:p w14:paraId="11863F64" w14:textId="77777777" w:rsidR="007E4D40" w:rsidRPr="005D5E44" w:rsidRDefault="00175970" w:rsidP="00A53D2E">
            <w:pPr>
              <w:ind w:right="-18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Capable of meeting requirements</w:t>
            </w:r>
          </w:p>
        </w:tc>
      </w:tr>
      <w:tr w:rsidR="007E4D40" w:rsidRPr="005D5E44" w14:paraId="40E240DA" w14:textId="77777777" w:rsidTr="00175970">
        <w:trPr>
          <w:trHeight w:val="258"/>
        </w:trPr>
        <w:tc>
          <w:tcPr>
            <w:tcW w:w="990" w:type="dxa"/>
          </w:tcPr>
          <w:p w14:paraId="732C9754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8252" w:type="dxa"/>
            <w:gridSpan w:val="7"/>
          </w:tcPr>
          <w:p w14:paraId="10B668E1" w14:textId="77777777" w:rsidR="007E4D40" w:rsidRPr="005D5E44" w:rsidRDefault="00175970" w:rsidP="00EC3F57">
            <w:pPr>
              <w:ind w:right="-18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Value for money</w:t>
            </w:r>
          </w:p>
        </w:tc>
      </w:tr>
      <w:tr w:rsidR="007E4D40" w:rsidRPr="005D5E44" w14:paraId="75313893" w14:textId="77777777" w:rsidTr="00175970">
        <w:trPr>
          <w:trHeight w:val="244"/>
        </w:trPr>
        <w:tc>
          <w:tcPr>
            <w:tcW w:w="990" w:type="dxa"/>
          </w:tcPr>
          <w:p w14:paraId="42DEBF1D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8252" w:type="dxa"/>
            <w:gridSpan w:val="7"/>
          </w:tcPr>
          <w:p w14:paraId="7656A628" w14:textId="77777777" w:rsidR="007E4D40" w:rsidRPr="005D5E44" w:rsidRDefault="00175970" w:rsidP="00EC3F57">
            <w:pPr>
              <w:ind w:right="-18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QHSE compliant</w:t>
            </w:r>
          </w:p>
        </w:tc>
      </w:tr>
      <w:tr w:rsidR="00175970" w:rsidRPr="005D5E44" w14:paraId="186A0875" w14:textId="77777777" w:rsidTr="00175970">
        <w:trPr>
          <w:trHeight w:val="244"/>
        </w:trPr>
        <w:tc>
          <w:tcPr>
            <w:tcW w:w="990" w:type="dxa"/>
          </w:tcPr>
          <w:p w14:paraId="7C545CE7" w14:textId="77777777" w:rsidR="00175970" w:rsidRPr="005D5E44" w:rsidRDefault="0017597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Others: </w:t>
            </w:r>
          </w:p>
        </w:tc>
        <w:tc>
          <w:tcPr>
            <w:tcW w:w="8252" w:type="dxa"/>
            <w:gridSpan w:val="7"/>
          </w:tcPr>
          <w:p w14:paraId="4B7D13B6" w14:textId="77777777" w:rsidR="00175970" w:rsidRDefault="00175970" w:rsidP="00EC3F57">
            <w:pPr>
              <w:ind w:right="-18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376354" w:rsidRPr="005D5E44" w14:paraId="2781DD0B" w14:textId="77777777" w:rsidTr="00175970">
        <w:trPr>
          <w:trHeight w:val="272"/>
        </w:trPr>
        <w:tc>
          <w:tcPr>
            <w:tcW w:w="3234" w:type="dxa"/>
            <w:gridSpan w:val="5"/>
            <w:vMerge w:val="restart"/>
          </w:tcPr>
          <w:p w14:paraId="36D33417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 w:rsidRPr="005D5E44">
              <w:rPr>
                <w:rFonts w:asciiTheme="majorHAnsi" w:hAnsiTheme="majorHAnsi" w:cstheme="majorHAnsi"/>
                <w:lang w:val="en-GB"/>
              </w:rPr>
              <w:t xml:space="preserve">                </w:t>
            </w:r>
          </w:p>
          <w:p w14:paraId="5F822A0C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  <w:p w14:paraId="1F940A71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b/>
                <w:lang w:val="en-GB"/>
              </w:rPr>
            </w:pPr>
            <w:r w:rsidRPr="005D5E44">
              <w:rPr>
                <w:rFonts w:asciiTheme="majorHAnsi" w:hAnsiTheme="majorHAnsi" w:cstheme="majorHAnsi"/>
                <w:b/>
                <w:lang w:val="en-GB"/>
              </w:rPr>
              <w:t>Requested By:</w:t>
            </w:r>
          </w:p>
        </w:tc>
        <w:tc>
          <w:tcPr>
            <w:tcW w:w="2125" w:type="dxa"/>
            <w:gridSpan w:val="2"/>
          </w:tcPr>
          <w:p w14:paraId="0D61631A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  <w:p w14:paraId="6C238BF3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Name:</w:t>
            </w:r>
          </w:p>
        </w:tc>
        <w:tc>
          <w:tcPr>
            <w:tcW w:w="3883" w:type="dxa"/>
          </w:tcPr>
          <w:p w14:paraId="2ABCC943" w14:textId="77777777" w:rsidR="00376354" w:rsidRPr="005D5E44" w:rsidRDefault="00376354" w:rsidP="00EC3F57">
            <w:pPr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</w:tr>
      <w:tr w:rsidR="00376354" w:rsidRPr="005D5E44" w14:paraId="326C45C0" w14:textId="77777777" w:rsidTr="00175970">
        <w:trPr>
          <w:trHeight w:val="272"/>
        </w:trPr>
        <w:tc>
          <w:tcPr>
            <w:tcW w:w="3234" w:type="dxa"/>
            <w:gridSpan w:val="5"/>
            <w:vMerge/>
          </w:tcPr>
          <w:p w14:paraId="3C09B056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  <w:tc>
          <w:tcPr>
            <w:tcW w:w="2125" w:type="dxa"/>
            <w:gridSpan w:val="2"/>
          </w:tcPr>
          <w:p w14:paraId="5ABE95B4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  <w:p w14:paraId="5C81F8A6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Signature:</w:t>
            </w:r>
          </w:p>
        </w:tc>
        <w:tc>
          <w:tcPr>
            <w:tcW w:w="3883" w:type="dxa"/>
          </w:tcPr>
          <w:p w14:paraId="012CE57B" w14:textId="77777777" w:rsidR="00376354" w:rsidRPr="005D5E44" w:rsidRDefault="00376354" w:rsidP="00EC3F57">
            <w:pPr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</w:tr>
      <w:tr w:rsidR="00454B2B" w:rsidRPr="005D5E44" w14:paraId="00A8475C" w14:textId="77777777" w:rsidTr="00175970">
        <w:trPr>
          <w:trHeight w:val="272"/>
        </w:trPr>
        <w:tc>
          <w:tcPr>
            <w:tcW w:w="3234" w:type="dxa"/>
            <w:gridSpan w:val="5"/>
            <w:vMerge w:val="restart"/>
          </w:tcPr>
          <w:p w14:paraId="7EBC94B7" w14:textId="77777777" w:rsidR="00454B2B" w:rsidRPr="005D5E44" w:rsidRDefault="00454B2B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  <w:p w14:paraId="23A21E24" w14:textId="77777777" w:rsidR="00454B2B" w:rsidRPr="005D5E44" w:rsidRDefault="00454B2B" w:rsidP="00EC3F57">
            <w:pPr>
              <w:ind w:right="-250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  <w:p w14:paraId="1D6B0B4B" w14:textId="77777777" w:rsidR="00454B2B" w:rsidRPr="005D5E44" w:rsidRDefault="00454B2B" w:rsidP="00EC3F57">
            <w:pPr>
              <w:ind w:right="-250"/>
              <w:rPr>
                <w:rFonts w:asciiTheme="majorHAnsi" w:hAnsiTheme="majorHAnsi" w:cstheme="majorHAnsi"/>
                <w:b/>
                <w:lang w:val="en-GB"/>
              </w:rPr>
            </w:pPr>
            <w:r w:rsidRPr="005D5E44">
              <w:rPr>
                <w:rFonts w:asciiTheme="majorHAnsi" w:hAnsiTheme="majorHAnsi" w:cstheme="majorHAnsi"/>
                <w:b/>
                <w:lang w:val="en-GB"/>
              </w:rPr>
              <w:t>Approved / Not Approved</w:t>
            </w:r>
          </w:p>
        </w:tc>
        <w:tc>
          <w:tcPr>
            <w:tcW w:w="2125" w:type="dxa"/>
            <w:gridSpan w:val="2"/>
          </w:tcPr>
          <w:p w14:paraId="2E9D0946" w14:textId="77777777" w:rsidR="00454B2B" w:rsidRPr="005D5E44" w:rsidRDefault="00454B2B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  <w:p w14:paraId="597991C7" w14:textId="77777777" w:rsidR="00454B2B" w:rsidRPr="005D5E44" w:rsidRDefault="00454B2B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Name:</w:t>
            </w:r>
          </w:p>
        </w:tc>
        <w:tc>
          <w:tcPr>
            <w:tcW w:w="3883" w:type="dxa"/>
          </w:tcPr>
          <w:p w14:paraId="27DA66D8" w14:textId="77777777" w:rsidR="00454B2B" w:rsidRPr="005D5E44" w:rsidRDefault="00454B2B" w:rsidP="00EC3F57">
            <w:pPr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</w:tr>
      <w:tr w:rsidR="00454B2B" w:rsidRPr="005D5E44" w14:paraId="4326021A" w14:textId="77777777" w:rsidTr="00175970">
        <w:trPr>
          <w:trHeight w:val="272"/>
        </w:trPr>
        <w:tc>
          <w:tcPr>
            <w:tcW w:w="3234" w:type="dxa"/>
            <w:gridSpan w:val="5"/>
            <w:vMerge/>
          </w:tcPr>
          <w:p w14:paraId="52C6548F" w14:textId="77777777" w:rsidR="00454B2B" w:rsidRPr="005D5E44" w:rsidRDefault="00454B2B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  <w:tc>
          <w:tcPr>
            <w:tcW w:w="2125" w:type="dxa"/>
            <w:gridSpan w:val="2"/>
          </w:tcPr>
          <w:p w14:paraId="1DA6DE60" w14:textId="77777777" w:rsidR="00454B2B" w:rsidRPr="005D5E44" w:rsidRDefault="00454B2B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  <w:p w14:paraId="25ADC173" w14:textId="77777777" w:rsidR="00454B2B" w:rsidRPr="005D5E44" w:rsidRDefault="00454B2B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Signature:</w:t>
            </w:r>
          </w:p>
        </w:tc>
        <w:tc>
          <w:tcPr>
            <w:tcW w:w="3883" w:type="dxa"/>
          </w:tcPr>
          <w:p w14:paraId="15E31193" w14:textId="77777777" w:rsidR="00454B2B" w:rsidRPr="005D5E44" w:rsidRDefault="00454B2B" w:rsidP="00EC3F57">
            <w:pPr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</w:tr>
      <w:tr w:rsidR="0047274E" w:rsidRPr="005D5E44" w14:paraId="15CF76D8" w14:textId="77777777" w:rsidTr="00175970">
        <w:trPr>
          <w:trHeight w:val="272"/>
        </w:trPr>
        <w:tc>
          <w:tcPr>
            <w:tcW w:w="3234" w:type="dxa"/>
            <w:gridSpan w:val="5"/>
            <w:vMerge w:val="restart"/>
          </w:tcPr>
          <w:p w14:paraId="242B8726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  <w:p w14:paraId="34EC7F44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  <w:p w14:paraId="6FDB31F6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b/>
                <w:lang w:val="en-GB"/>
              </w:rPr>
            </w:pPr>
            <w:r w:rsidRPr="005D5E44">
              <w:rPr>
                <w:rFonts w:asciiTheme="majorHAnsi" w:hAnsiTheme="majorHAnsi" w:cstheme="majorHAnsi"/>
                <w:b/>
                <w:lang w:val="en-GB"/>
              </w:rPr>
              <w:t>In Budget: Yes / No</w:t>
            </w:r>
          </w:p>
        </w:tc>
        <w:tc>
          <w:tcPr>
            <w:tcW w:w="2125" w:type="dxa"/>
            <w:gridSpan w:val="2"/>
          </w:tcPr>
          <w:p w14:paraId="4718978A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  <w:p w14:paraId="157A55A3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Cost Centre</w:t>
            </w:r>
          </w:p>
        </w:tc>
        <w:tc>
          <w:tcPr>
            <w:tcW w:w="3883" w:type="dxa"/>
          </w:tcPr>
          <w:p w14:paraId="11341327" w14:textId="77777777" w:rsidR="0047274E" w:rsidRPr="005D5E44" w:rsidRDefault="0047274E" w:rsidP="00EC3F57">
            <w:pPr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</w:tr>
      <w:tr w:rsidR="0047274E" w:rsidRPr="005D5E44" w14:paraId="0E1EE686" w14:textId="77777777" w:rsidTr="00175970">
        <w:trPr>
          <w:trHeight w:val="272"/>
        </w:trPr>
        <w:tc>
          <w:tcPr>
            <w:tcW w:w="3234" w:type="dxa"/>
            <w:gridSpan w:val="5"/>
            <w:vMerge/>
            <w:tcBorders>
              <w:bottom w:val="nil"/>
            </w:tcBorders>
          </w:tcPr>
          <w:p w14:paraId="530EEE5F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  <w:tc>
          <w:tcPr>
            <w:tcW w:w="2125" w:type="dxa"/>
            <w:gridSpan w:val="2"/>
          </w:tcPr>
          <w:p w14:paraId="7EDB8B4C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  <w:p w14:paraId="477BEC2D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Account Code</w:t>
            </w:r>
          </w:p>
        </w:tc>
        <w:tc>
          <w:tcPr>
            <w:tcW w:w="3883" w:type="dxa"/>
          </w:tcPr>
          <w:p w14:paraId="78206711" w14:textId="77777777" w:rsidR="0047274E" w:rsidRPr="005D5E44" w:rsidRDefault="0047274E" w:rsidP="00EC3F57">
            <w:pPr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</w:tr>
      <w:tr w:rsidR="0047274E" w:rsidRPr="005D5E44" w14:paraId="5E011698" w14:textId="77777777" w:rsidTr="00175970">
        <w:trPr>
          <w:trHeight w:val="272"/>
        </w:trPr>
        <w:tc>
          <w:tcPr>
            <w:tcW w:w="3234" w:type="dxa"/>
            <w:gridSpan w:val="5"/>
            <w:tcBorders>
              <w:top w:val="nil"/>
            </w:tcBorders>
          </w:tcPr>
          <w:p w14:paraId="527E5328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  <w:tc>
          <w:tcPr>
            <w:tcW w:w="2125" w:type="dxa"/>
            <w:gridSpan w:val="2"/>
          </w:tcPr>
          <w:p w14:paraId="53491360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  <w:p w14:paraId="35792EA8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Remaining in Budget</w:t>
            </w:r>
          </w:p>
        </w:tc>
        <w:tc>
          <w:tcPr>
            <w:tcW w:w="3883" w:type="dxa"/>
          </w:tcPr>
          <w:p w14:paraId="04FFA246" w14:textId="77777777" w:rsidR="0047274E" w:rsidRPr="005D5E44" w:rsidRDefault="0047274E" w:rsidP="00EC3F57">
            <w:pPr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</w:tr>
      <w:tr w:rsidR="00454B2B" w:rsidRPr="005D5E44" w14:paraId="47B3EBF9" w14:textId="77777777" w:rsidTr="00175970">
        <w:trPr>
          <w:trHeight w:val="502"/>
        </w:trPr>
        <w:tc>
          <w:tcPr>
            <w:tcW w:w="9242" w:type="dxa"/>
            <w:gridSpan w:val="8"/>
          </w:tcPr>
          <w:p w14:paraId="6ACCA3C7" w14:textId="77777777" w:rsidR="00454B2B" w:rsidRPr="005D5E44" w:rsidRDefault="00454B2B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Comments / Remarks</w:t>
            </w:r>
          </w:p>
        </w:tc>
      </w:tr>
      <w:tr w:rsidR="00454B2B" w:rsidRPr="005D5E44" w14:paraId="6597AB89" w14:textId="77777777" w:rsidTr="00175970">
        <w:trPr>
          <w:trHeight w:val="79"/>
        </w:trPr>
        <w:tc>
          <w:tcPr>
            <w:tcW w:w="9242" w:type="dxa"/>
            <w:gridSpan w:val="8"/>
          </w:tcPr>
          <w:p w14:paraId="5C7091D6" w14:textId="77777777" w:rsidR="00454B2B" w:rsidRPr="005D5E44" w:rsidRDefault="00454B2B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454B2B" w:rsidRPr="005D5E44" w14:paraId="41430133" w14:textId="77777777" w:rsidTr="00175970">
        <w:trPr>
          <w:trHeight w:val="258"/>
        </w:trPr>
        <w:tc>
          <w:tcPr>
            <w:tcW w:w="9242" w:type="dxa"/>
            <w:gridSpan w:val="8"/>
          </w:tcPr>
          <w:p w14:paraId="069C9D16" w14:textId="77777777" w:rsidR="00454B2B" w:rsidRPr="005D5E44" w:rsidRDefault="00454B2B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</w:tbl>
    <w:p w14:paraId="4291E1CF" w14:textId="77777777" w:rsidR="00657B04" w:rsidRDefault="00657B04" w:rsidP="00D4184D">
      <w:pPr>
        <w:ind w:left="-993" w:right="-914"/>
        <w:rPr>
          <w:rFonts w:asciiTheme="majorHAnsi" w:hAnsiTheme="majorHAnsi" w:cstheme="majorHAnsi"/>
          <w:lang w:val="en-GB"/>
        </w:rPr>
      </w:pPr>
    </w:p>
    <w:p w14:paraId="7190ABB2" w14:textId="77777777" w:rsidR="00657B04" w:rsidRPr="00657B04" w:rsidRDefault="00657B04" w:rsidP="00657B04">
      <w:pPr>
        <w:rPr>
          <w:rFonts w:asciiTheme="majorHAnsi" w:hAnsiTheme="majorHAnsi" w:cstheme="majorHAnsi"/>
          <w:lang w:val="en-GB"/>
        </w:rPr>
      </w:pPr>
    </w:p>
    <w:p w14:paraId="5617C246" w14:textId="77777777" w:rsidR="00657B04" w:rsidRDefault="00657B04" w:rsidP="00657B04">
      <w:pPr>
        <w:rPr>
          <w:rFonts w:asciiTheme="majorHAnsi" w:hAnsiTheme="majorHAnsi" w:cstheme="majorHAnsi"/>
          <w:lang w:val="en-GB"/>
        </w:rPr>
      </w:pPr>
    </w:p>
    <w:p w14:paraId="6884E5F2" w14:textId="77777777" w:rsidR="00454B2B" w:rsidRPr="00657B04" w:rsidRDefault="00657B04" w:rsidP="00657B04">
      <w:pPr>
        <w:tabs>
          <w:tab w:val="left" w:pos="7455"/>
        </w:tabs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</w:r>
    </w:p>
    <w:sectPr w:rsidR="00454B2B" w:rsidRPr="00657B04" w:rsidSect="001070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739" w:right="1100" w:bottom="0" w:left="1440" w:header="90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6800F" w14:textId="77777777" w:rsidR="00EE04F7" w:rsidRDefault="00EE04F7" w:rsidP="008B2D73">
      <w:pPr>
        <w:spacing w:after="0"/>
      </w:pPr>
      <w:r>
        <w:separator/>
      </w:r>
    </w:p>
  </w:endnote>
  <w:endnote w:type="continuationSeparator" w:id="0">
    <w:p w14:paraId="05D011EC" w14:textId="77777777" w:rsidR="00EE04F7" w:rsidRDefault="00EE04F7" w:rsidP="008B2D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7D68C" w14:textId="77777777" w:rsidR="00747A8B" w:rsidRDefault="00747A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C6468" w14:textId="576D12D8" w:rsidR="00BF48AC" w:rsidRDefault="00747A8B" w:rsidP="001070F7">
    <w:pPr>
      <w:pStyle w:val="Footer"/>
      <w:tabs>
        <w:tab w:val="clear" w:pos="4320"/>
        <w:tab w:val="clear" w:pos="8640"/>
        <w:tab w:val="left" w:pos="152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959416D" wp14:editId="30A8E72F">
              <wp:simplePos x="0" y="0"/>
              <wp:positionH relativeFrom="column">
                <wp:posOffset>5575300</wp:posOffset>
              </wp:positionH>
              <wp:positionV relativeFrom="paragraph">
                <wp:posOffset>-467995</wp:posOffset>
              </wp:positionV>
              <wp:extent cx="647700" cy="352425"/>
              <wp:effectExtent l="0" t="0" r="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0" cy="3524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73EDB2" w14:textId="77777777" w:rsidR="00BF48AC" w:rsidRPr="009413AD" w:rsidRDefault="00BF48AC" w:rsidP="009413AD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 w:rsidRPr="009413AD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 xml:space="preserve">    PUF103</w:t>
                          </w:r>
                        </w:p>
                        <w:p w14:paraId="0972A49A" w14:textId="06473279" w:rsidR="00BF48AC" w:rsidRPr="009413AD" w:rsidRDefault="00BF48AC" w:rsidP="009413AD">
                          <w:pPr>
                            <w:pStyle w:val="NoSpacing"/>
                            <w:jc w:val="right"/>
                            <w:rPr>
                              <w:rFonts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9413AD">
                            <w:rPr>
                              <w:rFonts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</w:t>
                          </w:r>
                          <w:r w:rsidR="00D40A2D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001991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5941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39pt;margin-top:-36.85pt;width:51pt;height:27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" fillcolor="white [3201]" stroked="f" strokeweight=".5pt">
              <v:textbox>
                <w:txbxContent>
                  <w:p w14:paraId="5B73EDB2" w14:textId="77777777" w:rsidR="00BF48AC" w:rsidRPr="009413AD" w:rsidRDefault="00BF48AC" w:rsidP="009413AD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 w:rsidRPr="009413AD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 xml:space="preserve">    PUF103</w:t>
                    </w:r>
                  </w:p>
                  <w:p w14:paraId="0972A49A" w14:textId="06473279" w:rsidR="00BF48AC" w:rsidRPr="009413AD" w:rsidRDefault="00BF48AC" w:rsidP="009413AD">
                    <w:pPr>
                      <w:pStyle w:val="NoSpacing"/>
                      <w:jc w:val="right"/>
                      <w:rPr>
                        <w:rFonts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9413AD">
                      <w:rPr>
                        <w:rFonts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</w:t>
                    </w:r>
                    <w:r w:rsidR="00D40A2D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 xml:space="preserve">Version </w:t>
                    </w:r>
                    <w:r w:rsidR="00001991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7A29540" wp14:editId="1B9293C0">
              <wp:simplePos x="0" y="0"/>
              <wp:positionH relativeFrom="column">
                <wp:posOffset>1029335</wp:posOffset>
              </wp:positionH>
              <wp:positionV relativeFrom="paragraph">
                <wp:posOffset>-467995</wp:posOffset>
              </wp:positionV>
              <wp:extent cx="1409700" cy="381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97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8926BA" w14:textId="77777777" w:rsidR="00BF48AC" w:rsidRPr="009413AD" w:rsidRDefault="00D40A2D" w:rsidP="00CB11F6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Recommendation to Supply</w:t>
                          </w:r>
                        </w:p>
                        <w:p w14:paraId="759F6EE8" w14:textId="693F4FC5" w:rsidR="00BF48AC" w:rsidRPr="009413AD" w:rsidRDefault="00001991" w:rsidP="00CB11F6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August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A29540" id="Text Box 3" o:spid="_x0000_s1027" type="#_x0000_t202" style="position:absolute;margin-left:81.05pt;margin-top:-36.85pt;width:111pt;height:30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" fillcolor="white [3201]" stroked="f" strokeweight=".5pt">
              <v:textbox>
                <w:txbxContent>
                  <w:p w14:paraId="318926BA" w14:textId="77777777" w:rsidR="00BF48AC" w:rsidRPr="009413AD" w:rsidRDefault="00D40A2D" w:rsidP="00CB11F6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Recommendation to Supply</w:t>
                    </w:r>
                  </w:p>
                  <w:p w14:paraId="759F6EE8" w14:textId="693F4FC5" w:rsidR="00BF48AC" w:rsidRPr="009413AD" w:rsidRDefault="00001991" w:rsidP="00CB11F6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August 2022</w:t>
                    </w:r>
                  </w:p>
                </w:txbxContent>
              </v:textbox>
            </v:shape>
          </w:pict>
        </mc:Fallback>
      </mc:AlternateContent>
    </w:r>
  </w:p>
  <w:p w14:paraId="60C4D753" w14:textId="77777777" w:rsidR="00BF48AC" w:rsidRPr="009A4B40" w:rsidRDefault="00BF48AC" w:rsidP="00CB11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0896D" w14:textId="77777777" w:rsidR="00747A8B" w:rsidRDefault="00747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6720B" w14:textId="77777777" w:rsidR="00EE04F7" w:rsidRDefault="00EE04F7" w:rsidP="008B2D73">
      <w:pPr>
        <w:spacing w:after="0"/>
      </w:pPr>
      <w:r>
        <w:separator/>
      </w:r>
    </w:p>
  </w:footnote>
  <w:footnote w:type="continuationSeparator" w:id="0">
    <w:p w14:paraId="6A68B1E9" w14:textId="77777777" w:rsidR="00EE04F7" w:rsidRDefault="00EE04F7" w:rsidP="008B2D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569B9" w14:textId="77777777" w:rsidR="00747A8B" w:rsidRDefault="00747A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5878" w14:textId="11E2FBB4" w:rsidR="00BF48AC" w:rsidRDefault="00747A8B" w:rsidP="005D5E4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BDEE109" wp14:editId="0CB88CC8">
          <wp:simplePos x="0" y="0"/>
          <wp:positionH relativeFrom="column">
            <wp:posOffset>-895350</wp:posOffset>
          </wp:positionH>
          <wp:positionV relativeFrom="paragraph">
            <wp:posOffset>-571500</wp:posOffset>
          </wp:positionV>
          <wp:extent cx="7536478" cy="1065240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9F2F" w14:textId="77777777" w:rsidR="00747A8B" w:rsidRDefault="00747A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8C8"/>
    <w:rsid w:val="00001991"/>
    <w:rsid w:val="000526CD"/>
    <w:rsid w:val="000678B4"/>
    <w:rsid w:val="000C5F37"/>
    <w:rsid w:val="000E42FF"/>
    <w:rsid w:val="000F0307"/>
    <w:rsid w:val="001070F7"/>
    <w:rsid w:val="00175970"/>
    <w:rsid w:val="00233879"/>
    <w:rsid w:val="00235082"/>
    <w:rsid w:val="00237348"/>
    <w:rsid w:val="00245D17"/>
    <w:rsid w:val="002B56EC"/>
    <w:rsid w:val="002F585B"/>
    <w:rsid w:val="00305A4E"/>
    <w:rsid w:val="003226A4"/>
    <w:rsid w:val="0032297D"/>
    <w:rsid w:val="0033674D"/>
    <w:rsid w:val="00337C0C"/>
    <w:rsid w:val="00376354"/>
    <w:rsid w:val="00394463"/>
    <w:rsid w:val="003E48C8"/>
    <w:rsid w:val="003F647C"/>
    <w:rsid w:val="00454B2B"/>
    <w:rsid w:val="0047274E"/>
    <w:rsid w:val="00472F01"/>
    <w:rsid w:val="004C49EB"/>
    <w:rsid w:val="005052A6"/>
    <w:rsid w:val="00566170"/>
    <w:rsid w:val="005B61EC"/>
    <w:rsid w:val="005D2124"/>
    <w:rsid w:val="005D5E44"/>
    <w:rsid w:val="006140B5"/>
    <w:rsid w:val="00646067"/>
    <w:rsid w:val="006577D0"/>
    <w:rsid w:val="00657B04"/>
    <w:rsid w:val="0073254A"/>
    <w:rsid w:val="00741012"/>
    <w:rsid w:val="00747A8B"/>
    <w:rsid w:val="007E4D40"/>
    <w:rsid w:val="00823329"/>
    <w:rsid w:val="00870151"/>
    <w:rsid w:val="00880425"/>
    <w:rsid w:val="00882AA3"/>
    <w:rsid w:val="008B2D73"/>
    <w:rsid w:val="009413AD"/>
    <w:rsid w:val="00946493"/>
    <w:rsid w:val="009711C3"/>
    <w:rsid w:val="009E3112"/>
    <w:rsid w:val="00A26A67"/>
    <w:rsid w:val="00A53D2E"/>
    <w:rsid w:val="00A665CD"/>
    <w:rsid w:val="00A6759B"/>
    <w:rsid w:val="00A767FC"/>
    <w:rsid w:val="00AA5571"/>
    <w:rsid w:val="00AD29A4"/>
    <w:rsid w:val="00B01BE9"/>
    <w:rsid w:val="00B258C4"/>
    <w:rsid w:val="00B630CE"/>
    <w:rsid w:val="00BA6FD3"/>
    <w:rsid w:val="00BD68B4"/>
    <w:rsid w:val="00BF48AC"/>
    <w:rsid w:val="00CA697A"/>
    <w:rsid w:val="00CB11F6"/>
    <w:rsid w:val="00CE29AA"/>
    <w:rsid w:val="00CE737F"/>
    <w:rsid w:val="00D12FFE"/>
    <w:rsid w:val="00D16554"/>
    <w:rsid w:val="00D1684F"/>
    <w:rsid w:val="00D26408"/>
    <w:rsid w:val="00D40A2D"/>
    <w:rsid w:val="00D411CE"/>
    <w:rsid w:val="00D4184D"/>
    <w:rsid w:val="00D94AC8"/>
    <w:rsid w:val="00DA4F01"/>
    <w:rsid w:val="00DB2E85"/>
    <w:rsid w:val="00DB350C"/>
    <w:rsid w:val="00DE2F35"/>
    <w:rsid w:val="00E35CC7"/>
    <w:rsid w:val="00E620C0"/>
    <w:rsid w:val="00EC3F57"/>
    <w:rsid w:val="00EE04F7"/>
    <w:rsid w:val="00F3696D"/>
    <w:rsid w:val="00F830FA"/>
    <w:rsid w:val="00F87C44"/>
    <w:rsid w:val="00F905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7807627"/>
  <w15:docId w15:val="{2B323C68-03AB-404A-A47A-291C1316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4AC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67F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orminal\Desktop\TEMPLATE%20DRAFTS\RECOMMENDATION%20RE%20QU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9F71C-67F0-485C-A522-E7FD52C37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RECOMMENDATION RE QUOTES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Madeline Janiola</cp:lastModifiedBy>
  <cp:revision>4</cp:revision>
  <cp:lastPrinted>2014-10-21T10:47:00Z</cp:lastPrinted>
  <dcterms:created xsi:type="dcterms:W3CDTF">2020-07-26T05:35:00Z</dcterms:created>
  <dcterms:modified xsi:type="dcterms:W3CDTF">2022-09-08T12:03:00Z</dcterms:modified>
</cp:coreProperties>
</file>