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Spec="center" w:tblpY="2131"/>
        <w:tblW w:w="9480" w:type="dxa"/>
        <w:tblLook w:val="04A0" w:firstRow="1" w:lastRow="0" w:firstColumn="1" w:lastColumn="0" w:noHBand="0" w:noVBand="1"/>
      </w:tblPr>
      <w:tblGrid>
        <w:gridCol w:w="1570"/>
        <w:gridCol w:w="1282"/>
        <w:gridCol w:w="357"/>
        <w:gridCol w:w="1281"/>
        <w:gridCol w:w="222"/>
        <w:gridCol w:w="1472"/>
        <w:gridCol w:w="222"/>
        <w:gridCol w:w="1355"/>
        <w:gridCol w:w="1719"/>
      </w:tblGrid>
      <w:tr w:rsidR="00F96B2B" w:rsidRPr="007A2915" w14:paraId="0977B2AA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8676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Location:_______________________</w:t>
            </w:r>
            <w:r>
              <w:rPr>
                <w:rFonts w:ascii="Calibri" w:eastAsia="Times New Roman" w:hAnsi="Calibri" w:cs="Times New Roman"/>
                <w:color w:val="000000"/>
              </w:rPr>
              <w:t>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</w:t>
            </w:r>
          </w:p>
        </w:tc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34D6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Department:____________</w:t>
            </w:r>
            <w:r>
              <w:rPr>
                <w:rFonts w:ascii="Calibri" w:eastAsia="Times New Roman" w:hAnsi="Calibri" w:cs="Times New Roman"/>
                <w:color w:val="000000"/>
              </w:rPr>
              <w:t>_______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____________</w:t>
            </w:r>
          </w:p>
        </w:tc>
      </w:tr>
      <w:tr w:rsidR="00F96B2B" w:rsidRPr="007A2915" w14:paraId="3A6EC33E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CAB8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Asset Tag Number:___________</w:t>
            </w:r>
            <w:r>
              <w:rPr>
                <w:rFonts w:ascii="Calibri" w:eastAsia="Times New Roman" w:hAnsi="Calibri" w:cs="Times New Roman"/>
                <w:color w:val="000000"/>
              </w:rPr>
              <w:t>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</w:t>
            </w:r>
          </w:p>
        </w:tc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E011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Work Order Number:______</w:t>
            </w:r>
            <w:r>
              <w:rPr>
                <w:rFonts w:ascii="Calibri" w:eastAsia="Times New Roman" w:hAnsi="Calibri" w:cs="Times New Roman"/>
                <w:color w:val="000000"/>
              </w:rPr>
              <w:t>_______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</w:t>
            </w:r>
          </w:p>
        </w:tc>
      </w:tr>
      <w:tr w:rsidR="00F96B2B" w:rsidRPr="007A2915" w14:paraId="5FCDAC0F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FDE9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b/>
                <w:bCs/>
                <w:color w:val="000000"/>
              </w:rPr>
              <w:t>Asset Details</w:t>
            </w:r>
          </w:p>
        </w:tc>
      </w:tr>
      <w:tr w:rsidR="00F96B2B" w:rsidRPr="007A2915" w14:paraId="73448B51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A22C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Asset Description:_____________</w:t>
            </w:r>
            <w:r>
              <w:rPr>
                <w:rFonts w:ascii="Calibri" w:eastAsia="Times New Roman" w:hAnsi="Calibri" w:cs="Times New Roman"/>
                <w:color w:val="000000"/>
              </w:rPr>
              <w:t>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</w:t>
            </w:r>
          </w:p>
        </w:tc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7350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Model:_________</w:t>
            </w:r>
            <w:r>
              <w:rPr>
                <w:rFonts w:ascii="Calibri" w:eastAsia="Times New Roman" w:hAnsi="Calibri" w:cs="Times New Roman"/>
                <w:color w:val="000000"/>
              </w:rPr>
              <w:t>____________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______________</w:t>
            </w:r>
          </w:p>
        </w:tc>
      </w:tr>
      <w:tr w:rsidR="00F96B2B" w:rsidRPr="007A2915" w14:paraId="795DD690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98AA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Serial Number:__________</w:t>
            </w:r>
            <w:r>
              <w:rPr>
                <w:rFonts w:ascii="Calibri" w:eastAsia="Times New Roman" w:hAnsi="Calibri" w:cs="Times New Roman"/>
                <w:color w:val="000000"/>
              </w:rPr>
              <w:t>_________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</w:t>
            </w:r>
          </w:p>
        </w:tc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7D82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Manufacture:___</w:t>
            </w:r>
            <w:r>
              <w:rPr>
                <w:rFonts w:ascii="Calibri" w:eastAsia="Times New Roman" w:hAnsi="Calibri" w:cs="Times New Roman"/>
                <w:color w:val="000000"/>
              </w:rPr>
              <w:t>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_____________________</w:t>
            </w:r>
          </w:p>
        </w:tc>
      </w:tr>
      <w:tr w:rsidR="00F96B2B" w:rsidRPr="007A2915" w14:paraId="788C5FE3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59B6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Part Number: _____________</w:t>
            </w:r>
            <w:r>
              <w:rPr>
                <w:rFonts w:ascii="Calibri" w:eastAsia="Times New Roman" w:hAnsi="Calibri" w:cs="Times New Roman"/>
                <w:color w:val="000000"/>
              </w:rPr>
              <w:t>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</w:t>
            </w:r>
          </w:p>
        </w:tc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5749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Software Ver.:_______</w:t>
            </w:r>
            <w:r>
              <w:rPr>
                <w:rFonts w:ascii="Calibri" w:eastAsia="Times New Roman" w:hAnsi="Calibri" w:cs="Times New Roman"/>
                <w:color w:val="000000"/>
              </w:rPr>
              <w:t>_________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_____________</w:t>
            </w:r>
          </w:p>
        </w:tc>
      </w:tr>
      <w:tr w:rsidR="00F96B2B" w:rsidRPr="007A2915" w14:paraId="1C74DC2B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7589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Job Order Category </w:t>
            </w:r>
          </w:p>
        </w:tc>
      </w:tr>
      <w:tr w:rsidR="00F96B2B" w:rsidRPr="007A2915" w14:paraId="1D6F5C33" w14:textId="77777777" w:rsidTr="00D6094A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1777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PM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12C4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Faulty Unit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9736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 xml:space="preserve">Installation </w:t>
            </w:r>
          </w:p>
        </w:tc>
        <w:tc>
          <w:tcPr>
            <w:tcW w:w="1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BA52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Replacement</w:t>
            </w:r>
          </w:p>
        </w:tc>
        <w:tc>
          <w:tcPr>
            <w:tcW w:w="3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D579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Relocation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Upgrade</w:t>
            </w:r>
          </w:p>
        </w:tc>
      </w:tr>
      <w:tr w:rsidR="00F96B2B" w:rsidRPr="007A2915" w14:paraId="2E46E99F" w14:textId="77777777" w:rsidTr="00D6094A">
        <w:trPr>
          <w:trHeight w:val="36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0D0D1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7B5EB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E9F6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6A4B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969E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ED6EE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856C1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1DE1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0C92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 xml:space="preserve">       </w:t>
            </w:r>
            <w:r w:rsidRPr="007A2915">
              <w:rPr>
                <w:rFonts w:ascii="Calibri" w:eastAsia="Times New Roman" w:hAnsi="Calibri" w:cs="Times New Roman"/>
                <w:color w:val="000000"/>
                <w:sz w:val="40"/>
                <w:szCs w:val="40"/>
              </w:rPr>
              <w:t>□</w:t>
            </w:r>
          </w:p>
        </w:tc>
      </w:tr>
      <w:tr w:rsidR="00F96B2B" w:rsidRPr="007A2915" w14:paraId="7046CA92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5585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b/>
                <w:bCs/>
                <w:color w:val="000000"/>
              </w:rPr>
              <w:t>Complaint and Action Details</w:t>
            </w:r>
          </w:p>
        </w:tc>
      </w:tr>
      <w:tr w:rsidR="00F96B2B" w:rsidRPr="007A2915" w14:paraId="34EACD94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3B99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Date of event: ______________</w:t>
            </w:r>
            <w:r>
              <w:rPr>
                <w:rFonts w:ascii="Calibri" w:eastAsia="Times New Roman" w:hAnsi="Calibri" w:cs="Times New Roman"/>
                <w:color w:val="000000"/>
              </w:rPr>
              <w:t>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</w:t>
            </w:r>
          </w:p>
        </w:tc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4076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 xml:space="preserve">Date of 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wareness:__</w:t>
            </w:r>
            <w:r>
              <w:rPr>
                <w:rFonts w:ascii="Calibri" w:eastAsia="Times New Roman" w:hAnsi="Calibri" w:cs="Times New Roman"/>
                <w:color w:val="000000"/>
              </w:rPr>
              <w:t>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_________________</w:t>
            </w:r>
          </w:p>
        </w:tc>
      </w:tr>
      <w:tr w:rsidR="00F96B2B" w:rsidRPr="007A2915" w14:paraId="0045A6E2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105" w14:textId="0EF6E00E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 xml:space="preserve">Complain </w:t>
            </w:r>
            <w:r w:rsidR="00112E8A" w:rsidRPr="007A2915">
              <w:rPr>
                <w:rFonts w:ascii="Calibri" w:eastAsia="Times New Roman" w:hAnsi="Calibri" w:cs="Times New Roman"/>
                <w:color w:val="000000"/>
              </w:rPr>
              <w:t>description: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………….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…………………………………………………………………………………………………………..</w:t>
            </w:r>
          </w:p>
        </w:tc>
      </w:tr>
      <w:tr w:rsidR="00F96B2B" w:rsidRPr="007A2915" w14:paraId="62B9AC74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EC52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………………………………………………………………………………………………………….</w:t>
            </w:r>
          </w:p>
        </w:tc>
      </w:tr>
      <w:tr w:rsidR="00F96B2B" w:rsidRPr="007A2915" w14:paraId="5E49071E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BBDF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……………………………………………………………………………………………………….</w:t>
            </w:r>
          </w:p>
        </w:tc>
      </w:tr>
      <w:tr w:rsidR="00F96B2B" w:rsidRPr="007A2915" w14:paraId="30074450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F113" w14:textId="480E3ECF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 xml:space="preserve">Action </w:t>
            </w:r>
            <w:r w:rsidR="00112E8A" w:rsidRPr="007A2915">
              <w:rPr>
                <w:rFonts w:ascii="Calibri" w:eastAsia="Times New Roman" w:hAnsi="Calibri" w:cs="Times New Roman"/>
                <w:color w:val="000000"/>
              </w:rPr>
              <w:t>Remedy: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………….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……………………………………………………………………………………………..</w:t>
            </w:r>
          </w:p>
        </w:tc>
      </w:tr>
      <w:tr w:rsidR="00F96B2B" w:rsidRPr="007A2915" w14:paraId="711E1A62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85CF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………..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………………………………………………………………………………………………</w:t>
            </w:r>
          </w:p>
        </w:tc>
      </w:tr>
      <w:tr w:rsidR="00F96B2B" w:rsidRPr="007A2915" w14:paraId="7BF81C65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06AE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………..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………………………………………………………………………………………………</w:t>
            </w:r>
          </w:p>
        </w:tc>
      </w:tr>
      <w:tr w:rsidR="00F96B2B" w:rsidRPr="007A2915" w14:paraId="0840D51E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5110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………..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……………………………………………………………………………………………</w:t>
            </w:r>
          </w:p>
        </w:tc>
      </w:tr>
      <w:tr w:rsidR="00F96B2B" w:rsidRPr="007A2915" w14:paraId="4036A3D3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8E94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………..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</w:t>
            </w:r>
          </w:p>
        </w:tc>
      </w:tr>
      <w:tr w:rsidR="00F96B2B" w:rsidRPr="007A2915" w14:paraId="718B0F7F" w14:textId="77777777" w:rsidTr="00D6094A">
        <w:trPr>
          <w:trHeight w:val="300"/>
        </w:trPr>
        <w:tc>
          <w:tcPr>
            <w:tcW w:w="948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7AA40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</w:t>
            </w:r>
            <w:r>
              <w:rPr>
                <w:rFonts w:ascii="Calibri" w:eastAsia="Times New Roman" w:hAnsi="Calibri" w:cs="Times New Roman"/>
                <w:color w:val="000000"/>
              </w:rPr>
              <w:t>………..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…………………………………………………………………………………………</w:t>
            </w:r>
          </w:p>
        </w:tc>
      </w:tr>
      <w:tr w:rsidR="00F96B2B" w:rsidRPr="007A2915" w14:paraId="6135BAD4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6874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PM Kits / Parts used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AF1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Part Number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42AE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F2F8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</w:tr>
      <w:tr w:rsidR="00F96B2B" w:rsidRPr="007A2915" w14:paraId="7E088112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D53B2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B718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EEFB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F62A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2004F0E1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8B3F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C588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BD7C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1808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2AE92181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B8E2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AB71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2E8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0BB6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27046CA4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2A47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CC85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E548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244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547D122F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A36C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49E3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79C8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D248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06EA8C1D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82D8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Test Tool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7648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Ref. / Serial No.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6B84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 xml:space="preserve">Cal. Due Date </w:t>
            </w:r>
          </w:p>
        </w:tc>
      </w:tr>
      <w:tr w:rsidR="00F96B2B" w:rsidRPr="007A2915" w14:paraId="0728A89B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E0F7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58EC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0C81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253C2256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F08A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BABE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F858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6FCC1546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F2F8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D0A3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CE10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002A6216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19FE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C69F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6EB9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332754A8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A647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EC27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0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6DDB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223CA011" w14:textId="77777777" w:rsidTr="00D6094A">
        <w:trPr>
          <w:trHeight w:val="300"/>
        </w:trPr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E792AB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F2513B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33D97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EBF1F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6C614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C17D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922E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CA47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B7EC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6B2B" w:rsidRPr="007A2915" w14:paraId="4C693867" w14:textId="77777777" w:rsidTr="00D6094A">
        <w:trPr>
          <w:trHeight w:val="300"/>
        </w:trPr>
        <w:tc>
          <w:tcPr>
            <w:tcW w:w="2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8305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Job Complete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Date: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1E4C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</w:p>
        </w:tc>
        <w:tc>
          <w:tcPr>
            <w:tcW w:w="15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2E63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7190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AD33" w14:textId="77777777" w:rsidR="00F96B2B" w:rsidRPr="007A2915" w:rsidRDefault="00F96B2B" w:rsidP="00552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Working time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8286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6B2B" w:rsidRPr="007A2915" w14:paraId="584B114A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ACA5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1EFE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C33A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5074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3772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6B2B" w:rsidRPr="007A2915" w14:paraId="6C88D082" w14:textId="77777777" w:rsidTr="00D6094A">
        <w:trPr>
          <w:trHeight w:val="3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2DE8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Engineer Name:_______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___________________</w:t>
            </w:r>
          </w:p>
        </w:tc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F7F1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Signature:_____________________</w:t>
            </w:r>
            <w:r>
              <w:rPr>
                <w:rFonts w:ascii="Calibri" w:eastAsia="Times New Roman" w:hAnsi="Calibri" w:cs="Times New Roman"/>
                <w:color w:val="000000"/>
              </w:rPr>
              <w:t>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</w:t>
            </w:r>
          </w:p>
        </w:tc>
      </w:tr>
      <w:tr w:rsidR="00F96B2B" w:rsidRPr="007A2915" w14:paraId="14C212D4" w14:textId="77777777" w:rsidTr="00D6094A">
        <w:trPr>
          <w:trHeight w:val="600"/>
        </w:trPr>
        <w:tc>
          <w:tcPr>
            <w:tcW w:w="47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0416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Approved By:____________</w:t>
            </w:r>
            <w:r>
              <w:rPr>
                <w:rFonts w:ascii="Calibri" w:eastAsia="Times New Roman" w:hAnsi="Calibri" w:cs="Times New Roman"/>
                <w:color w:val="000000"/>
              </w:rPr>
              <w:t>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________________</w:t>
            </w:r>
          </w:p>
        </w:tc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9962" w14:textId="77777777" w:rsidR="00F96B2B" w:rsidRPr="007A2915" w:rsidRDefault="00F96B2B" w:rsidP="00552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2915">
              <w:rPr>
                <w:rFonts w:ascii="Calibri" w:eastAsia="Times New Roman" w:hAnsi="Calibri" w:cs="Times New Roman"/>
                <w:color w:val="000000"/>
              </w:rPr>
              <w:t>Signature:_______</w:t>
            </w:r>
            <w:r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</w:t>
            </w:r>
            <w:r>
              <w:rPr>
                <w:rFonts w:ascii="Calibri" w:eastAsia="Times New Roman" w:hAnsi="Calibri" w:cs="Times New Roman"/>
                <w:color w:val="000000"/>
              </w:rPr>
              <w:t>______</w:t>
            </w:r>
            <w:r w:rsidRPr="007A2915">
              <w:rPr>
                <w:rFonts w:ascii="Calibri" w:eastAsia="Times New Roman" w:hAnsi="Calibri" w:cs="Times New Roman"/>
                <w:color w:val="000000"/>
              </w:rPr>
              <w:t>______________</w:t>
            </w:r>
          </w:p>
        </w:tc>
      </w:tr>
    </w:tbl>
    <w:p w14:paraId="74591AC4" w14:textId="77777777" w:rsidR="00F96B2B" w:rsidRPr="00564E7E" w:rsidRDefault="00F96B2B" w:rsidP="00F96B2B">
      <w:pPr>
        <w:jc w:val="center"/>
        <w:rPr>
          <w:sz w:val="24"/>
          <w:szCs w:val="24"/>
        </w:rPr>
      </w:pPr>
      <w:bookmarkStart w:id="0" w:name="_GoBack"/>
      <w:bookmarkEnd w:id="0"/>
      <w:r w:rsidRPr="00F20390">
        <w:rPr>
          <w:b/>
          <w:bCs/>
          <w:sz w:val="24"/>
          <w:szCs w:val="24"/>
          <w:u w:val="single"/>
        </w:rPr>
        <w:t>Technical Service Report</w:t>
      </w:r>
    </w:p>
    <w:p w14:paraId="1964C38C" w14:textId="77777777" w:rsidR="00F96B2B" w:rsidRPr="00F96B2B" w:rsidRDefault="00F96B2B" w:rsidP="00F96B2B"/>
    <w:sectPr w:rsidR="00F96B2B" w:rsidRPr="00F96B2B" w:rsidSect="003E1FB8">
      <w:headerReference w:type="default" r:id="rId7"/>
      <w:footerReference w:type="default" r:id="rId8"/>
      <w:pgSz w:w="12240" w:h="15840"/>
      <w:pgMar w:top="1530" w:right="1440" w:bottom="126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7A6A7" w14:textId="77777777" w:rsidR="006409C2" w:rsidRDefault="006409C2" w:rsidP="00677D89">
      <w:pPr>
        <w:spacing w:after="0" w:line="240" w:lineRule="auto"/>
      </w:pPr>
      <w:r>
        <w:separator/>
      </w:r>
    </w:p>
  </w:endnote>
  <w:endnote w:type="continuationSeparator" w:id="0">
    <w:p w14:paraId="479E3AD3" w14:textId="77777777" w:rsidR="006409C2" w:rsidRDefault="006409C2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C40AC" w14:textId="68DAD09E" w:rsidR="00DC4403" w:rsidRPr="00E347C6" w:rsidRDefault="00112E8A" w:rsidP="00112E8A">
    <w:pPr>
      <w:pStyle w:val="Footer"/>
      <w:tabs>
        <w:tab w:val="left" w:pos="7515"/>
      </w:tabs>
      <w:rPr>
        <w:sz w:val="18"/>
        <w:szCs w:val="18"/>
      </w:rPr>
    </w:pPr>
    <w:r>
      <w:rPr>
        <w:sz w:val="18"/>
        <w:szCs w:val="18"/>
      </w:rPr>
      <w:tab/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58F26" wp14:editId="3025C9DB">
              <wp:simplePos x="0" y="0"/>
              <wp:positionH relativeFrom="column">
                <wp:posOffset>5895975</wp:posOffset>
              </wp:positionH>
              <wp:positionV relativeFrom="paragraph">
                <wp:posOffset>-296545</wp:posOffset>
              </wp:positionV>
              <wp:extent cx="542925" cy="34290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F551C7" w14:textId="564FF712" w:rsidR="00F96B2B" w:rsidRPr="0001324D" w:rsidRDefault="00F96B2B" w:rsidP="00F96B2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PUF410   </w:t>
                          </w:r>
                          <w:r w:rsidRPr="0001324D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112E8A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1658F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4.25pt;margin-top:-23.35pt;width:42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" fillcolor="window" stroked="f" strokeweight=".5pt">
              <v:textbox>
                <w:txbxContent>
                  <w:p w14:paraId="11F551C7" w14:textId="564FF712" w:rsidR="00F96B2B" w:rsidRPr="0001324D" w:rsidRDefault="00F96B2B" w:rsidP="00F96B2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PUF410   </w:t>
                    </w:r>
                    <w:r w:rsidRPr="0001324D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112E8A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44034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93E3E3" wp14:editId="2C84609C">
              <wp:simplePos x="0" y="0"/>
              <wp:positionH relativeFrom="column">
                <wp:posOffset>1038226</wp:posOffset>
              </wp:positionH>
              <wp:positionV relativeFrom="paragraph">
                <wp:posOffset>-334645</wp:posOffset>
              </wp:positionV>
              <wp:extent cx="1219200" cy="3429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86ABC" w14:textId="7ACA6EBB" w:rsidR="00F96B2B" w:rsidRPr="0001324D" w:rsidRDefault="00F96B2B" w:rsidP="00F96B2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Technical Service Report </w:t>
                          </w:r>
                          <w:r w:rsidRPr="0001324D"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CE2269">
                            <w:rPr>
                              <w:sz w:val="14"/>
                              <w:szCs w:val="14"/>
                            </w:rPr>
                            <w:t>Ju</w:t>
                          </w:r>
                          <w:r w:rsidR="00112E8A">
                            <w:rPr>
                              <w:sz w:val="14"/>
                              <w:szCs w:val="14"/>
                            </w:rPr>
                            <w:t>ly</w:t>
                          </w:r>
                          <w:r w:rsidR="00CE2269">
                            <w:rPr>
                              <w:sz w:val="14"/>
                              <w:szCs w:val="14"/>
                            </w:rPr>
                            <w:t xml:space="preserve">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C93E3E3" id="Text Box 7" o:spid="_x0000_s1027" type="#_x0000_t202" style="position:absolute;margin-left:81.75pt;margin-top:-26.35pt;width:9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" fillcolor="white [3201]" stroked="f" strokeweight=".5pt">
              <v:textbox>
                <w:txbxContent>
                  <w:p w14:paraId="70B86ABC" w14:textId="7ACA6EBB" w:rsidR="00F96B2B" w:rsidRPr="0001324D" w:rsidRDefault="00F96B2B" w:rsidP="00F96B2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Technical Service Report </w:t>
                    </w:r>
                    <w:r w:rsidRPr="0001324D">
                      <w:rPr>
                        <w:sz w:val="14"/>
                        <w:szCs w:val="14"/>
                      </w:rPr>
                      <w:br/>
                    </w:r>
                    <w:r w:rsidR="00CE2269">
                      <w:rPr>
                        <w:sz w:val="14"/>
                        <w:szCs w:val="14"/>
                      </w:rPr>
                      <w:t>Ju</w:t>
                    </w:r>
                    <w:r w:rsidR="00112E8A">
                      <w:rPr>
                        <w:sz w:val="14"/>
                        <w:szCs w:val="14"/>
                      </w:rPr>
                      <w:t>ly</w:t>
                    </w:r>
                    <w:r w:rsidR="00CE2269">
                      <w:rPr>
                        <w:sz w:val="14"/>
                        <w:szCs w:val="14"/>
                      </w:rPr>
                      <w:t xml:space="preserve"> 2020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</w:rPr>
      <w:drawing>
        <wp:anchor distT="0" distB="0" distL="114300" distR="114300" simplePos="0" relativeHeight="251669504" behindDoc="1" locked="0" layoutInCell="1" allowOverlap="1" wp14:anchorId="0DDDFC1F" wp14:editId="7D0AA1C1">
          <wp:simplePos x="0" y="0"/>
          <wp:positionH relativeFrom="margin">
            <wp:posOffset>-952500</wp:posOffset>
          </wp:positionH>
          <wp:positionV relativeFrom="paragraph">
            <wp:posOffset>-895985</wp:posOffset>
          </wp:positionV>
          <wp:extent cx="7962265" cy="1073785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26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8"/>
        <w:szCs w:val="18"/>
      </w:rPr>
      <w:tab/>
    </w:r>
  </w:p>
  <w:p w14:paraId="4839C640" w14:textId="77777777" w:rsidR="00DC4403" w:rsidRPr="00E347C6" w:rsidRDefault="00DC4403" w:rsidP="004143E4">
    <w:pPr>
      <w:pStyle w:val="Footer"/>
      <w:tabs>
        <w:tab w:val="clear" w:pos="4680"/>
        <w:tab w:val="clear" w:pos="9360"/>
        <w:tab w:val="left" w:pos="4125"/>
      </w:tabs>
      <w:rPr>
        <w:sz w:val="18"/>
        <w:szCs w:val="18"/>
      </w:rPr>
    </w:pP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ECDE6" w14:textId="77777777" w:rsidR="006409C2" w:rsidRDefault="006409C2" w:rsidP="00677D89">
      <w:pPr>
        <w:spacing w:after="0" w:line="240" w:lineRule="auto"/>
      </w:pPr>
      <w:r>
        <w:separator/>
      </w:r>
    </w:p>
  </w:footnote>
  <w:footnote w:type="continuationSeparator" w:id="0">
    <w:p w14:paraId="7B4C1E44" w14:textId="77777777" w:rsidR="006409C2" w:rsidRDefault="006409C2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9FDDA" w14:textId="1C533EFE" w:rsidR="00DC4403" w:rsidRDefault="00CC4236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40A44E52" wp14:editId="415035A3">
          <wp:simplePos x="0" y="0"/>
          <wp:positionH relativeFrom="column">
            <wp:posOffset>-790574</wp:posOffset>
          </wp:positionH>
          <wp:positionV relativeFrom="paragraph">
            <wp:posOffset>-342900</wp:posOffset>
          </wp:positionV>
          <wp:extent cx="7535545" cy="87630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35" b="89538"/>
                  <a:stretch/>
                </pic:blipFill>
                <pic:spPr bwMode="auto">
                  <a:xfrm>
                    <a:off x="0" y="0"/>
                    <a:ext cx="7535545" cy="876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6A"/>
    <w:rsid w:val="00012F87"/>
    <w:rsid w:val="00032F9B"/>
    <w:rsid w:val="0009098A"/>
    <w:rsid w:val="000D39D1"/>
    <w:rsid w:val="00112E8A"/>
    <w:rsid w:val="001165BC"/>
    <w:rsid w:val="00116666"/>
    <w:rsid w:val="00133FEC"/>
    <w:rsid w:val="0015489A"/>
    <w:rsid w:val="00185245"/>
    <w:rsid w:val="001D331F"/>
    <w:rsid w:val="001D6458"/>
    <w:rsid w:val="002468D7"/>
    <w:rsid w:val="00277056"/>
    <w:rsid w:val="002C3B21"/>
    <w:rsid w:val="002E18ED"/>
    <w:rsid w:val="003C363A"/>
    <w:rsid w:val="003D3A68"/>
    <w:rsid w:val="003E1FB8"/>
    <w:rsid w:val="003F3EC9"/>
    <w:rsid w:val="00410E28"/>
    <w:rsid w:val="004143E4"/>
    <w:rsid w:val="00414600"/>
    <w:rsid w:val="004612C4"/>
    <w:rsid w:val="00495A1B"/>
    <w:rsid w:val="004B45E2"/>
    <w:rsid w:val="004C16DB"/>
    <w:rsid w:val="004C44BF"/>
    <w:rsid w:val="004C6C16"/>
    <w:rsid w:val="004D6561"/>
    <w:rsid w:val="005042FB"/>
    <w:rsid w:val="0055241D"/>
    <w:rsid w:val="00592218"/>
    <w:rsid w:val="005F4972"/>
    <w:rsid w:val="00625E2B"/>
    <w:rsid w:val="0064065D"/>
    <w:rsid w:val="006409C2"/>
    <w:rsid w:val="00643B8F"/>
    <w:rsid w:val="00677D89"/>
    <w:rsid w:val="006811E3"/>
    <w:rsid w:val="006D02E2"/>
    <w:rsid w:val="0079518E"/>
    <w:rsid w:val="007B2713"/>
    <w:rsid w:val="007D2ECF"/>
    <w:rsid w:val="00813EE9"/>
    <w:rsid w:val="008764EB"/>
    <w:rsid w:val="00883C38"/>
    <w:rsid w:val="00885328"/>
    <w:rsid w:val="008C0C4E"/>
    <w:rsid w:val="008D1839"/>
    <w:rsid w:val="0091111E"/>
    <w:rsid w:val="00920962"/>
    <w:rsid w:val="00921B95"/>
    <w:rsid w:val="009B1ED9"/>
    <w:rsid w:val="009D2F41"/>
    <w:rsid w:val="00A0398F"/>
    <w:rsid w:val="00A41BCE"/>
    <w:rsid w:val="00A43527"/>
    <w:rsid w:val="00AA4B16"/>
    <w:rsid w:val="00AC1895"/>
    <w:rsid w:val="00B768AB"/>
    <w:rsid w:val="00B81621"/>
    <w:rsid w:val="00B953AF"/>
    <w:rsid w:val="00BA0743"/>
    <w:rsid w:val="00BE61F2"/>
    <w:rsid w:val="00C15B5E"/>
    <w:rsid w:val="00C23E89"/>
    <w:rsid w:val="00C60090"/>
    <w:rsid w:val="00C61B97"/>
    <w:rsid w:val="00C73CF6"/>
    <w:rsid w:val="00C96B42"/>
    <w:rsid w:val="00CA4BD4"/>
    <w:rsid w:val="00CB2623"/>
    <w:rsid w:val="00CC4236"/>
    <w:rsid w:val="00CD2992"/>
    <w:rsid w:val="00CD4356"/>
    <w:rsid w:val="00CE2269"/>
    <w:rsid w:val="00D16027"/>
    <w:rsid w:val="00D2585A"/>
    <w:rsid w:val="00D31DC9"/>
    <w:rsid w:val="00D422EF"/>
    <w:rsid w:val="00D46BCE"/>
    <w:rsid w:val="00D5361A"/>
    <w:rsid w:val="00D6094A"/>
    <w:rsid w:val="00DB2C46"/>
    <w:rsid w:val="00DC4403"/>
    <w:rsid w:val="00DF3BDD"/>
    <w:rsid w:val="00E33A1B"/>
    <w:rsid w:val="00E347C6"/>
    <w:rsid w:val="00EC473C"/>
    <w:rsid w:val="00EE45E1"/>
    <w:rsid w:val="00EF0327"/>
    <w:rsid w:val="00EF0DF5"/>
    <w:rsid w:val="00F15740"/>
    <w:rsid w:val="00F2266A"/>
    <w:rsid w:val="00F3790B"/>
    <w:rsid w:val="00F96B2B"/>
    <w:rsid w:val="00FA4384"/>
    <w:rsid w:val="00F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6C24DD"/>
  <w15:docId w15:val="{E92FF04C-18CA-463A-BACA-6239972C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5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D1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8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839"/>
    <w:rPr>
      <w:b/>
      <w:bCs/>
      <w:sz w:val="20"/>
      <w:szCs w:val="20"/>
    </w:rPr>
  </w:style>
  <w:style w:type="paragraph" w:styleId="NoSpacing">
    <w:name w:val="No Spacing"/>
    <w:uiPriority w:val="1"/>
    <w:qFormat/>
    <w:rsid w:val="00414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gier\Desktop\PROJECTS\QUESTIONAIRE%20%20EVALUATION%20FOR%20SUPPLIERS\SUPPLIER%20EVALUATION%20FORM%20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SUPPLIER EVALUATION FORM NA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Igier</dc:creator>
  <cp:lastModifiedBy>Maisan Alwatarr</cp:lastModifiedBy>
  <cp:revision>3</cp:revision>
  <cp:lastPrinted>2017-07-03T11:27:00Z</cp:lastPrinted>
  <dcterms:created xsi:type="dcterms:W3CDTF">2020-07-26T05:34:00Z</dcterms:created>
  <dcterms:modified xsi:type="dcterms:W3CDTF">2021-02-09T05:22:00Z</dcterms:modified>
</cp:coreProperties>
</file>