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E341" w14:textId="77777777" w:rsidR="00A9632C" w:rsidRDefault="00A9632C" w:rsidP="00A9632C">
      <w:pPr>
        <w:jc w:val="center"/>
        <w:rPr>
          <w:rFonts w:ascii="Calibri" w:eastAsia="Times New Roman" w:hAnsi="Calibri" w:cs="Calibri"/>
          <w:b/>
          <w:color w:val="002060"/>
          <w:sz w:val="32"/>
          <w:szCs w:val="20"/>
          <w:lang w:val="en-AU"/>
        </w:rPr>
      </w:pPr>
      <w:r w:rsidRPr="00714CC5">
        <w:rPr>
          <w:rFonts w:ascii="Calibri" w:eastAsia="Times New Roman" w:hAnsi="Calibri" w:cs="Calibri"/>
          <w:b/>
          <w:color w:val="002060"/>
          <w:sz w:val="32"/>
          <w:szCs w:val="20"/>
          <w:lang w:val="en-AU"/>
        </w:rPr>
        <w:t xml:space="preserve">MEDICAL EQUIPMENT TECHNICAL REPORT </w:t>
      </w:r>
    </w:p>
    <w:p w14:paraId="7760145E" w14:textId="77777777" w:rsidR="00A9632C" w:rsidRDefault="00A9632C" w:rsidP="00A9632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B09A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Asset Details</w:t>
      </w:r>
    </w:p>
    <w:p w14:paraId="3BFA5F99" w14:textId="77777777" w:rsidR="00A9632C" w:rsidRPr="00FB09A0" w:rsidRDefault="00A9632C" w:rsidP="00A9632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1055"/>
        <w:gridCol w:w="1055"/>
        <w:gridCol w:w="1062"/>
        <w:gridCol w:w="1060"/>
        <w:gridCol w:w="1053"/>
        <w:gridCol w:w="1064"/>
        <w:gridCol w:w="773"/>
        <w:gridCol w:w="773"/>
        <w:gridCol w:w="1738"/>
      </w:tblGrid>
      <w:tr w:rsidR="00A9632C" w:rsidRPr="007F55EF" w14:paraId="0D997C36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3764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Asset Tag Number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C3C2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AMU / Station 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A772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Asset Description</w:t>
            </w:r>
          </w:p>
        </w:tc>
      </w:tr>
      <w:tr w:rsidR="00A9632C" w:rsidRPr="007F55EF" w14:paraId="267A09CD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D525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C8C2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6590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632C" w:rsidRPr="007F55EF" w14:paraId="6BE0AA72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B1B3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Manufacture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EAA7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593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Serial Number:</w:t>
            </w:r>
          </w:p>
        </w:tc>
      </w:tr>
      <w:tr w:rsidR="00A9632C" w:rsidRPr="007F55EF" w14:paraId="7C721AB8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D3A6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4113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5176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632C" w:rsidRPr="007F55EF" w14:paraId="78959CEC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F29D" w14:textId="77777777" w:rsidR="00A9632C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4A34EEB" w14:textId="77777777" w:rsidR="00A9632C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Work Order Category</w:t>
            </w:r>
          </w:p>
          <w:p w14:paraId="18177E11" w14:textId="77777777" w:rsidR="00A9632C" w:rsidRPr="00FB09A0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84C0CD8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9632C" w:rsidRPr="007F55EF" w14:paraId="43055585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FD80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Preventive Maintenance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E367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Faulty Unit 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C054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Installation </w:t>
            </w:r>
          </w:p>
        </w:tc>
      </w:tr>
      <w:tr w:rsidR="00A9632C" w:rsidRPr="007F55EF" w14:paraId="09D2FD38" w14:textId="77777777" w:rsidTr="00A9632C">
        <w:trPr>
          <w:trHeight w:val="34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A4A9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BCF6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13D8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</w:tr>
      <w:tr w:rsidR="00A9632C" w:rsidRPr="007F55EF" w14:paraId="44B7475E" w14:textId="77777777" w:rsidTr="00A9632C">
        <w:trPr>
          <w:trHeight w:val="286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0636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40A6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409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9E0B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DE7F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6117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769D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34E8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9A3E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32C" w:rsidRPr="007F55EF" w14:paraId="5D1BA1EA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AAF4" w14:textId="77777777" w:rsidR="00A9632C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Complaint or Action Details</w:t>
            </w:r>
          </w:p>
          <w:p w14:paraId="2D602942" w14:textId="77777777" w:rsidR="00A9632C" w:rsidRPr="00FB09A0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9632C" w:rsidRPr="007F55EF" w14:paraId="4D7C39E6" w14:textId="77777777" w:rsidTr="00A9632C">
        <w:trPr>
          <w:trHeight w:val="286"/>
        </w:trPr>
        <w:tc>
          <w:tcPr>
            <w:tcW w:w="4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7F27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Date of event: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949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EF40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Date of awareness:</w:t>
            </w:r>
          </w:p>
        </w:tc>
      </w:tr>
      <w:tr w:rsidR="00A9632C" w:rsidRPr="007F55EF" w14:paraId="156BBCCE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6099E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Initial Inspection &amp; Comments by NA Biomedical Engineer:</w:t>
            </w:r>
          </w:p>
        </w:tc>
      </w:tr>
      <w:tr w:rsidR="00A9632C" w:rsidRPr="007F55EF" w14:paraId="131ABC4B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36EC79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0535497D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B65707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0649EA63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50FEC0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249DC470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B19B40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34382DE1" w14:textId="77777777" w:rsidTr="00A9632C">
        <w:trPr>
          <w:trHeight w:val="286"/>
        </w:trPr>
        <w:tc>
          <w:tcPr>
            <w:tcW w:w="4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BC87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Actioned Solved Internally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5797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31FCF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Report to Supplier </w:t>
            </w:r>
          </w:p>
        </w:tc>
      </w:tr>
      <w:tr w:rsidR="00A9632C" w:rsidRPr="007F55EF" w14:paraId="28AB5B71" w14:textId="77777777" w:rsidTr="00A9632C">
        <w:trPr>
          <w:trHeight w:val="505"/>
        </w:trPr>
        <w:tc>
          <w:tcPr>
            <w:tcW w:w="4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D6F2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E352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4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B9FB9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</w:tr>
      <w:tr w:rsidR="00A9632C" w:rsidRPr="007F55EF" w14:paraId="35A3C06D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FD2B8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Actions &amp; Comments by Supplier/ Service Provider:</w:t>
            </w:r>
          </w:p>
        </w:tc>
      </w:tr>
      <w:tr w:rsidR="00A9632C" w:rsidRPr="007F55EF" w14:paraId="0890F511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19D86F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3C8A3A8A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163F61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4AB2A36A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F492DB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5F280233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33FAC4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32E7C562" w14:textId="77777777" w:rsidTr="00A9632C">
        <w:trPr>
          <w:trHeight w:val="286"/>
        </w:trPr>
        <w:tc>
          <w:tcPr>
            <w:tcW w:w="42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45EE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NA Biomedical Engineer Decision: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86A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12E4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7A23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6B3A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7A18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632C" w:rsidRPr="007F55EF" w14:paraId="79EA9D00" w14:textId="77777777" w:rsidTr="00A9632C">
        <w:trPr>
          <w:trHeight w:val="286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1234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Approved 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00F4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Rejected 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3CA0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>Need further assessments</w:t>
            </w:r>
          </w:p>
        </w:tc>
      </w:tr>
      <w:tr w:rsidR="00A9632C" w:rsidRPr="007F55EF" w14:paraId="6A25E552" w14:textId="77777777" w:rsidTr="00A9632C">
        <w:trPr>
          <w:trHeight w:val="505"/>
        </w:trPr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0D79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BA30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3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BE77" w14:textId="77777777" w:rsidR="00A9632C" w:rsidRPr="007F55EF" w:rsidRDefault="00A9632C" w:rsidP="00D76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7F55E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□</w:t>
            </w:r>
          </w:p>
        </w:tc>
      </w:tr>
      <w:tr w:rsidR="00A9632C" w:rsidRPr="007F55EF" w14:paraId="2E76016D" w14:textId="77777777" w:rsidTr="00D76558">
        <w:trPr>
          <w:trHeight w:val="286"/>
        </w:trPr>
        <w:tc>
          <w:tcPr>
            <w:tcW w:w="96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200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FB14376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Further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7F55EF">
              <w:rPr>
                <w:rFonts w:ascii="Calibri" w:eastAsia="Times New Roman" w:hAnsi="Calibri" w:cs="Calibri"/>
                <w:color w:val="000000"/>
              </w:rPr>
              <w:t>omments:…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....................................................…..…………..............................................…..……………</w:t>
            </w:r>
          </w:p>
        </w:tc>
      </w:tr>
      <w:tr w:rsidR="00A9632C" w:rsidRPr="007F55EF" w14:paraId="3A37CA58" w14:textId="77777777" w:rsidTr="00A9632C">
        <w:trPr>
          <w:trHeight w:val="577"/>
        </w:trPr>
        <w:tc>
          <w:tcPr>
            <w:tcW w:w="6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FD61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Date of </w:t>
            </w:r>
            <w:proofErr w:type="gramStart"/>
            <w:r w:rsidRPr="007F55EF">
              <w:rPr>
                <w:rFonts w:ascii="Calibri" w:eastAsia="Times New Roman" w:hAnsi="Calibri" w:cs="Calibri"/>
                <w:color w:val="000000"/>
              </w:rPr>
              <w:t>Completion:_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___________________________________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66E6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7EB7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0160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32C" w:rsidRPr="007F55EF" w14:paraId="76437108" w14:textId="77777777" w:rsidTr="00A9632C">
        <w:trPr>
          <w:trHeight w:val="286"/>
        </w:trPr>
        <w:tc>
          <w:tcPr>
            <w:tcW w:w="6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5F39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B03CB98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NA Engineer </w:t>
            </w:r>
            <w:proofErr w:type="gramStart"/>
            <w:r w:rsidRPr="007F55EF">
              <w:rPr>
                <w:rFonts w:ascii="Calibri" w:eastAsia="Times New Roman" w:hAnsi="Calibri" w:cs="Calibri"/>
                <w:color w:val="000000"/>
              </w:rPr>
              <w:t>Name:_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___________________________________</w:t>
            </w:r>
          </w:p>
          <w:p w14:paraId="0BA687C6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B36CA8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594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E1A4940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F55EF">
              <w:rPr>
                <w:rFonts w:ascii="Calibri" w:eastAsia="Times New Roman" w:hAnsi="Calibri" w:cs="Calibri"/>
                <w:color w:val="000000"/>
              </w:rPr>
              <w:t>Signature:_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_________________</w:t>
            </w:r>
          </w:p>
          <w:p w14:paraId="4178F5B7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87742AC" w14:textId="77777777" w:rsidR="00A9632C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245AE7A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32C" w:rsidRPr="007F55EF" w14:paraId="0D6A497C" w14:textId="77777777" w:rsidTr="00A9632C">
        <w:trPr>
          <w:trHeight w:val="286"/>
        </w:trPr>
        <w:tc>
          <w:tcPr>
            <w:tcW w:w="6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43B5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EF">
              <w:rPr>
                <w:rFonts w:ascii="Calibri" w:eastAsia="Times New Roman" w:hAnsi="Calibri" w:cs="Calibri"/>
                <w:color w:val="000000"/>
              </w:rPr>
              <w:t xml:space="preserve">Asset Team </w:t>
            </w:r>
            <w:proofErr w:type="gramStart"/>
            <w:r w:rsidRPr="007F55EF">
              <w:rPr>
                <w:rFonts w:ascii="Calibri" w:eastAsia="Times New Roman" w:hAnsi="Calibri" w:cs="Calibri"/>
                <w:color w:val="000000"/>
              </w:rPr>
              <w:t>By:_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_____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7F55EF">
              <w:rPr>
                <w:rFonts w:ascii="Calibri" w:eastAsia="Times New Roman" w:hAnsi="Calibri" w:cs="Calibri"/>
                <w:color w:val="000000"/>
              </w:rPr>
              <w:t>_________________________________</w:t>
            </w:r>
          </w:p>
        </w:tc>
        <w:tc>
          <w:tcPr>
            <w:tcW w:w="3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3DB5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F55EF">
              <w:rPr>
                <w:rFonts w:ascii="Calibri" w:eastAsia="Times New Roman" w:hAnsi="Calibri" w:cs="Calibri"/>
                <w:color w:val="000000"/>
              </w:rPr>
              <w:t>Signature:_</w:t>
            </w:r>
            <w:proofErr w:type="gramEnd"/>
            <w:r w:rsidRPr="007F55EF">
              <w:rPr>
                <w:rFonts w:ascii="Calibri" w:eastAsia="Times New Roman" w:hAnsi="Calibri" w:cs="Calibri"/>
                <w:color w:val="000000"/>
              </w:rPr>
              <w:t>_________________</w:t>
            </w:r>
          </w:p>
        </w:tc>
      </w:tr>
      <w:tr w:rsidR="00A9632C" w:rsidRPr="007F55EF" w14:paraId="0F12CE52" w14:textId="77777777" w:rsidTr="00A9632C">
        <w:trPr>
          <w:trHeight w:val="214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FEC" w14:textId="77777777" w:rsidR="00A9632C" w:rsidRPr="007F55EF" w:rsidRDefault="00A9632C" w:rsidP="00D76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5B37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1596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F5B5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EEE8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FF10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F45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0F0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CF3A" w14:textId="77777777" w:rsidR="00A9632C" w:rsidRPr="007F55EF" w:rsidRDefault="00A9632C" w:rsidP="00D76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4C38C" w14:textId="77777777" w:rsidR="00F96B2B" w:rsidRPr="00F96B2B" w:rsidRDefault="00F96B2B" w:rsidP="00F96B2B"/>
    <w:sectPr w:rsidR="00F96B2B" w:rsidRPr="00F96B2B" w:rsidSect="003E1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0" w:right="1440" w:bottom="126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AC71" w14:textId="77777777" w:rsidR="00F01BEB" w:rsidRDefault="00F01BEB" w:rsidP="00677D89">
      <w:pPr>
        <w:spacing w:after="0" w:line="240" w:lineRule="auto"/>
      </w:pPr>
      <w:r>
        <w:separator/>
      </w:r>
    </w:p>
  </w:endnote>
  <w:endnote w:type="continuationSeparator" w:id="0">
    <w:p w14:paraId="439896B1" w14:textId="77777777" w:rsidR="00F01BEB" w:rsidRDefault="00F01BEB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C300" w14:textId="77777777" w:rsidR="009427C1" w:rsidRDefault="009427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40AC" w14:textId="68DAD09E" w:rsidR="00DC4403" w:rsidRPr="00E347C6" w:rsidRDefault="00112E8A" w:rsidP="00112E8A">
    <w:pPr>
      <w:pStyle w:val="Footer"/>
      <w:tabs>
        <w:tab w:val="left" w:pos="7515"/>
      </w:tabs>
      <w:rPr>
        <w:sz w:val="18"/>
        <w:szCs w:val="18"/>
      </w:rPr>
    </w:pPr>
    <w:r>
      <w:rPr>
        <w:sz w:val="18"/>
        <w:szCs w:val="18"/>
      </w:rPr>
      <w:tab/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58F26" wp14:editId="3025C9DB">
              <wp:simplePos x="0" y="0"/>
              <wp:positionH relativeFrom="column">
                <wp:posOffset>5895975</wp:posOffset>
              </wp:positionH>
              <wp:positionV relativeFrom="paragraph">
                <wp:posOffset>-296545</wp:posOffset>
              </wp:positionV>
              <wp:extent cx="54292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F551C7" w14:textId="271EA190" w:rsidR="00F96B2B" w:rsidRPr="0001324D" w:rsidRDefault="00F96B2B" w:rsidP="00F96B2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PUF410   </w:t>
                          </w:r>
                          <w:r w:rsidRPr="0001324D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9427C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58F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4.25pt;margin-top:-23.35pt;width:42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" fillcolor="window" stroked="f" strokeweight=".5pt">
              <v:textbox>
                <w:txbxContent>
                  <w:p w14:paraId="11F551C7" w14:textId="271EA190" w:rsidR="00F96B2B" w:rsidRPr="0001324D" w:rsidRDefault="00F96B2B" w:rsidP="00F96B2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PUF410   </w:t>
                    </w:r>
                    <w:r w:rsidRPr="0001324D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9427C1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93E3E3" wp14:editId="2C84609C">
              <wp:simplePos x="0" y="0"/>
              <wp:positionH relativeFrom="column">
                <wp:posOffset>1038226</wp:posOffset>
              </wp:positionH>
              <wp:positionV relativeFrom="paragraph">
                <wp:posOffset>-334645</wp:posOffset>
              </wp:positionV>
              <wp:extent cx="121920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86ABC" w14:textId="69F614DF" w:rsidR="00F96B2B" w:rsidRPr="0001324D" w:rsidRDefault="00F96B2B" w:rsidP="00F96B2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Technical Service Report </w:t>
                          </w:r>
                          <w:r w:rsidRPr="0001324D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9427C1">
                            <w:rPr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93E3E3" id="Text Box 7" o:spid="_x0000_s1027" type="#_x0000_t202" style="position:absolute;margin-left:81.75pt;margin-top:-26.35pt;width:9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" fillcolor="white [3201]" stroked="f" strokeweight=".5pt">
              <v:textbox>
                <w:txbxContent>
                  <w:p w14:paraId="70B86ABC" w14:textId="69F614DF" w:rsidR="00F96B2B" w:rsidRPr="0001324D" w:rsidRDefault="00F96B2B" w:rsidP="00F96B2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Technical Service Report </w:t>
                    </w:r>
                    <w:r w:rsidRPr="0001324D">
                      <w:rPr>
                        <w:sz w:val="14"/>
                        <w:szCs w:val="14"/>
                      </w:rPr>
                      <w:br/>
                    </w:r>
                    <w:r w:rsidR="009427C1">
                      <w:rPr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9504" behindDoc="1" locked="0" layoutInCell="1" allowOverlap="1" wp14:anchorId="0DDDFC1F" wp14:editId="7D0AA1C1">
          <wp:simplePos x="0" y="0"/>
          <wp:positionH relativeFrom="margin">
            <wp:posOffset>-952500</wp:posOffset>
          </wp:positionH>
          <wp:positionV relativeFrom="paragraph">
            <wp:posOffset>-895985</wp:posOffset>
          </wp:positionV>
          <wp:extent cx="7962265" cy="10737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ab/>
    </w:r>
  </w:p>
  <w:p w14:paraId="4839C640" w14:textId="77777777" w:rsidR="00DC4403" w:rsidRPr="00E347C6" w:rsidRDefault="00DC4403" w:rsidP="004143E4">
    <w:pPr>
      <w:pStyle w:val="Footer"/>
      <w:tabs>
        <w:tab w:val="clear" w:pos="4680"/>
        <w:tab w:val="clear" w:pos="9360"/>
        <w:tab w:val="left" w:pos="4125"/>
      </w:tabs>
      <w:rPr>
        <w:sz w:val="18"/>
        <w:szCs w:val="18"/>
      </w:rPr>
    </w:pPr>
    <w:r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74CC" w14:textId="77777777" w:rsidR="009427C1" w:rsidRDefault="0094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E5D2" w14:textId="77777777" w:rsidR="00F01BEB" w:rsidRDefault="00F01BEB" w:rsidP="00677D89">
      <w:pPr>
        <w:spacing w:after="0" w:line="240" w:lineRule="auto"/>
      </w:pPr>
      <w:r>
        <w:separator/>
      </w:r>
    </w:p>
  </w:footnote>
  <w:footnote w:type="continuationSeparator" w:id="0">
    <w:p w14:paraId="77D55DB4" w14:textId="77777777" w:rsidR="00F01BEB" w:rsidRDefault="00F01BEB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CFD2" w14:textId="77777777" w:rsidR="009427C1" w:rsidRDefault="009427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FDDA" w14:textId="1C533EFE" w:rsidR="00DC4403" w:rsidRDefault="00CC4236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40A44E52" wp14:editId="415035A3">
          <wp:simplePos x="0" y="0"/>
          <wp:positionH relativeFrom="column">
            <wp:posOffset>-790574</wp:posOffset>
          </wp:positionH>
          <wp:positionV relativeFrom="paragraph">
            <wp:posOffset>-342900</wp:posOffset>
          </wp:positionV>
          <wp:extent cx="7535545" cy="8763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5" b="89538"/>
                  <a:stretch/>
                </pic:blipFill>
                <pic:spPr bwMode="auto">
                  <a:xfrm>
                    <a:off x="0" y="0"/>
                    <a:ext cx="7535545" cy="876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0749" w14:textId="77777777" w:rsidR="009427C1" w:rsidRDefault="00942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602">
    <w:abstractNumId w:val="4"/>
  </w:num>
  <w:num w:numId="2" w16cid:durableId="229775249">
    <w:abstractNumId w:val="5"/>
  </w:num>
  <w:num w:numId="3" w16cid:durableId="1526744510">
    <w:abstractNumId w:val="2"/>
  </w:num>
  <w:num w:numId="4" w16cid:durableId="1522401726">
    <w:abstractNumId w:val="1"/>
  </w:num>
  <w:num w:numId="5" w16cid:durableId="758021687">
    <w:abstractNumId w:val="0"/>
  </w:num>
  <w:num w:numId="6" w16cid:durableId="461928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6A"/>
    <w:rsid w:val="00012F87"/>
    <w:rsid w:val="00032F9B"/>
    <w:rsid w:val="0009098A"/>
    <w:rsid w:val="000D39D1"/>
    <w:rsid w:val="00112E8A"/>
    <w:rsid w:val="001165BC"/>
    <w:rsid w:val="00116666"/>
    <w:rsid w:val="00133FEC"/>
    <w:rsid w:val="0015489A"/>
    <w:rsid w:val="00185245"/>
    <w:rsid w:val="001D331F"/>
    <w:rsid w:val="001D6458"/>
    <w:rsid w:val="002468D7"/>
    <w:rsid w:val="00277056"/>
    <w:rsid w:val="002C3B21"/>
    <w:rsid w:val="002E18ED"/>
    <w:rsid w:val="003C363A"/>
    <w:rsid w:val="003D3A68"/>
    <w:rsid w:val="003E1FB8"/>
    <w:rsid w:val="003F3EC9"/>
    <w:rsid w:val="00410E28"/>
    <w:rsid w:val="004143E4"/>
    <w:rsid w:val="00414600"/>
    <w:rsid w:val="004612C4"/>
    <w:rsid w:val="00474DE3"/>
    <w:rsid w:val="00495A1B"/>
    <w:rsid w:val="004B45E2"/>
    <w:rsid w:val="004C16DB"/>
    <w:rsid w:val="004C44BF"/>
    <w:rsid w:val="004C6C16"/>
    <w:rsid w:val="004D6561"/>
    <w:rsid w:val="005042FB"/>
    <w:rsid w:val="0055241D"/>
    <w:rsid w:val="00592218"/>
    <w:rsid w:val="005F4972"/>
    <w:rsid w:val="00625E2B"/>
    <w:rsid w:val="0064065D"/>
    <w:rsid w:val="006409C2"/>
    <w:rsid w:val="00643B8F"/>
    <w:rsid w:val="00677D89"/>
    <w:rsid w:val="006811E3"/>
    <w:rsid w:val="00685E4B"/>
    <w:rsid w:val="006D02E2"/>
    <w:rsid w:val="0079518E"/>
    <w:rsid w:val="007B2713"/>
    <w:rsid w:val="007D2ECF"/>
    <w:rsid w:val="00813EE9"/>
    <w:rsid w:val="008764EB"/>
    <w:rsid w:val="00883C38"/>
    <w:rsid w:val="00885328"/>
    <w:rsid w:val="008C0C4E"/>
    <w:rsid w:val="008D1839"/>
    <w:rsid w:val="0091111E"/>
    <w:rsid w:val="00920962"/>
    <w:rsid w:val="00921B95"/>
    <w:rsid w:val="009427C1"/>
    <w:rsid w:val="009B1ED9"/>
    <w:rsid w:val="009D2F41"/>
    <w:rsid w:val="00A0398F"/>
    <w:rsid w:val="00A41BCE"/>
    <w:rsid w:val="00A43527"/>
    <w:rsid w:val="00A9632C"/>
    <w:rsid w:val="00AA4B16"/>
    <w:rsid w:val="00AC1895"/>
    <w:rsid w:val="00B768AB"/>
    <w:rsid w:val="00B81621"/>
    <w:rsid w:val="00B953AF"/>
    <w:rsid w:val="00BA0743"/>
    <w:rsid w:val="00BE61F2"/>
    <w:rsid w:val="00C15B5E"/>
    <w:rsid w:val="00C23E89"/>
    <w:rsid w:val="00C60090"/>
    <w:rsid w:val="00C61B97"/>
    <w:rsid w:val="00C73CF6"/>
    <w:rsid w:val="00C96B42"/>
    <w:rsid w:val="00CA4BD4"/>
    <w:rsid w:val="00CB2623"/>
    <w:rsid w:val="00CC4236"/>
    <w:rsid w:val="00CD2992"/>
    <w:rsid w:val="00CD4356"/>
    <w:rsid w:val="00CE2269"/>
    <w:rsid w:val="00D16027"/>
    <w:rsid w:val="00D2585A"/>
    <w:rsid w:val="00D31DC9"/>
    <w:rsid w:val="00D422EF"/>
    <w:rsid w:val="00D46BCE"/>
    <w:rsid w:val="00D5361A"/>
    <w:rsid w:val="00D6094A"/>
    <w:rsid w:val="00DB2C46"/>
    <w:rsid w:val="00DC4403"/>
    <w:rsid w:val="00DF3BDD"/>
    <w:rsid w:val="00E33A1B"/>
    <w:rsid w:val="00E347C6"/>
    <w:rsid w:val="00EC473C"/>
    <w:rsid w:val="00EE45E1"/>
    <w:rsid w:val="00EF0327"/>
    <w:rsid w:val="00EF0DF5"/>
    <w:rsid w:val="00F01BEB"/>
    <w:rsid w:val="00F15740"/>
    <w:rsid w:val="00F2266A"/>
    <w:rsid w:val="00F3790B"/>
    <w:rsid w:val="00F96B2B"/>
    <w:rsid w:val="00FA4384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C24DD"/>
  <w15:docId w15:val="{E92FF04C-18CA-463A-BACA-6239972C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D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39"/>
    <w:rPr>
      <w:b/>
      <w:bCs/>
      <w:sz w:val="20"/>
      <w:szCs w:val="20"/>
    </w:rPr>
  </w:style>
  <w:style w:type="paragraph" w:styleId="NoSpacing">
    <w:name w:val="No Spacing"/>
    <w:uiPriority w:val="1"/>
    <w:qFormat/>
    <w:rsid w:val="00414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ier\Desktop\PROJECTS\QUESTIONAIRE%20%20EVALUATION%20FOR%20SUPPLIERS\SUPPLIER%20EVALUATION%20FORM%20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SUPPLIER EVALUATION FORM NA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Igier</dc:creator>
  <cp:lastModifiedBy>Madeline Janiola</cp:lastModifiedBy>
  <cp:revision>2</cp:revision>
  <cp:lastPrinted>2017-07-03T11:27:00Z</cp:lastPrinted>
  <dcterms:created xsi:type="dcterms:W3CDTF">2022-09-08T11:18:00Z</dcterms:created>
  <dcterms:modified xsi:type="dcterms:W3CDTF">2022-09-08T11:18:00Z</dcterms:modified>
</cp:coreProperties>
</file>