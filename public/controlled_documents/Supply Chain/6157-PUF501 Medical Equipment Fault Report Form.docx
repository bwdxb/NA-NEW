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1B39" w14:textId="346527E0" w:rsidR="005C1065" w:rsidRPr="008D6444" w:rsidRDefault="005C1065" w:rsidP="008D6444">
      <w:pPr>
        <w:rPr>
          <w:rFonts w:eastAsia="Cambria"/>
        </w:rPr>
      </w:pPr>
    </w:p>
    <w:p w14:paraId="13A5521F" w14:textId="09A4FD54" w:rsidR="00A166D6" w:rsidRPr="008D6444" w:rsidRDefault="00A166D6" w:rsidP="008D6444"/>
    <w:p w14:paraId="4B7C748F" w14:textId="453EF95D" w:rsidR="008D6444" w:rsidRDefault="008D6444" w:rsidP="008D6444">
      <w:pPr>
        <w:pStyle w:val="Heading1"/>
        <w:pBdr>
          <w:bottom w:val="single" w:sz="12" w:space="4" w:color="auto"/>
        </w:pBdr>
        <w:jc w:val="left"/>
        <w:rPr>
          <w:rFonts w:ascii="Calibri" w:hAnsi="Calibri" w:cs="Calibri"/>
          <w:i w:val="0"/>
          <w:color w:val="002060"/>
          <w:sz w:val="32"/>
        </w:rPr>
      </w:pPr>
    </w:p>
    <w:p w14:paraId="2B48050F" w14:textId="40AD17F2" w:rsidR="005C1065" w:rsidRPr="006000E8" w:rsidRDefault="001C4897" w:rsidP="00E52723">
      <w:pPr>
        <w:pStyle w:val="Heading1"/>
        <w:pBdr>
          <w:bottom w:val="single" w:sz="12" w:space="4" w:color="auto"/>
        </w:pBdr>
        <w:rPr>
          <w:rFonts w:ascii="Calibri" w:hAnsi="Calibri" w:cs="Calibri"/>
          <w:i w:val="0"/>
          <w:color w:val="002060"/>
          <w:sz w:val="32"/>
        </w:rPr>
      </w:pPr>
      <w:r>
        <w:rPr>
          <w:rFonts w:ascii="Calibri" w:hAnsi="Calibri" w:cs="Calibri"/>
          <w:i w:val="0"/>
          <w:color w:val="002060"/>
          <w:sz w:val="32"/>
        </w:rPr>
        <w:t>PUF501</w:t>
      </w:r>
      <w:r w:rsidR="008C289D" w:rsidRPr="006000E8">
        <w:rPr>
          <w:rFonts w:ascii="Calibri" w:hAnsi="Calibri" w:cs="Calibri"/>
          <w:i w:val="0"/>
          <w:color w:val="002060"/>
          <w:sz w:val="32"/>
        </w:rPr>
        <w:t xml:space="preserve"> </w:t>
      </w:r>
      <w:r w:rsidR="009A1057">
        <w:rPr>
          <w:rFonts w:ascii="Calibri" w:hAnsi="Calibri" w:cs="Calibri"/>
          <w:i w:val="0"/>
          <w:color w:val="002060"/>
          <w:sz w:val="32"/>
        </w:rPr>
        <w:t>MEDICAL</w:t>
      </w:r>
      <w:r w:rsidR="000321BA" w:rsidRPr="006000E8">
        <w:rPr>
          <w:rFonts w:ascii="Calibri" w:hAnsi="Calibri" w:cs="Calibri"/>
          <w:i w:val="0"/>
          <w:color w:val="002060"/>
          <w:sz w:val="32"/>
        </w:rPr>
        <w:t xml:space="preserve"> EQUIPMENT FAULT REPORT FORM</w:t>
      </w:r>
    </w:p>
    <w:p w14:paraId="04F6D9F5" w14:textId="77777777" w:rsidR="005C1065" w:rsidRPr="006000E8" w:rsidRDefault="00BB0B3B" w:rsidP="005C536D">
      <w:pPr>
        <w:pStyle w:val="Heading2"/>
        <w:spacing w:before="60"/>
        <w:jc w:val="center"/>
        <w:rPr>
          <w:rFonts w:ascii="Calibri" w:hAnsi="Calibri" w:cs="Calibri"/>
          <w:sz w:val="20"/>
        </w:rPr>
      </w:pPr>
      <w:r w:rsidRPr="006000E8">
        <w:rPr>
          <w:rFonts w:ascii="Calibri" w:hAnsi="Calibri" w:cs="Calibri"/>
          <w:sz w:val="20"/>
        </w:rPr>
        <w:t>FOR USE BY NA</w:t>
      </w:r>
      <w:r w:rsidR="005C1065" w:rsidRPr="006000E8">
        <w:rPr>
          <w:rFonts w:ascii="Calibri" w:hAnsi="Calibri" w:cs="Calibri"/>
          <w:sz w:val="20"/>
        </w:rPr>
        <w:t xml:space="preserve"> EMP</w:t>
      </w:r>
      <w:r w:rsidR="00A278DB" w:rsidRPr="006000E8">
        <w:rPr>
          <w:rFonts w:ascii="Calibri" w:hAnsi="Calibri" w:cs="Calibri"/>
          <w:sz w:val="20"/>
        </w:rPr>
        <w:t xml:space="preserve">LOYEES REPORTING FAULTS TO </w:t>
      </w:r>
      <w:r w:rsidR="005C536D" w:rsidRPr="006000E8">
        <w:rPr>
          <w:rFonts w:ascii="Calibri" w:hAnsi="Calibri" w:cs="Calibri"/>
          <w:sz w:val="20"/>
        </w:rPr>
        <w:t>EQUIPMENT</w:t>
      </w:r>
    </w:p>
    <w:p w14:paraId="0D1446C0" w14:textId="77777777" w:rsidR="005C1065" w:rsidRPr="006000E8" w:rsidRDefault="005C1065">
      <w:pPr>
        <w:rPr>
          <w:rFonts w:ascii="Calibri" w:hAnsi="Calibri" w:cs="Calibri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429"/>
        <w:gridCol w:w="567"/>
        <w:gridCol w:w="91"/>
        <w:gridCol w:w="1274"/>
        <w:gridCol w:w="935"/>
        <w:gridCol w:w="795"/>
        <w:gridCol w:w="208"/>
        <w:gridCol w:w="1612"/>
        <w:gridCol w:w="252"/>
        <w:gridCol w:w="111"/>
        <w:gridCol w:w="607"/>
        <w:gridCol w:w="1397"/>
      </w:tblGrid>
      <w:tr w:rsidR="005C1065" w:rsidRPr="006000E8" w14:paraId="271267CD" w14:textId="77777777" w:rsidTr="003D59DF">
        <w:trPr>
          <w:trHeight w:val="267"/>
        </w:trPr>
        <w:tc>
          <w:tcPr>
            <w:tcW w:w="2295" w:type="dxa"/>
            <w:tcBorders>
              <w:bottom w:val="single" w:sz="4" w:space="0" w:color="auto"/>
            </w:tcBorders>
            <w:shd w:val="pct20" w:color="auto" w:fill="FFFFFF"/>
          </w:tcPr>
          <w:p w14:paraId="5DEAF6CF" w14:textId="77777777" w:rsidR="005C1065" w:rsidRPr="006000E8" w:rsidRDefault="001C476E">
            <w:pPr>
              <w:spacing w:before="100" w:after="100"/>
              <w:rPr>
                <w:rFonts w:ascii="Calibri" w:hAnsi="Calibri" w:cs="Calibri"/>
                <w:b/>
              </w:rPr>
            </w:pPr>
            <w:bookmarkStart w:id="0" w:name="Text1"/>
            <w:r w:rsidRPr="006000E8">
              <w:rPr>
                <w:rFonts w:ascii="Calibri" w:hAnsi="Calibri" w:cs="Calibri"/>
                <w:b/>
              </w:rPr>
              <w:t>Reporting Person</w:t>
            </w:r>
          </w:p>
        </w:tc>
        <w:tc>
          <w:tcPr>
            <w:tcW w:w="4091" w:type="dxa"/>
            <w:gridSpan w:val="6"/>
            <w:tcBorders>
              <w:bottom w:val="single" w:sz="4" w:space="0" w:color="auto"/>
            </w:tcBorders>
          </w:tcPr>
          <w:p w14:paraId="1A0B52D8" w14:textId="77777777" w:rsidR="005C1065" w:rsidRPr="006000E8" w:rsidRDefault="005C1065">
            <w:pPr>
              <w:pStyle w:val="Heading5"/>
              <w:rPr>
                <w:rFonts w:ascii="Calibri" w:hAnsi="Calibri" w:cs="Calibri"/>
                <w:sz w:val="24"/>
              </w:rPr>
            </w:pPr>
            <w:r w:rsidRPr="006000E8">
              <w:rPr>
                <w:rFonts w:ascii="Calibri" w:hAnsi="Calibri" w:cs="Calibri"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 w:rsidRPr="006000E8">
              <w:rPr>
                <w:rFonts w:ascii="Calibri" w:hAnsi="Calibri" w:cs="Calibri"/>
                <w:sz w:val="24"/>
              </w:rPr>
              <w:instrText xml:space="preserve"> FORMTEXT </w:instrText>
            </w:r>
            <w:r w:rsidRPr="006000E8">
              <w:rPr>
                <w:rFonts w:ascii="Calibri" w:hAnsi="Calibri" w:cs="Calibri"/>
                <w:sz w:val="24"/>
              </w:rPr>
            </w:r>
            <w:r w:rsidRPr="006000E8">
              <w:rPr>
                <w:rFonts w:ascii="Calibri" w:hAnsi="Calibri" w:cs="Calibri"/>
                <w:sz w:val="24"/>
              </w:rPr>
              <w:fldChar w:fldCharType="separate"/>
            </w:r>
            <w:r w:rsidR="00EE52E3" w:rsidRPr="006000E8">
              <w:rPr>
                <w:rFonts w:ascii="Calibri" w:hAnsi="Calibri" w:cs="Calibri"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fldChar w:fldCharType="end"/>
            </w:r>
          </w:p>
        </w:tc>
        <w:tc>
          <w:tcPr>
            <w:tcW w:w="1820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3F75F4AC" w14:textId="77777777" w:rsidR="005C1065" w:rsidRPr="006000E8" w:rsidRDefault="001C476E">
            <w:pPr>
              <w:spacing w:before="100" w:after="100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Contact No:</w:t>
            </w:r>
          </w:p>
        </w:tc>
        <w:bookmarkEnd w:id="0"/>
        <w:tc>
          <w:tcPr>
            <w:tcW w:w="2367" w:type="dxa"/>
            <w:gridSpan w:val="4"/>
            <w:tcBorders>
              <w:bottom w:val="single" w:sz="4" w:space="0" w:color="auto"/>
            </w:tcBorders>
          </w:tcPr>
          <w:p w14:paraId="2B3839E9" w14:textId="77777777" w:rsidR="005C1065" w:rsidRPr="006000E8" w:rsidRDefault="005C1065">
            <w:pPr>
              <w:spacing w:before="100" w:after="100"/>
              <w:rPr>
                <w:rFonts w:ascii="Calibri" w:hAnsi="Calibri" w:cs="Calibri"/>
                <w:b/>
                <w:sz w:val="24"/>
              </w:rPr>
            </w:pPr>
            <w:r w:rsidRPr="006000E8">
              <w:rPr>
                <w:rFonts w:ascii="Calibri" w:hAnsi="Calibri" w:cs="Calibri"/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6000E8">
              <w:rPr>
                <w:rFonts w:ascii="Calibri" w:hAnsi="Calibri" w:cs="Calibri"/>
                <w:b/>
                <w:sz w:val="24"/>
              </w:rPr>
              <w:instrText xml:space="preserve"> FORMTEXT </w:instrText>
            </w:r>
            <w:r w:rsidRPr="006000E8">
              <w:rPr>
                <w:rFonts w:ascii="Calibri" w:hAnsi="Calibri" w:cs="Calibri"/>
                <w:b/>
                <w:sz w:val="24"/>
              </w:rPr>
            </w:r>
            <w:r w:rsidRPr="006000E8">
              <w:rPr>
                <w:rFonts w:ascii="Calibri" w:hAnsi="Calibri" w:cs="Calibri"/>
                <w:b/>
                <w:sz w:val="24"/>
              </w:rPr>
              <w:fldChar w:fldCharType="separate"/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Pr="006000E8">
              <w:rPr>
                <w:rFonts w:ascii="Calibri" w:hAnsi="Calibri" w:cs="Calibri"/>
                <w:b/>
                <w:sz w:val="24"/>
              </w:rPr>
              <w:fldChar w:fldCharType="end"/>
            </w:r>
          </w:p>
        </w:tc>
      </w:tr>
      <w:tr w:rsidR="00AF24CC" w:rsidRPr="006000E8" w14:paraId="6AAFCEF4" w14:textId="77777777" w:rsidTr="001A7C4D">
        <w:trPr>
          <w:cantSplit/>
          <w:trHeight w:val="413"/>
        </w:trPr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14:paraId="0824FA3E" w14:textId="77777777" w:rsidR="00AF24CC" w:rsidRPr="006000E8" w:rsidRDefault="00AF24CC">
            <w:pPr>
              <w:pStyle w:val="Heading2"/>
              <w:spacing w:before="100" w:after="100"/>
              <w:rPr>
                <w:rFonts w:ascii="Calibri" w:hAnsi="Calibri" w:cs="Calibri"/>
                <w:sz w:val="20"/>
              </w:rPr>
            </w:pPr>
            <w:r w:rsidRPr="006000E8">
              <w:rPr>
                <w:rFonts w:ascii="Calibri" w:hAnsi="Calibri" w:cs="Calibri"/>
                <w:sz w:val="20"/>
              </w:rPr>
              <w:t>Station/Location</w:t>
            </w:r>
          </w:p>
        </w:tc>
        <w:tc>
          <w:tcPr>
            <w:tcW w:w="4091" w:type="dxa"/>
            <w:gridSpan w:val="6"/>
            <w:tcBorders>
              <w:bottom w:val="single" w:sz="4" w:space="0" w:color="auto"/>
            </w:tcBorders>
          </w:tcPr>
          <w:p w14:paraId="0DA0DD0A" w14:textId="77777777" w:rsidR="00AF24CC" w:rsidRPr="006000E8" w:rsidRDefault="00AF24CC" w:rsidP="00AF24CC">
            <w:pPr>
              <w:pStyle w:val="Heading2"/>
              <w:tabs>
                <w:tab w:val="left" w:pos="1695"/>
              </w:tabs>
              <w:spacing w:before="120"/>
              <w:rPr>
                <w:rFonts w:ascii="Calibri" w:hAnsi="Calibri" w:cs="Calibri"/>
                <w:smallCaps/>
                <w:sz w:val="24"/>
              </w:rPr>
            </w:pPr>
            <w:r w:rsidRPr="006000E8">
              <w:rPr>
                <w:rFonts w:ascii="Calibri" w:hAnsi="Calibri" w:cs="Calibri"/>
                <w:smallCaps/>
                <w:sz w:val="24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Logan West Station"/>
                  </w:textInput>
                </w:ffData>
              </w:fldChar>
            </w:r>
            <w:bookmarkStart w:id="1" w:name="Text5"/>
            <w:r w:rsidRPr="006000E8">
              <w:rPr>
                <w:rFonts w:ascii="Calibri" w:hAnsi="Calibri" w:cs="Calibri"/>
                <w:smallCaps/>
                <w:sz w:val="24"/>
              </w:rPr>
              <w:instrText xml:space="preserve"> FORMTEXT </w:instrText>
            </w:r>
            <w:r w:rsidRPr="006000E8">
              <w:rPr>
                <w:rFonts w:ascii="Calibri" w:hAnsi="Calibri" w:cs="Calibri"/>
                <w:smallCaps/>
                <w:sz w:val="24"/>
              </w:rPr>
            </w:r>
            <w:r w:rsidRPr="006000E8">
              <w:rPr>
                <w:rFonts w:ascii="Calibri" w:hAnsi="Calibri" w:cs="Calibri"/>
                <w:smallCaps/>
                <w:sz w:val="24"/>
              </w:rPr>
              <w:fldChar w:fldCharType="separate"/>
            </w:r>
            <w:r w:rsidRPr="006000E8">
              <w:rPr>
                <w:rFonts w:ascii="Calibri" w:hAnsi="Calibri" w:cs="Calibri"/>
                <w:smallCaps/>
                <w:sz w:val="24"/>
              </w:rPr>
              <w:t> </w:t>
            </w:r>
            <w:r w:rsidRPr="006000E8">
              <w:rPr>
                <w:rFonts w:ascii="Calibri" w:hAnsi="Calibri" w:cs="Calibri"/>
                <w:smallCaps/>
                <w:sz w:val="24"/>
              </w:rPr>
              <w:t> </w:t>
            </w:r>
            <w:r w:rsidRPr="006000E8">
              <w:rPr>
                <w:rFonts w:ascii="Calibri" w:hAnsi="Calibri" w:cs="Calibri"/>
                <w:smallCaps/>
                <w:sz w:val="24"/>
              </w:rPr>
              <w:t> </w:t>
            </w:r>
            <w:r w:rsidRPr="006000E8">
              <w:rPr>
                <w:rFonts w:ascii="Calibri" w:hAnsi="Calibri" w:cs="Calibri"/>
                <w:smallCaps/>
                <w:sz w:val="24"/>
              </w:rPr>
              <w:t> </w:t>
            </w:r>
            <w:r w:rsidRPr="006000E8">
              <w:rPr>
                <w:rFonts w:ascii="Calibri" w:hAnsi="Calibri" w:cs="Calibri"/>
                <w:smallCaps/>
                <w:sz w:val="24"/>
              </w:rPr>
              <w:t> </w:t>
            </w:r>
            <w:r w:rsidRPr="006000E8">
              <w:rPr>
                <w:rFonts w:ascii="Calibri" w:hAnsi="Calibri" w:cs="Calibri"/>
                <w:smallCaps/>
                <w:sz w:val="24"/>
              </w:rPr>
              <w:fldChar w:fldCharType="end"/>
            </w:r>
            <w:bookmarkEnd w:id="1"/>
            <w:r>
              <w:rPr>
                <w:rFonts w:ascii="Calibri" w:hAnsi="Calibri" w:cs="Calibri"/>
                <w:smallCaps/>
                <w:sz w:val="24"/>
              </w:rPr>
              <w:tab/>
            </w:r>
          </w:p>
        </w:tc>
        <w:tc>
          <w:tcPr>
            <w:tcW w:w="182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4C8B2B" w14:textId="77777777" w:rsidR="00AF24CC" w:rsidRPr="001A7C4D" w:rsidRDefault="00AF24CC" w:rsidP="00AF24CC">
            <w:pPr>
              <w:spacing w:before="100" w:after="100"/>
              <w:rPr>
                <w:rFonts w:ascii="Calibri" w:hAnsi="Calibri" w:cs="Calibri"/>
                <w:b/>
              </w:rPr>
            </w:pPr>
            <w:r w:rsidRPr="001A7C4D">
              <w:rPr>
                <w:rFonts w:ascii="Calibri" w:hAnsi="Calibri" w:cs="Calibri"/>
                <w:b/>
              </w:rPr>
              <w:t xml:space="preserve">Employee number </w:t>
            </w:r>
          </w:p>
        </w:tc>
        <w:tc>
          <w:tcPr>
            <w:tcW w:w="2367" w:type="dxa"/>
            <w:gridSpan w:val="4"/>
            <w:tcBorders>
              <w:bottom w:val="single" w:sz="4" w:space="0" w:color="auto"/>
            </w:tcBorders>
          </w:tcPr>
          <w:p w14:paraId="6683D5D9" w14:textId="77777777" w:rsidR="00AF24CC" w:rsidRPr="002F4CF7" w:rsidRDefault="00AF24CC" w:rsidP="00AF24CC">
            <w:pPr>
              <w:pStyle w:val="Heading2"/>
              <w:tabs>
                <w:tab w:val="left" w:pos="1695"/>
              </w:tabs>
              <w:spacing w:before="120"/>
              <w:rPr>
                <w:rFonts w:ascii="Calibri" w:hAnsi="Calibri" w:cs="Calibri"/>
                <w:smallCaps/>
                <w:sz w:val="24"/>
                <w:highlight w:val="darkGreen"/>
              </w:rPr>
            </w:pPr>
          </w:p>
        </w:tc>
      </w:tr>
      <w:tr w:rsidR="005C1065" w:rsidRPr="006000E8" w14:paraId="457E720B" w14:textId="77777777" w:rsidTr="003D59DF">
        <w:trPr>
          <w:cantSplit/>
          <w:trHeight w:val="262"/>
        </w:trPr>
        <w:tc>
          <w:tcPr>
            <w:tcW w:w="3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5A360C5" w14:textId="77777777" w:rsidR="005C1065" w:rsidRPr="006000E8" w:rsidRDefault="005C1065">
            <w:pPr>
              <w:spacing w:before="20" w:after="20"/>
              <w:rPr>
                <w:rFonts w:ascii="Calibri" w:hAnsi="Calibri" w:cs="Calibri"/>
                <w:b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C4689E" w14:textId="77777777" w:rsidR="005C1065" w:rsidRPr="006000E8" w:rsidRDefault="005C1065">
            <w:pPr>
              <w:spacing w:before="20" w:after="20"/>
              <w:rPr>
                <w:rFonts w:ascii="Calibri" w:hAnsi="Calibri" w:cs="Calibri"/>
                <w:b/>
                <w:sz w:val="24"/>
              </w:rPr>
            </w:pPr>
          </w:p>
        </w:tc>
        <w:tc>
          <w:tcPr>
            <w:tcW w:w="45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4EE4366" w14:textId="77777777" w:rsidR="005C1065" w:rsidRPr="006000E8" w:rsidRDefault="005C1065">
            <w:pPr>
              <w:pStyle w:val="Heading3"/>
              <w:tabs>
                <w:tab w:val="left" w:pos="5987"/>
              </w:tabs>
              <w:spacing w:before="20" w:after="20"/>
              <w:rPr>
                <w:rFonts w:ascii="Calibri" w:hAnsi="Calibri" w:cs="Calibri"/>
                <w:sz w:val="20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39C7D44" w14:textId="77777777" w:rsidR="005C1065" w:rsidRPr="006000E8" w:rsidRDefault="005C1065">
            <w:pPr>
              <w:spacing w:before="20" w:after="20"/>
              <w:rPr>
                <w:rFonts w:ascii="Calibri" w:hAnsi="Calibri" w:cs="Calibri"/>
                <w:b/>
                <w:sz w:val="24"/>
              </w:rPr>
            </w:pPr>
          </w:p>
        </w:tc>
      </w:tr>
      <w:tr w:rsidR="005C1065" w:rsidRPr="006000E8" w14:paraId="7984D142" w14:textId="77777777" w:rsidTr="00AF24CC">
        <w:trPr>
          <w:cantSplit/>
          <w:trHeight w:val="384"/>
        </w:trPr>
        <w:tc>
          <w:tcPr>
            <w:tcW w:w="3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1EE9EFC2" w14:textId="77E680CF" w:rsidR="005C1065" w:rsidRPr="006000E8" w:rsidRDefault="00BB0B3B" w:rsidP="00A166D6">
            <w:pPr>
              <w:pStyle w:val="Heading5"/>
              <w:spacing w:before="60" w:after="60"/>
              <w:rPr>
                <w:rFonts w:ascii="Calibri" w:hAnsi="Calibri" w:cs="Calibri"/>
              </w:rPr>
            </w:pPr>
            <w:r w:rsidRPr="006000E8">
              <w:rPr>
                <w:rFonts w:ascii="Calibri" w:hAnsi="Calibri" w:cs="Calibri"/>
              </w:rPr>
              <w:t>NA</w:t>
            </w:r>
            <w:r w:rsidR="005C1065" w:rsidRPr="006000E8">
              <w:rPr>
                <w:rFonts w:ascii="Calibri" w:hAnsi="Calibri" w:cs="Calibri"/>
              </w:rPr>
              <w:t xml:space="preserve"> Unit Number</w:t>
            </w:r>
          </w:p>
        </w:tc>
        <w:tc>
          <w:tcPr>
            <w:tcW w:w="72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9E33" w14:textId="77777777" w:rsidR="005C1065" w:rsidRPr="006000E8" w:rsidRDefault="005C1065">
            <w:pPr>
              <w:spacing w:before="60" w:after="60"/>
              <w:rPr>
                <w:rFonts w:ascii="Calibri" w:hAnsi="Calibri" w:cs="Calibri"/>
                <w:b/>
                <w:sz w:val="24"/>
              </w:rPr>
            </w:pPr>
            <w:r w:rsidRPr="006000E8">
              <w:rPr>
                <w:rFonts w:ascii="Calibri" w:hAnsi="Calibri" w:cs="Calibri"/>
                <w:b/>
                <w:sz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" w:name="Text6"/>
            <w:r w:rsidRPr="006000E8">
              <w:rPr>
                <w:rFonts w:ascii="Calibri" w:hAnsi="Calibri" w:cs="Calibri"/>
                <w:b/>
                <w:sz w:val="24"/>
              </w:rPr>
              <w:instrText xml:space="preserve"> FORMTEXT </w:instrText>
            </w:r>
            <w:r w:rsidRPr="006000E8">
              <w:rPr>
                <w:rFonts w:ascii="Calibri" w:hAnsi="Calibri" w:cs="Calibri"/>
                <w:b/>
                <w:sz w:val="24"/>
              </w:rPr>
            </w:r>
            <w:r w:rsidRPr="006000E8">
              <w:rPr>
                <w:rFonts w:ascii="Calibri" w:hAnsi="Calibri" w:cs="Calibri"/>
                <w:b/>
                <w:sz w:val="24"/>
              </w:rPr>
              <w:fldChar w:fldCharType="separate"/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Pr="006000E8">
              <w:rPr>
                <w:rFonts w:ascii="Calibri" w:hAnsi="Calibri" w:cs="Calibri"/>
                <w:b/>
                <w:sz w:val="24"/>
              </w:rPr>
              <w:fldChar w:fldCharType="end"/>
            </w:r>
            <w:bookmarkEnd w:id="2"/>
          </w:p>
        </w:tc>
      </w:tr>
      <w:tr w:rsidR="005C1065" w:rsidRPr="006000E8" w14:paraId="60A81DAD" w14:textId="77777777" w:rsidTr="00AF24CC">
        <w:trPr>
          <w:cantSplit/>
          <w:trHeight w:val="570"/>
        </w:trPr>
        <w:tc>
          <w:tcPr>
            <w:tcW w:w="3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775CBCCC" w14:textId="51026CCE" w:rsidR="005C1065" w:rsidRPr="006000E8" w:rsidRDefault="005C1065">
            <w:pPr>
              <w:spacing w:before="60" w:after="60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Has  equipment been removed from service?</w:t>
            </w:r>
          </w:p>
        </w:tc>
        <w:tc>
          <w:tcPr>
            <w:tcW w:w="72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C6A3" w14:textId="77777777" w:rsidR="005C1065" w:rsidRPr="006000E8" w:rsidRDefault="005C1065" w:rsidP="00DB07EF">
            <w:pPr>
              <w:spacing w:before="60" w:after="60"/>
              <w:rPr>
                <w:rFonts w:ascii="Calibri" w:hAnsi="Calibri" w:cs="Calibri"/>
                <w:b/>
                <w:sz w:val="24"/>
                <w:szCs w:val="24"/>
              </w:rPr>
            </w:pPr>
            <w:r w:rsidRPr="006000E8">
              <w:rPr>
                <w:rFonts w:ascii="Calibri" w:hAnsi="Calibri" w:cs="Calibri"/>
                <w:b/>
                <w:sz w:val="24"/>
                <w:szCs w:val="24"/>
              </w:rPr>
              <w:t xml:space="preserve">  Yes     </w:t>
            </w:r>
            <w:bookmarkStart w:id="3" w:name="Check1"/>
            <w:r w:rsidR="000321BA" w:rsidRPr="006000E8">
              <w:rPr>
                <w:rFonts w:ascii="Calibri" w:hAnsi="Calibri" w:cs="Calibri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21BA" w:rsidRPr="006000E8">
              <w:rPr>
                <w:rFonts w:ascii="Calibri" w:hAnsi="Calibri" w:cs="Calibri"/>
                <w:b/>
                <w:sz w:val="24"/>
                <w:szCs w:val="24"/>
              </w:rPr>
              <w:instrText xml:space="preserve"> FORMCHECKBOX </w:instrText>
            </w:r>
            <w:r w:rsidR="004E303B">
              <w:rPr>
                <w:rFonts w:ascii="Calibri" w:hAnsi="Calibri" w:cs="Calibri"/>
                <w:b/>
                <w:sz w:val="24"/>
                <w:szCs w:val="24"/>
              </w:rPr>
            </w:r>
            <w:r w:rsidR="004E303B">
              <w:rPr>
                <w:rFonts w:ascii="Calibri" w:hAnsi="Calibri" w:cs="Calibri"/>
                <w:b/>
                <w:sz w:val="24"/>
                <w:szCs w:val="24"/>
              </w:rPr>
              <w:fldChar w:fldCharType="separate"/>
            </w:r>
            <w:r w:rsidR="000321BA" w:rsidRPr="006000E8">
              <w:rPr>
                <w:rFonts w:ascii="Calibri" w:hAnsi="Calibri" w:cs="Calibri"/>
                <w:b/>
                <w:sz w:val="24"/>
                <w:szCs w:val="24"/>
              </w:rPr>
              <w:fldChar w:fldCharType="end"/>
            </w:r>
            <w:bookmarkEnd w:id="3"/>
            <w:r w:rsidRPr="006000E8">
              <w:rPr>
                <w:rFonts w:ascii="Calibri" w:hAnsi="Calibri" w:cs="Calibri"/>
                <w:b/>
                <w:sz w:val="24"/>
                <w:szCs w:val="24"/>
              </w:rPr>
              <w:t xml:space="preserve">      No   </w:t>
            </w:r>
            <w:r w:rsidRPr="006000E8">
              <w:rPr>
                <w:rFonts w:ascii="Calibri" w:hAnsi="Calibri" w:cs="Calibri"/>
                <w:b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 w:rsidRPr="006000E8">
              <w:rPr>
                <w:rFonts w:ascii="Calibri" w:hAnsi="Calibri" w:cs="Calibri"/>
                <w:b/>
                <w:sz w:val="24"/>
                <w:szCs w:val="24"/>
              </w:rPr>
              <w:instrText xml:space="preserve"> FORMCHECKBOX </w:instrText>
            </w:r>
            <w:r w:rsidR="004E303B">
              <w:rPr>
                <w:rFonts w:ascii="Calibri" w:hAnsi="Calibri" w:cs="Calibri"/>
                <w:b/>
                <w:sz w:val="24"/>
                <w:szCs w:val="24"/>
              </w:rPr>
            </w:r>
            <w:r w:rsidR="004E303B">
              <w:rPr>
                <w:rFonts w:ascii="Calibri" w:hAnsi="Calibri" w:cs="Calibri"/>
                <w:b/>
                <w:sz w:val="24"/>
                <w:szCs w:val="24"/>
              </w:rPr>
              <w:fldChar w:fldCharType="separate"/>
            </w:r>
            <w:r w:rsidRPr="006000E8">
              <w:rPr>
                <w:rFonts w:ascii="Calibri" w:hAnsi="Calibri" w:cs="Calibri"/>
                <w:b/>
                <w:sz w:val="24"/>
                <w:szCs w:val="24"/>
              </w:rPr>
              <w:fldChar w:fldCharType="end"/>
            </w:r>
            <w:bookmarkEnd w:id="4"/>
            <w:r w:rsidRPr="006000E8">
              <w:rPr>
                <w:rFonts w:ascii="Calibri" w:hAnsi="Calibri" w:cs="Calibri"/>
                <w:b/>
                <w:sz w:val="24"/>
                <w:szCs w:val="24"/>
              </w:rPr>
              <w:t xml:space="preserve">    </w:t>
            </w:r>
            <w:r w:rsidRPr="006000E8">
              <w:rPr>
                <w:rFonts w:ascii="Calibri" w:hAnsi="Calibri" w:cs="Calibri"/>
                <w:sz w:val="24"/>
                <w:szCs w:val="24"/>
              </w:rPr>
              <w:t>(</w:t>
            </w:r>
            <w:r w:rsidRPr="006000E8">
              <w:rPr>
                <w:rFonts w:ascii="Calibri" w:hAnsi="Calibri" w:cs="Calibri"/>
                <w:b/>
                <w:sz w:val="24"/>
                <w:szCs w:val="24"/>
              </w:rPr>
              <w:t>please indicate one)</w:t>
            </w:r>
          </w:p>
        </w:tc>
      </w:tr>
      <w:tr w:rsidR="001C476E" w:rsidRPr="006000E8" w14:paraId="0071759D" w14:textId="77777777" w:rsidTr="00AF24CC">
        <w:trPr>
          <w:cantSplit/>
          <w:trHeight w:val="384"/>
        </w:trPr>
        <w:tc>
          <w:tcPr>
            <w:tcW w:w="3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2C87541C" w14:textId="77777777" w:rsidR="001C476E" w:rsidRPr="006000E8" w:rsidRDefault="001C476E" w:rsidP="00137C83">
            <w:pPr>
              <w:spacing w:before="60" w:after="60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Type Of Equipment/Model</w:t>
            </w:r>
          </w:p>
        </w:tc>
        <w:tc>
          <w:tcPr>
            <w:tcW w:w="72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7CFA" w14:textId="77777777" w:rsidR="001C476E" w:rsidRPr="006000E8" w:rsidRDefault="001C476E" w:rsidP="00137C83">
            <w:pPr>
              <w:pStyle w:val="Heading6"/>
              <w:rPr>
                <w:rFonts w:ascii="Calibri" w:hAnsi="Calibri" w:cs="Calibri"/>
                <w:sz w:val="24"/>
              </w:rPr>
            </w:pPr>
            <w:r w:rsidRPr="006000E8">
              <w:rPr>
                <w:rFonts w:ascii="Calibri" w:hAnsi="Calibri" w:cs="Calibri"/>
                <w:sz w:val="24"/>
              </w:rPr>
              <w:t xml:space="preserve">     </w:t>
            </w:r>
            <w:r w:rsidRPr="006000E8">
              <w:rPr>
                <w:rFonts w:ascii="Calibri" w:hAnsi="Calibri" w:cs="Calibri"/>
                <w:sz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Pr="006000E8">
              <w:rPr>
                <w:rFonts w:ascii="Calibri" w:hAnsi="Calibri" w:cs="Calibri"/>
                <w:sz w:val="24"/>
              </w:rPr>
              <w:instrText xml:space="preserve"> FORMTEXT </w:instrText>
            </w:r>
            <w:r w:rsidRPr="006000E8">
              <w:rPr>
                <w:rFonts w:ascii="Calibri" w:hAnsi="Calibri" w:cs="Calibri"/>
                <w:sz w:val="24"/>
              </w:rPr>
            </w:r>
            <w:r w:rsidRPr="006000E8">
              <w:rPr>
                <w:rFonts w:ascii="Calibri" w:hAnsi="Calibri" w:cs="Calibri"/>
                <w:sz w:val="24"/>
              </w:rPr>
              <w:fldChar w:fldCharType="separate"/>
            </w:r>
            <w:r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fldChar w:fldCharType="end"/>
            </w:r>
            <w:bookmarkEnd w:id="5"/>
          </w:p>
        </w:tc>
      </w:tr>
      <w:tr w:rsidR="001C476E" w:rsidRPr="006000E8" w14:paraId="7E5771EC" w14:textId="77777777" w:rsidTr="00AF24CC">
        <w:trPr>
          <w:cantSplit/>
          <w:trHeight w:val="384"/>
        </w:trPr>
        <w:tc>
          <w:tcPr>
            <w:tcW w:w="3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1BB9C601" w14:textId="77777777" w:rsidR="001C476E" w:rsidRPr="006000E8" w:rsidRDefault="001C476E" w:rsidP="00137C83">
            <w:pPr>
              <w:spacing w:before="60" w:after="60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Equipment Serial Number</w:t>
            </w:r>
          </w:p>
        </w:tc>
        <w:tc>
          <w:tcPr>
            <w:tcW w:w="72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D028" w14:textId="77777777" w:rsidR="001C476E" w:rsidRPr="006000E8" w:rsidRDefault="001C476E" w:rsidP="00137C83">
            <w:pPr>
              <w:pStyle w:val="Heading6"/>
              <w:rPr>
                <w:rFonts w:ascii="Calibri" w:hAnsi="Calibri" w:cs="Calibri"/>
                <w:sz w:val="24"/>
              </w:rPr>
            </w:pPr>
          </w:p>
        </w:tc>
      </w:tr>
      <w:tr w:rsidR="005C1065" w:rsidRPr="006000E8" w14:paraId="3677CF76" w14:textId="77777777" w:rsidTr="00AF24CC">
        <w:trPr>
          <w:cantSplit/>
          <w:trHeight w:val="151"/>
        </w:trPr>
        <w:tc>
          <w:tcPr>
            <w:tcW w:w="1057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A55BB" w14:textId="77777777" w:rsidR="005C1065" w:rsidRPr="006000E8" w:rsidRDefault="005C1065">
            <w:pPr>
              <w:spacing w:before="60" w:after="60"/>
              <w:rPr>
                <w:rFonts w:ascii="Calibri" w:hAnsi="Calibri" w:cs="Calibri"/>
                <w:b/>
                <w:i/>
                <w:sz w:val="18"/>
              </w:rPr>
            </w:pPr>
          </w:p>
        </w:tc>
      </w:tr>
      <w:tr w:rsidR="005C1065" w:rsidRPr="006000E8" w14:paraId="52553CE1" w14:textId="77777777" w:rsidTr="002F4CF7">
        <w:trPr>
          <w:cantSplit/>
          <w:trHeight w:val="1383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2D5EA454" w14:textId="77777777" w:rsidR="005C1065" w:rsidRPr="006000E8" w:rsidRDefault="005C1065">
            <w:pPr>
              <w:spacing w:before="60" w:after="60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Please describe the</w:t>
            </w:r>
            <w:r w:rsidR="00A94A0F" w:rsidRPr="006000E8">
              <w:rPr>
                <w:rFonts w:ascii="Calibri" w:hAnsi="Calibri" w:cs="Calibri"/>
                <w:b/>
              </w:rPr>
              <w:t xml:space="preserve"> problem or fault.</w:t>
            </w:r>
          </w:p>
          <w:p w14:paraId="22D308C7" w14:textId="77777777" w:rsidR="00BB0399" w:rsidRPr="006000E8" w:rsidRDefault="00BB0399">
            <w:pPr>
              <w:spacing w:before="60" w:after="60"/>
              <w:rPr>
                <w:rFonts w:ascii="Calibri" w:hAnsi="Calibri" w:cs="Calibri"/>
                <w:b/>
              </w:rPr>
            </w:pPr>
          </w:p>
          <w:p w14:paraId="1504811A" w14:textId="77777777" w:rsidR="00BB0399" w:rsidRPr="006000E8" w:rsidRDefault="00BB0399">
            <w:pPr>
              <w:spacing w:before="60" w:after="60"/>
              <w:rPr>
                <w:rFonts w:ascii="Calibri" w:hAnsi="Calibri" w:cs="Calibri"/>
                <w:b/>
              </w:rPr>
            </w:pPr>
          </w:p>
          <w:p w14:paraId="68D98EDF" w14:textId="77777777" w:rsidR="00BB0399" w:rsidRPr="006000E8" w:rsidRDefault="00BB0399">
            <w:pPr>
              <w:spacing w:before="60" w:after="60"/>
              <w:rPr>
                <w:rFonts w:ascii="Calibri" w:hAnsi="Calibri" w:cs="Calibri"/>
                <w:b/>
              </w:rPr>
            </w:pPr>
          </w:p>
        </w:tc>
        <w:tc>
          <w:tcPr>
            <w:tcW w:w="784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E556" w14:textId="77777777" w:rsidR="00EE52E3" w:rsidRPr="006000E8" w:rsidRDefault="005C1065" w:rsidP="00EE52E3">
            <w:pPr>
              <w:pStyle w:val="BodyText2"/>
              <w:jc w:val="both"/>
              <w:rPr>
                <w:rFonts w:ascii="Calibri" w:hAnsi="Calibri" w:cs="Calibri"/>
                <w:sz w:val="24"/>
              </w:rPr>
            </w:pPr>
            <w:r w:rsidRPr="006000E8">
              <w:rPr>
                <w:rFonts w:ascii="Calibri" w:hAnsi="Calibri" w:cs="Calibri"/>
                <w:sz w:val="24"/>
              </w:rPr>
              <w:t xml:space="preserve"> </w:t>
            </w:r>
          </w:p>
          <w:p w14:paraId="3D4D1CC3" w14:textId="77777777" w:rsidR="00BB0399" w:rsidRPr="006000E8" w:rsidRDefault="00BB0399" w:rsidP="00EE52E3">
            <w:pPr>
              <w:pStyle w:val="BodyText2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166D6" w:rsidRPr="006000E8" w14:paraId="2EFC7E56" w14:textId="77777777" w:rsidTr="003D59DF">
        <w:trPr>
          <w:cantSplit/>
          <w:trHeight w:val="470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2B0D6DFD" w14:textId="77777777" w:rsidR="00A166D6" w:rsidRPr="008267FF" w:rsidRDefault="00A166D6" w:rsidP="00A166D6">
            <w:pPr>
              <w:rPr>
                <w:rFonts w:ascii="Calibri" w:hAnsi="Calibri" w:cs="Calibri"/>
                <w:b/>
              </w:rPr>
            </w:pPr>
            <w:r w:rsidRPr="008267FF">
              <w:rPr>
                <w:rFonts w:ascii="Calibri" w:hAnsi="Calibri" w:cs="Calibri"/>
                <w:b/>
              </w:rPr>
              <w:t>Did the Equipment Fail during patient contact?</w:t>
            </w:r>
          </w:p>
        </w:tc>
        <w:tc>
          <w:tcPr>
            <w:tcW w:w="28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C1E" w14:textId="77777777" w:rsidR="00A166D6" w:rsidRPr="008267FF" w:rsidRDefault="00A166D6">
            <w:pPr>
              <w:pStyle w:val="Heading2"/>
              <w:spacing w:before="100" w:after="100"/>
              <w:rPr>
                <w:rFonts w:ascii="Calibri" w:hAnsi="Calibri" w:cs="Calibri"/>
                <w:smallCaps/>
                <w:sz w:val="22"/>
              </w:rPr>
            </w:pPr>
            <w:r w:rsidRPr="008267FF">
              <w:rPr>
                <w:rFonts w:ascii="Calibri" w:hAnsi="Calibri" w:cs="Calibri"/>
                <w:smallCaps/>
                <w:sz w:val="22"/>
              </w:rPr>
              <w:t>YES / NO</w:t>
            </w:r>
          </w:p>
        </w:tc>
        <w:tc>
          <w:tcPr>
            <w:tcW w:w="2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0D11E023" w14:textId="77777777" w:rsidR="00A166D6" w:rsidRPr="008267FF" w:rsidRDefault="00A166D6">
            <w:pPr>
              <w:pStyle w:val="Heading2"/>
              <w:spacing w:before="100" w:after="100"/>
              <w:rPr>
                <w:rFonts w:ascii="Calibri" w:hAnsi="Calibri" w:cs="Calibri"/>
                <w:sz w:val="20"/>
              </w:rPr>
            </w:pPr>
            <w:r w:rsidRPr="008267FF">
              <w:rPr>
                <w:rFonts w:ascii="Calibri" w:hAnsi="Calibri" w:cs="Calibri"/>
                <w:sz w:val="20"/>
              </w:rPr>
              <w:t>Incident Report Form Completed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BE7" w14:textId="77777777" w:rsidR="00A166D6" w:rsidRPr="008267FF" w:rsidRDefault="00A166D6">
            <w:pPr>
              <w:pStyle w:val="Heading2"/>
              <w:spacing w:before="120"/>
              <w:rPr>
                <w:rFonts w:ascii="Calibri" w:hAnsi="Calibri" w:cs="Calibri"/>
                <w:sz w:val="24"/>
              </w:rPr>
            </w:pPr>
            <w:r w:rsidRPr="008267FF">
              <w:rPr>
                <w:rFonts w:ascii="Calibri" w:hAnsi="Calibri" w:cs="Calibri"/>
                <w:sz w:val="24"/>
              </w:rPr>
              <w:t>YES / NO</w:t>
            </w:r>
          </w:p>
        </w:tc>
      </w:tr>
      <w:tr w:rsidR="005C1065" w:rsidRPr="006000E8" w14:paraId="2D97A294" w14:textId="77777777" w:rsidTr="003D59DF">
        <w:trPr>
          <w:cantSplit/>
          <w:trHeight w:val="456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27878389" w14:textId="77777777" w:rsidR="005C1065" w:rsidRPr="006000E8" w:rsidRDefault="005C1065">
            <w:pPr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C</w:t>
            </w:r>
            <w:bookmarkStart w:id="6" w:name="Text8"/>
            <w:r w:rsidRPr="006000E8">
              <w:rPr>
                <w:rFonts w:ascii="Calibri" w:hAnsi="Calibri" w:cs="Calibri"/>
                <w:b/>
              </w:rPr>
              <w:t>urrent location of unit or equipment</w:t>
            </w:r>
          </w:p>
        </w:tc>
        <w:bookmarkEnd w:id="6"/>
        <w:tc>
          <w:tcPr>
            <w:tcW w:w="28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E488" w14:textId="77777777" w:rsidR="005C1065" w:rsidRPr="006000E8" w:rsidRDefault="005C1065">
            <w:pPr>
              <w:pStyle w:val="Heading2"/>
              <w:spacing w:before="100" w:after="100"/>
              <w:rPr>
                <w:rFonts w:ascii="Calibri" w:hAnsi="Calibri" w:cs="Calibri"/>
                <w:smallCaps/>
                <w:sz w:val="22"/>
              </w:rPr>
            </w:pPr>
            <w:r w:rsidRPr="006000E8">
              <w:rPr>
                <w:rFonts w:ascii="Calibri" w:hAnsi="Calibri" w:cs="Calibri"/>
                <w:smallCaps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ogan West Station"/>
                  </w:textInput>
                </w:ffData>
              </w:fldChar>
            </w:r>
            <w:r w:rsidRPr="006000E8">
              <w:rPr>
                <w:rFonts w:ascii="Calibri" w:hAnsi="Calibri" w:cs="Calibri"/>
                <w:smallCaps/>
                <w:sz w:val="22"/>
              </w:rPr>
              <w:instrText xml:space="preserve"> FORMTEXT </w:instrText>
            </w:r>
            <w:r w:rsidRPr="006000E8">
              <w:rPr>
                <w:rFonts w:ascii="Calibri" w:hAnsi="Calibri" w:cs="Calibri"/>
                <w:smallCaps/>
                <w:sz w:val="22"/>
              </w:rPr>
            </w:r>
            <w:r w:rsidRPr="006000E8">
              <w:rPr>
                <w:rFonts w:ascii="Calibri" w:hAnsi="Calibri" w:cs="Calibri"/>
                <w:smallCaps/>
                <w:sz w:val="22"/>
              </w:rPr>
              <w:fldChar w:fldCharType="separate"/>
            </w:r>
            <w:r w:rsidR="00EE52E3" w:rsidRPr="006000E8">
              <w:rPr>
                <w:rFonts w:ascii="Calibri" w:hAnsi="Calibri" w:cs="Calibri"/>
                <w:smallCaps/>
                <w:sz w:val="22"/>
              </w:rPr>
              <w:t> </w:t>
            </w:r>
            <w:r w:rsidR="00EE52E3" w:rsidRPr="006000E8">
              <w:rPr>
                <w:rFonts w:ascii="Calibri" w:hAnsi="Calibri" w:cs="Calibri"/>
                <w:smallCaps/>
                <w:sz w:val="22"/>
              </w:rPr>
              <w:t> </w:t>
            </w:r>
            <w:r w:rsidR="00EE52E3" w:rsidRPr="006000E8">
              <w:rPr>
                <w:rFonts w:ascii="Calibri" w:hAnsi="Calibri" w:cs="Calibri"/>
                <w:smallCaps/>
                <w:sz w:val="22"/>
              </w:rPr>
              <w:t> </w:t>
            </w:r>
            <w:r w:rsidR="00EE52E3" w:rsidRPr="006000E8">
              <w:rPr>
                <w:rFonts w:ascii="Calibri" w:hAnsi="Calibri" w:cs="Calibri"/>
                <w:smallCaps/>
                <w:sz w:val="22"/>
              </w:rPr>
              <w:t> </w:t>
            </w:r>
            <w:r w:rsidR="00EE52E3" w:rsidRPr="006000E8">
              <w:rPr>
                <w:rFonts w:ascii="Calibri" w:hAnsi="Calibri" w:cs="Calibri"/>
                <w:smallCaps/>
                <w:sz w:val="22"/>
              </w:rPr>
              <w:t> </w:t>
            </w:r>
            <w:r w:rsidRPr="006000E8">
              <w:rPr>
                <w:rFonts w:ascii="Calibri" w:hAnsi="Calibri" w:cs="Calibri"/>
                <w:smallCaps/>
                <w:sz w:val="22"/>
              </w:rPr>
              <w:fldChar w:fldCharType="end"/>
            </w:r>
            <w:r w:rsidRPr="006000E8">
              <w:rPr>
                <w:rFonts w:ascii="Calibri" w:hAnsi="Calibri" w:cs="Calibri"/>
                <w:smallCaps/>
                <w:sz w:val="22"/>
              </w:rPr>
              <w:t xml:space="preserve"> 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39C4ED01" w14:textId="77777777" w:rsidR="005C1065" w:rsidRPr="006000E8" w:rsidRDefault="005C1065">
            <w:pPr>
              <w:pStyle w:val="Heading2"/>
              <w:spacing w:before="100" w:after="100"/>
              <w:rPr>
                <w:rFonts w:ascii="Calibri" w:hAnsi="Calibri" w:cs="Calibri"/>
                <w:sz w:val="20"/>
              </w:rPr>
            </w:pPr>
            <w:r w:rsidRPr="006000E8">
              <w:rPr>
                <w:rFonts w:ascii="Calibri" w:hAnsi="Calibri" w:cs="Calibri"/>
                <w:sz w:val="20"/>
              </w:rPr>
              <w:t>Dated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10A9" w14:textId="77777777" w:rsidR="005C1065" w:rsidRPr="006000E8" w:rsidRDefault="005C1065">
            <w:pPr>
              <w:pStyle w:val="Heading2"/>
              <w:spacing w:before="120"/>
              <w:rPr>
                <w:rFonts w:ascii="Calibri" w:hAnsi="Calibri" w:cs="Calibri"/>
                <w:sz w:val="24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6D1D004E" w14:textId="77777777" w:rsidR="005C1065" w:rsidRPr="006000E8" w:rsidRDefault="005C1065">
            <w:pPr>
              <w:pStyle w:val="Heading2"/>
              <w:spacing w:before="100" w:after="100"/>
              <w:rPr>
                <w:rFonts w:ascii="Calibri" w:hAnsi="Calibri" w:cs="Calibri"/>
                <w:sz w:val="20"/>
              </w:rPr>
            </w:pPr>
            <w:r w:rsidRPr="006000E8">
              <w:rPr>
                <w:rFonts w:ascii="Calibri" w:hAnsi="Calibri" w:cs="Calibri"/>
                <w:sz w:val="20"/>
              </w:rPr>
              <w:t>Time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932B" w14:textId="77777777" w:rsidR="005C1065" w:rsidRPr="006000E8" w:rsidRDefault="005C1065">
            <w:pPr>
              <w:spacing w:before="100" w:after="100"/>
              <w:rPr>
                <w:rFonts w:ascii="Calibri" w:hAnsi="Calibri" w:cs="Calibri"/>
                <w:b/>
                <w:sz w:val="24"/>
              </w:rPr>
            </w:pPr>
          </w:p>
        </w:tc>
      </w:tr>
    </w:tbl>
    <w:p w14:paraId="2D44C5F5" w14:textId="77777777" w:rsidR="00896EED" w:rsidRDefault="005C1065" w:rsidP="007021A0">
      <w:pPr>
        <w:pStyle w:val="Header"/>
        <w:tabs>
          <w:tab w:val="clear" w:pos="4153"/>
          <w:tab w:val="clear" w:pos="8306"/>
          <w:tab w:val="center" w:pos="4962"/>
          <w:tab w:val="right" w:pos="10206"/>
        </w:tabs>
        <w:spacing w:before="50" w:after="50"/>
        <w:jc w:val="center"/>
        <w:rPr>
          <w:rFonts w:ascii="Calibri" w:hAnsi="Calibri" w:cs="Calibri"/>
          <w:b/>
          <w:sz w:val="24"/>
          <w:szCs w:val="24"/>
        </w:rPr>
      </w:pPr>
      <w:r w:rsidRPr="006000E8">
        <w:rPr>
          <w:rFonts w:ascii="Calibri" w:hAnsi="Calibri" w:cs="Calibri"/>
          <w:b/>
          <w:sz w:val="24"/>
          <w:szCs w:val="24"/>
        </w:rPr>
        <w:t>ACTION REQUIRED</w:t>
      </w:r>
    </w:p>
    <w:tbl>
      <w:tblPr>
        <w:tblpPr w:leftFromText="180" w:rightFromText="180" w:vertAnchor="text" w:horzAnchor="margin" w:tblpXSpec="center" w:tblpY="39"/>
        <w:tblW w:w="1049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0"/>
      </w:tblGrid>
      <w:tr w:rsidR="00616FB9" w:rsidRPr="006000E8" w14:paraId="1DAA1747" w14:textId="77777777" w:rsidTr="00616FB9">
        <w:trPr>
          <w:trHeight w:val="1498"/>
        </w:trPr>
        <w:tc>
          <w:tcPr>
            <w:tcW w:w="10490" w:type="dxa"/>
          </w:tcPr>
          <w:p w14:paraId="426B18B4" w14:textId="77777777" w:rsidR="00616FB9" w:rsidRPr="006000E8" w:rsidRDefault="00616FB9" w:rsidP="00616FB9">
            <w:pPr>
              <w:pStyle w:val="Header"/>
              <w:tabs>
                <w:tab w:val="center" w:pos="4962"/>
                <w:tab w:val="right" w:pos="10206"/>
              </w:tabs>
              <w:spacing w:before="50" w:after="50"/>
              <w:rPr>
                <w:rFonts w:ascii="Calibri" w:hAnsi="Calibri" w:cs="Calibri"/>
                <w:sz w:val="26"/>
              </w:rPr>
            </w:pPr>
            <w:r w:rsidRPr="006000E8">
              <w:rPr>
                <w:rFonts w:ascii="Calibri" w:hAnsi="Calibri" w:cs="Calibri"/>
                <w:sz w:val="26"/>
              </w:rPr>
              <w:t>The completed form should now be E-MAILED to the Duty Manager/Communication Centre</w:t>
            </w:r>
            <w:r w:rsidRPr="006000E8">
              <w:rPr>
                <w:rFonts w:ascii="Calibri" w:hAnsi="Calibri" w:cs="Calibri"/>
                <w:i/>
                <w:sz w:val="26"/>
              </w:rPr>
              <w:t xml:space="preserve"> </w:t>
            </w:r>
            <w:r w:rsidRPr="006000E8">
              <w:rPr>
                <w:rFonts w:ascii="Calibri" w:hAnsi="Calibri" w:cs="Calibri"/>
                <w:sz w:val="26"/>
              </w:rPr>
              <w:t xml:space="preserve"> </w:t>
            </w:r>
          </w:p>
          <w:p w14:paraId="219F7CEC" w14:textId="77777777" w:rsidR="00616FB9" w:rsidRPr="00700FB0" w:rsidRDefault="00616FB9" w:rsidP="00616FB9">
            <w:pPr>
              <w:pStyle w:val="Header"/>
              <w:tabs>
                <w:tab w:val="center" w:pos="4962"/>
                <w:tab w:val="right" w:pos="10206"/>
              </w:tabs>
              <w:spacing w:before="50" w:after="50" w:line="360" w:lineRule="auto"/>
              <w:rPr>
                <w:rFonts w:ascii="Calibri" w:hAnsi="Calibri" w:cs="Calibri"/>
                <w:color w:val="FF0000"/>
                <w:sz w:val="26"/>
                <w:u w:val="single"/>
              </w:rPr>
            </w:pPr>
            <w:r w:rsidRPr="00700FB0">
              <w:rPr>
                <w:rFonts w:ascii="Calibri" w:hAnsi="Calibri" w:cs="Calibri"/>
                <w:color w:val="FF0000"/>
                <w:sz w:val="26"/>
                <w:u w:val="single"/>
              </w:rPr>
              <w:t>(A copy also needs to printed and attached to the faulty equipment or vehicle)</w:t>
            </w:r>
          </w:p>
          <w:p w14:paraId="7E8820CE" w14:textId="77777777" w:rsidR="00AF24CC" w:rsidRPr="001A7C4D" w:rsidRDefault="00AF24CC" w:rsidP="00AF24CC">
            <w:pPr>
              <w:pStyle w:val="Header"/>
              <w:tabs>
                <w:tab w:val="clear" w:pos="4153"/>
                <w:tab w:val="clear" w:pos="8306"/>
                <w:tab w:val="left" w:pos="4545"/>
              </w:tabs>
              <w:spacing w:before="50" w:after="50" w:line="360" w:lineRule="auto"/>
              <w:rPr>
                <w:rFonts w:ascii="Calibri" w:hAnsi="Calibri" w:cs="Calibri"/>
                <w:b/>
              </w:rPr>
            </w:pPr>
            <w:r w:rsidRPr="001A7C4D">
              <w:rPr>
                <w:rFonts w:ascii="Calibri" w:hAnsi="Calibri" w:cs="Calibri"/>
                <w:b/>
              </w:rPr>
              <w:t>EMT Lead name :</w:t>
            </w:r>
          </w:p>
          <w:p w14:paraId="475F6C15" w14:textId="77777777" w:rsidR="00AF24CC" w:rsidRPr="001A7C4D" w:rsidRDefault="00AF24CC" w:rsidP="00AF24CC">
            <w:pPr>
              <w:pStyle w:val="Header"/>
              <w:tabs>
                <w:tab w:val="clear" w:pos="4153"/>
                <w:tab w:val="clear" w:pos="8306"/>
                <w:tab w:val="left" w:pos="4545"/>
              </w:tabs>
              <w:spacing w:before="50" w:after="50" w:line="360" w:lineRule="auto"/>
              <w:rPr>
                <w:rFonts w:ascii="Calibri" w:hAnsi="Calibri" w:cs="Calibri"/>
                <w:b/>
              </w:rPr>
            </w:pPr>
          </w:p>
          <w:p w14:paraId="32C2352D" w14:textId="77777777" w:rsidR="00AF24CC" w:rsidRDefault="00AF24CC" w:rsidP="00616FB9">
            <w:pPr>
              <w:pStyle w:val="Header"/>
              <w:tabs>
                <w:tab w:val="clear" w:pos="4153"/>
                <w:tab w:val="clear" w:pos="8306"/>
                <w:tab w:val="left" w:pos="4545"/>
              </w:tabs>
              <w:spacing w:before="50" w:after="50" w:line="360" w:lineRule="auto"/>
              <w:rPr>
                <w:rFonts w:ascii="Calibri" w:hAnsi="Calibri" w:cs="Calibri"/>
                <w:b/>
              </w:rPr>
            </w:pPr>
            <w:r w:rsidRPr="001A7C4D">
              <w:rPr>
                <w:rFonts w:ascii="Calibri" w:hAnsi="Calibri" w:cs="Calibri"/>
                <w:b/>
              </w:rPr>
              <w:t>Station Manager name :</w:t>
            </w:r>
          </w:p>
          <w:p w14:paraId="5F7EC721" w14:textId="77777777" w:rsidR="00616FB9" w:rsidRPr="006000E8" w:rsidRDefault="002F4CF7" w:rsidP="00616FB9">
            <w:pPr>
              <w:pStyle w:val="Header"/>
              <w:tabs>
                <w:tab w:val="clear" w:pos="4153"/>
                <w:tab w:val="clear" w:pos="8306"/>
                <w:tab w:val="left" w:pos="4545"/>
              </w:tabs>
              <w:spacing w:before="50" w:after="50" w:line="360" w:lineRule="auto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3A54A25" wp14:editId="471A187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276225</wp:posOffset>
                      </wp:positionV>
                      <wp:extent cx="6627495" cy="1685925"/>
                      <wp:effectExtent l="0" t="0" r="0" b="0"/>
                      <wp:wrapTopAndBottom/>
                      <wp:docPr id="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749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A2EA0" w14:textId="77777777" w:rsidR="00616FB9" w:rsidRDefault="00616FB9" w:rsidP="00616FB9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  <w:tab w:val="center" w:pos="4962"/>
                                      <w:tab w:val="right" w:pos="10206"/>
                                    </w:tabs>
                                    <w:spacing w:before="50" w:after="50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FOLLOW UP BY…………………………………</w:t>
                                  </w:r>
                                </w:p>
                                <w:p w14:paraId="3DCB6925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</w:p>
                                <w:p w14:paraId="3F8D930C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Date notification received …/…../…    Action taken ……………………………………    Date …/…/…</w:t>
                                  </w:r>
                                </w:p>
                                <w:p w14:paraId="354F0EB3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</w:p>
                                <w:p w14:paraId="34F3AC9D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Equipment Repair location &amp; Contact Person……………………………………………………………….</w:t>
                                  </w:r>
                                </w:p>
                                <w:p w14:paraId="0331D6BC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Comments:</w:t>
                                  </w:r>
                                </w:p>
                                <w:p w14:paraId="2A0799A7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</w:p>
                                <w:p w14:paraId="009E6DB9" w14:textId="77777777" w:rsidR="00616FB9" w:rsidRDefault="00616FB9" w:rsidP="00616FB9"/>
                                <w:p w14:paraId="58E3F25A" w14:textId="77777777" w:rsidR="00616FB9" w:rsidRDefault="00616FB9" w:rsidP="00AF24CC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Repaired by …………………………….   Date .../.../…</w:t>
                                  </w:r>
                                </w:p>
                                <w:p w14:paraId="3BD53D9D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A54A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4.2pt;margin-top:21.75pt;width:521.85pt;height:13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" strokeweight="3pt">
                      <v:stroke linestyle="thinThin"/>
                      <v:textbox>
                        <w:txbxContent>
                          <w:p w14:paraId="0AAA2EA0" w14:textId="77777777" w:rsidR="00616FB9" w:rsidRDefault="00616FB9" w:rsidP="00616FB9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  <w:tab w:val="center" w:pos="4962"/>
                                <w:tab w:val="right" w:pos="10206"/>
                              </w:tabs>
                              <w:spacing w:before="50" w:after="5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FOLLOW UP BY…………………………………</w:t>
                            </w:r>
                          </w:p>
                          <w:p w14:paraId="3DCB6925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3F8D930C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Date notification received …/…../…    Action taken ……………………………………    Date …/…/…</w:t>
                            </w:r>
                          </w:p>
                          <w:p w14:paraId="354F0EB3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34F3AC9D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Equipment Repair location &amp; Contact Person……………………………………………………………….</w:t>
                            </w:r>
                          </w:p>
                          <w:p w14:paraId="0331D6BC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Comments:</w:t>
                            </w:r>
                          </w:p>
                          <w:p w14:paraId="2A0799A7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009E6DB9" w14:textId="77777777" w:rsidR="00616FB9" w:rsidRDefault="00616FB9" w:rsidP="00616FB9"/>
                          <w:p w14:paraId="58E3F25A" w14:textId="77777777" w:rsidR="00616FB9" w:rsidRDefault="00616FB9" w:rsidP="00AF24CC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Repaired by …………………………….   Date .../.../…</w:t>
                            </w:r>
                          </w:p>
                          <w:p w14:paraId="3BD53D9D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14:paraId="214BD3EA" w14:textId="77777777" w:rsidR="00896EED" w:rsidRPr="00896EED" w:rsidRDefault="00896EED" w:rsidP="00896EED"/>
    <w:sectPr w:rsidR="00896EED" w:rsidRPr="00896EED" w:rsidSect="00B170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7" w:right="561" w:bottom="227" w:left="561" w:header="720" w:footer="0" w:gutter="5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5A01" w14:textId="77777777" w:rsidR="003B5BC3" w:rsidRDefault="003B5BC3">
      <w:r>
        <w:separator/>
      </w:r>
    </w:p>
  </w:endnote>
  <w:endnote w:type="continuationSeparator" w:id="0">
    <w:p w14:paraId="391E61A7" w14:textId="77777777" w:rsidR="003B5BC3" w:rsidRDefault="003B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F58D" w14:textId="77777777" w:rsidR="004E303B" w:rsidRDefault="004E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5A80" w14:textId="77777777" w:rsidR="00B170E7" w:rsidRPr="00B170E7" w:rsidRDefault="00C90F6E" w:rsidP="00B170E7">
    <w:pPr>
      <w:pStyle w:val="Footer"/>
      <w:ind w:left="-1800" w:right="-1765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963C7D6" wp14:editId="53F61E3B">
              <wp:simplePos x="0" y="0"/>
              <wp:positionH relativeFrom="margin">
                <wp:align>right</wp:align>
              </wp:positionH>
              <wp:positionV relativeFrom="paragraph">
                <wp:posOffset>-384175</wp:posOffset>
              </wp:positionV>
              <wp:extent cx="714375" cy="333375"/>
              <wp:effectExtent l="0" t="0" r="9525" b="9525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3333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2297B7" w14:textId="77777777" w:rsidR="001800FB" w:rsidRPr="00BF494D" w:rsidRDefault="001C4897" w:rsidP="001800FB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PUF501</w:t>
                          </w:r>
                        </w:p>
                        <w:p w14:paraId="6A231D0C" w14:textId="64D945CD" w:rsidR="001800FB" w:rsidRPr="00BF494D" w:rsidRDefault="001C4897" w:rsidP="001800FB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4E303B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6</w:t>
                          </w:r>
                        </w:p>
                        <w:p w14:paraId="601E3FD5" w14:textId="77777777" w:rsidR="001800FB" w:rsidRPr="00BF494D" w:rsidRDefault="001800FB" w:rsidP="001800FB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63C7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5.05pt;margin-top:-30.25pt;width:56.25pt;height:26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" fillcolor="window" stroked="f" strokeweight=".5pt">
              <v:textbox>
                <w:txbxContent>
                  <w:p w14:paraId="202297B7" w14:textId="77777777" w:rsidR="001800FB" w:rsidRPr="00BF494D" w:rsidRDefault="001C4897" w:rsidP="001800FB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4"/>
                        <w:szCs w:val="16"/>
                      </w:rPr>
                      <w:t>PUF501</w:t>
                    </w:r>
                  </w:p>
                  <w:p w14:paraId="6A231D0C" w14:textId="64D945CD" w:rsidR="001800FB" w:rsidRPr="00BF494D" w:rsidRDefault="001C4897" w:rsidP="001800FB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4"/>
                        <w:szCs w:val="16"/>
                      </w:rPr>
                      <w:t xml:space="preserve">Version </w:t>
                    </w:r>
                    <w:r w:rsidR="004E303B">
                      <w:rPr>
                        <w:rFonts w:ascii="Calibri" w:hAnsi="Calibri" w:cs="Calibri"/>
                        <w:sz w:val="14"/>
                        <w:szCs w:val="16"/>
                      </w:rPr>
                      <w:t>6</w:t>
                    </w:r>
                  </w:p>
                  <w:p w14:paraId="601E3FD5" w14:textId="77777777" w:rsidR="001800FB" w:rsidRPr="00BF494D" w:rsidRDefault="001800FB" w:rsidP="001800FB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3F28DD5" wp14:editId="2B37FA66">
              <wp:simplePos x="0" y="0"/>
              <wp:positionH relativeFrom="column">
                <wp:posOffset>1214755</wp:posOffset>
              </wp:positionH>
              <wp:positionV relativeFrom="paragraph">
                <wp:posOffset>-380365</wp:posOffset>
              </wp:positionV>
              <wp:extent cx="1771650" cy="348615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1650" cy="34861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D7D16A4" w14:textId="66FF0961" w:rsidR="001800FB" w:rsidRPr="00BF494D" w:rsidRDefault="00557D40" w:rsidP="001800FB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Medical</w:t>
                          </w:r>
                          <w:r w:rsidR="001800FB"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 xml:space="preserve"> Equipment Fault Report form</w:t>
                          </w:r>
                        </w:p>
                        <w:p w14:paraId="45512067" w14:textId="2AE314ED" w:rsidR="001800FB" w:rsidRPr="00BF494D" w:rsidRDefault="004E303B" w:rsidP="001800FB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F28DD5" id="Text Box 9" o:spid="_x0000_s1028" type="#_x0000_t202" style="position:absolute;left:0;text-align:left;margin-left:95.65pt;margin-top:-29.95pt;width:139.5pt;height:27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" fillcolor="window" stroked="f" strokeweight=".5pt">
              <v:textbox>
                <w:txbxContent>
                  <w:p w14:paraId="6D7D16A4" w14:textId="66FF0961" w:rsidR="001800FB" w:rsidRPr="00BF494D" w:rsidRDefault="00557D40" w:rsidP="001800FB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4"/>
                        <w:szCs w:val="16"/>
                      </w:rPr>
                      <w:t>Medical</w:t>
                    </w:r>
                    <w:r w:rsidR="001800FB"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 xml:space="preserve"> Equipment Fault Report form</w:t>
                    </w:r>
                  </w:p>
                  <w:p w14:paraId="45512067" w14:textId="2AE314ED" w:rsidR="001800FB" w:rsidRPr="00BF494D" w:rsidRDefault="004E303B" w:rsidP="001800FB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4"/>
                        <w:szCs w:val="16"/>
                      </w:rPr>
                      <w:t>August 2022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  <w:lang w:val="en-US"/>
      </w:rPr>
      <w:drawing>
        <wp:anchor distT="0" distB="0" distL="114300" distR="114300" simplePos="0" relativeHeight="251662848" behindDoc="1" locked="0" layoutInCell="1" allowOverlap="1" wp14:anchorId="1D8DE29D" wp14:editId="673B666B">
          <wp:simplePos x="0" y="0"/>
          <wp:positionH relativeFrom="margin">
            <wp:align>center</wp:align>
          </wp:positionH>
          <wp:positionV relativeFrom="paragraph">
            <wp:posOffset>-971550</wp:posOffset>
          </wp:positionV>
          <wp:extent cx="7962466" cy="1073889"/>
          <wp:effectExtent l="0" t="0" r="63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962466" cy="1073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70E7">
      <w:t xml:space="preserve">     </w:t>
    </w:r>
    <w:r w:rsidR="00B170E7" w:rsidRPr="00B170E7">
      <w:rPr>
        <w:sz w:val="16"/>
        <w:szCs w:val="16"/>
      </w:rPr>
      <w:t>w</w:t>
    </w:r>
  </w:p>
  <w:p w14:paraId="0CD8A2E4" w14:textId="77777777" w:rsidR="00B170E7" w:rsidRDefault="001800FB" w:rsidP="001C4897">
    <w:pPr>
      <w:pStyle w:val="Footer"/>
      <w:tabs>
        <w:tab w:val="clear" w:pos="4153"/>
        <w:tab w:val="clear" w:pos="8306"/>
        <w:tab w:val="left" w:pos="3375"/>
      </w:tabs>
      <w:ind w:left="-1800" w:right="-1765"/>
      <w:jc w:val="both"/>
    </w:pPr>
    <w:r>
      <w:t xml:space="preserve">            </w: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CD4F85A" wp14:editId="41487A99">
              <wp:simplePos x="0" y="0"/>
              <wp:positionH relativeFrom="column">
                <wp:posOffset>1948180</wp:posOffset>
              </wp:positionH>
              <wp:positionV relativeFrom="paragraph">
                <wp:posOffset>4471035</wp:posOffset>
              </wp:positionV>
              <wp:extent cx="2257425" cy="438150"/>
              <wp:effectExtent l="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7425" cy="4381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2C6A2B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Vehicle &amp; Equipment Fault Report form</w:t>
                          </w:r>
                        </w:p>
                        <w:p w14:paraId="5DF1C8D0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June 2012</w:t>
                          </w:r>
                        </w:p>
                        <w:p w14:paraId="1FB1C18F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D4F85A" id="_x0000_s1029" type="#_x0000_t202" style="position:absolute;left:0;text-align:left;margin-left:153.4pt;margin-top:352.05pt;width:177.75pt;height:3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" fillcolor="window" stroked="f" strokeweight=".5pt">
              <v:textbox>
                <w:txbxContent>
                  <w:p w14:paraId="572C6A2B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Vehicle &amp; Equipment Fault Report form</w:t>
                    </w:r>
                  </w:p>
                  <w:p w14:paraId="5DF1C8D0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June 2012</w:t>
                    </w:r>
                  </w:p>
                  <w:p w14:paraId="1FB1C18F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4941A9F" wp14:editId="10CE13D7">
              <wp:simplePos x="0" y="0"/>
              <wp:positionH relativeFrom="column">
                <wp:posOffset>4000500</wp:posOffset>
              </wp:positionH>
              <wp:positionV relativeFrom="paragraph">
                <wp:posOffset>4467225</wp:posOffset>
              </wp:positionV>
              <wp:extent cx="714375" cy="333375"/>
              <wp:effectExtent l="0" t="0" r="0" b="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3333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8310256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OF001</w:t>
                          </w:r>
                        </w:p>
                        <w:p w14:paraId="7B335D27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Version 2.0</w:t>
                          </w:r>
                        </w:p>
                        <w:p w14:paraId="7C89AA8C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941A9F" id="_x0000_s1030" type="#_x0000_t202" style="position:absolute;left:0;text-align:left;margin-left:315pt;margin-top:351.75pt;width:56.25pt;height:26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" fillcolor="window" stroked="f" strokeweight=".5pt">
              <v:textbox>
                <w:txbxContent>
                  <w:p w14:paraId="28310256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OF001</w:t>
                    </w:r>
                  </w:p>
                  <w:p w14:paraId="7B335D27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Version 2.0</w:t>
                    </w:r>
                  </w:p>
                  <w:p w14:paraId="7C89AA8C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DBDCEC" wp14:editId="29B71DF5">
              <wp:simplePos x="0" y="0"/>
              <wp:positionH relativeFrom="column">
                <wp:posOffset>1948180</wp:posOffset>
              </wp:positionH>
              <wp:positionV relativeFrom="paragraph">
                <wp:posOffset>4471035</wp:posOffset>
              </wp:positionV>
              <wp:extent cx="2257425" cy="438150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7425" cy="4381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9B7F15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Vehicle &amp; Equipment Fault Report form</w:t>
                          </w:r>
                        </w:p>
                        <w:p w14:paraId="4B67101C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June 2012</w:t>
                          </w:r>
                        </w:p>
                        <w:p w14:paraId="4BE1E6F3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DBDCEC" id="_x0000_s1031" type="#_x0000_t202" style="position:absolute;left:0;text-align:left;margin-left:153.4pt;margin-top:352.05pt;width:177.75pt;height:3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" fillcolor="window" stroked="f" strokeweight=".5pt">
              <v:textbox>
                <w:txbxContent>
                  <w:p w14:paraId="3F9B7F15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Vehicle &amp; Equipment Fault Report form</w:t>
                    </w:r>
                  </w:p>
                  <w:p w14:paraId="4B67101C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June 2012</w:t>
                    </w:r>
                  </w:p>
                  <w:p w14:paraId="4BE1E6F3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104F9C5" wp14:editId="66EEFC7D">
              <wp:simplePos x="0" y="0"/>
              <wp:positionH relativeFrom="column">
                <wp:posOffset>4000500</wp:posOffset>
              </wp:positionH>
              <wp:positionV relativeFrom="paragraph">
                <wp:posOffset>4467225</wp:posOffset>
              </wp:positionV>
              <wp:extent cx="714375" cy="333375"/>
              <wp:effectExtent l="0" t="0" r="0" b="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3333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2FDE644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OF001</w:t>
                          </w:r>
                        </w:p>
                        <w:p w14:paraId="21779D44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Version 2.0</w:t>
                          </w:r>
                        </w:p>
                        <w:p w14:paraId="04D8F606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04F9C5" id="_x0000_s1032" type="#_x0000_t202" style="position:absolute;left:0;text-align:left;margin-left:315pt;margin-top:351.75pt;width:56.25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" fillcolor="window" stroked="f" strokeweight=".5pt">
              <v:textbox>
                <w:txbxContent>
                  <w:p w14:paraId="42FDE644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OF001</w:t>
                    </w:r>
                  </w:p>
                  <w:p w14:paraId="21779D44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Version 2.0</w:t>
                    </w:r>
                  </w:p>
                  <w:p w14:paraId="04D8F606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594669" wp14:editId="70EF25C6">
              <wp:simplePos x="0" y="0"/>
              <wp:positionH relativeFrom="column">
                <wp:posOffset>1948180</wp:posOffset>
              </wp:positionH>
              <wp:positionV relativeFrom="paragraph">
                <wp:posOffset>4471035</wp:posOffset>
              </wp:positionV>
              <wp:extent cx="2257425" cy="4381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7425" cy="4381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088B16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Vehicle &amp; Equipment Fault Report form</w:t>
                          </w:r>
                        </w:p>
                        <w:p w14:paraId="11CCC56E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June 2012</w:t>
                          </w:r>
                        </w:p>
                        <w:p w14:paraId="77BEB8F1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94669" id="_x0000_s1033" type="#_x0000_t202" style="position:absolute;left:0;text-align:left;margin-left:153.4pt;margin-top:352.05pt;width:177.75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" fillcolor="window" stroked="f" strokeweight=".5pt">
              <v:textbox>
                <w:txbxContent>
                  <w:p w14:paraId="7B088B16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Vehicle &amp; Equipment Fault Report form</w:t>
                    </w:r>
                  </w:p>
                  <w:p w14:paraId="11CCC56E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June 2012</w:t>
                    </w:r>
                  </w:p>
                  <w:p w14:paraId="77BEB8F1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189120B" wp14:editId="2286063E">
              <wp:simplePos x="0" y="0"/>
              <wp:positionH relativeFrom="column">
                <wp:posOffset>4000500</wp:posOffset>
              </wp:positionH>
              <wp:positionV relativeFrom="paragraph">
                <wp:posOffset>4467225</wp:posOffset>
              </wp:positionV>
              <wp:extent cx="714375" cy="33337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3333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EBAF7E5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OF001</w:t>
                          </w:r>
                        </w:p>
                        <w:p w14:paraId="45C4E954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Version 2.0</w:t>
                          </w:r>
                        </w:p>
                        <w:p w14:paraId="2E380CE4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89120B" id="_x0000_s1034" type="#_x0000_t202" style="position:absolute;left:0;text-align:left;margin-left:315pt;margin-top:351.75pt;width:56.2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" fillcolor="window" stroked="f" strokeweight=".5pt">
              <v:textbox>
                <w:txbxContent>
                  <w:p w14:paraId="5EBAF7E5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OF001</w:t>
                    </w:r>
                  </w:p>
                  <w:p w14:paraId="45C4E954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Version 2.0</w:t>
                    </w:r>
                  </w:p>
                  <w:p w14:paraId="2E380CE4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1C4897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029A" w14:textId="77777777" w:rsidR="004E303B" w:rsidRDefault="004E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8D7A8" w14:textId="77777777" w:rsidR="003B5BC3" w:rsidRDefault="003B5BC3">
      <w:r>
        <w:separator/>
      </w:r>
    </w:p>
  </w:footnote>
  <w:footnote w:type="continuationSeparator" w:id="0">
    <w:p w14:paraId="54691147" w14:textId="77777777" w:rsidR="003B5BC3" w:rsidRDefault="003B5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800B" w14:textId="77777777" w:rsidR="004E303B" w:rsidRDefault="004E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A27C" w14:textId="0BC78262" w:rsidR="008D6444" w:rsidRDefault="008D6444">
    <w:pPr>
      <w:pStyle w:val="Header"/>
    </w:pPr>
    <w:r>
      <w:rPr>
        <w:noProof/>
        <w:lang w:val="en-US"/>
      </w:rPr>
      <w:drawing>
        <wp:anchor distT="0" distB="0" distL="114300" distR="114300" simplePos="0" relativeHeight="251664896" behindDoc="1" locked="0" layoutInCell="1" allowOverlap="1" wp14:anchorId="7FE1A88A" wp14:editId="134706A6">
          <wp:simplePos x="0" y="0"/>
          <wp:positionH relativeFrom="column">
            <wp:posOffset>-695325</wp:posOffset>
          </wp:positionH>
          <wp:positionV relativeFrom="paragraph">
            <wp:posOffset>-314325</wp:posOffset>
          </wp:positionV>
          <wp:extent cx="7535545" cy="762000"/>
          <wp:effectExtent l="0" t="0" r="825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61" b="89985"/>
                  <a:stretch/>
                </pic:blipFill>
                <pic:spPr bwMode="auto">
                  <a:xfrm>
                    <a:off x="0" y="0"/>
                    <a:ext cx="753554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ADB49" w14:textId="77777777" w:rsidR="004E303B" w:rsidRDefault="004E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2A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" w15:restartNumberingAfterBreak="0">
    <w:nsid w:val="3C3757D0"/>
    <w:multiLevelType w:val="singleLevel"/>
    <w:tmpl w:val="FBBC16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490A46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63E12D9"/>
    <w:multiLevelType w:val="singleLevel"/>
    <w:tmpl w:val="7AA445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7B816102"/>
    <w:multiLevelType w:val="singleLevel"/>
    <w:tmpl w:val="A798091C"/>
    <w:lvl w:ilvl="0">
      <w:start w:val="1"/>
      <w:numFmt w:val="bullet"/>
      <w:lvlText w:val="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num w:numId="1" w16cid:durableId="1601521446">
    <w:abstractNumId w:val="1"/>
  </w:num>
  <w:num w:numId="2" w16cid:durableId="1876037927">
    <w:abstractNumId w:val="0"/>
  </w:num>
  <w:num w:numId="3" w16cid:durableId="1959557418">
    <w:abstractNumId w:val="3"/>
  </w:num>
  <w:num w:numId="4" w16cid:durableId="1087846163">
    <w:abstractNumId w:val="4"/>
  </w:num>
  <w:num w:numId="5" w16cid:durableId="122483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E3"/>
    <w:rsid w:val="000061DD"/>
    <w:rsid w:val="000321BA"/>
    <w:rsid w:val="000446F3"/>
    <w:rsid w:val="00064FAE"/>
    <w:rsid w:val="000B1FF3"/>
    <w:rsid w:val="000C5A48"/>
    <w:rsid w:val="001213EB"/>
    <w:rsid w:val="00137C83"/>
    <w:rsid w:val="001744C8"/>
    <w:rsid w:val="001800FB"/>
    <w:rsid w:val="001A7C4D"/>
    <w:rsid w:val="001B2210"/>
    <w:rsid w:val="001C476E"/>
    <w:rsid w:val="001C4897"/>
    <w:rsid w:val="001C68B9"/>
    <w:rsid w:val="00250B71"/>
    <w:rsid w:val="00251A69"/>
    <w:rsid w:val="0027006C"/>
    <w:rsid w:val="00286238"/>
    <w:rsid w:val="0029488F"/>
    <w:rsid w:val="002A666E"/>
    <w:rsid w:val="002F4CF7"/>
    <w:rsid w:val="00327A2D"/>
    <w:rsid w:val="00386AEF"/>
    <w:rsid w:val="003A3945"/>
    <w:rsid w:val="003B4FAA"/>
    <w:rsid w:val="003B5BC3"/>
    <w:rsid w:val="003D59DF"/>
    <w:rsid w:val="00410E21"/>
    <w:rsid w:val="00435E74"/>
    <w:rsid w:val="00467936"/>
    <w:rsid w:val="004811D1"/>
    <w:rsid w:val="00482F59"/>
    <w:rsid w:val="004B2B35"/>
    <w:rsid w:val="004E303B"/>
    <w:rsid w:val="00557D40"/>
    <w:rsid w:val="00595E75"/>
    <w:rsid w:val="005C1065"/>
    <w:rsid w:val="005C536D"/>
    <w:rsid w:val="005F004B"/>
    <w:rsid w:val="005F6DF7"/>
    <w:rsid w:val="006000E8"/>
    <w:rsid w:val="00616FB9"/>
    <w:rsid w:val="0064205D"/>
    <w:rsid w:val="00653820"/>
    <w:rsid w:val="00681D3A"/>
    <w:rsid w:val="006A0565"/>
    <w:rsid w:val="006C422D"/>
    <w:rsid w:val="006E6490"/>
    <w:rsid w:val="006F1201"/>
    <w:rsid w:val="006F40C7"/>
    <w:rsid w:val="00700FB0"/>
    <w:rsid w:val="007021A0"/>
    <w:rsid w:val="00714DC6"/>
    <w:rsid w:val="00774EBB"/>
    <w:rsid w:val="007A0C97"/>
    <w:rsid w:val="008267FF"/>
    <w:rsid w:val="008445E3"/>
    <w:rsid w:val="00845ACC"/>
    <w:rsid w:val="00884CD0"/>
    <w:rsid w:val="00896460"/>
    <w:rsid w:val="00896EED"/>
    <w:rsid w:val="008C289D"/>
    <w:rsid w:val="008D6444"/>
    <w:rsid w:val="00927DB1"/>
    <w:rsid w:val="00936DDB"/>
    <w:rsid w:val="009A1057"/>
    <w:rsid w:val="009E11E1"/>
    <w:rsid w:val="00A06433"/>
    <w:rsid w:val="00A166D6"/>
    <w:rsid w:val="00A278DB"/>
    <w:rsid w:val="00A806E0"/>
    <w:rsid w:val="00A94A0F"/>
    <w:rsid w:val="00AC4522"/>
    <w:rsid w:val="00AE7DFF"/>
    <w:rsid w:val="00AF24CC"/>
    <w:rsid w:val="00B0662C"/>
    <w:rsid w:val="00B07AE1"/>
    <w:rsid w:val="00B170E7"/>
    <w:rsid w:val="00B21E5A"/>
    <w:rsid w:val="00B702F1"/>
    <w:rsid w:val="00B75053"/>
    <w:rsid w:val="00BB0399"/>
    <w:rsid w:val="00BB0B3B"/>
    <w:rsid w:val="00BF0B41"/>
    <w:rsid w:val="00BF638A"/>
    <w:rsid w:val="00C1199A"/>
    <w:rsid w:val="00C26055"/>
    <w:rsid w:val="00C90F6E"/>
    <w:rsid w:val="00CA5747"/>
    <w:rsid w:val="00CC7906"/>
    <w:rsid w:val="00D12148"/>
    <w:rsid w:val="00D827B9"/>
    <w:rsid w:val="00DB07EF"/>
    <w:rsid w:val="00DB188C"/>
    <w:rsid w:val="00DB3E15"/>
    <w:rsid w:val="00DC036E"/>
    <w:rsid w:val="00DC3379"/>
    <w:rsid w:val="00DE6469"/>
    <w:rsid w:val="00DF4B5E"/>
    <w:rsid w:val="00E52723"/>
    <w:rsid w:val="00EA658E"/>
    <w:rsid w:val="00EB1EBB"/>
    <w:rsid w:val="00EE270C"/>
    <w:rsid w:val="00EE52E3"/>
    <w:rsid w:val="00F22C7B"/>
    <w:rsid w:val="00F46386"/>
    <w:rsid w:val="00F85E9A"/>
    <w:rsid w:val="00F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60964A4B"/>
  <w15:chartTrackingRefBased/>
  <w15:docId w15:val="{36B80387-2EAD-4528-A930-260D8A13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tabs>
        <w:tab w:val="left" w:pos="-566"/>
        <w:tab w:val="left" w:pos="154"/>
        <w:tab w:val="left" w:pos="874"/>
        <w:tab w:val="left" w:pos="1594"/>
        <w:tab w:val="left" w:pos="2314"/>
        <w:tab w:val="left" w:pos="3034"/>
        <w:tab w:val="left" w:pos="3754"/>
        <w:tab w:val="left" w:pos="4474"/>
        <w:tab w:val="left" w:pos="5194"/>
        <w:tab w:val="left" w:pos="5914"/>
        <w:tab w:val="left" w:pos="6634"/>
        <w:tab w:val="left" w:pos="7354"/>
        <w:tab w:val="left" w:pos="8074"/>
        <w:tab w:val="left" w:pos="8794"/>
        <w:tab w:val="left" w:pos="9514"/>
        <w:tab w:val="left" w:pos="10234"/>
      </w:tabs>
      <w:jc w:val="center"/>
      <w:outlineLvl w:val="0"/>
    </w:pPr>
    <w:rPr>
      <w:rFonts w:ascii="Swis721 BlkEx BT" w:hAnsi="Swis721 BlkEx BT"/>
      <w:b/>
      <w:i/>
      <w:sz w:val="3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qFormat/>
    <w:pPr>
      <w:keepNext/>
      <w:spacing w:before="100" w:after="10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spacing w:before="60" w:after="60"/>
      <w:outlineLvl w:val="5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before="20" w:after="20"/>
    </w:pPr>
    <w:rPr>
      <w:rFonts w:ascii="Arial" w:hAnsi="Arial"/>
      <w:b/>
    </w:rPr>
  </w:style>
  <w:style w:type="paragraph" w:styleId="BodyText2">
    <w:name w:val="Body Text 2"/>
    <w:basedOn w:val="Normal"/>
    <w:pPr>
      <w:spacing w:before="60" w:after="60"/>
    </w:pPr>
    <w:rPr>
      <w:rFonts w:ascii="Arial" w:hAnsi="Arial"/>
      <w:b/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sid w:val="00410E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86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170E7"/>
    <w:rPr>
      <w:lang w:val="en-AU"/>
    </w:rPr>
  </w:style>
  <w:style w:type="paragraph" w:styleId="NoSpacing">
    <w:name w:val="No Spacing"/>
    <w:uiPriority w:val="1"/>
    <w:qFormat/>
    <w:rsid w:val="00B170E7"/>
    <w:rPr>
      <w:rFonts w:ascii="Cambria" w:eastAsia="Cambria" w:hAnsi="Cambria" w:cs="Arial"/>
      <w:sz w:val="24"/>
      <w:szCs w:val="24"/>
    </w:rPr>
  </w:style>
  <w:style w:type="character" w:customStyle="1" w:styleId="HeaderChar">
    <w:name w:val="Header Char"/>
    <w:link w:val="Header"/>
    <w:rsid w:val="00927DB1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Vehicle%20Fault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04BA-8180-43A5-984C-7687F7B9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Vehicle Fault Sheet</Template>
  <TotalTime>2</TotalTime>
  <Pages>1</Pages>
  <Words>117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   Public Service</vt:lpstr>
    </vt:vector>
  </TitlesOfParts>
  <Company>DES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   Public Service</dc:title>
  <dc:subject/>
  <dc:creator>QAS Logan West</dc:creator>
  <cp:keywords/>
  <cp:lastModifiedBy>Madeline Janiola</cp:lastModifiedBy>
  <cp:revision>4</cp:revision>
  <cp:lastPrinted>2012-07-03T13:40:00Z</cp:lastPrinted>
  <dcterms:created xsi:type="dcterms:W3CDTF">2020-07-26T06:11:00Z</dcterms:created>
  <dcterms:modified xsi:type="dcterms:W3CDTF">2022-09-08T12:05:00Z</dcterms:modified>
</cp:coreProperties>
</file>