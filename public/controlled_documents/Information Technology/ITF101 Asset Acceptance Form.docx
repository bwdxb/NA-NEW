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886A" w14:textId="77777777" w:rsidR="00275A94" w:rsidRPr="004172C0" w:rsidRDefault="00275A94" w:rsidP="00CE1BE6">
      <w:pPr>
        <w:jc w:val="center"/>
        <w:rPr>
          <w:rFonts w:asciiTheme="minorHAnsi" w:hAnsiTheme="minorHAnsi" w:cstheme="minorHAnsi"/>
          <w:b/>
          <w:bCs/>
          <w:color w:val="002060"/>
          <w:sz w:val="32"/>
          <w:szCs w:val="32"/>
          <w:u w:val="single"/>
        </w:rPr>
      </w:pPr>
    </w:p>
    <w:p w14:paraId="2A41725C" w14:textId="6E6F5541" w:rsidR="00732D4E" w:rsidRPr="000056A7" w:rsidRDefault="0085745C" w:rsidP="00CE1BE6">
      <w:pPr>
        <w:jc w:val="center"/>
        <w:rPr>
          <w:rFonts w:asciiTheme="minorHAnsi" w:hAnsiTheme="minorHAnsi" w:cstheme="minorHAnsi"/>
          <w:b/>
          <w:bCs/>
          <w:color w:val="00206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2060"/>
          <w:sz w:val="32"/>
          <w:szCs w:val="32"/>
        </w:rPr>
        <w:t xml:space="preserve">ASSET </w:t>
      </w:r>
      <w:r w:rsidR="00BA716B">
        <w:rPr>
          <w:rFonts w:asciiTheme="minorHAnsi" w:hAnsiTheme="minorHAnsi" w:cstheme="minorHAnsi"/>
          <w:b/>
          <w:bCs/>
          <w:color w:val="002060"/>
          <w:sz w:val="32"/>
          <w:szCs w:val="32"/>
        </w:rPr>
        <w:t>ACCEPT</w:t>
      </w:r>
      <w:r w:rsidR="0095774C">
        <w:rPr>
          <w:rFonts w:asciiTheme="minorHAnsi" w:hAnsiTheme="minorHAnsi" w:cstheme="minorHAnsi"/>
          <w:b/>
          <w:bCs/>
          <w:color w:val="002060"/>
          <w:sz w:val="32"/>
          <w:szCs w:val="32"/>
        </w:rPr>
        <w:t>A</w:t>
      </w:r>
      <w:r w:rsidR="00BA716B">
        <w:rPr>
          <w:rFonts w:asciiTheme="minorHAnsi" w:hAnsiTheme="minorHAnsi" w:cstheme="minorHAnsi"/>
          <w:b/>
          <w:bCs/>
          <w:color w:val="002060"/>
          <w:sz w:val="32"/>
          <w:szCs w:val="32"/>
        </w:rPr>
        <w:t xml:space="preserve">NCE </w:t>
      </w:r>
      <w:r>
        <w:rPr>
          <w:rFonts w:asciiTheme="minorHAnsi" w:hAnsiTheme="minorHAnsi" w:cstheme="minorHAnsi"/>
          <w:b/>
          <w:bCs/>
          <w:color w:val="002060"/>
          <w:sz w:val="32"/>
          <w:szCs w:val="32"/>
        </w:rPr>
        <w:t>F</w:t>
      </w:r>
      <w:r w:rsidR="00732D4E" w:rsidRPr="000056A7">
        <w:rPr>
          <w:rFonts w:asciiTheme="minorHAnsi" w:hAnsiTheme="minorHAnsi" w:cstheme="minorHAnsi"/>
          <w:b/>
          <w:bCs/>
          <w:color w:val="002060"/>
          <w:sz w:val="32"/>
          <w:szCs w:val="32"/>
        </w:rPr>
        <w:t>ORM</w:t>
      </w:r>
    </w:p>
    <w:tbl>
      <w:tblPr>
        <w:tblStyle w:val="TableGrid"/>
        <w:tblW w:w="8713" w:type="dxa"/>
        <w:tblInd w:w="108" w:type="dxa"/>
        <w:tblLook w:val="04A0" w:firstRow="1" w:lastRow="0" w:firstColumn="1" w:lastColumn="0" w:noHBand="0" w:noVBand="1"/>
      </w:tblPr>
      <w:tblGrid>
        <w:gridCol w:w="1358"/>
        <w:gridCol w:w="2971"/>
        <w:gridCol w:w="2141"/>
        <w:gridCol w:w="2243"/>
      </w:tblGrid>
      <w:tr w:rsidR="00B67AE4" w:rsidRPr="00235AB2" w14:paraId="19A473AD" w14:textId="77777777" w:rsidTr="00F70369">
        <w:trPr>
          <w:trHeight w:val="343"/>
        </w:trPr>
        <w:tc>
          <w:tcPr>
            <w:tcW w:w="1358" w:type="dxa"/>
            <w:shd w:val="clear" w:color="auto" w:fill="B8CCE4" w:themeFill="accent1" w:themeFillTint="66"/>
          </w:tcPr>
          <w:p w14:paraId="2BCCEF4B" w14:textId="77777777" w:rsidR="00B67AE4" w:rsidRPr="00426AC2" w:rsidRDefault="00B67AE4" w:rsidP="00CE1BE6">
            <w:pPr>
              <w:spacing w:before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bookmarkStart w:id="0" w:name="OLE_LINK4"/>
            <w:bookmarkStart w:id="1" w:name="OLE_LINK5"/>
            <w:r w:rsidRPr="00426AC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2971" w:type="dxa"/>
          </w:tcPr>
          <w:p w14:paraId="7004C8BD" w14:textId="6F41AA54" w:rsidR="00B67AE4" w:rsidRPr="00331337" w:rsidRDefault="00B67AE4" w:rsidP="00CE1BE6">
            <w:pPr>
              <w:spacing w:before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141" w:type="dxa"/>
            <w:shd w:val="clear" w:color="auto" w:fill="B8CCE4" w:themeFill="accent1" w:themeFillTint="66"/>
          </w:tcPr>
          <w:p w14:paraId="0295F938" w14:textId="77777777" w:rsidR="00B67AE4" w:rsidRPr="00426AC2" w:rsidRDefault="00F70369" w:rsidP="00CE1BE6">
            <w:pPr>
              <w:spacing w:before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26AC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Position:</w:t>
            </w:r>
          </w:p>
        </w:tc>
        <w:tc>
          <w:tcPr>
            <w:tcW w:w="2243" w:type="dxa"/>
          </w:tcPr>
          <w:p w14:paraId="4E8684E0" w14:textId="5C0EAC97" w:rsidR="00B67AE4" w:rsidRPr="00235AB2" w:rsidRDefault="00B67AE4" w:rsidP="00CE1BE6">
            <w:pPr>
              <w:spacing w:before="120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BA716B" w:rsidRPr="00235AB2" w14:paraId="19932B10" w14:textId="77777777" w:rsidTr="00F70369">
        <w:trPr>
          <w:trHeight w:val="485"/>
        </w:trPr>
        <w:tc>
          <w:tcPr>
            <w:tcW w:w="1358" w:type="dxa"/>
            <w:shd w:val="clear" w:color="auto" w:fill="B8CCE4" w:themeFill="accent1" w:themeFillTint="66"/>
          </w:tcPr>
          <w:p w14:paraId="54F66659" w14:textId="77777777" w:rsidR="00BA716B" w:rsidRPr="00426AC2" w:rsidRDefault="00BA716B" w:rsidP="00CE1BE6">
            <w:pPr>
              <w:spacing w:before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26AC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Employee No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971" w:type="dxa"/>
          </w:tcPr>
          <w:p w14:paraId="0BC14E82" w14:textId="63EA073F" w:rsidR="00BA716B" w:rsidRPr="00331337" w:rsidRDefault="00BA716B" w:rsidP="00CE1BE6">
            <w:pPr>
              <w:spacing w:before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141" w:type="dxa"/>
            <w:shd w:val="clear" w:color="auto" w:fill="B8CCE4" w:themeFill="accent1" w:themeFillTint="66"/>
          </w:tcPr>
          <w:p w14:paraId="11ED9377" w14:textId="77777777" w:rsidR="00F70369" w:rsidRPr="00426AC2" w:rsidRDefault="00F703C0" w:rsidP="00CE1BE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Project </w:t>
            </w:r>
            <w:r w:rsidR="00F70369" w:rsidRPr="00426AC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Type:     </w:t>
            </w:r>
          </w:p>
          <w:p w14:paraId="623F0595" w14:textId="77777777" w:rsidR="00BA716B" w:rsidRPr="00426AC2" w:rsidRDefault="00BA716B" w:rsidP="00CE1BE6">
            <w:pPr>
              <w:spacing w:before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43" w:type="dxa"/>
          </w:tcPr>
          <w:p w14:paraId="26C61EAA" w14:textId="2AE18543" w:rsidR="00BA716B" w:rsidRPr="00235AB2" w:rsidRDefault="00BA716B" w:rsidP="00CE1BE6">
            <w:pPr>
              <w:spacing w:before="120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bookmarkEnd w:id="0"/>
    <w:bookmarkEnd w:id="1"/>
    <w:p w14:paraId="79E7013D" w14:textId="79C510A5" w:rsidR="0060390B" w:rsidRDefault="00A744FA" w:rsidP="00A744FA">
      <w:pPr>
        <w:pBdr>
          <w:top w:val="single" w:sz="4" w:space="7" w:color="auto"/>
        </w:pBdr>
        <w:tabs>
          <w:tab w:val="left" w:pos="1140"/>
        </w:tabs>
        <w:spacing w:before="240" w:after="1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Date: </w:t>
      </w:r>
      <w:r>
        <w:rPr>
          <w:rFonts w:asciiTheme="minorHAnsi" w:hAnsiTheme="minorHAnsi" w:cstheme="minorHAnsi"/>
          <w:sz w:val="20"/>
          <w:szCs w:val="20"/>
        </w:rPr>
        <w:t>_</w:t>
      </w:r>
    </w:p>
    <w:p w14:paraId="00BD7C38" w14:textId="364B1810" w:rsidR="00447D3B" w:rsidRPr="0060390B" w:rsidRDefault="00531F33" w:rsidP="00A744FA">
      <w:pPr>
        <w:pBdr>
          <w:top w:val="single" w:sz="4" w:space="7" w:color="auto"/>
        </w:pBdr>
        <w:tabs>
          <w:tab w:val="left" w:pos="1140"/>
        </w:tabs>
        <w:spacing w:before="240" w:after="1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Dear Employee,</w:t>
      </w:r>
    </w:p>
    <w:p w14:paraId="00531C42" w14:textId="77777777" w:rsidR="00CE1BE6" w:rsidRDefault="00A8738E" w:rsidP="00CE1BE6">
      <w:pPr>
        <w:spacing w:before="120"/>
        <w:rPr>
          <w:rFonts w:asciiTheme="minorHAnsi" w:hAnsiTheme="minorHAnsi" w:cstheme="minorHAnsi"/>
          <w:b/>
          <w:bCs/>
          <w:sz w:val="20"/>
          <w:szCs w:val="20"/>
        </w:rPr>
      </w:pPr>
      <w:r w:rsidRPr="00531F33">
        <w:rPr>
          <w:rFonts w:asciiTheme="minorHAnsi" w:hAnsiTheme="minorHAnsi" w:cstheme="minorHAnsi"/>
          <w:b/>
          <w:bCs/>
          <w:sz w:val="20"/>
          <w:szCs w:val="20"/>
        </w:rPr>
        <w:t>Please find the below as the assets handed over to you, to support you in ca</w:t>
      </w:r>
      <w:r w:rsidR="00531F33">
        <w:rPr>
          <w:rFonts w:asciiTheme="minorHAnsi" w:hAnsiTheme="minorHAnsi" w:cstheme="minorHAnsi"/>
          <w:b/>
          <w:bCs/>
          <w:sz w:val="20"/>
          <w:szCs w:val="20"/>
        </w:rPr>
        <w:t xml:space="preserve">rrying out your assignment in a </w:t>
      </w:r>
      <w:r w:rsidR="00CE1BE6">
        <w:rPr>
          <w:rFonts w:asciiTheme="minorHAnsi" w:hAnsiTheme="minorHAnsi" w:cstheme="minorHAnsi"/>
          <w:b/>
          <w:bCs/>
          <w:sz w:val="20"/>
          <w:szCs w:val="20"/>
        </w:rPr>
        <w:t>most proficient manner.</w:t>
      </w:r>
    </w:p>
    <w:p w14:paraId="0F6FAE07" w14:textId="77777777" w:rsidR="00CE1BE6" w:rsidRPr="00CE1BE6" w:rsidRDefault="00CE1BE6" w:rsidP="00CE1BE6">
      <w:pPr>
        <w:spacing w:before="120"/>
        <w:rPr>
          <w:rFonts w:asciiTheme="minorHAnsi" w:hAnsiTheme="minorHAnsi" w:cstheme="minorHAnsi"/>
          <w:b/>
          <w:bCs/>
          <w:sz w:val="20"/>
          <w:szCs w:val="20"/>
        </w:rPr>
      </w:pPr>
    </w:p>
    <w:tbl>
      <w:tblPr>
        <w:tblStyle w:val="TableGrid"/>
        <w:tblW w:w="89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89"/>
        <w:gridCol w:w="4711"/>
        <w:gridCol w:w="1530"/>
        <w:gridCol w:w="630"/>
        <w:gridCol w:w="1350"/>
      </w:tblGrid>
      <w:tr w:rsidR="00A8738E" w:rsidRPr="00235AB2" w14:paraId="6B98DD3E" w14:textId="77777777" w:rsidTr="002D65F8">
        <w:trPr>
          <w:trHeight w:val="343"/>
        </w:trPr>
        <w:tc>
          <w:tcPr>
            <w:tcW w:w="689" w:type="dxa"/>
            <w:shd w:val="clear" w:color="auto" w:fill="B8CCE4" w:themeFill="accent1" w:themeFillTint="66"/>
          </w:tcPr>
          <w:p w14:paraId="4A73FB4C" w14:textId="77777777" w:rsidR="00A8738E" w:rsidRPr="00426AC2" w:rsidRDefault="00A8738E" w:rsidP="00C82041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bookmarkStart w:id="2" w:name="OLE_LINK6"/>
            <w:bookmarkStart w:id="3" w:name="OLE_LINK7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Sr. No.</w:t>
            </w:r>
          </w:p>
        </w:tc>
        <w:tc>
          <w:tcPr>
            <w:tcW w:w="4711" w:type="dxa"/>
            <w:shd w:val="clear" w:color="auto" w:fill="B8CCE4" w:themeFill="accent1" w:themeFillTint="66"/>
          </w:tcPr>
          <w:p w14:paraId="5E7C8240" w14:textId="77777777" w:rsidR="00A8738E" w:rsidRPr="00331337" w:rsidRDefault="00A8738E" w:rsidP="00CE1BE6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Particulars</w:t>
            </w:r>
          </w:p>
        </w:tc>
        <w:tc>
          <w:tcPr>
            <w:tcW w:w="1530" w:type="dxa"/>
            <w:shd w:val="clear" w:color="auto" w:fill="B8CCE4" w:themeFill="accent1" w:themeFillTint="66"/>
          </w:tcPr>
          <w:p w14:paraId="699DC3D0" w14:textId="77777777" w:rsidR="002F0F69" w:rsidRDefault="00A8738E" w:rsidP="00CE1BE6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Asset TAG</w:t>
            </w:r>
          </w:p>
          <w:p w14:paraId="646DF859" w14:textId="77777777" w:rsidR="00A8738E" w:rsidRPr="00426AC2" w:rsidRDefault="00A8738E" w:rsidP="00CE1BE6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/Serial No.</w:t>
            </w:r>
          </w:p>
        </w:tc>
        <w:tc>
          <w:tcPr>
            <w:tcW w:w="630" w:type="dxa"/>
            <w:shd w:val="clear" w:color="auto" w:fill="B8CCE4" w:themeFill="accent1" w:themeFillTint="66"/>
          </w:tcPr>
          <w:p w14:paraId="69DD5CD9" w14:textId="77777777" w:rsidR="00A8738E" w:rsidRPr="00235AB2" w:rsidRDefault="00A8738E" w:rsidP="002F0F69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QTY.</w:t>
            </w:r>
          </w:p>
        </w:tc>
        <w:tc>
          <w:tcPr>
            <w:tcW w:w="1350" w:type="dxa"/>
            <w:shd w:val="clear" w:color="auto" w:fill="B8CCE4" w:themeFill="accent1" w:themeFillTint="66"/>
          </w:tcPr>
          <w:p w14:paraId="6C3FEDF6" w14:textId="77777777" w:rsidR="00A8738E" w:rsidRPr="00235AB2" w:rsidRDefault="00A8738E" w:rsidP="00CE1BE6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Rem</w:t>
            </w:r>
            <w:r w:rsidR="00146DE7">
              <w:rPr>
                <w:rFonts w:asciiTheme="minorHAnsi" w:hAnsiTheme="minorHAnsi" w:cstheme="minorHAnsi"/>
                <w:b/>
                <w:bCs/>
              </w:rPr>
              <w:t>a</w:t>
            </w:r>
            <w:r>
              <w:rPr>
                <w:rFonts w:asciiTheme="minorHAnsi" w:hAnsiTheme="minorHAnsi" w:cstheme="minorHAnsi"/>
                <w:b/>
                <w:bCs/>
              </w:rPr>
              <w:t>rks</w:t>
            </w:r>
          </w:p>
        </w:tc>
      </w:tr>
      <w:tr w:rsidR="00A8738E" w:rsidRPr="00235AB2" w14:paraId="359522B9" w14:textId="77777777" w:rsidTr="002D65F8">
        <w:trPr>
          <w:trHeight w:val="485"/>
        </w:trPr>
        <w:tc>
          <w:tcPr>
            <w:tcW w:w="689" w:type="dxa"/>
            <w:shd w:val="clear" w:color="auto" w:fill="auto"/>
          </w:tcPr>
          <w:p w14:paraId="626C7C7F" w14:textId="77777777" w:rsidR="00A8738E" w:rsidRPr="00426AC2" w:rsidRDefault="00C82041" w:rsidP="00C82041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711" w:type="dxa"/>
            <w:shd w:val="clear" w:color="auto" w:fill="auto"/>
          </w:tcPr>
          <w:p w14:paraId="76F10068" w14:textId="7659D809" w:rsidR="002F0F69" w:rsidRPr="0059574A" w:rsidRDefault="002F0F69" w:rsidP="00A60113">
            <w:pPr>
              <w:spacing w:before="120"/>
              <w:rPr>
                <w:color w:val="33455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30" w:type="dxa"/>
            <w:shd w:val="clear" w:color="auto" w:fill="auto"/>
          </w:tcPr>
          <w:p w14:paraId="16A981AE" w14:textId="6FC1BD17" w:rsidR="00A8738E" w:rsidRPr="00426AC2" w:rsidRDefault="00A8738E" w:rsidP="00CE1BE6">
            <w:pPr>
              <w:spacing w:before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14:paraId="7FE0B943" w14:textId="2821B791" w:rsidR="00A8738E" w:rsidRPr="00235AB2" w:rsidRDefault="00A8738E" w:rsidP="002F0F69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350" w:type="dxa"/>
            <w:shd w:val="clear" w:color="auto" w:fill="auto"/>
          </w:tcPr>
          <w:p w14:paraId="6B30435C" w14:textId="308BEDA6" w:rsidR="00A8738E" w:rsidRPr="00235AB2" w:rsidRDefault="00A8738E" w:rsidP="00CE1BE6">
            <w:pPr>
              <w:spacing w:before="120"/>
              <w:rPr>
                <w:rFonts w:asciiTheme="minorHAnsi" w:hAnsiTheme="minorHAnsi" w:cstheme="minorHAnsi"/>
                <w:b/>
                <w:bCs/>
              </w:rPr>
            </w:pPr>
          </w:p>
        </w:tc>
      </w:tr>
      <w:bookmarkEnd w:id="2"/>
      <w:bookmarkEnd w:id="3"/>
    </w:tbl>
    <w:p w14:paraId="3561E840" w14:textId="77777777" w:rsidR="0073214B" w:rsidRDefault="0073214B" w:rsidP="00CE1BE6">
      <w:pPr>
        <w:pBdr>
          <w:top w:val="single" w:sz="4" w:space="0" w:color="auto"/>
        </w:pBdr>
        <w:tabs>
          <w:tab w:val="left" w:pos="1140"/>
        </w:tabs>
        <w:spacing w:before="240" w:after="120"/>
        <w:rPr>
          <w:rFonts w:asciiTheme="minorHAnsi" w:hAnsiTheme="minorHAnsi" w:cstheme="minorHAnsi"/>
          <w:b/>
          <w:sz w:val="20"/>
          <w:szCs w:val="20"/>
        </w:rPr>
      </w:pPr>
    </w:p>
    <w:p w14:paraId="0817BF50" w14:textId="1F95F795" w:rsidR="00CE1BE6" w:rsidRPr="006C4256" w:rsidRDefault="006C4256" w:rsidP="00CE1BE6">
      <w:pPr>
        <w:pBdr>
          <w:top w:val="single" w:sz="4" w:space="0" w:color="auto"/>
        </w:pBdr>
        <w:tabs>
          <w:tab w:val="left" w:pos="1140"/>
        </w:tabs>
        <w:spacing w:before="240" w:after="120"/>
        <w:rPr>
          <w:rFonts w:asciiTheme="minorHAnsi" w:hAnsiTheme="minorHAnsi" w:cstheme="minorHAnsi"/>
          <w:sz w:val="20"/>
          <w:szCs w:val="20"/>
        </w:rPr>
      </w:pPr>
      <w:r w:rsidRPr="006C4256">
        <w:rPr>
          <w:rFonts w:asciiTheme="minorHAnsi" w:hAnsiTheme="minorHAnsi" w:cstheme="minorHAnsi"/>
          <w:sz w:val="20"/>
          <w:szCs w:val="20"/>
        </w:rPr>
        <w:t>___</w:t>
      </w:r>
      <w:r>
        <w:rPr>
          <w:rFonts w:asciiTheme="minorHAnsi" w:hAnsiTheme="minorHAnsi" w:cstheme="minorHAnsi"/>
          <w:sz w:val="20"/>
          <w:szCs w:val="20"/>
        </w:rPr>
        <w:t>__</w:t>
      </w:r>
      <w:r w:rsidRPr="006C4256">
        <w:rPr>
          <w:rFonts w:asciiTheme="minorHAnsi" w:hAnsiTheme="minorHAnsi" w:cstheme="minorHAnsi"/>
          <w:sz w:val="20"/>
          <w:szCs w:val="20"/>
        </w:rPr>
        <w:t>_____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 xml:space="preserve">         </w:t>
      </w:r>
      <w:r w:rsidR="00F428EC">
        <w:rPr>
          <w:rFonts w:asciiTheme="minorHAnsi" w:hAnsiTheme="minorHAnsi" w:cstheme="minorHAnsi"/>
          <w:sz w:val="20"/>
          <w:szCs w:val="20"/>
        </w:rPr>
        <w:t xml:space="preserve">                                    </w:t>
      </w:r>
      <w:r>
        <w:rPr>
          <w:rFonts w:asciiTheme="minorHAnsi" w:hAnsiTheme="minorHAnsi" w:cstheme="minorHAnsi"/>
          <w:sz w:val="20"/>
          <w:szCs w:val="20"/>
        </w:rPr>
        <w:t>_____________</w:t>
      </w:r>
    </w:p>
    <w:p w14:paraId="12130E4C" w14:textId="77777777" w:rsidR="00531F33" w:rsidRPr="008939F4" w:rsidRDefault="00531F33" w:rsidP="00D053E7">
      <w:pPr>
        <w:spacing w:before="120"/>
        <w:rPr>
          <w:rFonts w:asciiTheme="minorHAnsi" w:hAnsiTheme="minorHAnsi" w:cstheme="minorHAnsi"/>
          <w:b/>
          <w:bCs/>
        </w:rPr>
      </w:pPr>
      <w:bookmarkStart w:id="4" w:name="OLE_LINK8"/>
      <w:bookmarkStart w:id="5" w:name="OLE_LINK9"/>
      <w:bookmarkStart w:id="6" w:name="OLE_LINK10"/>
      <w:r w:rsidRPr="008939F4">
        <w:rPr>
          <w:rFonts w:asciiTheme="minorHAnsi" w:hAnsiTheme="minorHAnsi" w:cstheme="minorHAnsi"/>
          <w:b/>
          <w:bCs/>
        </w:rPr>
        <w:t xml:space="preserve">  (</w:t>
      </w:r>
      <w:r w:rsidR="00F703C0">
        <w:rPr>
          <w:rFonts w:asciiTheme="minorHAnsi" w:hAnsiTheme="minorHAnsi" w:cstheme="minorHAnsi"/>
          <w:b/>
          <w:bCs/>
        </w:rPr>
        <w:t>Asset User</w:t>
      </w:r>
      <w:r w:rsidRPr="008939F4">
        <w:rPr>
          <w:rFonts w:asciiTheme="minorHAnsi" w:hAnsiTheme="minorHAnsi" w:cstheme="minorHAnsi"/>
          <w:b/>
          <w:bCs/>
        </w:rPr>
        <w:t>)</w:t>
      </w:r>
      <w:bookmarkEnd w:id="4"/>
      <w:bookmarkEnd w:id="5"/>
      <w:bookmarkEnd w:id="6"/>
      <w:r w:rsidRPr="008939F4">
        <w:rPr>
          <w:rFonts w:asciiTheme="minorHAnsi" w:hAnsiTheme="minorHAnsi" w:cstheme="minorHAnsi"/>
          <w:b/>
          <w:bCs/>
        </w:rPr>
        <w:tab/>
      </w:r>
      <w:r w:rsidRPr="008939F4">
        <w:rPr>
          <w:rFonts w:asciiTheme="minorHAnsi" w:hAnsiTheme="minorHAnsi" w:cstheme="minorHAnsi"/>
          <w:b/>
          <w:bCs/>
        </w:rPr>
        <w:tab/>
      </w:r>
      <w:r w:rsidR="00146DE7" w:rsidRPr="008939F4">
        <w:rPr>
          <w:rFonts w:asciiTheme="minorHAnsi" w:hAnsiTheme="minorHAnsi" w:cstheme="minorHAnsi"/>
          <w:b/>
          <w:bCs/>
        </w:rPr>
        <w:tab/>
      </w:r>
      <w:r w:rsidRPr="008939F4">
        <w:rPr>
          <w:rFonts w:asciiTheme="minorHAnsi" w:hAnsiTheme="minorHAnsi" w:cstheme="minorHAnsi"/>
          <w:b/>
          <w:bCs/>
        </w:rPr>
        <w:tab/>
      </w:r>
      <w:r w:rsidRPr="008939F4">
        <w:rPr>
          <w:rFonts w:asciiTheme="minorHAnsi" w:hAnsiTheme="minorHAnsi" w:cstheme="minorHAnsi"/>
          <w:b/>
          <w:bCs/>
        </w:rPr>
        <w:tab/>
        <w:t>(Issued By.)</w:t>
      </w:r>
    </w:p>
    <w:p w14:paraId="00182FDD" w14:textId="77777777" w:rsidR="00531F33" w:rsidRPr="008939F4" w:rsidRDefault="00531F33" w:rsidP="00D053E7">
      <w:pPr>
        <w:spacing w:before="120"/>
        <w:rPr>
          <w:rFonts w:asciiTheme="minorHAnsi" w:hAnsiTheme="minorHAnsi" w:cstheme="minorHAnsi"/>
          <w:b/>
          <w:bCs/>
        </w:rPr>
      </w:pPr>
      <w:r w:rsidRPr="008939F4">
        <w:rPr>
          <w:rFonts w:asciiTheme="minorHAnsi" w:hAnsiTheme="minorHAnsi" w:cstheme="minorHAnsi"/>
          <w:b/>
          <w:bCs/>
        </w:rPr>
        <w:t>Name of Requester</w:t>
      </w:r>
      <w:r w:rsidRPr="008939F4">
        <w:rPr>
          <w:rFonts w:asciiTheme="minorHAnsi" w:hAnsiTheme="minorHAnsi" w:cstheme="minorHAnsi"/>
          <w:b/>
          <w:bCs/>
        </w:rPr>
        <w:tab/>
      </w:r>
      <w:r w:rsidRPr="008939F4">
        <w:rPr>
          <w:rFonts w:asciiTheme="minorHAnsi" w:hAnsiTheme="minorHAnsi" w:cstheme="minorHAnsi"/>
          <w:b/>
          <w:bCs/>
        </w:rPr>
        <w:tab/>
      </w:r>
      <w:r w:rsidR="008939F4">
        <w:rPr>
          <w:rFonts w:asciiTheme="minorHAnsi" w:hAnsiTheme="minorHAnsi" w:cstheme="minorHAnsi"/>
          <w:b/>
          <w:bCs/>
        </w:rPr>
        <w:tab/>
      </w:r>
      <w:r w:rsidR="00E9383B">
        <w:rPr>
          <w:rFonts w:asciiTheme="minorHAnsi" w:hAnsiTheme="minorHAnsi" w:cstheme="minorHAnsi"/>
          <w:b/>
          <w:bCs/>
        </w:rPr>
        <w:tab/>
      </w:r>
      <w:r w:rsidR="00146DE7" w:rsidRPr="008939F4">
        <w:rPr>
          <w:rFonts w:asciiTheme="minorHAnsi" w:hAnsiTheme="minorHAnsi" w:cstheme="minorHAnsi"/>
          <w:b/>
          <w:bCs/>
        </w:rPr>
        <w:t xml:space="preserve">   </w:t>
      </w:r>
      <w:r w:rsidRPr="008939F4">
        <w:rPr>
          <w:rFonts w:asciiTheme="minorHAnsi" w:hAnsiTheme="minorHAnsi" w:cstheme="minorHAnsi"/>
          <w:b/>
          <w:bCs/>
        </w:rPr>
        <w:t>IT Dept.</w:t>
      </w:r>
    </w:p>
    <w:p w14:paraId="3AF0D1E1" w14:textId="77777777" w:rsidR="00531F33" w:rsidRDefault="00531F33" w:rsidP="00CE1BE6">
      <w:pPr>
        <w:pBdr>
          <w:top w:val="single" w:sz="4" w:space="0" w:color="auto"/>
        </w:pBdr>
        <w:tabs>
          <w:tab w:val="left" w:pos="1140"/>
        </w:tabs>
        <w:spacing w:before="240" w:after="120"/>
        <w:rPr>
          <w:rFonts w:asciiTheme="minorHAnsi" w:hAnsiTheme="minorHAnsi" w:cstheme="minorHAnsi"/>
          <w:b/>
          <w:sz w:val="20"/>
          <w:szCs w:val="20"/>
        </w:rPr>
      </w:pPr>
    </w:p>
    <w:tbl>
      <w:tblPr>
        <w:tblStyle w:val="TableGrid"/>
        <w:tblW w:w="8857" w:type="dxa"/>
        <w:tblInd w:w="108" w:type="dxa"/>
        <w:tblLook w:val="04A0" w:firstRow="1" w:lastRow="0" w:firstColumn="1" w:lastColumn="0" w:noHBand="0" w:noVBand="1"/>
      </w:tblPr>
      <w:tblGrid>
        <w:gridCol w:w="8857"/>
      </w:tblGrid>
      <w:tr w:rsidR="00531F33" w:rsidRPr="00235AB2" w14:paraId="7272C585" w14:textId="77777777" w:rsidTr="0019781D">
        <w:trPr>
          <w:trHeight w:val="2789"/>
        </w:trPr>
        <w:tc>
          <w:tcPr>
            <w:tcW w:w="8857" w:type="dxa"/>
            <w:shd w:val="clear" w:color="auto" w:fill="auto"/>
          </w:tcPr>
          <w:p w14:paraId="43B07F1A" w14:textId="77777777" w:rsidR="00531F33" w:rsidRPr="008939F4" w:rsidRDefault="00146DE7" w:rsidP="00CE1BE6">
            <w:pPr>
              <w:spacing w:before="120"/>
              <w:rPr>
                <w:rFonts w:asciiTheme="minorHAnsi" w:hAnsiTheme="minorHAnsi" w:cstheme="minorHAnsi"/>
                <w:b/>
                <w:bCs/>
              </w:rPr>
            </w:pPr>
            <w:r w:rsidRPr="008939F4">
              <w:rPr>
                <w:rFonts w:asciiTheme="minorHAnsi" w:hAnsiTheme="minorHAnsi" w:cstheme="minorHAnsi"/>
                <w:b/>
                <w:bCs/>
              </w:rPr>
              <w:t>ACKNOWLEDGEMENT AND DECLARATION BY EMPLOYEE</w:t>
            </w:r>
          </w:p>
          <w:p w14:paraId="6508F22B" w14:textId="77777777" w:rsidR="00F703C0" w:rsidRPr="005732CE" w:rsidRDefault="00146DE7" w:rsidP="00F703C0">
            <w:pPr>
              <w:spacing w:before="120"/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 w:rsidRPr="00CE1BE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I, Ms/Mr....................................................................................</w:t>
            </w:r>
            <w:r w:rsidR="0095774C" w:rsidRPr="00CE1BE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F703C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</w:t>
            </w:r>
            <w:r w:rsidR="00F703C0" w:rsidRPr="00CE1BE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ere</w:t>
            </w:r>
            <w:r w:rsidR="00C8204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F703C0" w:rsidRPr="00CE1BE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by</w:t>
            </w:r>
            <w:r w:rsidRPr="00CE1BE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acknowledge that I have received the </w:t>
            </w:r>
            <w:proofErr w:type="gramStart"/>
            <w:r w:rsidRPr="00CE1BE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above mentioned</w:t>
            </w:r>
            <w:proofErr w:type="gramEnd"/>
            <w:r w:rsidRPr="00CE1BE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assets. I understand that this asset belongs to National Ambulance and is under my possession for carrying out my office work. I hereby assure that I will take care of the assets of the company to the best possible extend</w:t>
            </w:r>
            <w:r w:rsidR="00F703C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and </w:t>
            </w:r>
            <w:r w:rsidR="00F703C0" w:rsidRPr="007B752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I will use it for </w:t>
            </w:r>
            <w:proofErr w:type="gramStart"/>
            <w:r w:rsidR="00F703C0" w:rsidRPr="007B752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business  reasons</w:t>
            </w:r>
            <w:proofErr w:type="gramEnd"/>
            <w:r w:rsidR="00F703C0" w:rsidRPr="007B752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only based on company policy IT ITP104</w:t>
            </w:r>
          </w:p>
          <w:p w14:paraId="233F40C7" w14:textId="77777777" w:rsidR="0019781D" w:rsidRPr="00CE1BE6" w:rsidRDefault="00F703C0" w:rsidP="00EB0FAA">
            <w:pPr>
              <w:spacing w:before="120"/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</w:t>
            </w:r>
          </w:p>
          <w:p w14:paraId="4CA4CE03" w14:textId="77777777" w:rsidR="00EB0FAA" w:rsidRDefault="00EB0FAA" w:rsidP="00CE1BE6">
            <w:pPr>
              <w:spacing w:before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69801A03" w14:textId="77777777" w:rsidR="00531F33" w:rsidRPr="00CE1BE6" w:rsidRDefault="00C87953" w:rsidP="00CE1BE6">
            <w:pPr>
              <w:spacing w:before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E1BE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Employee Signature</w:t>
            </w:r>
          </w:p>
        </w:tc>
      </w:tr>
      <w:tr w:rsidR="00531F33" w:rsidRPr="00235AB2" w14:paraId="6AA89244" w14:textId="77777777" w:rsidTr="0019781D">
        <w:trPr>
          <w:trHeight w:val="144"/>
        </w:trPr>
        <w:tc>
          <w:tcPr>
            <w:tcW w:w="8857" w:type="dxa"/>
            <w:shd w:val="clear" w:color="auto" w:fill="auto"/>
          </w:tcPr>
          <w:p w14:paraId="381076C1" w14:textId="77777777" w:rsidR="00531F33" w:rsidRPr="00CE1BE6" w:rsidRDefault="00447D3B" w:rsidP="00CE1BE6">
            <w:pPr>
              <w:spacing w:before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E1BE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Other </w:t>
            </w:r>
            <w:r w:rsidR="00C87953" w:rsidRPr="00CE1BE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Remarks</w:t>
            </w:r>
          </w:p>
        </w:tc>
      </w:tr>
    </w:tbl>
    <w:p w14:paraId="600037D5" w14:textId="77777777" w:rsidR="00F64BC7" w:rsidRPr="00EB0FAA" w:rsidRDefault="00F64BC7" w:rsidP="00EB0FAA">
      <w:pPr>
        <w:tabs>
          <w:tab w:val="left" w:pos="1044"/>
        </w:tabs>
        <w:rPr>
          <w:lang w:val="en-US"/>
        </w:rPr>
      </w:pPr>
    </w:p>
    <w:sectPr w:rsidR="00F64BC7" w:rsidRPr="00EB0FAA" w:rsidSect="00CE1BE6">
      <w:footerReference w:type="default" r:id="rId7"/>
      <w:headerReference w:type="first" r:id="rId8"/>
      <w:footerReference w:type="first" r:id="rId9"/>
      <w:pgSz w:w="11906" w:h="16838"/>
      <w:pgMar w:top="1440" w:right="1440" w:bottom="1276" w:left="1440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4269F" w14:textId="77777777" w:rsidR="00BE50E3" w:rsidRDefault="00BE50E3" w:rsidP="00A71C92">
      <w:r>
        <w:separator/>
      </w:r>
    </w:p>
  </w:endnote>
  <w:endnote w:type="continuationSeparator" w:id="0">
    <w:p w14:paraId="629FE897" w14:textId="77777777" w:rsidR="00BE50E3" w:rsidRDefault="00BE50E3" w:rsidP="00A71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BF856" w14:textId="77777777" w:rsidR="00BE50E3" w:rsidRPr="00A71C92" w:rsidRDefault="00BE50E3" w:rsidP="00A236D3">
    <w:pPr>
      <w:ind w:left="1440" w:firstLine="720"/>
      <w:rPr>
        <w:sz w:val="16"/>
        <w:szCs w:val="1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33152" behindDoc="0" locked="0" layoutInCell="1" allowOverlap="1" wp14:anchorId="608FD99D" wp14:editId="099C4DDB">
              <wp:simplePos x="0" y="0"/>
              <wp:positionH relativeFrom="column">
                <wp:posOffset>2466340</wp:posOffset>
              </wp:positionH>
              <wp:positionV relativeFrom="paragraph">
                <wp:posOffset>-295910</wp:posOffset>
              </wp:positionV>
              <wp:extent cx="1990725" cy="266700"/>
              <wp:effectExtent l="0" t="0" r="9525" b="0"/>
              <wp:wrapNone/>
              <wp:docPr id="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90725" cy="266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BD50A9" id="Rectangle 4" o:spid="_x0000_s1026" style="position:absolute;margin-left:194.2pt;margin-top:-23.3pt;width:156.75pt;height:21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" fillcolor="white [3212]" stroked="f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8EBCB" w14:textId="62B5AB09" w:rsidR="00BE50E3" w:rsidRPr="008721CB" w:rsidRDefault="00275A94" w:rsidP="000056A7">
    <w:pPr>
      <w:pStyle w:val="Footer"/>
      <w:ind w:left="-1800" w:right="-1765"/>
      <w:rPr>
        <w:rFonts w:asciiTheme="minorBidi" w:hAnsiTheme="minorBidi"/>
        <w:sz w:val="16"/>
        <w:szCs w:val="16"/>
      </w:rPr>
    </w:pPr>
    <w:r w:rsidRPr="00582838"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E3F26E" wp14:editId="6C7CC106">
              <wp:simplePos x="0" y="0"/>
              <wp:positionH relativeFrom="column">
                <wp:posOffset>5402580</wp:posOffset>
              </wp:positionH>
              <wp:positionV relativeFrom="paragraph">
                <wp:posOffset>-94615</wp:posOffset>
              </wp:positionV>
              <wp:extent cx="692150" cy="336550"/>
              <wp:effectExtent l="0" t="0" r="0" b="635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2150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92C348" w14:textId="238CF42D" w:rsidR="00582838" w:rsidRPr="0087569A" w:rsidRDefault="00582838" w:rsidP="00582838">
                          <w:pPr>
                            <w:jc w:val="right"/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 w:rsidRPr="0087569A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ITF101</w:t>
                          </w:r>
                          <w:r w:rsidRPr="0087569A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br/>
                            <w:t>Version 3</w:t>
                          </w:r>
                        </w:p>
                        <w:p w14:paraId="0B5A54EF" w14:textId="77777777" w:rsidR="00582838" w:rsidRPr="0044034D" w:rsidRDefault="00582838" w:rsidP="00582838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</w:p>
                        <w:p w14:paraId="23791C02" w14:textId="77777777" w:rsidR="00582838" w:rsidRPr="0044034D" w:rsidRDefault="00582838" w:rsidP="00582838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44034D">
                            <w:rPr>
                              <w:sz w:val="14"/>
                              <w:szCs w:val="14"/>
                            </w:rPr>
                            <w:t>Version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E3F26E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25.4pt;margin-top:-7.45pt;width:54.5pt;height:26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" fillcolor="white [3201]" stroked="f" strokeweight=".5pt">
              <v:textbox>
                <w:txbxContent>
                  <w:p w14:paraId="1A92C348" w14:textId="238CF42D" w:rsidR="00582838" w:rsidRPr="0087569A" w:rsidRDefault="00582838" w:rsidP="00582838">
                    <w:pPr>
                      <w:jc w:val="right"/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 w:rsidRPr="0087569A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ITF101</w:t>
                    </w:r>
                    <w:r w:rsidRPr="0087569A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br/>
                      <w:t>Version 3</w:t>
                    </w:r>
                  </w:p>
                  <w:p w14:paraId="0B5A54EF" w14:textId="77777777" w:rsidR="00582838" w:rsidRPr="0044034D" w:rsidRDefault="00582838" w:rsidP="00582838">
                    <w:pPr>
                      <w:jc w:val="right"/>
                      <w:rPr>
                        <w:sz w:val="14"/>
                        <w:szCs w:val="14"/>
                      </w:rPr>
                    </w:pPr>
                  </w:p>
                  <w:p w14:paraId="23791C02" w14:textId="77777777" w:rsidR="00582838" w:rsidRPr="0044034D" w:rsidRDefault="00582838" w:rsidP="00582838">
                    <w:pPr>
                      <w:jc w:val="right"/>
                      <w:rPr>
                        <w:sz w:val="14"/>
                        <w:szCs w:val="14"/>
                      </w:rPr>
                    </w:pPr>
                    <w:r w:rsidRPr="0044034D">
                      <w:rPr>
                        <w:sz w:val="14"/>
                        <w:szCs w:val="14"/>
                      </w:rPr>
                      <w:t>Version 1</w:t>
                    </w:r>
                  </w:p>
                </w:txbxContent>
              </v:textbox>
            </v:shape>
          </w:pict>
        </mc:Fallback>
      </mc:AlternateContent>
    </w:r>
    <w:r w:rsidRPr="00582838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97F927" wp14:editId="624D2666">
              <wp:simplePos x="0" y="0"/>
              <wp:positionH relativeFrom="column">
                <wp:posOffset>990600</wp:posOffset>
              </wp:positionH>
              <wp:positionV relativeFrom="paragraph">
                <wp:posOffset>-85725</wp:posOffset>
              </wp:positionV>
              <wp:extent cx="1181100" cy="32385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81100" cy="32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3441A1" w14:textId="71802674" w:rsidR="00582838" w:rsidRPr="0087569A" w:rsidRDefault="00582838" w:rsidP="00582838">
                          <w:pP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 w:rsidRPr="0087569A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Asset Acceptance Form</w:t>
                          </w:r>
                          <w:r w:rsidRPr="0087569A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br/>
                            <w:t>November 201</w:t>
                          </w: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97F927" id="Text Box 12" o:spid="_x0000_s1027" type="#_x0000_t202" style="position:absolute;left:0;text-align:left;margin-left:78pt;margin-top:-6.75pt;width:93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" fillcolor="white [3201]" stroked="f" strokeweight=".5pt">
              <v:textbox>
                <w:txbxContent>
                  <w:p w14:paraId="783441A1" w14:textId="71802674" w:rsidR="00582838" w:rsidRPr="0087569A" w:rsidRDefault="00582838" w:rsidP="00582838">
                    <w:pPr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 w:rsidRPr="0087569A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Asset Acceptance Form</w:t>
                    </w:r>
                    <w:r w:rsidRPr="0087569A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br/>
                      <w:t>November 201</w:t>
                    </w:r>
                    <w:r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 w:rsidR="00BE50E3">
      <w:t xml:space="preserve">   </w:t>
    </w:r>
  </w:p>
  <w:p w14:paraId="2C2AABA1" w14:textId="3C5427D4" w:rsidR="00BE50E3" w:rsidRPr="00DA055A" w:rsidRDefault="00BE50E3" w:rsidP="00EB0FAA">
    <w:pPr>
      <w:pStyle w:val="Footer"/>
      <w:tabs>
        <w:tab w:val="left" w:pos="0"/>
      </w:tabs>
      <w:ind w:left="-1800" w:right="-1765"/>
      <w:jc w:val="both"/>
    </w:pPr>
    <w:r>
      <w:t xml:space="preserve">              </w:t>
    </w:r>
    <w:r>
      <w:tab/>
    </w:r>
  </w:p>
  <w:p w14:paraId="7C071401" w14:textId="2005F7E2" w:rsidR="00BE50E3" w:rsidRDefault="00BE50E3" w:rsidP="000056A7">
    <w:pPr>
      <w:pStyle w:val="Footer"/>
      <w:tabs>
        <w:tab w:val="right" w:pos="8910"/>
      </w:tabs>
    </w:pPr>
  </w:p>
  <w:p w14:paraId="3697665F" w14:textId="49D21031" w:rsidR="00BE50E3" w:rsidRPr="00E44415" w:rsidRDefault="00BE50E3" w:rsidP="000056A7">
    <w:pPr>
      <w:pStyle w:val="Footer"/>
    </w:pPr>
  </w:p>
  <w:p w14:paraId="693F15AA" w14:textId="77777777" w:rsidR="00BE50E3" w:rsidRPr="000056A7" w:rsidRDefault="00BE50E3" w:rsidP="000056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ACD42" w14:textId="77777777" w:rsidR="00BE50E3" w:rsidRDefault="00BE50E3" w:rsidP="00A71C92">
      <w:r>
        <w:separator/>
      </w:r>
    </w:p>
  </w:footnote>
  <w:footnote w:type="continuationSeparator" w:id="0">
    <w:p w14:paraId="4A32C9D1" w14:textId="77777777" w:rsidR="00BE50E3" w:rsidRDefault="00BE50E3" w:rsidP="00A71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41913" w14:textId="14434C9D" w:rsidR="00BE50E3" w:rsidRDefault="00275A94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74DED0F7" wp14:editId="3228BCEC">
          <wp:simplePos x="0" y="0"/>
          <wp:positionH relativeFrom="column">
            <wp:posOffset>-908050</wp:posOffset>
          </wp:positionH>
          <wp:positionV relativeFrom="paragraph">
            <wp:posOffset>-429260</wp:posOffset>
          </wp:positionV>
          <wp:extent cx="7536478" cy="10652400"/>
          <wp:effectExtent l="0" t="0" r="762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29F9"/>
    <w:multiLevelType w:val="hybridMultilevel"/>
    <w:tmpl w:val="E06ACF6E"/>
    <w:lvl w:ilvl="0" w:tplc="230621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C45ED"/>
    <w:multiLevelType w:val="hybridMultilevel"/>
    <w:tmpl w:val="9B58E66E"/>
    <w:lvl w:ilvl="0" w:tplc="F7DA0E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A0774D"/>
    <w:multiLevelType w:val="hybridMultilevel"/>
    <w:tmpl w:val="199848C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D3EF9"/>
    <w:multiLevelType w:val="hybridMultilevel"/>
    <w:tmpl w:val="2968C0EA"/>
    <w:lvl w:ilvl="0" w:tplc="737CD6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0E66C7"/>
    <w:multiLevelType w:val="hybridMultilevel"/>
    <w:tmpl w:val="A1B0441E"/>
    <w:lvl w:ilvl="0" w:tplc="2F1EF9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9">
      <w:start w:val="1"/>
      <w:numFmt w:val="lowerLetter"/>
      <w:lvlText w:val="%3."/>
      <w:lvlJc w:val="lef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43416"/>
    <w:multiLevelType w:val="hybridMultilevel"/>
    <w:tmpl w:val="A25ABF10"/>
    <w:lvl w:ilvl="0" w:tplc="0C090019">
      <w:start w:val="1"/>
      <w:numFmt w:val="lowerLetter"/>
      <w:lvlText w:val="%1."/>
      <w:lvlJc w:val="left"/>
      <w:pPr>
        <w:ind w:left="2935" w:hanging="360"/>
      </w:pPr>
    </w:lvl>
    <w:lvl w:ilvl="1" w:tplc="0C090019" w:tentative="1">
      <w:start w:val="1"/>
      <w:numFmt w:val="lowerLetter"/>
      <w:lvlText w:val="%2."/>
      <w:lvlJc w:val="left"/>
      <w:pPr>
        <w:ind w:left="3655" w:hanging="360"/>
      </w:pPr>
    </w:lvl>
    <w:lvl w:ilvl="2" w:tplc="0C09001B" w:tentative="1">
      <w:start w:val="1"/>
      <w:numFmt w:val="lowerRoman"/>
      <w:lvlText w:val="%3."/>
      <w:lvlJc w:val="right"/>
      <w:pPr>
        <w:ind w:left="4375" w:hanging="180"/>
      </w:pPr>
    </w:lvl>
    <w:lvl w:ilvl="3" w:tplc="0C09000F" w:tentative="1">
      <w:start w:val="1"/>
      <w:numFmt w:val="decimal"/>
      <w:lvlText w:val="%4."/>
      <w:lvlJc w:val="left"/>
      <w:pPr>
        <w:ind w:left="5095" w:hanging="360"/>
      </w:pPr>
    </w:lvl>
    <w:lvl w:ilvl="4" w:tplc="0C090019" w:tentative="1">
      <w:start w:val="1"/>
      <w:numFmt w:val="lowerLetter"/>
      <w:lvlText w:val="%5."/>
      <w:lvlJc w:val="left"/>
      <w:pPr>
        <w:ind w:left="5815" w:hanging="360"/>
      </w:pPr>
    </w:lvl>
    <w:lvl w:ilvl="5" w:tplc="0C09001B" w:tentative="1">
      <w:start w:val="1"/>
      <w:numFmt w:val="lowerRoman"/>
      <w:lvlText w:val="%6."/>
      <w:lvlJc w:val="right"/>
      <w:pPr>
        <w:ind w:left="6535" w:hanging="180"/>
      </w:pPr>
    </w:lvl>
    <w:lvl w:ilvl="6" w:tplc="0C09000F" w:tentative="1">
      <w:start w:val="1"/>
      <w:numFmt w:val="decimal"/>
      <w:lvlText w:val="%7."/>
      <w:lvlJc w:val="left"/>
      <w:pPr>
        <w:ind w:left="7255" w:hanging="360"/>
      </w:pPr>
    </w:lvl>
    <w:lvl w:ilvl="7" w:tplc="0C090019" w:tentative="1">
      <w:start w:val="1"/>
      <w:numFmt w:val="lowerLetter"/>
      <w:lvlText w:val="%8."/>
      <w:lvlJc w:val="left"/>
      <w:pPr>
        <w:ind w:left="7975" w:hanging="360"/>
      </w:pPr>
    </w:lvl>
    <w:lvl w:ilvl="8" w:tplc="0C09001B" w:tentative="1">
      <w:start w:val="1"/>
      <w:numFmt w:val="lowerRoman"/>
      <w:lvlText w:val="%9."/>
      <w:lvlJc w:val="right"/>
      <w:pPr>
        <w:ind w:left="8695" w:hanging="180"/>
      </w:pPr>
    </w:lvl>
  </w:abstractNum>
  <w:abstractNum w:abstractNumId="6" w15:restartNumberingAfterBreak="0">
    <w:nsid w:val="35CF736D"/>
    <w:multiLevelType w:val="hybridMultilevel"/>
    <w:tmpl w:val="FE80110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E71EC8"/>
    <w:multiLevelType w:val="hybridMultilevel"/>
    <w:tmpl w:val="96860600"/>
    <w:lvl w:ilvl="0" w:tplc="FFE22BB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18A7462"/>
    <w:multiLevelType w:val="hybridMultilevel"/>
    <w:tmpl w:val="3D322E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F2DA8"/>
    <w:multiLevelType w:val="hybridMultilevel"/>
    <w:tmpl w:val="81C24DA2"/>
    <w:lvl w:ilvl="0" w:tplc="BBB802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3A122A"/>
    <w:multiLevelType w:val="hybridMultilevel"/>
    <w:tmpl w:val="EF9A953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229651A"/>
    <w:multiLevelType w:val="hybridMultilevel"/>
    <w:tmpl w:val="A6F6B6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11"/>
  </w:num>
  <w:num w:numId="7">
    <w:abstractNumId w:val="3"/>
  </w:num>
  <w:num w:numId="8">
    <w:abstractNumId w:val="9"/>
  </w:num>
  <w:num w:numId="9">
    <w:abstractNumId w:val="1"/>
  </w:num>
  <w:num w:numId="10">
    <w:abstractNumId w:val="0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cumentProtection w:edit="readOnly" w:enforcement="0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1C0B"/>
    <w:rsid w:val="000012C8"/>
    <w:rsid w:val="000056A7"/>
    <w:rsid w:val="00013EEF"/>
    <w:rsid w:val="000221D1"/>
    <w:rsid w:val="0002671D"/>
    <w:rsid w:val="00054CC6"/>
    <w:rsid w:val="00085F49"/>
    <w:rsid w:val="000B5569"/>
    <w:rsid w:val="000E6EA8"/>
    <w:rsid w:val="000F052E"/>
    <w:rsid w:val="000F089B"/>
    <w:rsid w:val="000F0F2B"/>
    <w:rsid w:val="00102239"/>
    <w:rsid w:val="0012262A"/>
    <w:rsid w:val="00146DE7"/>
    <w:rsid w:val="00154C90"/>
    <w:rsid w:val="00167738"/>
    <w:rsid w:val="0019781D"/>
    <w:rsid w:val="001A0431"/>
    <w:rsid w:val="001B1ED9"/>
    <w:rsid w:val="00202BB1"/>
    <w:rsid w:val="00235AB2"/>
    <w:rsid w:val="002424D9"/>
    <w:rsid w:val="00246232"/>
    <w:rsid w:val="0026762E"/>
    <w:rsid w:val="00274B2A"/>
    <w:rsid w:val="00275A94"/>
    <w:rsid w:val="002B18A9"/>
    <w:rsid w:val="002B4641"/>
    <w:rsid w:val="002C3D06"/>
    <w:rsid w:val="002D65F8"/>
    <w:rsid w:val="002F0F69"/>
    <w:rsid w:val="00303EFA"/>
    <w:rsid w:val="00327D9A"/>
    <w:rsid w:val="00330457"/>
    <w:rsid w:val="00331337"/>
    <w:rsid w:val="003371FD"/>
    <w:rsid w:val="0034297D"/>
    <w:rsid w:val="00351B09"/>
    <w:rsid w:val="003644E0"/>
    <w:rsid w:val="00377DBE"/>
    <w:rsid w:val="0038137B"/>
    <w:rsid w:val="00390257"/>
    <w:rsid w:val="00394EF7"/>
    <w:rsid w:val="003B31A4"/>
    <w:rsid w:val="003E37B4"/>
    <w:rsid w:val="004172C0"/>
    <w:rsid w:val="00426AC2"/>
    <w:rsid w:val="00432562"/>
    <w:rsid w:val="00447D3B"/>
    <w:rsid w:val="004539B7"/>
    <w:rsid w:val="00480360"/>
    <w:rsid w:val="004807CD"/>
    <w:rsid w:val="00491C0B"/>
    <w:rsid w:val="004A3797"/>
    <w:rsid w:val="004A4099"/>
    <w:rsid w:val="004C694F"/>
    <w:rsid w:val="004E1BF0"/>
    <w:rsid w:val="004E2E93"/>
    <w:rsid w:val="004E33D6"/>
    <w:rsid w:val="005106D2"/>
    <w:rsid w:val="00527E7F"/>
    <w:rsid w:val="00531F33"/>
    <w:rsid w:val="00555F2A"/>
    <w:rsid w:val="005732CE"/>
    <w:rsid w:val="0058076B"/>
    <w:rsid w:val="005809BE"/>
    <w:rsid w:val="00582838"/>
    <w:rsid w:val="005833C7"/>
    <w:rsid w:val="0059574A"/>
    <w:rsid w:val="005A3FE9"/>
    <w:rsid w:val="005B0182"/>
    <w:rsid w:val="005B6106"/>
    <w:rsid w:val="005B645D"/>
    <w:rsid w:val="005C720D"/>
    <w:rsid w:val="005E61A9"/>
    <w:rsid w:val="005F080B"/>
    <w:rsid w:val="005F1E7A"/>
    <w:rsid w:val="0060390B"/>
    <w:rsid w:val="00607EE9"/>
    <w:rsid w:val="00617B93"/>
    <w:rsid w:val="0062511F"/>
    <w:rsid w:val="00636621"/>
    <w:rsid w:val="0068570B"/>
    <w:rsid w:val="00691C1A"/>
    <w:rsid w:val="006A513B"/>
    <w:rsid w:val="006B39A4"/>
    <w:rsid w:val="006B42A7"/>
    <w:rsid w:val="006C2BE7"/>
    <w:rsid w:val="006C4256"/>
    <w:rsid w:val="0070339B"/>
    <w:rsid w:val="00712BBF"/>
    <w:rsid w:val="007148F8"/>
    <w:rsid w:val="00714AB8"/>
    <w:rsid w:val="00724352"/>
    <w:rsid w:val="007268CC"/>
    <w:rsid w:val="0073214B"/>
    <w:rsid w:val="00732D4E"/>
    <w:rsid w:val="00735203"/>
    <w:rsid w:val="00750B97"/>
    <w:rsid w:val="00753693"/>
    <w:rsid w:val="0077162D"/>
    <w:rsid w:val="007801C5"/>
    <w:rsid w:val="007B752A"/>
    <w:rsid w:val="007C174C"/>
    <w:rsid w:val="007C18C8"/>
    <w:rsid w:val="007D2028"/>
    <w:rsid w:val="007D21E5"/>
    <w:rsid w:val="007E6493"/>
    <w:rsid w:val="007F0146"/>
    <w:rsid w:val="0080130C"/>
    <w:rsid w:val="0080159C"/>
    <w:rsid w:val="00804874"/>
    <w:rsid w:val="008314BC"/>
    <w:rsid w:val="0085745C"/>
    <w:rsid w:val="0087569A"/>
    <w:rsid w:val="0087572B"/>
    <w:rsid w:val="00883112"/>
    <w:rsid w:val="008939F4"/>
    <w:rsid w:val="008A3D0A"/>
    <w:rsid w:val="008A3F21"/>
    <w:rsid w:val="008E608B"/>
    <w:rsid w:val="008E76FE"/>
    <w:rsid w:val="008F0BD0"/>
    <w:rsid w:val="00904E77"/>
    <w:rsid w:val="00905174"/>
    <w:rsid w:val="00925077"/>
    <w:rsid w:val="0095774C"/>
    <w:rsid w:val="009672F7"/>
    <w:rsid w:val="00983E57"/>
    <w:rsid w:val="0099732F"/>
    <w:rsid w:val="009978E2"/>
    <w:rsid w:val="009A1437"/>
    <w:rsid w:val="009A2D15"/>
    <w:rsid w:val="009C20CB"/>
    <w:rsid w:val="009C4220"/>
    <w:rsid w:val="009E6ABE"/>
    <w:rsid w:val="00A114E2"/>
    <w:rsid w:val="00A131AE"/>
    <w:rsid w:val="00A235F5"/>
    <w:rsid w:val="00A236D3"/>
    <w:rsid w:val="00A25397"/>
    <w:rsid w:val="00A337AC"/>
    <w:rsid w:val="00A42F2B"/>
    <w:rsid w:val="00A60113"/>
    <w:rsid w:val="00A67C5C"/>
    <w:rsid w:val="00A71C92"/>
    <w:rsid w:val="00A744FA"/>
    <w:rsid w:val="00A764A2"/>
    <w:rsid w:val="00A820F0"/>
    <w:rsid w:val="00A83EF0"/>
    <w:rsid w:val="00A856D6"/>
    <w:rsid w:val="00A8738E"/>
    <w:rsid w:val="00AA51F5"/>
    <w:rsid w:val="00AB20EB"/>
    <w:rsid w:val="00AB6405"/>
    <w:rsid w:val="00AD42A2"/>
    <w:rsid w:val="00AF3D39"/>
    <w:rsid w:val="00B0664F"/>
    <w:rsid w:val="00B11612"/>
    <w:rsid w:val="00B14AF2"/>
    <w:rsid w:val="00B3524D"/>
    <w:rsid w:val="00B64069"/>
    <w:rsid w:val="00B6534A"/>
    <w:rsid w:val="00B67AE4"/>
    <w:rsid w:val="00B724E6"/>
    <w:rsid w:val="00B7405B"/>
    <w:rsid w:val="00B827CC"/>
    <w:rsid w:val="00BA716B"/>
    <w:rsid w:val="00BE50E3"/>
    <w:rsid w:val="00BE5633"/>
    <w:rsid w:val="00BF1B99"/>
    <w:rsid w:val="00C1501A"/>
    <w:rsid w:val="00C155A8"/>
    <w:rsid w:val="00C2242F"/>
    <w:rsid w:val="00C369C3"/>
    <w:rsid w:val="00C40B78"/>
    <w:rsid w:val="00C46B53"/>
    <w:rsid w:val="00C47C3B"/>
    <w:rsid w:val="00C539F8"/>
    <w:rsid w:val="00C54A4F"/>
    <w:rsid w:val="00C64381"/>
    <w:rsid w:val="00C81E30"/>
    <w:rsid w:val="00C82041"/>
    <w:rsid w:val="00C87953"/>
    <w:rsid w:val="00C9107A"/>
    <w:rsid w:val="00CC3C65"/>
    <w:rsid w:val="00CC5816"/>
    <w:rsid w:val="00CD4470"/>
    <w:rsid w:val="00CD4D55"/>
    <w:rsid w:val="00CE1BE6"/>
    <w:rsid w:val="00CE5119"/>
    <w:rsid w:val="00D053E7"/>
    <w:rsid w:val="00D141E2"/>
    <w:rsid w:val="00D37AF0"/>
    <w:rsid w:val="00D4277E"/>
    <w:rsid w:val="00D72BFD"/>
    <w:rsid w:val="00D735C6"/>
    <w:rsid w:val="00D7450F"/>
    <w:rsid w:val="00D85D98"/>
    <w:rsid w:val="00D90ED2"/>
    <w:rsid w:val="00D95FF2"/>
    <w:rsid w:val="00DC06DE"/>
    <w:rsid w:val="00DC650D"/>
    <w:rsid w:val="00DC6E08"/>
    <w:rsid w:val="00DD0F0F"/>
    <w:rsid w:val="00DE06E1"/>
    <w:rsid w:val="00DE482C"/>
    <w:rsid w:val="00DF5AFC"/>
    <w:rsid w:val="00DF5E34"/>
    <w:rsid w:val="00E25B94"/>
    <w:rsid w:val="00E35022"/>
    <w:rsid w:val="00E508A9"/>
    <w:rsid w:val="00E76C60"/>
    <w:rsid w:val="00E776F9"/>
    <w:rsid w:val="00E903E4"/>
    <w:rsid w:val="00E9383B"/>
    <w:rsid w:val="00EA2172"/>
    <w:rsid w:val="00EB0FAA"/>
    <w:rsid w:val="00EC3917"/>
    <w:rsid w:val="00ED3B6E"/>
    <w:rsid w:val="00EF3EAA"/>
    <w:rsid w:val="00F01555"/>
    <w:rsid w:val="00F021C0"/>
    <w:rsid w:val="00F2438E"/>
    <w:rsid w:val="00F25AA4"/>
    <w:rsid w:val="00F406C2"/>
    <w:rsid w:val="00F428EC"/>
    <w:rsid w:val="00F61D68"/>
    <w:rsid w:val="00F64BC7"/>
    <w:rsid w:val="00F70369"/>
    <w:rsid w:val="00F703C0"/>
    <w:rsid w:val="00F7303D"/>
    <w:rsid w:val="00F92E7B"/>
    <w:rsid w:val="00FA6554"/>
    <w:rsid w:val="00FA6AC8"/>
    <w:rsid w:val="00FB6732"/>
    <w:rsid w:val="00FC53A6"/>
    <w:rsid w:val="00FD066B"/>
    <w:rsid w:val="00FD1D18"/>
    <w:rsid w:val="00FE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5D3EC786"/>
  <w15:docId w15:val="{76E7F9FF-6A69-4065-AC33-05C564F2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F33"/>
    <w:pPr>
      <w:spacing w:after="0" w:line="240" w:lineRule="auto"/>
    </w:pPr>
    <w:rPr>
      <w:rFonts w:ascii="Arial" w:eastAsia="Times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C92"/>
    <w:pPr>
      <w:tabs>
        <w:tab w:val="center" w:pos="4513"/>
        <w:tab w:val="right" w:pos="9026"/>
      </w:tabs>
    </w:pPr>
    <w:rPr>
      <w:rFonts w:eastAsia="Calibri" w:cs="Times New Roman"/>
      <w:sz w:val="20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71C92"/>
    <w:rPr>
      <w:rFonts w:ascii="Arial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A71C92"/>
    <w:pPr>
      <w:tabs>
        <w:tab w:val="center" w:pos="4513"/>
        <w:tab w:val="right" w:pos="9026"/>
      </w:tabs>
    </w:pPr>
    <w:rPr>
      <w:rFonts w:eastAsia="Calibri" w:cs="Times New Roman"/>
      <w:sz w:val="2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71C92"/>
    <w:rPr>
      <w:rFonts w:ascii="Arial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C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8F8"/>
    <w:pPr>
      <w:ind w:left="720"/>
      <w:contextualSpacing/>
    </w:pPr>
    <w:rPr>
      <w:rFonts w:eastAsia="Calibri" w:cs="Times New Roman"/>
      <w:sz w:val="20"/>
      <w:szCs w:val="24"/>
    </w:rPr>
  </w:style>
  <w:style w:type="table" w:styleId="TableGrid">
    <w:name w:val="Table Grid"/>
    <w:basedOn w:val="TableNormal"/>
    <w:uiPriority w:val="59"/>
    <w:rsid w:val="00C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F080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0056A7"/>
    <w:pPr>
      <w:spacing w:after="0" w:line="240" w:lineRule="auto"/>
    </w:pPr>
    <w:rPr>
      <w:rFonts w:eastAsiaTheme="minorHAnsi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957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ox\Documents\Master%20Documents\COF104%20Leave%20Application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COF104 Leave Application Form</Template>
  <TotalTime>85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Asset Acceptance Form</vt:lpstr>
    </vt:vector>
  </TitlesOfParts>
  <Company>HP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Asset Acceptance Form</dc:title>
  <dc:creator>Diwan Pereira (Solution Architect - IT)</dc:creator>
  <cp:lastModifiedBy>Hetal Desai</cp:lastModifiedBy>
  <cp:revision>20</cp:revision>
  <cp:lastPrinted>2014-11-09T08:46:00Z</cp:lastPrinted>
  <dcterms:created xsi:type="dcterms:W3CDTF">2014-11-12T08:27:00Z</dcterms:created>
  <dcterms:modified xsi:type="dcterms:W3CDTF">2021-06-07T10:47:00Z</dcterms:modified>
</cp:coreProperties>
</file>