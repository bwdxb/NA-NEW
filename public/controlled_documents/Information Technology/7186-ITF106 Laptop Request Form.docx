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BB01" w14:textId="77777777" w:rsidR="00732D4E" w:rsidRPr="000056A7" w:rsidRDefault="00F22F41" w:rsidP="00CE1BE6">
      <w:pPr>
        <w:jc w:val="center"/>
        <w:rPr>
          <w:rFonts w:asciiTheme="minorHAnsi" w:hAnsiTheme="minorHAnsi" w:cstheme="minorHAnsi"/>
          <w:b/>
          <w:bCs/>
          <w:color w:val="002060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002060"/>
          <w:sz w:val="32"/>
          <w:szCs w:val="32"/>
        </w:rPr>
        <w:t>LAPTOP</w:t>
      </w:r>
      <w:r w:rsidR="0085745C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 </w:t>
      </w:r>
      <w:r w:rsidR="004A2D61">
        <w:rPr>
          <w:rFonts w:asciiTheme="minorHAnsi" w:hAnsiTheme="minorHAnsi" w:cstheme="minorHAnsi"/>
          <w:b/>
          <w:bCs/>
          <w:color w:val="002060"/>
          <w:sz w:val="32"/>
          <w:szCs w:val="32"/>
        </w:rPr>
        <w:t>REQUEST</w:t>
      </w:r>
      <w:r w:rsidR="00BA716B">
        <w:rPr>
          <w:rFonts w:asciiTheme="minorHAnsi" w:hAnsiTheme="minorHAnsi" w:cstheme="minorHAnsi"/>
          <w:b/>
          <w:bCs/>
          <w:color w:val="002060"/>
          <w:sz w:val="32"/>
          <w:szCs w:val="32"/>
        </w:rPr>
        <w:t xml:space="preserve"> </w:t>
      </w:r>
      <w:r w:rsidR="0085745C">
        <w:rPr>
          <w:rFonts w:asciiTheme="minorHAnsi" w:hAnsiTheme="minorHAnsi" w:cstheme="minorHAnsi"/>
          <w:b/>
          <w:bCs/>
          <w:color w:val="002060"/>
          <w:sz w:val="32"/>
          <w:szCs w:val="32"/>
        </w:rPr>
        <w:t>F</w:t>
      </w:r>
      <w:r w:rsidR="00732D4E" w:rsidRPr="000056A7">
        <w:rPr>
          <w:rFonts w:asciiTheme="minorHAnsi" w:hAnsiTheme="minorHAnsi" w:cstheme="minorHAnsi"/>
          <w:b/>
          <w:bCs/>
          <w:color w:val="002060"/>
          <w:sz w:val="32"/>
          <w:szCs w:val="32"/>
        </w:rPr>
        <w:t>ORM</w:t>
      </w:r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1471"/>
        <w:gridCol w:w="2971"/>
        <w:gridCol w:w="2141"/>
        <w:gridCol w:w="2417"/>
      </w:tblGrid>
      <w:tr w:rsidR="00B67AE4" w:rsidRPr="00235AB2" w14:paraId="1D54D5E9" w14:textId="77777777" w:rsidTr="00FC53AD">
        <w:trPr>
          <w:trHeight w:val="343"/>
        </w:trPr>
        <w:tc>
          <w:tcPr>
            <w:tcW w:w="1471" w:type="dxa"/>
            <w:shd w:val="clear" w:color="auto" w:fill="B8CCE4" w:themeFill="accent1" w:themeFillTint="66"/>
          </w:tcPr>
          <w:p w14:paraId="58E7F87E" w14:textId="77777777" w:rsidR="00B67AE4" w:rsidRPr="00426AC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OLE_LINK4"/>
            <w:bookmarkStart w:id="1" w:name="OLE_LINK5"/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2971" w:type="dxa"/>
          </w:tcPr>
          <w:p w14:paraId="5634DF86" w14:textId="77777777" w:rsidR="00B67AE4" w:rsidRPr="00331337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45700B25" w14:textId="77777777" w:rsidR="00B67AE4" w:rsidRPr="00426AC2" w:rsidRDefault="00F70369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Position:</w:t>
            </w:r>
          </w:p>
        </w:tc>
        <w:tc>
          <w:tcPr>
            <w:tcW w:w="2417" w:type="dxa"/>
          </w:tcPr>
          <w:p w14:paraId="766860C1" w14:textId="77777777" w:rsidR="00B67AE4" w:rsidRPr="00235AB2" w:rsidRDefault="00B67AE4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A716B" w:rsidRPr="00235AB2" w14:paraId="73F822D4" w14:textId="77777777" w:rsidTr="00FC53AD">
        <w:trPr>
          <w:trHeight w:val="485"/>
        </w:trPr>
        <w:tc>
          <w:tcPr>
            <w:tcW w:w="1471" w:type="dxa"/>
            <w:shd w:val="clear" w:color="auto" w:fill="B8CCE4" w:themeFill="accent1" w:themeFillTint="66"/>
          </w:tcPr>
          <w:p w14:paraId="5A9F009E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Employee No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71" w:type="dxa"/>
          </w:tcPr>
          <w:p w14:paraId="20E79759" w14:textId="77777777" w:rsidR="00BA716B" w:rsidRPr="00331337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41" w:type="dxa"/>
            <w:shd w:val="clear" w:color="auto" w:fill="B8CCE4" w:themeFill="accent1" w:themeFillTint="66"/>
          </w:tcPr>
          <w:p w14:paraId="6FA60506" w14:textId="77777777" w:rsidR="00F70369" w:rsidRPr="00426AC2" w:rsidRDefault="00F703C0" w:rsidP="00CE1BE6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Project </w:t>
            </w:r>
            <w:r w:rsidR="00F70369" w:rsidRPr="00426AC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Type:     </w:t>
            </w:r>
          </w:p>
          <w:p w14:paraId="4F1BB343" w14:textId="77777777" w:rsidR="00BA716B" w:rsidRPr="00426AC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7" w:type="dxa"/>
          </w:tcPr>
          <w:p w14:paraId="74B8E362" w14:textId="5B922962" w:rsidR="00BA716B" w:rsidRPr="00235AB2" w:rsidRDefault="00BA716B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bookmarkEnd w:id="0"/>
    <w:bookmarkEnd w:id="1"/>
    <w:p w14:paraId="115D2584" w14:textId="77777777" w:rsidR="00DD0F0F" w:rsidRPr="00A744FA" w:rsidRDefault="00A744FA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Date: </w:t>
      </w:r>
      <w:r>
        <w:rPr>
          <w:rFonts w:asciiTheme="minorHAnsi" w:hAnsiTheme="minorHAnsi" w:cstheme="minorHAnsi"/>
          <w:sz w:val="20"/>
          <w:szCs w:val="20"/>
        </w:rPr>
        <w:t>____________</w:t>
      </w:r>
    </w:p>
    <w:p w14:paraId="3D74EE3A" w14:textId="77777777" w:rsidR="00447D3B" w:rsidRPr="0073214B" w:rsidRDefault="00531F33" w:rsidP="00A744FA">
      <w:pPr>
        <w:pBdr>
          <w:top w:val="single" w:sz="4" w:space="7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Dear Employee,</w:t>
      </w:r>
    </w:p>
    <w:p w14:paraId="49E40687" w14:textId="77777777" w:rsidR="00CE1BE6" w:rsidRDefault="004C7C06" w:rsidP="008A4AB0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Please fill</w:t>
      </w:r>
      <w:r w:rsidR="00A8738E" w:rsidRPr="00531F33">
        <w:rPr>
          <w:rFonts w:asciiTheme="minorHAnsi" w:hAnsiTheme="minorHAnsi" w:cstheme="minorHAnsi"/>
          <w:b/>
          <w:bCs/>
          <w:sz w:val="20"/>
          <w:szCs w:val="20"/>
        </w:rPr>
        <w:t xml:space="preserve"> the below as the </w:t>
      </w:r>
      <w:r w:rsidR="008A4AB0">
        <w:rPr>
          <w:rFonts w:asciiTheme="minorHAnsi" w:hAnsiTheme="minorHAnsi" w:cstheme="minorHAnsi"/>
          <w:b/>
          <w:bCs/>
          <w:sz w:val="20"/>
          <w:szCs w:val="20"/>
        </w:rPr>
        <w:t>Laptop</w:t>
      </w:r>
      <w:r w:rsidR="00A8738E" w:rsidRPr="00531F3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z w:val="20"/>
          <w:szCs w:val="20"/>
        </w:rPr>
        <w:t>Request Form and get it approved / signed by your line manager and department head.</w:t>
      </w:r>
    </w:p>
    <w:p w14:paraId="4BDB529E" w14:textId="77777777" w:rsidR="00CE1BE6" w:rsidRPr="00CE1BE6" w:rsidRDefault="00CE1BE6" w:rsidP="00CE1BE6">
      <w:pPr>
        <w:spacing w:before="12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W w:w="90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02"/>
        <w:gridCol w:w="8"/>
        <w:gridCol w:w="4500"/>
        <w:gridCol w:w="2880"/>
        <w:gridCol w:w="810"/>
      </w:tblGrid>
      <w:tr w:rsidR="004C7C06" w:rsidRPr="00235AB2" w14:paraId="57F5BA95" w14:textId="77777777" w:rsidTr="00FC53AD">
        <w:trPr>
          <w:trHeight w:val="343"/>
        </w:trPr>
        <w:tc>
          <w:tcPr>
            <w:tcW w:w="810" w:type="dxa"/>
            <w:gridSpan w:val="2"/>
            <w:shd w:val="clear" w:color="auto" w:fill="B8CCE4" w:themeFill="accent1" w:themeFillTint="66"/>
          </w:tcPr>
          <w:p w14:paraId="37FD4E9E" w14:textId="77777777" w:rsidR="004C7C06" w:rsidRPr="00426AC2" w:rsidRDefault="004C7C06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2" w:name="OLE_LINK6"/>
            <w:bookmarkStart w:id="3" w:name="OLE_LINK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Sr. No.</w:t>
            </w:r>
          </w:p>
        </w:tc>
        <w:tc>
          <w:tcPr>
            <w:tcW w:w="4500" w:type="dxa"/>
            <w:shd w:val="clear" w:color="auto" w:fill="B8CCE4" w:themeFill="accent1" w:themeFillTint="66"/>
          </w:tcPr>
          <w:p w14:paraId="0BBDC75D" w14:textId="77777777" w:rsidR="004C7C06" w:rsidRPr="00331337" w:rsidRDefault="004C7C06" w:rsidP="00CE1BE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Name &amp; Description of Asset</w:t>
            </w:r>
          </w:p>
        </w:tc>
        <w:tc>
          <w:tcPr>
            <w:tcW w:w="2880" w:type="dxa"/>
            <w:shd w:val="clear" w:color="auto" w:fill="B8CCE4" w:themeFill="accent1" w:themeFillTint="66"/>
          </w:tcPr>
          <w:p w14:paraId="0A95E499" w14:textId="77777777" w:rsidR="004C7C06" w:rsidRPr="00235AB2" w:rsidRDefault="004C7C06" w:rsidP="002F0F69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Reason for Request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810" w:type="dxa"/>
            <w:shd w:val="clear" w:color="auto" w:fill="B8CCE4" w:themeFill="accent1" w:themeFillTint="66"/>
          </w:tcPr>
          <w:p w14:paraId="336F82B2" w14:textId="77777777" w:rsidR="004C7C06" w:rsidRPr="00235AB2" w:rsidRDefault="004C7C06" w:rsidP="004C7C06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QTY.</w:t>
            </w:r>
          </w:p>
        </w:tc>
      </w:tr>
      <w:tr w:rsidR="004C7C06" w:rsidRPr="00235AB2" w14:paraId="311FC288" w14:textId="77777777" w:rsidTr="00FC53AD">
        <w:trPr>
          <w:trHeight w:val="485"/>
        </w:trPr>
        <w:tc>
          <w:tcPr>
            <w:tcW w:w="802" w:type="dxa"/>
            <w:shd w:val="clear" w:color="auto" w:fill="auto"/>
          </w:tcPr>
          <w:p w14:paraId="0903D0C1" w14:textId="77777777" w:rsidR="004C7C06" w:rsidRPr="00426AC2" w:rsidRDefault="004C7C06" w:rsidP="00C82041">
            <w:pPr>
              <w:spacing w:before="12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26C41CB" w14:textId="77777777" w:rsidR="004C7C06" w:rsidRDefault="004C7C06" w:rsidP="0059574A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Example: Laptop plus accessories</w:t>
            </w:r>
          </w:p>
          <w:p w14:paraId="3E25061A" w14:textId="77777777" w:rsidR="004C7C06" w:rsidRPr="0059574A" w:rsidRDefault="004C7C06" w:rsidP="006C4256">
            <w:pPr>
              <w:spacing w:before="120" w:after="240"/>
              <w:ind w:left="103" w:right="162"/>
              <w:jc w:val="both"/>
              <w:rPr>
                <w:color w:val="33455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880" w:type="dxa"/>
            <w:shd w:val="clear" w:color="auto" w:fill="auto"/>
          </w:tcPr>
          <w:p w14:paraId="2D67E8F1" w14:textId="77777777" w:rsidR="004C7C06" w:rsidRPr="00235AB2" w:rsidRDefault="004C7C06" w:rsidP="004C7C06">
            <w:pPr>
              <w:tabs>
                <w:tab w:val="left" w:pos="810"/>
              </w:tabs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Example: I am working from home and would need the laptop to enable me complete my work from home.</w:t>
            </w:r>
          </w:p>
        </w:tc>
        <w:tc>
          <w:tcPr>
            <w:tcW w:w="810" w:type="dxa"/>
            <w:shd w:val="clear" w:color="auto" w:fill="auto"/>
          </w:tcPr>
          <w:p w14:paraId="066022B2" w14:textId="77777777" w:rsidR="004C7C06" w:rsidRPr="00235AB2" w:rsidRDefault="004C7C06" w:rsidP="00CE1BE6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1</w:t>
            </w:r>
          </w:p>
        </w:tc>
      </w:tr>
      <w:bookmarkEnd w:id="2"/>
      <w:bookmarkEnd w:id="3"/>
    </w:tbl>
    <w:p w14:paraId="2A76BA44" w14:textId="77777777" w:rsidR="0073214B" w:rsidRDefault="0073214B" w:rsidP="00FC53AD">
      <w:pPr>
        <w:pBdr>
          <w:top w:val="single" w:sz="4" w:space="0" w:color="auto"/>
        </w:pBdr>
        <w:tabs>
          <w:tab w:val="left" w:pos="1140"/>
        </w:tabs>
        <w:spacing w:before="100" w:beforeAutospacing="1"/>
        <w:ind w:firstLine="720"/>
        <w:rPr>
          <w:rFonts w:asciiTheme="minorHAnsi" w:hAnsiTheme="minorHAnsi" w:cstheme="minorHAnsi"/>
          <w:b/>
          <w:sz w:val="20"/>
          <w:szCs w:val="20"/>
        </w:rPr>
      </w:pPr>
    </w:p>
    <w:p w14:paraId="27D49AE5" w14:textId="77777777" w:rsidR="00F22F41" w:rsidRDefault="002A261A" w:rsidP="00FC53AD">
      <w:pPr>
        <w:pBdr>
          <w:top w:val="single" w:sz="4" w:space="0" w:color="auto"/>
        </w:pBdr>
        <w:tabs>
          <w:tab w:val="left" w:pos="1140"/>
        </w:tabs>
        <w:spacing w:before="120"/>
        <w:ind w:firstLine="720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ENTITLEMENT QUESTIONAIRE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3395"/>
        <w:gridCol w:w="1170"/>
        <w:gridCol w:w="1530"/>
        <w:gridCol w:w="1191"/>
      </w:tblGrid>
      <w:tr w:rsidR="00D871CA" w14:paraId="53389E5E" w14:textId="77777777" w:rsidTr="00D871CA">
        <w:tc>
          <w:tcPr>
            <w:tcW w:w="1730" w:type="dxa"/>
          </w:tcPr>
          <w:p w14:paraId="22471504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95" w:type="dxa"/>
          </w:tcPr>
          <w:p w14:paraId="1BFDFB6B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Reasons</w:t>
            </w:r>
          </w:p>
        </w:tc>
        <w:tc>
          <w:tcPr>
            <w:tcW w:w="1170" w:type="dxa"/>
          </w:tcPr>
          <w:p w14:paraId="79A2FDDA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RARELY</w:t>
            </w:r>
          </w:p>
        </w:tc>
        <w:tc>
          <w:tcPr>
            <w:tcW w:w="1530" w:type="dxa"/>
          </w:tcPr>
          <w:p w14:paraId="7CF1870F" w14:textId="77777777" w:rsidR="00D871CA" w:rsidRPr="00286A08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</w:pPr>
            <w:r w:rsidRPr="00286A08">
              <w:rPr>
                <w:rFonts w:asciiTheme="minorHAnsi" w:hAnsiTheme="minorHAnsi" w:cstheme="minorHAnsi"/>
                <w:b/>
                <w:caps/>
                <w:sz w:val="20"/>
                <w:szCs w:val="20"/>
              </w:rPr>
              <w:t>occasionally</w:t>
            </w:r>
          </w:p>
        </w:tc>
        <w:tc>
          <w:tcPr>
            <w:tcW w:w="1191" w:type="dxa"/>
          </w:tcPr>
          <w:p w14:paraId="58D735D2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REGULARLY</w:t>
            </w:r>
          </w:p>
        </w:tc>
      </w:tr>
      <w:tr w:rsidR="00D871CA" w14:paraId="7ABEA16A" w14:textId="77777777" w:rsidTr="00D871CA">
        <w:tc>
          <w:tcPr>
            <w:tcW w:w="1730" w:type="dxa"/>
          </w:tcPr>
          <w:p w14:paraId="3E20574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Computer mobility need</w:t>
            </w:r>
          </w:p>
        </w:tc>
        <w:tc>
          <w:tcPr>
            <w:tcW w:w="3395" w:type="dxa"/>
          </w:tcPr>
          <w:p w14:paraId="79C07A61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6823E1A8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4394E52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42275A43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871CA" w14:paraId="401943DF" w14:textId="77777777" w:rsidTr="00D871CA">
        <w:tc>
          <w:tcPr>
            <w:tcW w:w="1730" w:type="dxa"/>
          </w:tcPr>
          <w:p w14:paraId="7E4360FB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Permanent office space</w:t>
            </w:r>
          </w:p>
        </w:tc>
        <w:tc>
          <w:tcPr>
            <w:tcW w:w="3395" w:type="dxa"/>
          </w:tcPr>
          <w:p w14:paraId="79EC7896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7FDB18F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135A7D8D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118F4365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  <w:tr w:rsidR="00D871CA" w14:paraId="4BE1D03F" w14:textId="77777777" w:rsidTr="00D871CA">
        <w:tc>
          <w:tcPr>
            <w:tcW w:w="1730" w:type="dxa"/>
          </w:tcPr>
          <w:p w14:paraId="244D951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Employee availability outside of working hours</w:t>
            </w:r>
          </w:p>
        </w:tc>
        <w:tc>
          <w:tcPr>
            <w:tcW w:w="3395" w:type="dxa"/>
          </w:tcPr>
          <w:p w14:paraId="4F5E1782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70" w:type="dxa"/>
          </w:tcPr>
          <w:p w14:paraId="67B8A2E0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530" w:type="dxa"/>
          </w:tcPr>
          <w:p w14:paraId="314D649C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14:paraId="01198A78" w14:textId="77777777" w:rsidR="00D871CA" w:rsidRDefault="00D871CA" w:rsidP="00F22F41">
            <w:pPr>
              <w:tabs>
                <w:tab w:val="left" w:pos="1140"/>
              </w:tabs>
              <w:spacing w:before="240" w:after="12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0FED2A3" w14:textId="77777777" w:rsidR="00F22F41" w:rsidRDefault="00F22F41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ind w:firstLine="720"/>
        <w:rPr>
          <w:rFonts w:asciiTheme="minorHAnsi" w:hAnsiTheme="minorHAnsi" w:cstheme="minorHAnsi"/>
          <w:b/>
          <w:sz w:val="20"/>
          <w:szCs w:val="20"/>
        </w:rPr>
      </w:pPr>
    </w:p>
    <w:p w14:paraId="3AE37CAD" w14:textId="77777777" w:rsidR="00FC53AD" w:rsidRDefault="00FC53AD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Department Head Assessment: --------------------------------------------------------------------------------------------------------</w:t>
      </w:r>
    </w:p>
    <w:p w14:paraId="4432BAEF" w14:textId="77777777" w:rsidR="00FC53AD" w:rsidRDefault="00FC53AD" w:rsidP="00FC53AD">
      <w:pPr>
        <w:pBdr>
          <w:top w:val="single" w:sz="4" w:space="0" w:color="auto"/>
        </w:pBdr>
        <w:tabs>
          <w:tab w:val="right" w:pos="9026"/>
        </w:tabs>
        <w:spacing w:before="240" w:after="1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693A449A" w14:textId="77777777" w:rsidR="00FC53AD" w:rsidRDefault="00FC53AD" w:rsidP="00CE1BE6">
      <w:pPr>
        <w:pBdr>
          <w:top w:val="single" w:sz="4" w:space="0" w:color="auto"/>
        </w:pBdr>
        <w:tabs>
          <w:tab w:val="left" w:pos="1140"/>
        </w:tabs>
        <w:spacing w:before="240" w:after="1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---------------------------------------------------------------------------------------------------------------------------------------------------</w:t>
      </w:r>
    </w:p>
    <w:p w14:paraId="7B66C9B8" w14:textId="77777777" w:rsidR="00FC53AD" w:rsidRDefault="00FC53AD" w:rsidP="00FC53AD">
      <w:pPr>
        <w:pBdr>
          <w:top w:val="single" w:sz="4" w:space="0" w:color="auto"/>
        </w:pBdr>
        <w:tabs>
          <w:tab w:val="left" w:pos="1140"/>
        </w:tabs>
        <w:spacing w:before="120"/>
        <w:rPr>
          <w:rFonts w:asciiTheme="minorHAnsi" w:hAnsiTheme="minorHAnsi" w:cstheme="minorHAnsi"/>
          <w:sz w:val="20"/>
          <w:szCs w:val="20"/>
        </w:rPr>
      </w:pPr>
    </w:p>
    <w:p w14:paraId="315588C3" w14:textId="77777777" w:rsidR="00CE1BE6" w:rsidRPr="006C4256" w:rsidRDefault="006C4256" w:rsidP="00FC53AD">
      <w:pPr>
        <w:pBdr>
          <w:top w:val="single" w:sz="4" w:space="0" w:color="auto"/>
        </w:pBdr>
        <w:tabs>
          <w:tab w:val="left" w:pos="1140"/>
        </w:tabs>
        <w:spacing w:before="480"/>
        <w:rPr>
          <w:rFonts w:asciiTheme="minorHAnsi" w:hAnsiTheme="minorHAnsi" w:cstheme="minorHAnsi"/>
          <w:sz w:val="20"/>
          <w:szCs w:val="20"/>
        </w:rPr>
      </w:pPr>
      <w:r w:rsidRPr="006C4256">
        <w:rPr>
          <w:rFonts w:asciiTheme="minorHAnsi" w:hAnsiTheme="minorHAnsi" w:cstheme="minorHAnsi"/>
          <w:sz w:val="20"/>
          <w:szCs w:val="20"/>
        </w:rPr>
        <w:t>_________</w:t>
      </w:r>
      <w:r>
        <w:rPr>
          <w:rFonts w:asciiTheme="minorHAnsi" w:hAnsiTheme="minorHAnsi" w:cstheme="minorHAnsi"/>
          <w:sz w:val="20"/>
          <w:szCs w:val="20"/>
        </w:rPr>
        <w:t>__</w:t>
      </w:r>
      <w:r w:rsidRPr="006C4256">
        <w:rPr>
          <w:rFonts w:asciiTheme="minorHAnsi" w:hAnsiTheme="minorHAnsi" w:cstheme="minorHAnsi"/>
          <w:sz w:val="20"/>
          <w:szCs w:val="20"/>
        </w:rPr>
        <w:t>_____</w:t>
      </w:r>
      <w:r w:rsidR="00C577EE">
        <w:rPr>
          <w:rFonts w:asciiTheme="minorHAnsi" w:hAnsiTheme="minorHAnsi" w:cstheme="minorHAnsi"/>
          <w:sz w:val="20"/>
          <w:szCs w:val="20"/>
        </w:rPr>
        <w:t xml:space="preserve">                       </w:t>
      </w:r>
      <w:r>
        <w:rPr>
          <w:rFonts w:asciiTheme="minorHAnsi" w:hAnsiTheme="minorHAnsi" w:cstheme="minorHAnsi"/>
          <w:sz w:val="20"/>
          <w:szCs w:val="20"/>
        </w:rPr>
        <w:t xml:space="preserve">  __________________</w:t>
      </w:r>
      <w:r w:rsidR="004C7C06">
        <w:rPr>
          <w:rFonts w:asciiTheme="minorHAnsi" w:hAnsiTheme="minorHAnsi" w:cstheme="minorHAnsi"/>
          <w:sz w:val="20"/>
          <w:szCs w:val="20"/>
        </w:rPr>
        <w:t xml:space="preserve">                                            __________________</w:t>
      </w:r>
    </w:p>
    <w:p w14:paraId="396C707D" w14:textId="2F710229" w:rsidR="00531F33" w:rsidRPr="008939F4" w:rsidRDefault="00531F33" w:rsidP="00D053E7">
      <w:pPr>
        <w:spacing w:before="120"/>
        <w:rPr>
          <w:rFonts w:asciiTheme="minorHAnsi" w:hAnsiTheme="minorHAnsi" w:cstheme="minorHAnsi"/>
          <w:b/>
          <w:bCs/>
        </w:rPr>
      </w:pPr>
      <w:bookmarkStart w:id="4" w:name="OLE_LINK8"/>
      <w:bookmarkStart w:id="5" w:name="OLE_LINK9"/>
      <w:bookmarkStart w:id="6" w:name="OLE_LINK10"/>
      <w:r w:rsidRPr="008939F4">
        <w:rPr>
          <w:rFonts w:asciiTheme="minorHAnsi" w:hAnsiTheme="minorHAnsi" w:cstheme="minorHAnsi"/>
          <w:b/>
          <w:bCs/>
        </w:rPr>
        <w:t xml:space="preserve">  (</w:t>
      </w:r>
      <w:r w:rsidR="00F703C0">
        <w:rPr>
          <w:rFonts w:asciiTheme="minorHAnsi" w:hAnsiTheme="minorHAnsi" w:cstheme="minorHAnsi"/>
          <w:b/>
          <w:bCs/>
        </w:rPr>
        <w:t>Asset User</w:t>
      </w:r>
      <w:r w:rsidRPr="008939F4">
        <w:rPr>
          <w:rFonts w:asciiTheme="minorHAnsi" w:hAnsiTheme="minorHAnsi" w:cstheme="minorHAnsi"/>
          <w:b/>
          <w:bCs/>
        </w:rPr>
        <w:t>)</w:t>
      </w:r>
      <w:bookmarkEnd w:id="4"/>
      <w:bookmarkEnd w:id="5"/>
      <w:bookmarkEnd w:id="6"/>
      <w:r w:rsidRPr="008939F4">
        <w:rPr>
          <w:rFonts w:asciiTheme="minorHAnsi" w:hAnsiTheme="minorHAnsi" w:cstheme="minorHAnsi"/>
          <w:b/>
          <w:bCs/>
        </w:rPr>
        <w:tab/>
      </w:r>
      <w:r w:rsidRPr="008939F4">
        <w:rPr>
          <w:rFonts w:asciiTheme="minorHAnsi" w:hAnsiTheme="minorHAnsi" w:cstheme="minorHAnsi"/>
          <w:b/>
          <w:bCs/>
        </w:rPr>
        <w:tab/>
      </w:r>
      <w:r w:rsidR="00146DE7" w:rsidRPr="008939F4">
        <w:rPr>
          <w:rFonts w:asciiTheme="minorHAnsi" w:hAnsiTheme="minorHAnsi" w:cstheme="minorHAnsi"/>
          <w:b/>
          <w:bCs/>
        </w:rPr>
        <w:tab/>
      </w:r>
      <w:r w:rsidR="00C577EE">
        <w:rPr>
          <w:rFonts w:asciiTheme="minorHAnsi" w:hAnsiTheme="minorHAnsi" w:cstheme="minorHAnsi"/>
          <w:b/>
          <w:bCs/>
        </w:rPr>
        <w:t>(</w:t>
      </w:r>
      <w:r w:rsidR="005433AD">
        <w:rPr>
          <w:rFonts w:asciiTheme="minorHAnsi" w:hAnsiTheme="minorHAnsi" w:cstheme="minorHAnsi"/>
          <w:b/>
          <w:bCs/>
        </w:rPr>
        <w:t>Approval</w:t>
      </w:r>
      <w:r w:rsidR="005433AD" w:rsidRPr="008939F4">
        <w:rPr>
          <w:rFonts w:asciiTheme="minorHAnsi" w:hAnsiTheme="minorHAnsi" w:cstheme="minorHAnsi"/>
          <w:b/>
          <w:bCs/>
        </w:rPr>
        <w:t>)</w:t>
      </w:r>
      <w:r w:rsidR="005433AD">
        <w:rPr>
          <w:rFonts w:asciiTheme="minorHAnsi" w:hAnsiTheme="minorHAnsi" w:cstheme="minorHAnsi"/>
          <w:b/>
          <w:bCs/>
        </w:rPr>
        <w:t xml:space="preserve">  </w:t>
      </w:r>
      <w:r w:rsidR="00C577EE">
        <w:rPr>
          <w:rFonts w:asciiTheme="minorHAnsi" w:hAnsiTheme="minorHAnsi" w:cstheme="minorHAnsi"/>
          <w:b/>
          <w:bCs/>
        </w:rPr>
        <w:t xml:space="preserve">                                                      (Approval</w:t>
      </w:r>
      <w:r w:rsidR="00C577EE" w:rsidRPr="008939F4">
        <w:rPr>
          <w:rFonts w:asciiTheme="minorHAnsi" w:hAnsiTheme="minorHAnsi" w:cstheme="minorHAnsi"/>
          <w:b/>
          <w:bCs/>
        </w:rPr>
        <w:t>)</w:t>
      </w:r>
    </w:p>
    <w:p w14:paraId="10244879" w14:textId="77777777" w:rsidR="00F64BC7" w:rsidRPr="00EB0FAA" w:rsidRDefault="00531F33" w:rsidP="008A4AB0">
      <w:pPr>
        <w:spacing w:before="120"/>
        <w:rPr>
          <w:lang w:val="en-US"/>
        </w:rPr>
      </w:pPr>
      <w:r w:rsidRPr="008939F4">
        <w:rPr>
          <w:rFonts w:asciiTheme="minorHAnsi" w:hAnsiTheme="minorHAnsi" w:cstheme="minorHAnsi"/>
          <w:b/>
          <w:bCs/>
        </w:rPr>
        <w:t>Name of Requester</w:t>
      </w:r>
      <w:r w:rsidR="00C577EE">
        <w:rPr>
          <w:rFonts w:asciiTheme="minorHAnsi" w:hAnsiTheme="minorHAnsi" w:cstheme="minorHAnsi"/>
          <w:b/>
          <w:bCs/>
        </w:rPr>
        <w:t xml:space="preserve">                    </w:t>
      </w:r>
      <w:r w:rsidR="004C7C06">
        <w:rPr>
          <w:rFonts w:asciiTheme="minorHAnsi" w:hAnsiTheme="minorHAnsi" w:cstheme="minorHAnsi"/>
          <w:b/>
          <w:bCs/>
        </w:rPr>
        <w:t xml:space="preserve"> </w:t>
      </w:r>
      <w:r w:rsidR="00C577EE">
        <w:rPr>
          <w:rFonts w:asciiTheme="minorHAnsi" w:hAnsiTheme="minorHAnsi" w:cstheme="minorHAnsi"/>
          <w:b/>
          <w:bCs/>
        </w:rPr>
        <w:t xml:space="preserve"> </w:t>
      </w:r>
      <w:r w:rsidR="004C7C06">
        <w:rPr>
          <w:rFonts w:asciiTheme="minorHAnsi" w:hAnsiTheme="minorHAnsi" w:cstheme="minorHAnsi"/>
          <w:b/>
          <w:bCs/>
        </w:rPr>
        <w:t>Dept. Head</w:t>
      </w:r>
      <w:r w:rsidR="00C577EE">
        <w:rPr>
          <w:rFonts w:asciiTheme="minorHAnsi" w:hAnsiTheme="minorHAnsi" w:cstheme="minorHAnsi"/>
          <w:b/>
          <w:bCs/>
        </w:rPr>
        <w:t xml:space="preserve">                                                   </w:t>
      </w:r>
      <w:r w:rsidR="008A4AB0">
        <w:rPr>
          <w:rFonts w:asciiTheme="minorHAnsi" w:hAnsiTheme="minorHAnsi" w:cstheme="minorHAnsi"/>
          <w:b/>
          <w:bCs/>
        </w:rPr>
        <w:t>Responsible Executive</w:t>
      </w:r>
      <w:r w:rsidR="00C577EE" w:rsidRPr="00EB0FAA">
        <w:rPr>
          <w:lang w:val="en-US"/>
        </w:rPr>
        <w:t xml:space="preserve"> </w:t>
      </w:r>
    </w:p>
    <w:sectPr w:rsidR="00F64BC7" w:rsidRPr="00EB0FAA" w:rsidSect="00CE1B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276" w:left="144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A0DFE" w14:textId="77777777" w:rsidR="008B65E0" w:rsidRDefault="008B65E0" w:rsidP="00A71C92">
      <w:r>
        <w:separator/>
      </w:r>
    </w:p>
  </w:endnote>
  <w:endnote w:type="continuationSeparator" w:id="0">
    <w:p w14:paraId="2BD3D948" w14:textId="77777777" w:rsidR="008B65E0" w:rsidRDefault="008B65E0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C7C84" w14:textId="77777777" w:rsidR="00BE4F67" w:rsidRDefault="00BE4F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B916" w14:textId="77777777" w:rsidR="00AB7FEF" w:rsidRPr="00A71C92" w:rsidRDefault="00AB7FEF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61B43BB" wp14:editId="3F023C65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968065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FE85C" w14:textId="75E6AF3A" w:rsidR="00AB7FEF" w:rsidRPr="008721CB" w:rsidRDefault="005433AD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7321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E9BF15" wp14:editId="0A30BA04">
              <wp:simplePos x="0" y="0"/>
              <wp:positionH relativeFrom="column">
                <wp:posOffset>933450</wp:posOffset>
              </wp:positionH>
              <wp:positionV relativeFrom="paragraph">
                <wp:posOffset>84455</wp:posOffset>
              </wp:positionV>
              <wp:extent cx="1828800" cy="3238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A677C2" w14:textId="36DC7D03" w:rsidR="00AB7FEF" w:rsidRPr="008F3280" w:rsidRDefault="005C5A16" w:rsidP="005C5A16">
                          <w:pP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 Laptop Request</w:t>
                          </w:r>
                          <w:r w:rsidR="00AB7FEF"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</w:r>
                          <w:r w:rsidR="00BE4F67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August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E9BF1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73.5pt;margin-top:6.65pt;width:2in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" fillcolor="white [3201]" stroked="f" strokeweight=".5pt">
              <v:textbox>
                <w:txbxContent>
                  <w:p w14:paraId="76A677C2" w14:textId="36DC7D03" w:rsidR="00AB7FEF" w:rsidRPr="008F3280" w:rsidRDefault="005C5A16" w:rsidP="005C5A16">
                    <w:pP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 Laptop Request</w:t>
                    </w:r>
                    <w:r w:rsidR="00AB7FEF"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</w:r>
                    <w:r w:rsidR="00BE4F67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August 2022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68480" behindDoc="1" locked="0" layoutInCell="1" allowOverlap="1" wp14:anchorId="697D3EA5" wp14:editId="1E255FEB">
          <wp:simplePos x="0" y="0"/>
          <wp:positionH relativeFrom="page">
            <wp:align>left</wp:align>
          </wp:positionH>
          <wp:positionV relativeFrom="paragraph">
            <wp:posOffset>-456565</wp:posOffset>
          </wp:positionV>
          <wp:extent cx="7467600" cy="1007147"/>
          <wp:effectExtent l="0" t="0" r="0" b="254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467600" cy="10071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7FEF">
      <w:t xml:space="preserve">   </w:t>
    </w:r>
  </w:p>
  <w:p w14:paraId="5FB1D501" w14:textId="7358C07A" w:rsidR="00AB7FEF" w:rsidRPr="00DA055A" w:rsidRDefault="005433AD" w:rsidP="00EB0FAA">
    <w:pPr>
      <w:pStyle w:val="Footer"/>
      <w:tabs>
        <w:tab w:val="left" w:pos="0"/>
      </w:tabs>
      <w:ind w:left="-1800" w:right="-1765"/>
      <w:jc w:val="both"/>
    </w:pPr>
    <w:r w:rsidRPr="0073214B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907CAD" wp14:editId="47F32CDA">
              <wp:simplePos x="0" y="0"/>
              <wp:positionH relativeFrom="column">
                <wp:posOffset>5504180</wp:posOffset>
              </wp:positionH>
              <wp:positionV relativeFrom="paragraph">
                <wp:posOffset>11430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85CDEC" w14:textId="04A354EF" w:rsidR="00AB7FEF" w:rsidRPr="008F3280" w:rsidRDefault="005C5A16" w:rsidP="008F3280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ITF106</w:t>
                          </w:r>
                          <w:r w:rsidR="00AB7FEF" w:rsidRPr="008F3280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BE4F67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  <w:p w14:paraId="553987A9" w14:textId="77777777" w:rsidR="00AB7FEF" w:rsidRPr="0044034D" w:rsidRDefault="00AB7FEF" w:rsidP="0073214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1B164FB0" w14:textId="77777777" w:rsidR="00AB7FEF" w:rsidRPr="0044034D" w:rsidRDefault="00AB7FEF" w:rsidP="0073214B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907CAD" id="Text Box 13" o:spid="_x0000_s1027" type="#_x0000_t202" style="position:absolute;left:0;text-align:left;margin-left:433.4pt;margin-top:.9pt;width:54.5pt;height:2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" fillcolor="white [3201]" stroked="f" strokeweight=".5pt">
              <v:textbox>
                <w:txbxContent>
                  <w:p w14:paraId="1185CDEC" w14:textId="04A354EF" w:rsidR="00AB7FEF" w:rsidRPr="008F3280" w:rsidRDefault="005C5A16" w:rsidP="008F3280">
                    <w:pPr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ITF106</w:t>
                    </w:r>
                    <w:r w:rsidR="00AB7FEF" w:rsidRPr="008F3280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br/>
                      <w:t xml:space="preserve">Version </w:t>
                    </w:r>
                    <w:r w:rsidR="00BE4F67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  <w:p w14:paraId="553987A9" w14:textId="77777777" w:rsidR="00AB7FEF" w:rsidRPr="0044034D" w:rsidRDefault="00AB7FEF" w:rsidP="0073214B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1B164FB0" w14:textId="77777777" w:rsidR="00AB7FEF" w:rsidRPr="0044034D" w:rsidRDefault="00AB7FEF" w:rsidP="0073214B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44034D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AB7FEF">
      <w:t xml:space="preserve">              </w:t>
    </w:r>
    <w:r w:rsidR="00AB7FEF">
      <w:tab/>
    </w:r>
  </w:p>
  <w:p w14:paraId="4445816C" w14:textId="77777777" w:rsidR="00AB7FEF" w:rsidRDefault="00AB7FEF" w:rsidP="000056A7">
    <w:pPr>
      <w:pStyle w:val="Footer"/>
      <w:tabs>
        <w:tab w:val="right" w:pos="8910"/>
      </w:tabs>
    </w:pPr>
  </w:p>
  <w:p w14:paraId="3982E1F4" w14:textId="77777777" w:rsidR="00AB7FEF" w:rsidRPr="00E44415" w:rsidRDefault="00AB7FEF" w:rsidP="000056A7">
    <w:pPr>
      <w:pStyle w:val="Footer"/>
    </w:pPr>
  </w:p>
  <w:p w14:paraId="6D231FAF" w14:textId="77777777" w:rsidR="00AB7FEF" w:rsidRPr="000056A7" w:rsidRDefault="00AB7FEF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00D1" w14:textId="77777777" w:rsidR="008B65E0" w:rsidRDefault="008B65E0" w:rsidP="00A71C92">
      <w:r>
        <w:separator/>
      </w:r>
    </w:p>
  </w:footnote>
  <w:footnote w:type="continuationSeparator" w:id="0">
    <w:p w14:paraId="7857154E" w14:textId="77777777" w:rsidR="008B65E0" w:rsidRDefault="008B65E0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9EE6" w14:textId="77777777" w:rsidR="00BE4F67" w:rsidRDefault="00BE4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6A14" w14:textId="77777777" w:rsidR="00BE4F67" w:rsidRDefault="00BE4F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276F" w14:textId="21CC91D6" w:rsidR="00AB7FEF" w:rsidRDefault="00231BAA">
    <w:pPr>
      <w:pStyle w:val="Header"/>
    </w:pPr>
    <w:r>
      <w:rPr>
        <w:noProof/>
        <w:lang w:val="en-US"/>
      </w:rPr>
      <w:drawing>
        <wp:anchor distT="0" distB="0" distL="114300" distR="114300" simplePos="0" relativeHeight="251670528" behindDoc="1" locked="0" layoutInCell="1" allowOverlap="1" wp14:anchorId="40038BFE" wp14:editId="2FF2472A">
          <wp:simplePos x="0" y="0"/>
          <wp:positionH relativeFrom="column">
            <wp:posOffset>-914400</wp:posOffset>
          </wp:positionH>
          <wp:positionV relativeFrom="paragraph">
            <wp:posOffset>-259080</wp:posOffset>
          </wp:positionV>
          <wp:extent cx="7536177" cy="819150"/>
          <wp:effectExtent l="0" t="0" r="825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89896"/>
                  <a:stretch/>
                </pic:blipFill>
                <pic:spPr bwMode="auto">
                  <a:xfrm>
                    <a:off x="0" y="0"/>
                    <a:ext cx="7536177" cy="8191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82702">
    <w:abstractNumId w:val="4"/>
  </w:num>
  <w:num w:numId="2" w16cid:durableId="791637323">
    <w:abstractNumId w:val="2"/>
  </w:num>
  <w:num w:numId="3" w16cid:durableId="30426311">
    <w:abstractNumId w:val="6"/>
  </w:num>
  <w:num w:numId="4" w16cid:durableId="1484152389">
    <w:abstractNumId w:val="5"/>
  </w:num>
  <w:num w:numId="5" w16cid:durableId="843278576">
    <w:abstractNumId w:val="8"/>
  </w:num>
  <w:num w:numId="6" w16cid:durableId="1489053571">
    <w:abstractNumId w:val="11"/>
  </w:num>
  <w:num w:numId="7" w16cid:durableId="226502201">
    <w:abstractNumId w:val="3"/>
  </w:num>
  <w:num w:numId="8" w16cid:durableId="1831828541">
    <w:abstractNumId w:val="9"/>
  </w:num>
  <w:num w:numId="9" w16cid:durableId="1329140072">
    <w:abstractNumId w:val="1"/>
  </w:num>
  <w:num w:numId="10" w16cid:durableId="1493175235">
    <w:abstractNumId w:val="0"/>
  </w:num>
  <w:num w:numId="11" w16cid:durableId="2084527375">
    <w:abstractNumId w:val="7"/>
  </w:num>
  <w:num w:numId="12" w16cid:durableId="8532279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0B"/>
    <w:rsid w:val="000012C8"/>
    <w:rsid w:val="000056A7"/>
    <w:rsid w:val="00013EEF"/>
    <w:rsid w:val="000221D1"/>
    <w:rsid w:val="0002671D"/>
    <w:rsid w:val="00054CC6"/>
    <w:rsid w:val="00085F49"/>
    <w:rsid w:val="000B5569"/>
    <w:rsid w:val="000E6EA8"/>
    <w:rsid w:val="000F052E"/>
    <w:rsid w:val="000F089B"/>
    <w:rsid w:val="000F0F2B"/>
    <w:rsid w:val="00102239"/>
    <w:rsid w:val="0012262A"/>
    <w:rsid w:val="00146DE7"/>
    <w:rsid w:val="00154C90"/>
    <w:rsid w:val="00167738"/>
    <w:rsid w:val="0019781D"/>
    <w:rsid w:val="001A0431"/>
    <w:rsid w:val="001B1ED9"/>
    <w:rsid w:val="00201706"/>
    <w:rsid w:val="00202BB1"/>
    <w:rsid w:val="00231BAA"/>
    <w:rsid w:val="00235AB2"/>
    <w:rsid w:val="002424D9"/>
    <w:rsid w:val="00246232"/>
    <w:rsid w:val="00274B2A"/>
    <w:rsid w:val="00286A08"/>
    <w:rsid w:val="002A261A"/>
    <w:rsid w:val="002B18A9"/>
    <w:rsid w:val="002B4641"/>
    <w:rsid w:val="002C3D06"/>
    <w:rsid w:val="002F0F69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37B"/>
    <w:rsid w:val="00390257"/>
    <w:rsid w:val="00394EF7"/>
    <w:rsid w:val="003B31A4"/>
    <w:rsid w:val="003E37B4"/>
    <w:rsid w:val="00426AC2"/>
    <w:rsid w:val="00432562"/>
    <w:rsid w:val="00447D3B"/>
    <w:rsid w:val="004539B7"/>
    <w:rsid w:val="00480360"/>
    <w:rsid w:val="004807CD"/>
    <w:rsid w:val="00491C0B"/>
    <w:rsid w:val="004A2D61"/>
    <w:rsid w:val="004A3797"/>
    <w:rsid w:val="004A4099"/>
    <w:rsid w:val="004A40FA"/>
    <w:rsid w:val="004C694F"/>
    <w:rsid w:val="004C7C06"/>
    <w:rsid w:val="004E1BF0"/>
    <w:rsid w:val="004E2E93"/>
    <w:rsid w:val="004E33D6"/>
    <w:rsid w:val="005106D2"/>
    <w:rsid w:val="00527E7F"/>
    <w:rsid w:val="00531F33"/>
    <w:rsid w:val="005433AD"/>
    <w:rsid w:val="00555F2A"/>
    <w:rsid w:val="005732CE"/>
    <w:rsid w:val="0058076B"/>
    <w:rsid w:val="005809BE"/>
    <w:rsid w:val="005833C7"/>
    <w:rsid w:val="0059574A"/>
    <w:rsid w:val="005A3FE9"/>
    <w:rsid w:val="005B0182"/>
    <w:rsid w:val="005B6106"/>
    <w:rsid w:val="005B645D"/>
    <w:rsid w:val="005C5A16"/>
    <w:rsid w:val="005C720D"/>
    <w:rsid w:val="005E61A9"/>
    <w:rsid w:val="005F080B"/>
    <w:rsid w:val="005F1E7A"/>
    <w:rsid w:val="00607EE9"/>
    <w:rsid w:val="00617B93"/>
    <w:rsid w:val="0062511F"/>
    <w:rsid w:val="00636621"/>
    <w:rsid w:val="00663BDF"/>
    <w:rsid w:val="00675647"/>
    <w:rsid w:val="0068570B"/>
    <w:rsid w:val="00691C1A"/>
    <w:rsid w:val="006A513B"/>
    <w:rsid w:val="006B39A4"/>
    <w:rsid w:val="006B42A7"/>
    <w:rsid w:val="006C2BE7"/>
    <w:rsid w:val="006C4256"/>
    <w:rsid w:val="0070339B"/>
    <w:rsid w:val="00712BBF"/>
    <w:rsid w:val="007148F8"/>
    <w:rsid w:val="00714AB8"/>
    <w:rsid w:val="00724352"/>
    <w:rsid w:val="007268CC"/>
    <w:rsid w:val="0073214B"/>
    <w:rsid w:val="00732D4E"/>
    <w:rsid w:val="00735203"/>
    <w:rsid w:val="00750B97"/>
    <w:rsid w:val="00753693"/>
    <w:rsid w:val="0077162D"/>
    <w:rsid w:val="007801C5"/>
    <w:rsid w:val="007B752A"/>
    <w:rsid w:val="007C174C"/>
    <w:rsid w:val="007C18C8"/>
    <w:rsid w:val="007D2028"/>
    <w:rsid w:val="007D21E5"/>
    <w:rsid w:val="007E6493"/>
    <w:rsid w:val="007F0146"/>
    <w:rsid w:val="0080130C"/>
    <w:rsid w:val="0080159C"/>
    <w:rsid w:val="00804874"/>
    <w:rsid w:val="008314BC"/>
    <w:rsid w:val="0085745C"/>
    <w:rsid w:val="0087572B"/>
    <w:rsid w:val="00883112"/>
    <w:rsid w:val="008939F4"/>
    <w:rsid w:val="008A3D0A"/>
    <w:rsid w:val="008A3F21"/>
    <w:rsid w:val="008A4AB0"/>
    <w:rsid w:val="008B65E0"/>
    <w:rsid w:val="008E608B"/>
    <w:rsid w:val="008E76FE"/>
    <w:rsid w:val="008F0BD0"/>
    <w:rsid w:val="008F3280"/>
    <w:rsid w:val="00904E77"/>
    <w:rsid w:val="00905174"/>
    <w:rsid w:val="00925077"/>
    <w:rsid w:val="0095774C"/>
    <w:rsid w:val="009672F7"/>
    <w:rsid w:val="00983E57"/>
    <w:rsid w:val="0099732F"/>
    <w:rsid w:val="009978E2"/>
    <w:rsid w:val="009A1437"/>
    <w:rsid w:val="009A2D15"/>
    <w:rsid w:val="009C20CB"/>
    <w:rsid w:val="009C4220"/>
    <w:rsid w:val="009E6ABE"/>
    <w:rsid w:val="00A114E2"/>
    <w:rsid w:val="00A131AE"/>
    <w:rsid w:val="00A235F5"/>
    <w:rsid w:val="00A236D3"/>
    <w:rsid w:val="00A25397"/>
    <w:rsid w:val="00A337AC"/>
    <w:rsid w:val="00A42F2B"/>
    <w:rsid w:val="00A67C5C"/>
    <w:rsid w:val="00A71C92"/>
    <w:rsid w:val="00A744FA"/>
    <w:rsid w:val="00A764A2"/>
    <w:rsid w:val="00A820F0"/>
    <w:rsid w:val="00A83EF0"/>
    <w:rsid w:val="00A856D6"/>
    <w:rsid w:val="00A8738E"/>
    <w:rsid w:val="00AA51F5"/>
    <w:rsid w:val="00AB20EB"/>
    <w:rsid w:val="00AB6405"/>
    <w:rsid w:val="00AB7FEF"/>
    <w:rsid w:val="00AD42A2"/>
    <w:rsid w:val="00AF3D39"/>
    <w:rsid w:val="00B0664F"/>
    <w:rsid w:val="00B11612"/>
    <w:rsid w:val="00B14AF2"/>
    <w:rsid w:val="00B14FC4"/>
    <w:rsid w:val="00B3524D"/>
    <w:rsid w:val="00B64069"/>
    <w:rsid w:val="00B6534A"/>
    <w:rsid w:val="00B67AE4"/>
    <w:rsid w:val="00B724E6"/>
    <w:rsid w:val="00B7405B"/>
    <w:rsid w:val="00B827CC"/>
    <w:rsid w:val="00BA716B"/>
    <w:rsid w:val="00BE4F67"/>
    <w:rsid w:val="00BE50E3"/>
    <w:rsid w:val="00BE5633"/>
    <w:rsid w:val="00BF1B99"/>
    <w:rsid w:val="00C1501A"/>
    <w:rsid w:val="00C155A8"/>
    <w:rsid w:val="00C174F7"/>
    <w:rsid w:val="00C2242F"/>
    <w:rsid w:val="00C369C3"/>
    <w:rsid w:val="00C40B78"/>
    <w:rsid w:val="00C46B53"/>
    <w:rsid w:val="00C47C3B"/>
    <w:rsid w:val="00C539F8"/>
    <w:rsid w:val="00C54A4F"/>
    <w:rsid w:val="00C577EE"/>
    <w:rsid w:val="00C64381"/>
    <w:rsid w:val="00C81E30"/>
    <w:rsid w:val="00C82041"/>
    <w:rsid w:val="00C87953"/>
    <w:rsid w:val="00C9107A"/>
    <w:rsid w:val="00CC3C65"/>
    <w:rsid w:val="00CC5816"/>
    <w:rsid w:val="00CD4470"/>
    <w:rsid w:val="00CD4D55"/>
    <w:rsid w:val="00CE1BE6"/>
    <w:rsid w:val="00CE5119"/>
    <w:rsid w:val="00D053E7"/>
    <w:rsid w:val="00D141E2"/>
    <w:rsid w:val="00D37AF0"/>
    <w:rsid w:val="00D4277E"/>
    <w:rsid w:val="00D72BFD"/>
    <w:rsid w:val="00D735C6"/>
    <w:rsid w:val="00D7450F"/>
    <w:rsid w:val="00D85D98"/>
    <w:rsid w:val="00D871CA"/>
    <w:rsid w:val="00D90ED2"/>
    <w:rsid w:val="00D95FF2"/>
    <w:rsid w:val="00DC06DE"/>
    <w:rsid w:val="00DC650D"/>
    <w:rsid w:val="00DC6E08"/>
    <w:rsid w:val="00DD0F0F"/>
    <w:rsid w:val="00DE06E1"/>
    <w:rsid w:val="00DE482C"/>
    <w:rsid w:val="00DF5AFC"/>
    <w:rsid w:val="00DF5E34"/>
    <w:rsid w:val="00E25B94"/>
    <w:rsid w:val="00E35022"/>
    <w:rsid w:val="00E40DE9"/>
    <w:rsid w:val="00E508A9"/>
    <w:rsid w:val="00E76C60"/>
    <w:rsid w:val="00E776F9"/>
    <w:rsid w:val="00E903E4"/>
    <w:rsid w:val="00E9383B"/>
    <w:rsid w:val="00EA2172"/>
    <w:rsid w:val="00EB0FAA"/>
    <w:rsid w:val="00EC3917"/>
    <w:rsid w:val="00ED3B6E"/>
    <w:rsid w:val="00EF3EAA"/>
    <w:rsid w:val="00F021C0"/>
    <w:rsid w:val="00F22F41"/>
    <w:rsid w:val="00F2438E"/>
    <w:rsid w:val="00F25AA4"/>
    <w:rsid w:val="00F406C2"/>
    <w:rsid w:val="00F61D68"/>
    <w:rsid w:val="00F64BC7"/>
    <w:rsid w:val="00F70369"/>
    <w:rsid w:val="00F703C0"/>
    <w:rsid w:val="00F7303D"/>
    <w:rsid w:val="00F92E7B"/>
    <w:rsid w:val="00FA6554"/>
    <w:rsid w:val="00FB6732"/>
    <w:rsid w:val="00FC53A6"/>
    <w:rsid w:val="00FC53AD"/>
    <w:rsid w:val="00FD066B"/>
    <w:rsid w:val="00FD1D18"/>
    <w:rsid w:val="00FD31FC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AD4E073"/>
  <w15:docId w15:val="{76E7F9FF-6A69-4065-AC33-05C564F2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F33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957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D31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1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1FC"/>
    <w:rPr>
      <w:rFonts w:ascii="Arial" w:eastAsia="Times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1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1FC"/>
    <w:rPr>
      <w:rFonts w:ascii="Arial" w:eastAsia="Times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ox\Documents\Master%20Documents\COF104%20Leave%20Application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0697C-B171-4CE9-8348-2F63B8E25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COF104 Leave Application Form</Template>
  <TotalTime>6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Acceptance Form</vt:lpstr>
    </vt:vector>
  </TitlesOfParts>
  <Company>HP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Acceptance Form</dc:title>
  <dc:creator>Diwan Pereira (Solution Architect - IT)</dc:creator>
  <cp:lastModifiedBy>Madeline Janiola</cp:lastModifiedBy>
  <cp:revision>7</cp:revision>
  <cp:lastPrinted>2019-08-22T11:50:00Z</cp:lastPrinted>
  <dcterms:created xsi:type="dcterms:W3CDTF">2019-10-17T08:34:00Z</dcterms:created>
  <dcterms:modified xsi:type="dcterms:W3CDTF">2022-09-06T12:41:00Z</dcterms:modified>
</cp:coreProperties>
</file>